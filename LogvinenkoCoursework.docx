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BEC6D" w14:textId="061AD7D2" w:rsidR="00070C80" w:rsidRPr="00070C80" w:rsidRDefault="00070C80" w:rsidP="000772EE">
      <w:pPr>
        <w:spacing w:after="240" w:line="240" w:lineRule="auto"/>
        <w:ind w:firstLine="0"/>
        <w:jc w:val="center"/>
        <w:rPr>
          <w:b/>
        </w:rPr>
      </w:pPr>
      <w:r w:rsidRPr="00070C80">
        <w:rPr>
          <w:b/>
        </w:rPr>
        <w:t>МИНИСТЕРСТВО ОБРАЗОВАНИЯ РЕСПУБЛИКИ БЕЛАРУСЬ</w:t>
      </w:r>
    </w:p>
    <w:p w14:paraId="4429C6A6" w14:textId="4DC1002F" w:rsidR="00070C80" w:rsidRPr="00070C80" w:rsidRDefault="00070C80" w:rsidP="000772EE">
      <w:pPr>
        <w:spacing w:after="240" w:line="240" w:lineRule="auto"/>
        <w:ind w:firstLine="0"/>
        <w:jc w:val="center"/>
        <w:rPr>
          <w:b/>
        </w:rPr>
      </w:pPr>
      <w:r w:rsidRPr="00070C80">
        <w:rPr>
          <w:b/>
        </w:rPr>
        <w:t>БЕЛОРУССКИЙ ГОСУДАРСТВЕННЫЙ УНИВЕРСИТЕТ</w:t>
      </w:r>
    </w:p>
    <w:p w14:paraId="11B698DD" w14:textId="77777777" w:rsidR="00070C80" w:rsidRPr="00070C80" w:rsidRDefault="00070C80" w:rsidP="000772EE">
      <w:pPr>
        <w:spacing w:after="240" w:line="240" w:lineRule="auto"/>
        <w:ind w:firstLine="0"/>
        <w:jc w:val="center"/>
        <w:rPr>
          <w:b/>
        </w:rPr>
      </w:pPr>
      <w:r w:rsidRPr="00070C80">
        <w:rPr>
          <w:b/>
        </w:rPr>
        <w:t>МЕХАНИКО-МАТЕМАТИЧЕСКИЙ ФАКУЛЬТЕТ</w:t>
      </w:r>
    </w:p>
    <w:p w14:paraId="2512FF7F" w14:textId="6A5B1641" w:rsidR="00070C80" w:rsidRPr="00070C80" w:rsidRDefault="00070C80" w:rsidP="000772EE">
      <w:pPr>
        <w:spacing w:after="240" w:line="240" w:lineRule="auto"/>
        <w:ind w:firstLine="0"/>
        <w:jc w:val="center"/>
        <w:rPr>
          <w:b/>
        </w:rPr>
      </w:pPr>
      <w:r w:rsidRPr="00070C80">
        <w:rPr>
          <w:b/>
        </w:rPr>
        <w:t xml:space="preserve">Кафедра </w:t>
      </w:r>
      <w:r w:rsidR="008C4499">
        <w:rPr>
          <w:b/>
        </w:rPr>
        <w:t>веб-технологий и компьютерного моделирования</w:t>
      </w:r>
    </w:p>
    <w:p w14:paraId="64E0813A" w14:textId="77777777" w:rsidR="00070C80" w:rsidRDefault="00070C80" w:rsidP="000772EE">
      <w:pPr>
        <w:spacing w:after="240" w:line="240" w:lineRule="auto"/>
        <w:ind w:firstLine="0"/>
        <w:jc w:val="left"/>
      </w:pPr>
    </w:p>
    <w:p w14:paraId="13CA82F6" w14:textId="702D9580" w:rsidR="006B54DE" w:rsidRDefault="006B54DE" w:rsidP="000772EE">
      <w:pPr>
        <w:spacing w:after="240" w:line="240" w:lineRule="auto"/>
        <w:ind w:firstLine="0"/>
        <w:jc w:val="left"/>
      </w:pPr>
    </w:p>
    <w:p w14:paraId="30EDD68C" w14:textId="7DB8B03B" w:rsidR="00CA7D36" w:rsidRDefault="00CA7D36" w:rsidP="000772EE">
      <w:pPr>
        <w:spacing w:after="240" w:line="240" w:lineRule="auto"/>
        <w:ind w:firstLine="0"/>
        <w:jc w:val="left"/>
      </w:pPr>
    </w:p>
    <w:p w14:paraId="5B0ED8A1" w14:textId="77777777" w:rsidR="006B54DE" w:rsidRPr="00070C80" w:rsidRDefault="006B54DE" w:rsidP="000772EE">
      <w:pPr>
        <w:spacing w:after="240" w:line="240" w:lineRule="auto"/>
        <w:ind w:firstLine="0"/>
        <w:jc w:val="left"/>
      </w:pPr>
    </w:p>
    <w:p w14:paraId="63997A58" w14:textId="77777777" w:rsidR="00070C80" w:rsidRPr="00070C80" w:rsidRDefault="00070C80" w:rsidP="000772EE">
      <w:pPr>
        <w:spacing w:after="240" w:line="240" w:lineRule="auto"/>
        <w:ind w:firstLine="0"/>
        <w:jc w:val="left"/>
      </w:pPr>
    </w:p>
    <w:p w14:paraId="11F7645A" w14:textId="2E9EB959" w:rsidR="00070C80" w:rsidRPr="00AF6852" w:rsidRDefault="00DC2E99" w:rsidP="000772EE">
      <w:pPr>
        <w:spacing w:after="240" w:line="240" w:lineRule="auto"/>
        <w:ind w:firstLine="0"/>
        <w:jc w:val="center"/>
        <w:rPr>
          <w:b/>
        </w:rPr>
      </w:pPr>
      <w:r>
        <w:rPr>
          <w:b/>
        </w:rPr>
        <w:t>СОЗДАНИЕ 2</w:t>
      </w:r>
      <w:r>
        <w:rPr>
          <w:b/>
          <w:lang w:val="en-US"/>
        </w:rPr>
        <w:t>D</w:t>
      </w:r>
      <w:r>
        <w:rPr>
          <w:b/>
        </w:rPr>
        <w:t xml:space="preserve">-ВИДЕОИГРЫ С ПОМОЩЬЮ ИГРОВОГО ДВИЖКА </w:t>
      </w:r>
      <w:r>
        <w:rPr>
          <w:b/>
          <w:lang w:val="en-US"/>
        </w:rPr>
        <w:t>UNITY</w:t>
      </w:r>
    </w:p>
    <w:p w14:paraId="5AD19720" w14:textId="77777777" w:rsidR="00070C80" w:rsidRPr="00070C80" w:rsidRDefault="00070C80" w:rsidP="000772EE">
      <w:pPr>
        <w:spacing w:after="240" w:line="240" w:lineRule="auto"/>
        <w:ind w:firstLine="0"/>
        <w:jc w:val="left"/>
      </w:pPr>
    </w:p>
    <w:p w14:paraId="359F9CF0" w14:textId="77777777" w:rsidR="00FC51D1" w:rsidRDefault="00131D93" w:rsidP="000772EE">
      <w:pPr>
        <w:spacing w:after="240" w:line="240" w:lineRule="auto"/>
        <w:ind w:firstLine="0"/>
        <w:jc w:val="center"/>
      </w:pPr>
      <w:r>
        <w:t>Курсовая</w:t>
      </w:r>
      <w:r w:rsidR="00070C80" w:rsidRPr="00070C80">
        <w:t xml:space="preserve"> работа</w:t>
      </w:r>
    </w:p>
    <w:p w14:paraId="475475C2" w14:textId="699CA6F3" w:rsidR="006B54DE" w:rsidRPr="00FE7DD4" w:rsidRDefault="006B54DE" w:rsidP="000772EE">
      <w:pPr>
        <w:spacing w:after="240" w:line="240" w:lineRule="auto"/>
        <w:ind w:firstLine="0"/>
        <w:jc w:val="left"/>
      </w:pPr>
    </w:p>
    <w:p w14:paraId="39BDB2A3" w14:textId="77777777" w:rsidR="00CA7D36" w:rsidRPr="00FE7DD4" w:rsidRDefault="00CA7D36" w:rsidP="000772EE">
      <w:pPr>
        <w:spacing w:after="240" w:line="240" w:lineRule="auto"/>
        <w:ind w:firstLine="0"/>
        <w:jc w:val="left"/>
      </w:pPr>
    </w:p>
    <w:p w14:paraId="0E3673C3" w14:textId="4FF52417" w:rsidR="00131D93" w:rsidRPr="00FE7DD4" w:rsidRDefault="00131D93" w:rsidP="000772EE">
      <w:pPr>
        <w:spacing w:after="240" w:line="240" w:lineRule="auto"/>
        <w:ind w:firstLine="0"/>
        <w:jc w:val="left"/>
      </w:pPr>
    </w:p>
    <w:p w14:paraId="0A7664B2" w14:textId="3E72AF9B" w:rsidR="00677633" w:rsidRPr="00FE7DD4" w:rsidRDefault="00677633" w:rsidP="000772EE">
      <w:pPr>
        <w:spacing w:after="240" w:line="240" w:lineRule="auto"/>
        <w:ind w:firstLine="0"/>
        <w:jc w:val="left"/>
      </w:pPr>
    </w:p>
    <w:p w14:paraId="50C7AAE5" w14:textId="21150853" w:rsidR="00677633" w:rsidRDefault="00677633" w:rsidP="000772EE">
      <w:pPr>
        <w:spacing w:after="240" w:line="240" w:lineRule="auto"/>
        <w:ind w:firstLine="0"/>
        <w:jc w:val="left"/>
      </w:pPr>
    </w:p>
    <w:p w14:paraId="3EED1046" w14:textId="2AC91670" w:rsidR="00FE7DD4" w:rsidRDefault="00FE7DD4" w:rsidP="000772EE">
      <w:pPr>
        <w:spacing w:after="240" w:line="240" w:lineRule="auto"/>
        <w:ind w:firstLine="0"/>
        <w:jc w:val="left"/>
      </w:pPr>
    </w:p>
    <w:p w14:paraId="7F6E8746" w14:textId="27EA373F" w:rsidR="00FE7DD4" w:rsidRDefault="00FE7DD4" w:rsidP="000772EE">
      <w:pPr>
        <w:spacing w:after="240" w:line="240" w:lineRule="auto"/>
        <w:ind w:firstLine="0"/>
        <w:jc w:val="left"/>
      </w:pPr>
    </w:p>
    <w:p w14:paraId="5F562189" w14:textId="6FA26E4E" w:rsidR="00FE7DD4" w:rsidRDefault="00FE7DD4" w:rsidP="000772EE">
      <w:pPr>
        <w:spacing w:after="240" w:line="240" w:lineRule="auto"/>
        <w:ind w:firstLine="0"/>
        <w:jc w:val="left"/>
      </w:pPr>
    </w:p>
    <w:p w14:paraId="456E900F" w14:textId="77777777" w:rsidR="00FE7DD4" w:rsidRPr="00FE7DD4" w:rsidRDefault="00FE7DD4" w:rsidP="000772EE">
      <w:pPr>
        <w:spacing w:after="240" w:line="240" w:lineRule="auto"/>
        <w:ind w:firstLine="0"/>
        <w:jc w:val="left"/>
      </w:pPr>
    </w:p>
    <w:p w14:paraId="6FECC2AD" w14:textId="77777777" w:rsidR="00677633" w:rsidRPr="00FE7DD4" w:rsidRDefault="00677633" w:rsidP="000772EE">
      <w:pPr>
        <w:spacing w:after="240" w:line="240" w:lineRule="auto"/>
        <w:ind w:firstLine="0"/>
        <w:jc w:val="left"/>
      </w:pPr>
    </w:p>
    <w:p w14:paraId="5A03C2F9" w14:textId="0D0DD19B" w:rsidR="00131D93" w:rsidRDefault="008C4499" w:rsidP="000772EE">
      <w:pPr>
        <w:spacing w:after="240" w:line="240" w:lineRule="auto"/>
        <w:ind w:left="6237" w:firstLine="0"/>
        <w:jc w:val="left"/>
      </w:pPr>
      <w:r>
        <w:t>Логвиненко Антона Викторовича</w:t>
      </w:r>
    </w:p>
    <w:p w14:paraId="78FEAD04" w14:textId="4DB7FE12" w:rsidR="008C4499" w:rsidRDefault="00131D93" w:rsidP="000772EE">
      <w:pPr>
        <w:spacing w:after="240" w:line="240" w:lineRule="auto"/>
        <w:ind w:left="6237" w:firstLine="0"/>
        <w:jc w:val="left"/>
      </w:pPr>
      <w:r>
        <w:t xml:space="preserve">студента 2 курса, специальность </w:t>
      </w:r>
      <w:r w:rsidRPr="00131D93">
        <w:t xml:space="preserve">1-31 03 </w:t>
      </w:r>
      <w:r w:rsidR="0011435D">
        <w:t>0</w:t>
      </w:r>
      <w:r w:rsidR="008C4499">
        <w:t>8-01</w:t>
      </w:r>
      <w:r w:rsidRPr="00131D93">
        <w:t xml:space="preserve"> </w:t>
      </w:r>
      <w:r w:rsidR="008C4499" w:rsidRPr="008C4499">
        <w:t>Математика и информационные технологии.</w:t>
      </w:r>
    </w:p>
    <w:p w14:paraId="240A979F" w14:textId="70F1DFF1" w:rsidR="00131D93" w:rsidRPr="001365BD" w:rsidRDefault="00131D93" w:rsidP="000772EE">
      <w:pPr>
        <w:spacing w:after="240" w:line="240" w:lineRule="auto"/>
        <w:ind w:left="6237" w:firstLine="0"/>
        <w:jc w:val="left"/>
      </w:pPr>
      <w:r>
        <w:t>Научный руководитель:</w:t>
      </w:r>
      <w:r>
        <w:br/>
        <w:t>кандидат</w:t>
      </w:r>
      <w:r w:rsidRPr="00070C80">
        <w:t xml:space="preserve"> </w:t>
      </w:r>
      <w:r>
        <w:t>физ.-мат. наук,</w:t>
      </w:r>
      <w:r>
        <w:br/>
        <w:t xml:space="preserve">доцент </w:t>
      </w:r>
      <w:r w:rsidR="001365BD">
        <w:t>А. И. Кравчук</w:t>
      </w:r>
    </w:p>
    <w:p w14:paraId="433197AC" w14:textId="759AF4FD" w:rsidR="00CA7D36" w:rsidRDefault="00CA7D36" w:rsidP="000772EE">
      <w:pPr>
        <w:spacing w:after="240" w:line="240" w:lineRule="auto"/>
        <w:ind w:firstLine="0"/>
        <w:jc w:val="left"/>
      </w:pPr>
    </w:p>
    <w:p w14:paraId="0F1483F9" w14:textId="211A7816" w:rsidR="00B06CB5" w:rsidRDefault="00B06CB5" w:rsidP="000772EE">
      <w:pPr>
        <w:spacing w:after="240" w:line="240" w:lineRule="auto"/>
        <w:ind w:firstLine="0"/>
        <w:jc w:val="left"/>
      </w:pPr>
    </w:p>
    <w:p w14:paraId="15A95EB5" w14:textId="0FF6CE72" w:rsidR="00B06CB5" w:rsidRDefault="00B06CB5" w:rsidP="000772EE">
      <w:pPr>
        <w:spacing w:after="240" w:line="240" w:lineRule="auto"/>
        <w:ind w:firstLine="0"/>
        <w:jc w:val="left"/>
      </w:pPr>
    </w:p>
    <w:p w14:paraId="10207F88" w14:textId="2CD6200D" w:rsidR="00B06CB5" w:rsidRDefault="00B06CB5" w:rsidP="000772EE">
      <w:pPr>
        <w:spacing w:after="240" w:line="240" w:lineRule="auto"/>
        <w:ind w:firstLine="0"/>
        <w:jc w:val="left"/>
      </w:pPr>
    </w:p>
    <w:p w14:paraId="2D985E67" w14:textId="05CA2ADF" w:rsidR="00B06CB5" w:rsidRDefault="00B06CB5" w:rsidP="000772EE">
      <w:pPr>
        <w:spacing w:after="240" w:line="240" w:lineRule="auto"/>
        <w:ind w:firstLine="0"/>
        <w:jc w:val="left"/>
      </w:pPr>
    </w:p>
    <w:p w14:paraId="65B1DB9B" w14:textId="45BA9DB8" w:rsidR="00B06CB5" w:rsidRPr="00131D93" w:rsidRDefault="00B06CB5" w:rsidP="000772EE">
      <w:pPr>
        <w:spacing w:after="240" w:line="240" w:lineRule="auto"/>
        <w:ind w:firstLine="0"/>
        <w:jc w:val="left"/>
      </w:pPr>
    </w:p>
    <w:p w14:paraId="78031270" w14:textId="77777777" w:rsidR="006B54DE" w:rsidRPr="00070C80" w:rsidRDefault="006B54DE" w:rsidP="000772EE">
      <w:pPr>
        <w:spacing w:after="240" w:line="240" w:lineRule="auto"/>
        <w:ind w:firstLine="0"/>
        <w:jc w:val="left"/>
      </w:pPr>
    </w:p>
    <w:p w14:paraId="28E73B70" w14:textId="2F0BD8EC" w:rsidR="00FC51D1" w:rsidRDefault="00070C80" w:rsidP="000772EE">
      <w:pPr>
        <w:spacing w:after="240" w:line="240" w:lineRule="auto"/>
        <w:ind w:firstLine="0"/>
        <w:jc w:val="center"/>
      </w:pPr>
      <w:r w:rsidRPr="00070C80">
        <w:t>Минск, 20</w:t>
      </w:r>
      <w:r w:rsidR="006F534B">
        <w:rPr>
          <w:lang w:val="en-US"/>
        </w:rPr>
        <w:t>2</w:t>
      </w:r>
      <w:r w:rsidR="004A301E">
        <w:t>3</w:t>
      </w:r>
      <w:r w:rsidR="00FC51D1">
        <w:br w:type="page"/>
      </w:r>
    </w:p>
    <w:p w14:paraId="49E00F21" w14:textId="77777777" w:rsidR="000A7DDB" w:rsidRPr="00476D26" w:rsidRDefault="00FF5E07" w:rsidP="000772EE">
      <w:pPr>
        <w:spacing w:before="240" w:after="720"/>
        <w:jc w:val="center"/>
        <w:rPr>
          <w:b/>
          <w:caps/>
          <w:sz w:val="36"/>
        </w:rPr>
      </w:pPr>
      <w:r w:rsidRPr="00476D26">
        <w:rPr>
          <w:b/>
          <w:caps/>
          <w:sz w:val="36"/>
        </w:rPr>
        <w:lastRenderedPageBreak/>
        <w:t>Оглавление</w:t>
      </w:r>
    </w:p>
    <w:p w14:paraId="122285BF" w14:textId="6384C7D2" w:rsidR="008A5373" w:rsidRDefault="00481B9A" w:rsidP="003F6A3A">
      <w:pPr>
        <w:pStyle w:val="12"/>
        <w:rPr>
          <w:rFonts w:asciiTheme="minorHAnsi" w:eastAsiaTheme="minorEastAsia" w:hAnsiTheme="minorHAnsi"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\t "Приложение,1,Заголовок приложения,1" </w:instrText>
      </w:r>
      <w:r>
        <w:fldChar w:fldCharType="separate"/>
      </w:r>
      <w:hyperlink w:anchor="_Toc134632466" w:history="1">
        <w:r w:rsidR="008A5373" w:rsidRPr="0028499C">
          <w:rPr>
            <w:rStyle w:val="aff"/>
          </w:rPr>
          <w:t>Введение</w:t>
        </w:r>
        <w:r w:rsidR="008A5373">
          <w:rPr>
            <w:webHidden/>
          </w:rPr>
          <w:tab/>
        </w:r>
        <w:r w:rsidR="008A5373">
          <w:rPr>
            <w:webHidden/>
          </w:rPr>
          <w:fldChar w:fldCharType="begin"/>
        </w:r>
        <w:r w:rsidR="008A5373">
          <w:rPr>
            <w:webHidden/>
          </w:rPr>
          <w:instrText xml:space="preserve"> PAGEREF _Toc134632466 \h </w:instrText>
        </w:r>
        <w:r w:rsidR="008A5373">
          <w:rPr>
            <w:webHidden/>
          </w:rPr>
        </w:r>
        <w:r w:rsidR="008A5373">
          <w:rPr>
            <w:webHidden/>
          </w:rPr>
          <w:fldChar w:fldCharType="separate"/>
        </w:r>
        <w:r w:rsidR="008A5373">
          <w:rPr>
            <w:webHidden/>
          </w:rPr>
          <w:t>3</w:t>
        </w:r>
        <w:r w:rsidR="008A5373">
          <w:rPr>
            <w:webHidden/>
          </w:rPr>
          <w:fldChar w:fldCharType="end"/>
        </w:r>
      </w:hyperlink>
    </w:p>
    <w:p w14:paraId="5171AF67" w14:textId="05C01111" w:rsidR="008A5373" w:rsidRDefault="0093231F" w:rsidP="003F6A3A">
      <w:pPr>
        <w:pStyle w:val="12"/>
        <w:rPr>
          <w:rFonts w:asciiTheme="minorHAnsi" w:eastAsiaTheme="minorEastAsia" w:hAnsiTheme="minorHAnsi"/>
          <w:kern w:val="2"/>
          <w:sz w:val="22"/>
          <w:lang w:eastAsia="ru-RU"/>
          <w14:ligatures w14:val="standardContextual"/>
        </w:rPr>
      </w:pPr>
      <w:hyperlink w:anchor="_Toc134632467" w:history="1">
        <w:r w:rsidR="008A5373" w:rsidRPr="0028499C">
          <w:rPr>
            <w:rStyle w:val="aff"/>
          </w:rPr>
          <w:t>Глава 1 Обзор предметной области, Выбор технологий разработки и сравнительный Анализ игр-аналогов</w:t>
        </w:r>
        <w:r w:rsidR="008A5373">
          <w:rPr>
            <w:webHidden/>
          </w:rPr>
          <w:tab/>
        </w:r>
        <w:r w:rsidR="008A5373">
          <w:rPr>
            <w:webHidden/>
          </w:rPr>
          <w:fldChar w:fldCharType="begin"/>
        </w:r>
        <w:r w:rsidR="008A5373">
          <w:rPr>
            <w:webHidden/>
          </w:rPr>
          <w:instrText xml:space="preserve"> PAGEREF _Toc134632467 \h </w:instrText>
        </w:r>
        <w:r w:rsidR="008A5373">
          <w:rPr>
            <w:webHidden/>
          </w:rPr>
        </w:r>
        <w:r w:rsidR="008A5373">
          <w:rPr>
            <w:webHidden/>
          </w:rPr>
          <w:fldChar w:fldCharType="separate"/>
        </w:r>
        <w:r w:rsidR="008A5373">
          <w:rPr>
            <w:webHidden/>
          </w:rPr>
          <w:t>4</w:t>
        </w:r>
        <w:r w:rsidR="008A5373">
          <w:rPr>
            <w:webHidden/>
          </w:rPr>
          <w:fldChar w:fldCharType="end"/>
        </w:r>
      </w:hyperlink>
    </w:p>
    <w:p w14:paraId="1162D30B" w14:textId="25251A3A" w:rsidR="008A5373" w:rsidRDefault="0093231F">
      <w:pPr>
        <w:pStyle w:val="24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68" w:history="1">
        <w:r w:rsidR="008A5373" w:rsidRPr="0028499C">
          <w:rPr>
            <w:rStyle w:val="aff"/>
            <w:noProof/>
          </w:rPr>
          <w:t>1.1</w:t>
        </w:r>
        <w:r w:rsidR="008A5373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8A5373" w:rsidRPr="0028499C">
          <w:rPr>
            <w:rStyle w:val="aff"/>
            <w:noProof/>
          </w:rPr>
          <w:t>Предметная область: видеоигровой жанр «платформер» и его поджанр «бесконечный раннер»</w:t>
        </w:r>
        <w:r w:rsidR="008A5373">
          <w:rPr>
            <w:noProof/>
            <w:webHidden/>
          </w:rPr>
          <w:tab/>
        </w:r>
        <w:r w:rsidR="008A5373">
          <w:rPr>
            <w:noProof/>
            <w:webHidden/>
          </w:rPr>
          <w:fldChar w:fldCharType="begin"/>
        </w:r>
        <w:r w:rsidR="008A5373">
          <w:rPr>
            <w:noProof/>
            <w:webHidden/>
          </w:rPr>
          <w:instrText xml:space="preserve"> PAGEREF _Toc134632468 \h </w:instrText>
        </w:r>
        <w:r w:rsidR="008A5373">
          <w:rPr>
            <w:noProof/>
            <w:webHidden/>
          </w:rPr>
        </w:r>
        <w:r w:rsidR="008A5373">
          <w:rPr>
            <w:noProof/>
            <w:webHidden/>
          </w:rPr>
          <w:fldChar w:fldCharType="separate"/>
        </w:r>
        <w:r w:rsidR="008A5373">
          <w:rPr>
            <w:noProof/>
            <w:webHidden/>
          </w:rPr>
          <w:t>4</w:t>
        </w:r>
        <w:r w:rsidR="008A5373">
          <w:rPr>
            <w:noProof/>
            <w:webHidden/>
          </w:rPr>
          <w:fldChar w:fldCharType="end"/>
        </w:r>
      </w:hyperlink>
    </w:p>
    <w:p w14:paraId="1747118F" w14:textId="01F68FEF" w:rsidR="008A5373" w:rsidRDefault="0093231F">
      <w:pPr>
        <w:pStyle w:val="24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69" w:history="1">
        <w:r w:rsidR="008A5373" w:rsidRPr="0028499C">
          <w:rPr>
            <w:rStyle w:val="aff"/>
            <w:noProof/>
          </w:rPr>
          <w:t>1.2</w:t>
        </w:r>
        <w:r w:rsidR="008A5373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8A5373" w:rsidRPr="0028499C">
          <w:rPr>
            <w:rStyle w:val="aff"/>
            <w:noProof/>
          </w:rPr>
          <w:t>Сравнительный анализ игр-аналогов</w:t>
        </w:r>
        <w:r w:rsidR="008A5373">
          <w:rPr>
            <w:noProof/>
            <w:webHidden/>
          </w:rPr>
          <w:tab/>
        </w:r>
        <w:r w:rsidR="008A5373">
          <w:rPr>
            <w:noProof/>
            <w:webHidden/>
          </w:rPr>
          <w:fldChar w:fldCharType="begin"/>
        </w:r>
        <w:r w:rsidR="008A5373">
          <w:rPr>
            <w:noProof/>
            <w:webHidden/>
          </w:rPr>
          <w:instrText xml:space="preserve"> PAGEREF _Toc134632469 \h </w:instrText>
        </w:r>
        <w:r w:rsidR="008A5373">
          <w:rPr>
            <w:noProof/>
            <w:webHidden/>
          </w:rPr>
        </w:r>
        <w:r w:rsidR="008A5373">
          <w:rPr>
            <w:noProof/>
            <w:webHidden/>
          </w:rPr>
          <w:fldChar w:fldCharType="separate"/>
        </w:r>
        <w:r w:rsidR="008A5373">
          <w:rPr>
            <w:noProof/>
            <w:webHidden/>
          </w:rPr>
          <w:t>4</w:t>
        </w:r>
        <w:r w:rsidR="008A5373">
          <w:rPr>
            <w:noProof/>
            <w:webHidden/>
          </w:rPr>
          <w:fldChar w:fldCharType="end"/>
        </w:r>
      </w:hyperlink>
    </w:p>
    <w:p w14:paraId="1C795625" w14:textId="7A5D7AEA" w:rsidR="008A5373" w:rsidRDefault="0093231F">
      <w:pPr>
        <w:pStyle w:val="24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70" w:history="1">
        <w:r w:rsidR="008A5373" w:rsidRPr="0028499C">
          <w:rPr>
            <w:rStyle w:val="aff"/>
            <w:noProof/>
          </w:rPr>
          <w:t>1.3</w:t>
        </w:r>
        <w:r w:rsidR="008A5373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8A5373" w:rsidRPr="0028499C">
          <w:rPr>
            <w:rStyle w:val="aff"/>
            <w:noProof/>
          </w:rPr>
          <w:t>Выбор платформы для разработки 2</w:t>
        </w:r>
        <w:r w:rsidR="008A5373" w:rsidRPr="0028499C">
          <w:rPr>
            <w:rStyle w:val="aff"/>
            <w:noProof/>
            <w:lang w:val="en-US"/>
          </w:rPr>
          <w:t>D</w:t>
        </w:r>
        <w:r w:rsidR="008A5373" w:rsidRPr="0028499C">
          <w:rPr>
            <w:rStyle w:val="aff"/>
            <w:noProof/>
          </w:rPr>
          <w:t>-игры</w:t>
        </w:r>
        <w:r w:rsidR="008A5373">
          <w:rPr>
            <w:noProof/>
            <w:webHidden/>
          </w:rPr>
          <w:tab/>
        </w:r>
        <w:r w:rsidR="008A5373">
          <w:rPr>
            <w:noProof/>
            <w:webHidden/>
          </w:rPr>
          <w:fldChar w:fldCharType="begin"/>
        </w:r>
        <w:r w:rsidR="008A5373">
          <w:rPr>
            <w:noProof/>
            <w:webHidden/>
          </w:rPr>
          <w:instrText xml:space="preserve"> PAGEREF _Toc134632470 \h </w:instrText>
        </w:r>
        <w:r w:rsidR="008A5373">
          <w:rPr>
            <w:noProof/>
            <w:webHidden/>
          </w:rPr>
        </w:r>
        <w:r w:rsidR="008A5373">
          <w:rPr>
            <w:noProof/>
            <w:webHidden/>
          </w:rPr>
          <w:fldChar w:fldCharType="separate"/>
        </w:r>
        <w:r w:rsidR="008A5373">
          <w:rPr>
            <w:noProof/>
            <w:webHidden/>
          </w:rPr>
          <w:t>6</w:t>
        </w:r>
        <w:r w:rsidR="008A5373">
          <w:rPr>
            <w:noProof/>
            <w:webHidden/>
          </w:rPr>
          <w:fldChar w:fldCharType="end"/>
        </w:r>
      </w:hyperlink>
    </w:p>
    <w:p w14:paraId="75EA8FF2" w14:textId="3729452F" w:rsidR="008A5373" w:rsidRDefault="0093231F">
      <w:pPr>
        <w:pStyle w:val="24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71" w:history="1">
        <w:r w:rsidR="008A5373" w:rsidRPr="0028499C">
          <w:rPr>
            <w:rStyle w:val="aff"/>
            <w:noProof/>
          </w:rPr>
          <w:t>1.4</w:t>
        </w:r>
        <w:r w:rsidR="008A5373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8A5373" w:rsidRPr="0028499C">
          <w:rPr>
            <w:rStyle w:val="aff"/>
            <w:noProof/>
          </w:rPr>
          <w:t xml:space="preserve">Обзор платформы для создания видеоигр </w:t>
        </w:r>
        <w:r w:rsidR="008A5373" w:rsidRPr="0028499C">
          <w:rPr>
            <w:rStyle w:val="aff"/>
            <w:noProof/>
            <w:lang w:val="en-US"/>
          </w:rPr>
          <w:t>Unity</w:t>
        </w:r>
        <w:r w:rsidR="008A5373">
          <w:rPr>
            <w:noProof/>
            <w:webHidden/>
          </w:rPr>
          <w:tab/>
        </w:r>
        <w:r w:rsidR="008A5373">
          <w:rPr>
            <w:noProof/>
            <w:webHidden/>
          </w:rPr>
          <w:fldChar w:fldCharType="begin"/>
        </w:r>
        <w:r w:rsidR="008A5373">
          <w:rPr>
            <w:noProof/>
            <w:webHidden/>
          </w:rPr>
          <w:instrText xml:space="preserve"> PAGEREF _Toc134632471 \h </w:instrText>
        </w:r>
        <w:r w:rsidR="008A5373">
          <w:rPr>
            <w:noProof/>
            <w:webHidden/>
          </w:rPr>
        </w:r>
        <w:r w:rsidR="008A5373">
          <w:rPr>
            <w:noProof/>
            <w:webHidden/>
          </w:rPr>
          <w:fldChar w:fldCharType="separate"/>
        </w:r>
        <w:r w:rsidR="008A5373">
          <w:rPr>
            <w:noProof/>
            <w:webHidden/>
          </w:rPr>
          <w:t>8</w:t>
        </w:r>
        <w:r w:rsidR="008A5373">
          <w:rPr>
            <w:noProof/>
            <w:webHidden/>
          </w:rPr>
          <w:fldChar w:fldCharType="end"/>
        </w:r>
      </w:hyperlink>
    </w:p>
    <w:p w14:paraId="42A13432" w14:textId="5FA02F3D" w:rsidR="008A5373" w:rsidRDefault="0093231F">
      <w:pPr>
        <w:pStyle w:val="31"/>
        <w:tabs>
          <w:tab w:val="left" w:pos="2240"/>
          <w:tab w:val="right" w:leader="dot" w:pos="9962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72" w:history="1">
        <w:r w:rsidR="008A5373" w:rsidRPr="0028499C">
          <w:rPr>
            <w:rStyle w:val="aff"/>
            <w:noProof/>
          </w:rPr>
          <w:t>1.4.1</w:t>
        </w:r>
        <w:r w:rsidR="008A5373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8A5373" w:rsidRPr="0028499C">
          <w:rPr>
            <w:rStyle w:val="aff"/>
            <w:noProof/>
          </w:rPr>
          <w:t>Интерфейс редактора Unity Editor</w:t>
        </w:r>
        <w:r w:rsidR="008A5373">
          <w:rPr>
            <w:noProof/>
            <w:webHidden/>
          </w:rPr>
          <w:tab/>
        </w:r>
        <w:r w:rsidR="008A5373">
          <w:rPr>
            <w:noProof/>
            <w:webHidden/>
          </w:rPr>
          <w:fldChar w:fldCharType="begin"/>
        </w:r>
        <w:r w:rsidR="008A5373">
          <w:rPr>
            <w:noProof/>
            <w:webHidden/>
          </w:rPr>
          <w:instrText xml:space="preserve"> PAGEREF _Toc134632472 \h </w:instrText>
        </w:r>
        <w:r w:rsidR="008A5373">
          <w:rPr>
            <w:noProof/>
            <w:webHidden/>
          </w:rPr>
        </w:r>
        <w:r w:rsidR="008A5373">
          <w:rPr>
            <w:noProof/>
            <w:webHidden/>
          </w:rPr>
          <w:fldChar w:fldCharType="separate"/>
        </w:r>
        <w:r w:rsidR="008A5373">
          <w:rPr>
            <w:noProof/>
            <w:webHidden/>
          </w:rPr>
          <w:t>8</w:t>
        </w:r>
        <w:r w:rsidR="008A5373">
          <w:rPr>
            <w:noProof/>
            <w:webHidden/>
          </w:rPr>
          <w:fldChar w:fldCharType="end"/>
        </w:r>
      </w:hyperlink>
    </w:p>
    <w:p w14:paraId="3D5C309D" w14:textId="12088B0B" w:rsidR="008A5373" w:rsidRDefault="0093231F">
      <w:pPr>
        <w:pStyle w:val="31"/>
        <w:tabs>
          <w:tab w:val="left" w:pos="2240"/>
          <w:tab w:val="right" w:leader="dot" w:pos="9962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74" w:history="1">
        <w:r w:rsidR="008A5373" w:rsidRPr="0028499C">
          <w:rPr>
            <w:rStyle w:val="aff"/>
            <w:noProof/>
          </w:rPr>
          <w:t>1.4.2</w:t>
        </w:r>
        <w:r w:rsidR="008A5373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8A5373" w:rsidRPr="0028499C">
          <w:rPr>
            <w:rStyle w:val="aff"/>
            <w:noProof/>
          </w:rPr>
          <w:t>Базовые компоненты объектов и сценарии. Торговая площадка Unity Asset Store</w:t>
        </w:r>
        <w:r w:rsidR="008A5373">
          <w:rPr>
            <w:noProof/>
            <w:webHidden/>
          </w:rPr>
          <w:tab/>
        </w:r>
        <w:r w:rsidR="008A5373">
          <w:rPr>
            <w:noProof/>
            <w:webHidden/>
          </w:rPr>
          <w:fldChar w:fldCharType="begin"/>
        </w:r>
        <w:r w:rsidR="008A5373">
          <w:rPr>
            <w:noProof/>
            <w:webHidden/>
          </w:rPr>
          <w:instrText xml:space="preserve"> PAGEREF _Toc134632474 \h </w:instrText>
        </w:r>
        <w:r w:rsidR="008A5373">
          <w:rPr>
            <w:noProof/>
            <w:webHidden/>
          </w:rPr>
        </w:r>
        <w:r w:rsidR="008A5373">
          <w:rPr>
            <w:noProof/>
            <w:webHidden/>
          </w:rPr>
          <w:fldChar w:fldCharType="separate"/>
        </w:r>
        <w:r w:rsidR="008A5373">
          <w:rPr>
            <w:noProof/>
            <w:webHidden/>
          </w:rPr>
          <w:t>11</w:t>
        </w:r>
        <w:r w:rsidR="008A5373">
          <w:rPr>
            <w:noProof/>
            <w:webHidden/>
          </w:rPr>
          <w:fldChar w:fldCharType="end"/>
        </w:r>
      </w:hyperlink>
    </w:p>
    <w:p w14:paraId="14C1D7B2" w14:textId="63BA65B2" w:rsidR="008A5373" w:rsidRDefault="0093231F">
      <w:pPr>
        <w:pStyle w:val="31"/>
        <w:tabs>
          <w:tab w:val="left" w:pos="2240"/>
          <w:tab w:val="right" w:leader="dot" w:pos="9962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75" w:history="1">
        <w:r w:rsidR="008A5373" w:rsidRPr="0028499C">
          <w:rPr>
            <w:rStyle w:val="aff"/>
            <w:noProof/>
          </w:rPr>
          <w:t>1.4.3</w:t>
        </w:r>
        <w:r w:rsidR="008A5373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8A5373" w:rsidRPr="0028499C">
          <w:rPr>
            <w:rStyle w:val="aff"/>
            <w:noProof/>
          </w:rPr>
          <w:t>Анимации и контроллеры анимаций</w:t>
        </w:r>
        <w:r w:rsidR="008A5373">
          <w:rPr>
            <w:noProof/>
            <w:webHidden/>
          </w:rPr>
          <w:tab/>
        </w:r>
        <w:r w:rsidR="008A5373">
          <w:rPr>
            <w:noProof/>
            <w:webHidden/>
          </w:rPr>
          <w:fldChar w:fldCharType="begin"/>
        </w:r>
        <w:r w:rsidR="008A5373">
          <w:rPr>
            <w:noProof/>
            <w:webHidden/>
          </w:rPr>
          <w:instrText xml:space="preserve"> PAGEREF _Toc134632475 \h </w:instrText>
        </w:r>
        <w:r w:rsidR="008A5373">
          <w:rPr>
            <w:noProof/>
            <w:webHidden/>
          </w:rPr>
        </w:r>
        <w:r w:rsidR="008A5373">
          <w:rPr>
            <w:noProof/>
            <w:webHidden/>
          </w:rPr>
          <w:fldChar w:fldCharType="separate"/>
        </w:r>
        <w:r w:rsidR="008A5373">
          <w:rPr>
            <w:noProof/>
            <w:webHidden/>
          </w:rPr>
          <w:t>13</w:t>
        </w:r>
        <w:r w:rsidR="008A5373">
          <w:rPr>
            <w:noProof/>
            <w:webHidden/>
          </w:rPr>
          <w:fldChar w:fldCharType="end"/>
        </w:r>
      </w:hyperlink>
    </w:p>
    <w:p w14:paraId="6B7C8747" w14:textId="7B303049" w:rsidR="008A5373" w:rsidRDefault="0093231F" w:rsidP="003F6A3A">
      <w:pPr>
        <w:pStyle w:val="12"/>
        <w:rPr>
          <w:rFonts w:asciiTheme="minorHAnsi" w:eastAsiaTheme="minorEastAsia" w:hAnsiTheme="minorHAnsi"/>
          <w:kern w:val="2"/>
          <w:sz w:val="22"/>
          <w:lang w:eastAsia="ru-RU"/>
          <w14:ligatures w14:val="standardContextual"/>
        </w:rPr>
      </w:pPr>
      <w:hyperlink w:anchor="_Toc134632476" w:history="1">
        <w:r w:rsidR="008A5373" w:rsidRPr="0028499C">
          <w:rPr>
            <w:rStyle w:val="aff"/>
          </w:rPr>
          <w:t>Глава 2 Проектирование и программная реализация видеоигры</w:t>
        </w:r>
        <w:r w:rsidR="008A5373">
          <w:rPr>
            <w:webHidden/>
          </w:rPr>
          <w:tab/>
        </w:r>
        <w:r w:rsidR="008A5373">
          <w:rPr>
            <w:webHidden/>
          </w:rPr>
          <w:fldChar w:fldCharType="begin"/>
        </w:r>
        <w:r w:rsidR="008A5373">
          <w:rPr>
            <w:webHidden/>
          </w:rPr>
          <w:instrText xml:space="preserve"> PAGEREF _Toc134632476 \h </w:instrText>
        </w:r>
        <w:r w:rsidR="008A5373">
          <w:rPr>
            <w:webHidden/>
          </w:rPr>
        </w:r>
        <w:r w:rsidR="008A5373">
          <w:rPr>
            <w:webHidden/>
          </w:rPr>
          <w:fldChar w:fldCharType="separate"/>
        </w:r>
        <w:r w:rsidR="008A5373">
          <w:rPr>
            <w:webHidden/>
          </w:rPr>
          <w:t>15</w:t>
        </w:r>
        <w:r w:rsidR="008A5373">
          <w:rPr>
            <w:webHidden/>
          </w:rPr>
          <w:fldChar w:fldCharType="end"/>
        </w:r>
      </w:hyperlink>
    </w:p>
    <w:p w14:paraId="235E90CD" w14:textId="7F760A20" w:rsidR="008A5373" w:rsidRDefault="0093231F">
      <w:pPr>
        <w:pStyle w:val="24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77" w:history="1">
        <w:r w:rsidR="008A5373" w:rsidRPr="0028499C">
          <w:rPr>
            <w:rStyle w:val="aff"/>
            <w:noProof/>
          </w:rPr>
          <w:t>2.1</w:t>
        </w:r>
        <w:r w:rsidR="008A5373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8A5373" w:rsidRPr="0028499C">
          <w:rPr>
            <w:rStyle w:val="aff"/>
            <w:noProof/>
          </w:rPr>
          <w:t>Концепция игры</w:t>
        </w:r>
        <w:r w:rsidR="008A5373">
          <w:rPr>
            <w:noProof/>
            <w:webHidden/>
          </w:rPr>
          <w:tab/>
        </w:r>
        <w:r w:rsidR="008A5373">
          <w:rPr>
            <w:noProof/>
            <w:webHidden/>
          </w:rPr>
          <w:fldChar w:fldCharType="begin"/>
        </w:r>
        <w:r w:rsidR="008A5373">
          <w:rPr>
            <w:noProof/>
            <w:webHidden/>
          </w:rPr>
          <w:instrText xml:space="preserve"> PAGEREF _Toc134632477 \h </w:instrText>
        </w:r>
        <w:r w:rsidR="008A5373">
          <w:rPr>
            <w:noProof/>
            <w:webHidden/>
          </w:rPr>
        </w:r>
        <w:r w:rsidR="008A5373">
          <w:rPr>
            <w:noProof/>
            <w:webHidden/>
          </w:rPr>
          <w:fldChar w:fldCharType="separate"/>
        </w:r>
        <w:r w:rsidR="008A5373">
          <w:rPr>
            <w:noProof/>
            <w:webHidden/>
          </w:rPr>
          <w:t>15</w:t>
        </w:r>
        <w:r w:rsidR="008A5373">
          <w:rPr>
            <w:noProof/>
            <w:webHidden/>
          </w:rPr>
          <w:fldChar w:fldCharType="end"/>
        </w:r>
      </w:hyperlink>
    </w:p>
    <w:p w14:paraId="7DE5D26C" w14:textId="335856AC" w:rsidR="008A5373" w:rsidRDefault="0093231F">
      <w:pPr>
        <w:pStyle w:val="24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78" w:history="1">
        <w:r w:rsidR="008A5373" w:rsidRPr="0028499C">
          <w:rPr>
            <w:rStyle w:val="aff"/>
            <w:noProof/>
          </w:rPr>
          <w:t>2.2</w:t>
        </w:r>
        <w:r w:rsidR="008A5373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8A5373" w:rsidRPr="0028499C">
          <w:rPr>
            <w:rStyle w:val="aff"/>
            <w:noProof/>
          </w:rPr>
          <w:t>Программная реализация действий игрового персонажа</w:t>
        </w:r>
        <w:r w:rsidR="008A5373">
          <w:rPr>
            <w:noProof/>
            <w:webHidden/>
          </w:rPr>
          <w:tab/>
        </w:r>
        <w:r w:rsidR="008A5373">
          <w:rPr>
            <w:noProof/>
            <w:webHidden/>
          </w:rPr>
          <w:fldChar w:fldCharType="begin"/>
        </w:r>
        <w:r w:rsidR="008A5373">
          <w:rPr>
            <w:noProof/>
            <w:webHidden/>
          </w:rPr>
          <w:instrText xml:space="preserve"> PAGEREF _Toc134632478 \h </w:instrText>
        </w:r>
        <w:r w:rsidR="008A5373">
          <w:rPr>
            <w:noProof/>
            <w:webHidden/>
          </w:rPr>
        </w:r>
        <w:r w:rsidR="008A5373">
          <w:rPr>
            <w:noProof/>
            <w:webHidden/>
          </w:rPr>
          <w:fldChar w:fldCharType="separate"/>
        </w:r>
        <w:r w:rsidR="008A5373">
          <w:rPr>
            <w:noProof/>
            <w:webHidden/>
          </w:rPr>
          <w:t>17</w:t>
        </w:r>
        <w:r w:rsidR="008A5373">
          <w:rPr>
            <w:noProof/>
            <w:webHidden/>
          </w:rPr>
          <w:fldChar w:fldCharType="end"/>
        </w:r>
      </w:hyperlink>
    </w:p>
    <w:p w14:paraId="74C68426" w14:textId="376A952B" w:rsidR="008A5373" w:rsidRDefault="0093231F">
      <w:pPr>
        <w:pStyle w:val="24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79" w:history="1">
        <w:r w:rsidR="008A5373" w:rsidRPr="0028499C">
          <w:rPr>
            <w:rStyle w:val="aff"/>
            <w:noProof/>
          </w:rPr>
          <w:t>2.3</w:t>
        </w:r>
        <w:r w:rsidR="008A5373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8A5373" w:rsidRPr="0028499C">
          <w:rPr>
            <w:rStyle w:val="aff"/>
            <w:noProof/>
          </w:rPr>
          <w:t>Создание игрового уровня</w:t>
        </w:r>
        <w:r w:rsidR="008A5373">
          <w:rPr>
            <w:noProof/>
            <w:webHidden/>
          </w:rPr>
          <w:tab/>
        </w:r>
        <w:r w:rsidR="008A5373">
          <w:rPr>
            <w:noProof/>
            <w:webHidden/>
          </w:rPr>
          <w:fldChar w:fldCharType="begin"/>
        </w:r>
        <w:r w:rsidR="008A5373">
          <w:rPr>
            <w:noProof/>
            <w:webHidden/>
          </w:rPr>
          <w:instrText xml:space="preserve"> PAGEREF _Toc134632479 \h </w:instrText>
        </w:r>
        <w:r w:rsidR="008A5373">
          <w:rPr>
            <w:noProof/>
            <w:webHidden/>
          </w:rPr>
        </w:r>
        <w:r w:rsidR="008A5373">
          <w:rPr>
            <w:noProof/>
            <w:webHidden/>
          </w:rPr>
          <w:fldChar w:fldCharType="separate"/>
        </w:r>
        <w:r w:rsidR="008A5373">
          <w:rPr>
            <w:noProof/>
            <w:webHidden/>
          </w:rPr>
          <w:t>20</w:t>
        </w:r>
        <w:r w:rsidR="008A5373">
          <w:rPr>
            <w:noProof/>
            <w:webHidden/>
          </w:rPr>
          <w:fldChar w:fldCharType="end"/>
        </w:r>
      </w:hyperlink>
    </w:p>
    <w:p w14:paraId="7EC89D03" w14:textId="162BD12F" w:rsidR="008A5373" w:rsidRDefault="0093231F">
      <w:pPr>
        <w:pStyle w:val="24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80" w:history="1">
        <w:r w:rsidR="008A5373" w:rsidRPr="0028499C">
          <w:rPr>
            <w:rStyle w:val="aff"/>
            <w:noProof/>
          </w:rPr>
          <w:t>2.4</w:t>
        </w:r>
        <w:r w:rsidR="008A5373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8A5373" w:rsidRPr="0028499C">
          <w:rPr>
            <w:rStyle w:val="aff"/>
            <w:noProof/>
          </w:rPr>
          <w:t>Система здоровья и неуязвимости</w:t>
        </w:r>
        <w:r w:rsidR="008A5373">
          <w:rPr>
            <w:noProof/>
            <w:webHidden/>
          </w:rPr>
          <w:tab/>
        </w:r>
        <w:r w:rsidR="008A5373">
          <w:rPr>
            <w:noProof/>
            <w:webHidden/>
          </w:rPr>
          <w:fldChar w:fldCharType="begin"/>
        </w:r>
        <w:r w:rsidR="008A5373">
          <w:rPr>
            <w:noProof/>
            <w:webHidden/>
          </w:rPr>
          <w:instrText xml:space="preserve"> PAGEREF _Toc134632480 \h </w:instrText>
        </w:r>
        <w:r w:rsidR="008A5373">
          <w:rPr>
            <w:noProof/>
            <w:webHidden/>
          </w:rPr>
        </w:r>
        <w:r w:rsidR="008A5373">
          <w:rPr>
            <w:noProof/>
            <w:webHidden/>
          </w:rPr>
          <w:fldChar w:fldCharType="separate"/>
        </w:r>
        <w:r w:rsidR="008A5373">
          <w:rPr>
            <w:noProof/>
            <w:webHidden/>
          </w:rPr>
          <w:t>21</w:t>
        </w:r>
        <w:r w:rsidR="008A5373">
          <w:rPr>
            <w:noProof/>
            <w:webHidden/>
          </w:rPr>
          <w:fldChar w:fldCharType="end"/>
        </w:r>
      </w:hyperlink>
    </w:p>
    <w:p w14:paraId="713C7BFD" w14:textId="2C7B2ED2" w:rsidR="008A5373" w:rsidRDefault="0093231F">
      <w:pPr>
        <w:pStyle w:val="24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81" w:history="1">
        <w:r w:rsidR="008A5373" w:rsidRPr="0028499C">
          <w:rPr>
            <w:rStyle w:val="aff"/>
            <w:noProof/>
          </w:rPr>
          <w:t>2.5</w:t>
        </w:r>
        <w:r w:rsidR="008A5373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8A5373" w:rsidRPr="0028499C">
          <w:rPr>
            <w:rStyle w:val="aff"/>
            <w:noProof/>
          </w:rPr>
          <w:t>Реализация рукопашного боя игрового персонажа</w:t>
        </w:r>
        <w:r w:rsidR="008A5373">
          <w:rPr>
            <w:noProof/>
            <w:webHidden/>
          </w:rPr>
          <w:tab/>
        </w:r>
        <w:r w:rsidR="008A5373">
          <w:rPr>
            <w:noProof/>
            <w:webHidden/>
          </w:rPr>
          <w:fldChar w:fldCharType="begin"/>
        </w:r>
        <w:r w:rsidR="008A5373">
          <w:rPr>
            <w:noProof/>
            <w:webHidden/>
          </w:rPr>
          <w:instrText xml:space="preserve"> PAGEREF _Toc134632481 \h </w:instrText>
        </w:r>
        <w:r w:rsidR="008A5373">
          <w:rPr>
            <w:noProof/>
            <w:webHidden/>
          </w:rPr>
        </w:r>
        <w:r w:rsidR="008A5373">
          <w:rPr>
            <w:noProof/>
            <w:webHidden/>
          </w:rPr>
          <w:fldChar w:fldCharType="separate"/>
        </w:r>
        <w:r w:rsidR="008A5373">
          <w:rPr>
            <w:noProof/>
            <w:webHidden/>
          </w:rPr>
          <w:t>23</w:t>
        </w:r>
        <w:r w:rsidR="008A5373">
          <w:rPr>
            <w:noProof/>
            <w:webHidden/>
          </w:rPr>
          <w:fldChar w:fldCharType="end"/>
        </w:r>
      </w:hyperlink>
    </w:p>
    <w:p w14:paraId="386D9B83" w14:textId="466D9AE9" w:rsidR="008A5373" w:rsidRDefault="0093231F">
      <w:pPr>
        <w:pStyle w:val="24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91" w:history="1">
        <w:r w:rsidR="008A5373" w:rsidRPr="0028499C">
          <w:rPr>
            <w:rStyle w:val="aff"/>
            <w:noProof/>
          </w:rPr>
          <w:t>2.6</w:t>
        </w:r>
        <w:r w:rsidR="008A5373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8A5373" w:rsidRPr="0028499C">
          <w:rPr>
            <w:rStyle w:val="aff"/>
            <w:noProof/>
          </w:rPr>
          <w:t>Программная реализация препятствий и противников</w:t>
        </w:r>
        <w:r w:rsidR="008A5373">
          <w:rPr>
            <w:noProof/>
            <w:webHidden/>
          </w:rPr>
          <w:tab/>
        </w:r>
        <w:r w:rsidR="008A5373">
          <w:rPr>
            <w:noProof/>
            <w:webHidden/>
          </w:rPr>
          <w:fldChar w:fldCharType="begin"/>
        </w:r>
        <w:r w:rsidR="008A5373">
          <w:rPr>
            <w:noProof/>
            <w:webHidden/>
          </w:rPr>
          <w:instrText xml:space="preserve"> PAGEREF _Toc134632491 \h </w:instrText>
        </w:r>
        <w:r w:rsidR="008A5373">
          <w:rPr>
            <w:noProof/>
            <w:webHidden/>
          </w:rPr>
        </w:r>
        <w:r w:rsidR="008A5373">
          <w:rPr>
            <w:noProof/>
            <w:webHidden/>
          </w:rPr>
          <w:fldChar w:fldCharType="separate"/>
        </w:r>
        <w:r w:rsidR="008A5373">
          <w:rPr>
            <w:noProof/>
            <w:webHidden/>
          </w:rPr>
          <w:t>24</w:t>
        </w:r>
        <w:r w:rsidR="008A5373">
          <w:rPr>
            <w:noProof/>
            <w:webHidden/>
          </w:rPr>
          <w:fldChar w:fldCharType="end"/>
        </w:r>
      </w:hyperlink>
    </w:p>
    <w:p w14:paraId="5FF3BB24" w14:textId="5BBBCEE1" w:rsidR="008A5373" w:rsidRDefault="0093231F">
      <w:pPr>
        <w:pStyle w:val="24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92" w:history="1">
        <w:r w:rsidR="008A5373" w:rsidRPr="0028499C">
          <w:rPr>
            <w:rStyle w:val="aff"/>
            <w:noProof/>
          </w:rPr>
          <w:t>2.7</w:t>
        </w:r>
        <w:r w:rsidR="008A5373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8A5373" w:rsidRPr="0028499C">
          <w:rPr>
            <w:rStyle w:val="aff"/>
            <w:noProof/>
            <w:lang w:val="ru-BY"/>
          </w:rPr>
          <w:t>Система создания игровых объектов</w:t>
        </w:r>
        <w:r w:rsidR="008A5373">
          <w:rPr>
            <w:noProof/>
            <w:webHidden/>
          </w:rPr>
          <w:tab/>
        </w:r>
        <w:r w:rsidR="008A5373">
          <w:rPr>
            <w:noProof/>
            <w:webHidden/>
          </w:rPr>
          <w:fldChar w:fldCharType="begin"/>
        </w:r>
        <w:r w:rsidR="008A5373">
          <w:rPr>
            <w:noProof/>
            <w:webHidden/>
          </w:rPr>
          <w:instrText xml:space="preserve"> PAGEREF _Toc134632492 \h </w:instrText>
        </w:r>
        <w:r w:rsidR="008A5373">
          <w:rPr>
            <w:noProof/>
            <w:webHidden/>
          </w:rPr>
        </w:r>
        <w:r w:rsidR="008A5373">
          <w:rPr>
            <w:noProof/>
            <w:webHidden/>
          </w:rPr>
          <w:fldChar w:fldCharType="separate"/>
        </w:r>
        <w:r w:rsidR="008A5373">
          <w:rPr>
            <w:noProof/>
            <w:webHidden/>
          </w:rPr>
          <w:t>26</w:t>
        </w:r>
        <w:r w:rsidR="008A5373">
          <w:rPr>
            <w:noProof/>
            <w:webHidden/>
          </w:rPr>
          <w:fldChar w:fldCharType="end"/>
        </w:r>
      </w:hyperlink>
    </w:p>
    <w:p w14:paraId="245F4A04" w14:textId="125837C4" w:rsidR="008A5373" w:rsidRDefault="0093231F">
      <w:pPr>
        <w:pStyle w:val="24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93" w:history="1">
        <w:r w:rsidR="008A5373" w:rsidRPr="0028499C">
          <w:rPr>
            <w:rStyle w:val="aff"/>
            <w:noProof/>
          </w:rPr>
          <w:t>2.8</w:t>
        </w:r>
        <w:r w:rsidR="008A5373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8A5373" w:rsidRPr="0028499C">
          <w:rPr>
            <w:rStyle w:val="aff"/>
            <w:noProof/>
            <w:lang w:val="ru-BY"/>
          </w:rPr>
          <w:t>Реализация объектов-</w:t>
        </w:r>
        <w:r w:rsidR="008A5373" w:rsidRPr="0028499C">
          <w:rPr>
            <w:rStyle w:val="aff"/>
            <w:noProof/>
          </w:rPr>
          <w:t>бонусов</w:t>
        </w:r>
        <w:r w:rsidR="008A5373">
          <w:rPr>
            <w:noProof/>
            <w:webHidden/>
          </w:rPr>
          <w:tab/>
        </w:r>
        <w:r w:rsidR="008A5373">
          <w:rPr>
            <w:noProof/>
            <w:webHidden/>
          </w:rPr>
          <w:fldChar w:fldCharType="begin"/>
        </w:r>
        <w:r w:rsidR="008A5373">
          <w:rPr>
            <w:noProof/>
            <w:webHidden/>
          </w:rPr>
          <w:instrText xml:space="preserve"> PAGEREF _Toc134632493 \h </w:instrText>
        </w:r>
        <w:r w:rsidR="008A5373">
          <w:rPr>
            <w:noProof/>
            <w:webHidden/>
          </w:rPr>
        </w:r>
        <w:r w:rsidR="008A5373">
          <w:rPr>
            <w:noProof/>
            <w:webHidden/>
          </w:rPr>
          <w:fldChar w:fldCharType="separate"/>
        </w:r>
        <w:r w:rsidR="008A5373">
          <w:rPr>
            <w:noProof/>
            <w:webHidden/>
          </w:rPr>
          <w:t>28</w:t>
        </w:r>
        <w:r w:rsidR="008A5373">
          <w:rPr>
            <w:noProof/>
            <w:webHidden/>
          </w:rPr>
          <w:fldChar w:fldCharType="end"/>
        </w:r>
      </w:hyperlink>
    </w:p>
    <w:p w14:paraId="76A7518B" w14:textId="4647ADD0" w:rsidR="008A5373" w:rsidRDefault="0093231F">
      <w:pPr>
        <w:pStyle w:val="24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94" w:history="1">
        <w:r w:rsidR="008A5373" w:rsidRPr="0028499C">
          <w:rPr>
            <w:rStyle w:val="aff"/>
            <w:noProof/>
          </w:rPr>
          <w:t>2.9</w:t>
        </w:r>
        <w:r w:rsidR="008A5373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8A5373" w:rsidRPr="0028499C">
          <w:rPr>
            <w:rStyle w:val="aff"/>
            <w:noProof/>
          </w:rPr>
          <w:t>Проектирование пользовательского интерфейса</w:t>
        </w:r>
        <w:r w:rsidR="008A5373">
          <w:rPr>
            <w:noProof/>
            <w:webHidden/>
          </w:rPr>
          <w:tab/>
        </w:r>
        <w:r w:rsidR="008A5373">
          <w:rPr>
            <w:noProof/>
            <w:webHidden/>
          </w:rPr>
          <w:fldChar w:fldCharType="begin"/>
        </w:r>
        <w:r w:rsidR="008A5373">
          <w:rPr>
            <w:noProof/>
            <w:webHidden/>
          </w:rPr>
          <w:instrText xml:space="preserve"> PAGEREF _Toc134632494 \h </w:instrText>
        </w:r>
        <w:r w:rsidR="008A5373">
          <w:rPr>
            <w:noProof/>
            <w:webHidden/>
          </w:rPr>
        </w:r>
        <w:r w:rsidR="008A5373">
          <w:rPr>
            <w:noProof/>
            <w:webHidden/>
          </w:rPr>
          <w:fldChar w:fldCharType="separate"/>
        </w:r>
        <w:r w:rsidR="008A5373">
          <w:rPr>
            <w:noProof/>
            <w:webHidden/>
          </w:rPr>
          <w:t>29</w:t>
        </w:r>
        <w:r w:rsidR="008A5373">
          <w:rPr>
            <w:noProof/>
            <w:webHidden/>
          </w:rPr>
          <w:fldChar w:fldCharType="end"/>
        </w:r>
      </w:hyperlink>
    </w:p>
    <w:p w14:paraId="0BF03663" w14:textId="55102C43" w:rsidR="008A5373" w:rsidRDefault="0093231F" w:rsidP="00845688">
      <w:pPr>
        <w:pStyle w:val="24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4632495" w:history="1">
        <w:r w:rsidR="008A5373" w:rsidRPr="0028499C">
          <w:rPr>
            <w:rStyle w:val="aff"/>
            <w:noProof/>
          </w:rPr>
          <w:t>2.10</w:t>
        </w:r>
        <w:r w:rsidR="008A5373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8A5373" w:rsidRPr="0028499C">
          <w:rPr>
            <w:rStyle w:val="aff"/>
            <w:noProof/>
            <w:lang w:val="ru-BY"/>
          </w:rPr>
          <w:t xml:space="preserve">Выбор компонентов игры из </w:t>
        </w:r>
        <w:r w:rsidR="008A5373" w:rsidRPr="0028499C">
          <w:rPr>
            <w:rStyle w:val="aff"/>
            <w:noProof/>
            <w:lang w:val="en-US"/>
          </w:rPr>
          <w:t>Unity</w:t>
        </w:r>
        <w:r w:rsidR="008A5373" w:rsidRPr="0028499C">
          <w:rPr>
            <w:rStyle w:val="aff"/>
            <w:noProof/>
          </w:rPr>
          <w:t xml:space="preserve"> </w:t>
        </w:r>
        <w:r w:rsidR="008A5373" w:rsidRPr="0028499C">
          <w:rPr>
            <w:rStyle w:val="aff"/>
            <w:noProof/>
            <w:lang w:val="en-US"/>
          </w:rPr>
          <w:t>Asset</w:t>
        </w:r>
        <w:r w:rsidR="008A5373" w:rsidRPr="0028499C">
          <w:rPr>
            <w:rStyle w:val="aff"/>
            <w:noProof/>
          </w:rPr>
          <w:t xml:space="preserve"> </w:t>
        </w:r>
        <w:r w:rsidR="008A5373" w:rsidRPr="0028499C">
          <w:rPr>
            <w:rStyle w:val="aff"/>
            <w:noProof/>
            <w:lang w:val="en-US"/>
          </w:rPr>
          <w:t>Store</w:t>
        </w:r>
        <w:r w:rsidR="008A5373" w:rsidRPr="0028499C">
          <w:rPr>
            <w:rStyle w:val="aff"/>
            <w:noProof/>
          </w:rPr>
          <w:t xml:space="preserve">. Создание </w:t>
        </w:r>
        <w:r w:rsidR="008A5373" w:rsidRPr="0028499C">
          <w:rPr>
            <w:rStyle w:val="aff"/>
            <w:noProof/>
            <w:lang w:val="ru-BY"/>
          </w:rPr>
          <w:t xml:space="preserve">оригинальной </w:t>
        </w:r>
        <w:r w:rsidR="008A5373" w:rsidRPr="0028499C">
          <w:rPr>
            <w:rStyle w:val="aff"/>
            <w:noProof/>
          </w:rPr>
          <w:t>анимации</w:t>
        </w:r>
        <w:r w:rsidR="008A5373">
          <w:rPr>
            <w:noProof/>
            <w:webHidden/>
          </w:rPr>
          <w:tab/>
        </w:r>
        <w:r w:rsidR="008A5373">
          <w:rPr>
            <w:noProof/>
            <w:webHidden/>
          </w:rPr>
          <w:fldChar w:fldCharType="begin"/>
        </w:r>
        <w:r w:rsidR="008A5373">
          <w:rPr>
            <w:noProof/>
            <w:webHidden/>
          </w:rPr>
          <w:instrText xml:space="preserve"> PAGEREF _Toc134632495 \h </w:instrText>
        </w:r>
        <w:r w:rsidR="008A5373">
          <w:rPr>
            <w:noProof/>
            <w:webHidden/>
          </w:rPr>
        </w:r>
        <w:r w:rsidR="008A5373">
          <w:rPr>
            <w:noProof/>
            <w:webHidden/>
          </w:rPr>
          <w:fldChar w:fldCharType="separate"/>
        </w:r>
        <w:r w:rsidR="008A5373">
          <w:rPr>
            <w:noProof/>
            <w:webHidden/>
          </w:rPr>
          <w:t>32</w:t>
        </w:r>
        <w:r w:rsidR="008A5373">
          <w:rPr>
            <w:noProof/>
            <w:webHidden/>
          </w:rPr>
          <w:fldChar w:fldCharType="end"/>
        </w:r>
      </w:hyperlink>
    </w:p>
    <w:p w14:paraId="1963353B" w14:textId="3F073586" w:rsidR="008A5373" w:rsidRDefault="0093231F" w:rsidP="003F6A3A">
      <w:pPr>
        <w:pStyle w:val="12"/>
        <w:rPr>
          <w:rFonts w:asciiTheme="minorHAnsi" w:eastAsiaTheme="minorEastAsia" w:hAnsiTheme="minorHAnsi"/>
          <w:kern w:val="2"/>
          <w:sz w:val="22"/>
          <w:lang w:eastAsia="ru-RU"/>
          <w14:ligatures w14:val="standardContextual"/>
        </w:rPr>
      </w:pPr>
      <w:hyperlink w:anchor="_Toc134632496" w:history="1">
        <w:r w:rsidR="008A5373" w:rsidRPr="0028499C">
          <w:rPr>
            <w:rStyle w:val="aff"/>
          </w:rPr>
          <w:t>Заключение</w:t>
        </w:r>
        <w:r w:rsidR="008A5373">
          <w:rPr>
            <w:webHidden/>
          </w:rPr>
          <w:tab/>
        </w:r>
        <w:r w:rsidR="008A5373">
          <w:rPr>
            <w:webHidden/>
          </w:rPr>
          <w:fldChar w:fldCharType="begin"/>
        </w:r>
        <w:r w:rsidR="008A5373">
          <w:rPr>
            <w:webHidden/>
          </w:rPr>
          <w:instrText xml:space="preserve"> PAGEREF _Toc134632496 \h </w:instrText>
        </w:r>
        <w:r w:rsidR="008A5373">
          <w:rPr>
            <w:webHidden/>
          </w:rPr>
        </w:r>
        <w:r w:rsidR="008A5373">
          <w:rPr>
            <w:webHidden/>
          </w:rPr>
          <w:fldChar w:fldCharType="separate"/>
        </w:r>
        <w:r w:rsidR="008A5373">
          <w:rPr>
            <w:webHidden/>
          </w:rPr>
          <w:t>33</w:t>
        </w:r>
        <w:r w:rsidR="008A5373">
          <w:rPr>
            <w:webHidden/>
          </w:rPr>
          <w:fldChar w:fldCharType="end"/>
        </w:r>
      </w:hyperlink>
    </w:p>
    <w:p w14:paraId="0DFDD3EE" w14:textId="78B058E9" w:rsidR="008A5373" w:rsidRDefault="0093231F" w:rsidP="003F6A3A">
      <w:pPr>
        <w:pStyle w:val="12"/>
        <w:rPr>
          <w:rFonts w:asciiTheme="minorHAnsi" w:eastAsiaTheme="minorEastAsia" w:hAnsiTheme="minorHAnsi"/>
          <w:kern w:val="2"/>
          <w:sz w:val="22"/>
          <w:lang w:eastAsia="ru-RU"/>
          <w14:ligatures w14:val="standardContextual"/>
        </w:rPr>
      </w:pPr>
      <w:hyperlink w:anchor="_Toc134632497" w:history="1">
        <w:r w:rsidR="008A5373" w:rsidRPr="0028499C">
          <w:rPr>
            <w:rStyle w:val="aff"/>
          </w:rPr>
          <w:t>СПИСОК ИСПОЛЬЗОВАННОЙ ЛИТЕРАТУРЫ</w:t>
        </w:r>
        <w:r w:rsidR="008A5373">
          <w:rPr>
            <w:webHidden/>
          </w:rPr>
          <w:tab/>
        </w:r>
        <w:r w:rsidR="008A5373">
          <w:rPr>
            <w:webHidden/>
          </w:rPr>
          <w:fldChar w:fldCharType="begin"/>
        </w:r>
        <w:r w:rsidR="008A5373">
          <w:rPr>
            <w:webHidden/>
          </w:rPr>
          <w:instrText xml:space="preserve"> PAGEREF _Toc134632497 \h </w:instrText>
        </w:r>
        <w:r w:rsidR="008A5373">
          <w:rPr>
            <w:webHidden/>
          </w:rPr>
        </w:r>
        <w:r w:rsidR="008A5373">
          <w:rPr>
            <w:webHidden/>
          </w:rPr>
          <w:fldChar w:fldCharType="separate"/>
        </w:r>
        <w:r w:rsidR="008A5373">
          <w:rPr>
            <w:webHidden/>
          </w:rPr>
          <w:t>34</w:t>
        </w:r>
        <w:r w:rsidR="008A5373">
          <w:rPr>
            <w:webHidden/>
          </w:rPr>
          <w:fldChar w:fldCharType="end"/>
        </w:r>
      </w:hyperlink>
    </w:p>
    <w:p w14:paraId="5DB80D7A" w14:textId="7722531D" w:rsidR="008A5373" w:rsidRDefault="0093231F" w:rsidP="003F6A3A">
      <w:pPr>
        <w:pStyle w:val="12"/>
        <w:rPr>
          <w:rFonts w:asciiTheme="minorHAnsi" w:eastAsiaTheme="minorEastAsia" w:hAnsiTheme="minorHAnsi"/>
          <w:kern w:val="2"/>
          <w:sz w:val="22"/>
          <w:lang w:eastAsia="ru-RU"/>
          <w14:ligatures w14:val="standardContextual"/>
        </w:rPr>
      </w:pPr>
      <w:hyperlink w:anchor="_Toc134632498" w:history="1">
        <w:r w:rsidR="008A5373" w:rsidRPr="0028499C">
          <w:rPr>
            <w:rStyle w:val="aff"/>
          </w:rPr>
          <w:t>Приложения</w:t>
        </w:r>
        <w:r w:rsidR="008A5373">
          <w:rPr>
            <w:webHidden/>
          </w:rPr>
          <w:tab/>
        </w:r>
        <w:r w:rsidR="008A5373">
          <w:rPr>
            <w:webHidden/>
          </w:rPr>
          <w:fldChar w:fldCharType="begin"/>
        </w:r>
        <w:r w:rsidR="008A5373">
          <w:rPr>
            <w:webHidden/>
          </w:rPr>
          <w:instrText xml:space="preserve"> PAGEREF _Toc134632498 \h </w:instrText>
        </w:r>
        <w:r w:rsidR="008A5373">
          <w:rPr>
            <w:webHidden/>
          </w:rPr>
        </w:r>
        <w:r w:rsidR="008A5373">
          <w:rPr>
            <w:webHidden/>
          </w:rPr>
          <w:fldChar w:fldCharType="separate"/>
        </w:r>
        <w:r w:rsidR="008A5373">
          <w:rPr>
            <w:webHidden/>
          </w:rPr>
          <w:t>35</w:t>
        </w:r>
        <w:r w:rsidR="008A5373">
          <w:rPr>
            <w:webHidden/>
          </w:rPr>
          <w:fldChar w:fldCharType="end"/>
        </w:r>
      </w:hyperlink>
    </w:p>
    <w:p w14:paraId="2233712D" w14:textId="4F031275" w:rsidR="009E48B6" w:rsidRDefault="00481B9A" w:rsidP="000772EE">
      <w:pPr>
        <w:ind w:firstLine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fldChar w:fldCharType="end"/>
      </w:r>
    </w:p>
    <w:p w14:paraId="5691CBA6" w14:textId="77777777" w:rsidR="009E48B6" w:rsidRDefault="009E48B6">
      <w:pPr>
        <w:spacing w:line="240" w:lineRule="auto"/>
        <w:ind w:firstLine="0"/>
        <w:contextualSpacing w:val="0"/>
        <w:jc w:val="lef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2F351698" w14:textId="77777777" w:rsidR="005F3056" w:rsidRPr="002B4FFA" w:rsidRDefault="005F3056" w:rsidP="005F3056">
      <w:pPr>
        <w:pStyle w:val="affa"/>
      </w:pPr>
      <w:bookmarkStart w:id="0" w:name="_Toc134632466"/>
      <w:r w:rsidRPr="002B4FFA">
        <w:lastRenderedPageBreak/>
        <w:t>Введение</w:t>
      </w:r>
      <w:bookmarkEnd w:id="0"/>
    </w:p>
    <w:p w14:paraId="22B08609" w14:textId="0231D05A" w:rsidR="005F3056" w:rsidRPr="004D00AF" w:rsidRDefault="005F3056" w:rsidP="005F3056">
      <w:pPr>
        <w:ind w:firstLine="708"/>
        <w:contextualSpacing w:val="0"/>
      </w:pPr>
      <w:r w:rsidRPr="004D00AF">
        <w:t xml:space="preserve">Видеоигры </w:t>
      </w:r>
      <w:r>
        <w:t xml:space="preserve">– </w:t>
      </w:r>
      <w:r w:rsidRPr="004D00AF">
        <w:t>это не только популярное развлечение для детей и взрослых, но и масштабная</w:t>
      </w:r>
      <w:r>
        <w:t xml:space="preserve"> современная</w:t>
      </w:r>
      <w:r w:rsidRPr="004D00AF">
        <w:t xml:space="preserve"> индустрия. Согласно журналу </w:t>
      </w:r>
      <w:proofErr w:type="spellStart"/>
      <w:r w:rsidRPr="004D00AF">
        <w:t>Forbes</w:t>
      </w:r>
      <w:proofErr w:type="spellEnd"/>
      <w:r w:rsidRPr="004D00AF">
        <w:t xml:space="preserve">, </w:t>
      </w:r>
      <w:r>
        <w:t xml:space="preserve">ее </w:t>
      </w:r>
      <w:r w:rsidRPr="004D00AF">
        <w:t>прибыль исчисляется миллиардами долларов, а количество игроков по всему миру составляет более 2.5 миллиардов</w:t>
      </w:r>
      <w:r w:rsidR="007B2EFE" w:rsidRPr="00845688">
        <w:t xml:space="preserve"> </w:t>
      </w:r>
      <w:r w:rsidR="00163650" w:rsidRPr="00084B77">
        <w:t>[1</w:t>
      </w:r>
      <w:r w:rsidR="000D4E2F" w:rsidRPr="00845688">
        <w:t>]</w:t>
      </w:r>
      <w:r w:rsidRPr="004D00AF">
        <w:t>. Разрабатывают и продают видеоигры как крупнейшие студии, так и независимые разработчики.</w:t>
      </w:r>
      <w:r>
        <w:t xml:space="preserve"> Технологии разработки, такие как </w:t>
      </w:r>
      <w:r>
        <w:rPr>
          <w:lang w:val="en-US"/>
        </w:rPr>
        <w:t>Unity</w:t>
      </w:r>
      <w:r w:rsidRPr="004D00AF">
        <w:t xml:space="preserve"> </w:t>
      </w:r>
      <w:r>
        <w:t xml:space="preserve">и </w:t>
      </w:r>
      <w:r>
        <w:rPr>
          <w:lang w:val="en-US"/>
        </w:rPr>
        <w:t>Unreal</w:t>
      </w:r>
      <w:r w:rsidRPr="004D00AF">
        <w:t xml:space="preserve"> </w:t>
      </w:r>
      <w:r>
        <w:rPr>
          <w:lang w:val="en-US"/>
        </w:rPr>
        <w:t>Engine</w:t>
      </w:r>
      <w:r>
        <w:t xml:space="preserve">, доступны бесплатно для обучения и коммерческого использования. Распространение собственных видеоигр на крупных торговых площадках, например, </w:t>
      </w:r>
      <w:r>
        <w:rPr>
          <w:lang w:val="en-US"/>
        </w:rPr>
        <w:t>Steam</w:t>
      </w:r>
      <w:r>
        <w:t xml:space="preserve"> или </w:t>
      </w:r>
      <w:r>
        <w:rPr>
          <w:lang w:val="en-US"/>
        </w:rPr>
        <w:t>Epic</w:t>
      </w:r>
      <w:r>
        <w:t xml:space="preserve"> </w:t>
      </w:r>
      <w:r>
        <w:rPr>
          <w:lang w:val="en-US"/>
        </w:rPr>
        <w:t>Games</w:t>
      </w:r>
      <w:r>
        <w:t xml:space="preserve"> </w:t>
      </w:r>
      <w:r>
        <w:rPr>
          <w:lang w:val="en-US"/>
        </w:rPr>
        <w:t>Store</w:t>
      </w:r>
      <w:r>
        <w:t>, доступно любым разработчикам без участия издателей.</w:t>
      </w:r>
    </w:p>
    <w:p w14:paraId="6912BF50" w14:textId="77777777" w:rsidR="005F3056" w:rsidRDefault="005F3056" w:rsidP="005F3056">
      <w:pPr>
        <w:ind w:firstLine="708"/>
        <w:contextualSpacing w:val="0"/>
      </w:pPr>
      <w:r w:rsidRPr="004D00AF">
        <w:t>Видеоигровая индустрия быстро развивается и является чрезвычайно востребованной, что обуславливает ценность знаний о технологиях разработки видеоигр и обеспечивает актуальность работы.</w:t>
      </w:r>
    </w:p>
    <w:p w14:paraId="0F425B2C" w14:textId="08F21B54" w:rsidR="005F3056" w:rsidRPr="004D00AF" w:rsidRDefault="005F3056" w:rsidP="005F3056">
      <w:pPr>
        <w:ind w:firstLine="708"/>
        <w:contextualSpacing w:val="0"/>
      </w:pPr>
      <w:r>
        <w:t>Существует большое количество жанров видеоигр, однако одними из старейших и простых в реализации являются «игры-</w:t>
      </w:r>
      <w:proofErr w:type="spellStart"/>
      <w:r>
        <w:t>платформеры</w:t>
      </w:r>
      <w:proofErr w:type="spellEnd"/>
      <w:r w:rsidR="000D3BA1">
        <w:t>»</w:t>
      </w:r>
      <w:r w:rsidR="00F52A33">
        <w:t>, в ча</w:t>
      </w:r>
      <w:r w:rsidR="00FE7664">
        <w:t>с</w:t>
      </w:r>
      <w:r w:rsidR="00F52A33">
        <w:t xml:space="preserve">тности, особую популярность </w:t>
      </w:r>
      <w:r w:rsidR="00274306">
        <w:t>получил</w:t>
      </w:r>
      <w:r w:rsidR="00FF0C0A">
        <w:t xml:space="preserve"> </w:t>
      </w:r>
      <w:proofErr w:type="spellStart"/>
      <w:r w:rsidR="00F52A33">
        <w:t>поджанр</w:t>
      </w:r>
      <w:proofErr w:type="spellEnd"/>
      <w:r w:rsidR="00F52A33">
        <w:t xml:space="preserve"> «бесконечный </w:t>
      </w:r>
      <w:proofErr w:type="spellStart"/>
      <w:proofErr w:type="gramStart"/>
      <w:r w:rsidR="00F52A33">
        <w:t>раннер</w:t>
      </w:r>
      <w:proofErr w:type="spellEnd"/>
      <w:r w:rsidR="00F52A33">
        <w:t>»(</w:t>
      </w:r>
      <w:proofErr w:type="gramEnd"/>
      <w:r w:rsidR="00F52A33">
        <w:t>или «бесконечный бег»).</w:t>
      </w:r>
    </w:p>
    <w:p w14:paraId="7FB06B2A" w14:textId="39495DC6" w:rsidR="005F3056" w:rsidRPr="004D00AF" w:rsidRDefault="005F3056" w:rsidP="005F3056">
      <w:pPr>
        <w:ind w:firstLine="708"/>
        <w:contextualSpacing w:val="0"/>
      </w:pPr>
      <w:r w:rsidRPr="004D00AF">
        <w:t xml:space="preserve">Целью курсового проекта является изучение </w:t>
      </w:r>
      <w:r>
        <w:t>технологий для разработки компьютерных игр и создание «игры-</w:t>
      </w:r>
      <w:proofErr w:type="spellStart"/>
      <w:r w:rsidR="000D3BA1">
        <w:t>раннера</w:t>
      </w:r>
      <w:proofErr w:type="spellEnd"/>
      <w:r>
        <w:t>» с их помощью.</w:t>
      </w:r>
    </w:p>
    <w:p w14:paraId="2E0C35B3" w14:textId="77777777" w:rsidR="005F3056" w:rsidRPr="004D00AF" w:rsidRDefault="005F3056" w:rsidP="005F3056">
      <w:pPr>
        <w:ind w:firstLine="360"/>
        <w:contextualSpacing w:val="0"/>
      </w:pPr>
      <w:r w:rsidRPr="004D00AF">
        <w:t>Для достижения указанной цели были сформулированы следующие задачи:</w:t>
      </w:r>
    </w:p>
    <w:p w14:paraId="2574EF38" w14:textId="54AE233D" w:rsidR="005F3056" w:rsidRPr="004D00AF" w:rsidRDefault="005F3056" w:rsidP="005D389B">
      <w:pPr>
        <w:pStyle w:val="ae"/>
        <w:numPr>
          <w:ilvl w:val="0"/>
          <w:numId w:val="8"/>
        </w:numPr>
        <w:contextualSpacing w:val="0"/>
      </w:pPr>
      <w:r>
        <w:t>Провести сравнительный анализ компьютерных игр жанра «</w:t>
      </w:r>
      <w:r w:rsidR="00E2326A">
        <w:t xml:space="preserve">бесконечный </w:t>
      </w:r>
      <w:proofErr w:type="spellStart"/>
      <w:r w:rsidR="00E2326A">
        <w:t>раннер</w:t>
      </w:r>
      <w:proofErr w:type="spellEnd"/>
      <w:r>
        <w:t>».</w:t>
      </w:r>
    </w:p>
    <w:p w14:paraId="1209ECFF" w14:textId="3B2ECBF4" w:rsidR="005F3056" w:rsidRPr="004D00AF" w:rsidRDefault="005F3056" w:rsidP="005D389B">
      <w:pPr>
        <w:pStyle w:val="ae"/>
        <w:numPr>
          <w:ilvl w:val="0"/>
          <w:numId w:val="8"/>
        </w:numPr>
        <w:contextualSpacing w:val="0"/>
      </w:pPr>
      <w:r>
        <w:t xml:space="preserve">Изучить платформы для разработки компьютерных игр </w:t>
      </w:r>
      <w:r>
        <w:rPr>
          <w:lang w:val="en-US"/>
        </w:rPr>
        <w:t>Unreal</w:t>
      </w:r>
      <w:r w:rsidRPr="003211B0">
        <w:t xml:space="preserve"> </w:t>
      </w:r>
      <w:r>
        <w:rPr>
          <w:lang w:val="en-US"/>
        </w:rPr>
        <w:t>Engine</w:t>
      </w:r>
      <w:r w:rsidRPr="003211B0">
        <w:t xml:space="preserve"> </w:t>
      </w:r>
      <w:r>
        <w:t xml:space="preserve">и </w:t>
      </w:r>
      <w:r>
        <w:rPr>
          <w:lang w:val="en-US"/>
        </w:rPr>
        <w:t>Unity</w:t>
      </w:r>
      <w:r>
        <w:t>, провести сравнение и выбрать подходящую для разработки компьютерной 2</w:t>
      </w:r>
      <w:r>
        <w:rPr>
          <w:lang w:val="en-US"/>
        </w:rPr>
        <w:t>D</w:t>
      </w:r>
      <w:r w:rsidRPr="0009167B">
        <w:t>-</w:t>
      </w:r>
      <w:r>
        <w:t>игры.</w:t>
      </w:r>
    </w:p>
    <w:p w14:paraId="21D5A836" w14:textId="05A54449" w:rsidR="005F3056" w:rsidRPr="004D00AF" w:rsidRDefault="005F3056" w:rsidP="005D389B">
      <w:pPr>
        <w:pStyle w:val="ae"/>
        <w:numPr>
          <w:ilvl w:val="0"/>
          <w:numId w:val="8"/>
        </w:numPr>
        <w:contextualSpacing w:val="0"/>
      </w:pPr>
      <w:r>
        <w:t>Спроект</w:t>
      </w:r>
      <w:r w:rsidR="00A52315">
        <w:t>и</w:t>
      </w:r>
      <w:r>
        <w:t>ровать правила игры.</w:t>
      </w:r>
    </w:p>
    <w:p w14:paraId="1CA2F497" w14:textId="77777777" w:rsidR="005F3056" w:rsidRDefault="005F3056" w:rsidP="005D389B">
      <w:pPr>
        <w:pStyle w:val="ae"/>
        <w:numPr>
          <w:ilvl w:val="0"/>
          <w:numId w:val="8"/>
        </w:numPr>
        <w:contextualSpacing w:val="0"/>
      </w:pPr>
      <w:r>
        <w:t>Реализовать спроектированные правила игры с помощью выбранных технологий разработки.</w:t>
      </w:r>
    </w:p>
    <w:p w14:paraId="328DF795" w14:textId="0D53206B" w:rsidR="005F3056" w:rsidRPr="00D641A7" w:rsidRDefault="005F3056" w:rsidP="005D389B">
      <w:pPr>
        <w:pStyle w:val="ae"/>
        <w:numPr>
          <w:ilvl w:val="0"/>
          <w:numId w:val="8"/>
        </w:numPr>
        <w:contextualSpacing w:val="0"/>
      </w:pPr>
      <w:r>
        <w:t>Разработать пользовательский интерфейс игры, оформить визуальное представление</w:t>
      </w:r>
      <w:r w:rsidR="00B51DCD">
        <w:t xml:space="preserve"> </w:t>
      </w:r>
      <w:r>
        <w:t>и анимации с использованием готовых</w:t>
      </w:r>
      <w:r w:rsidRPr="0009167B">
        <w:t xml:space="preserve"> </w:t>
      </w:r>
      <w:r>
        <w:t>компонентов и собственных.</w:t>
      </w:r>
    </w:p>
    <w:p w14:paraId="41D2741C" w14:textId="6C3CE0AD" w:rsidR="0038271B" w:rsidRDefault="002B4FFA" w:rsidP="000772EE">
      <w:pPr>
        <w:pStyle w:val="affa"/>
      </w:pPr>
      <w:bookmarkStart w:id="1" w:name="_Toc134632467"/>
      <w:r>
        <w:lastRenderedPageBreak/>
        <w:t xml:space="preserve">Глава 1 </w:t>
      </w:r>
      <w:r w:rsidR="00AF5498">
        <w:t xml:space="preserve">Обзор предметной области, </w:t>
      </w:r>
      <w:r w:rsidR="004A7F65">
        <w:t>Выбор технологий разработки</w:t>
      </w:r>
      <w:r w:rsidR="00012898">
        <w:t xml:space="preserve"> </w:t>
      </w:r>
      <w:r w:rsidR="0038271B" w:rsidRPr="004F7727">
        <w:t xml:space="preserve">и </w:t>
      </w:r>
      <w:r w:rsidR="004A7F65">
        <w:t xml:space="preserve">сравнительный </w:t>
      </w:r>
      <w:r w:rsidR="0038271B" w:rsidRPr="004F7727">
        <w:t xml:space="preserve">Анализ </w:t>
      </w:r>
      <w:r w:rsidR="004A7F65">
        <w:t>игр-</w:t>
      </w:r>
      <w:r w:rsidR="0038271B" w:rsidRPr="004F7727">
        <w:t>аналогов</w:t>
      </w:r>
      <w:bookmarkEnd w:id="1"/>
    </w:p>
    <w:p w14:paraId="7F4BC999" w14:textId="5124EC8E" w:rsidR="004A21F2" w:rsidRDefault="00AF5498" w:rsidP="004A21F2">
      <w:pPr>
        <w:pStyle w:val="11"/>
      </w:pPr>
      <w:bookmarkStart w:id="2" w:name="_Toc134632468"/>
      <w:r>
        <w:t>Предметная область: видеоигровой жанр «</w:t>
      </w:r>
      <w:proofErr w:type="spellStart"/>
      <w:r>
        <w:t>платформер</w:t>
      </w:r>
      <w:proofErr w:type="spellEnd"/>
      <w:r>
        <w:t xml:space="preserve">» и его </w:t>
      </w:r>
      <w:proofErr w:type="spellStart"/>
      <w:r>
        <w:t>поджанр</w:t>
      </w:r>
      <w:proofErr w:type="spellEnd"/>
      <w:r>
        <w:t xml:space="preserve"> «</w:t>
      </w:r>
      <w:r w:rsidR="00E473E2">
        <w:t xml:space="preserve">бесконечный </w:t>
      </w:r>
      <w:proofErr w:type="spellStart"/>
      <w:r>
        <w:t>раннер</w:t>
      </w:r>
      <w:proofErr w:type="spellEnd"/>
      <w:r>
        <w:t>»</w:t>
      </w:r>
      <w:bookmarkEnd w:id="2"/>
    </w:p>
    <w:p w14:paraId="6BE5B84E" w14:textId="1F83A4FA" w:rsidR="00AF5498" w:rsidRPr="00AF5498" w:rsidRDefault="00AF5498" w:rsidP="004A21F2">
      <w:r>
        <w:t xml:space="preserve">Предметной областью курсового проекта является </w:t>
      </w:r>
      <w:r w:rsidRPr="00845688">
        <w:t>2</w:t>
      </w:r>
      <w:r>
        <w:rPr>
          <w:lang w:val="en-US"/>
        </w:rPr>
        <w:t>D</w:t>
      </w:r>
      <w:r>
        <w:t>-игра жанра «</w:t>
      </w:r>
      <w:proofErr w:type="spellStart"/>
      <w:r>
        <w:t>платформер</w:t>
      </w:r>
      <w:proofErr w:type="spellEnd"/>
      <w:r>
        <w:t xml:space="preserve">», </w:t>
      </w:r>
      <w:proofErr w:type="spellStart"/>
      <w:r>
        <w:t>поджанра</w:t>
      </w:r>
      <w:proofErr w:type="spellEnd"/>
      <w:r>
        <w:t xml:space="preserve"> «</w:t>
      </w:r>
      <w:r w:rsidR="0016128A">
        <w:t xml:space="preserve">бесконечный </w:t>
      </w:r>
      <w:proofErr w:type="spellStart"/>
      <w:r>
        <w:t>раннер</w:t>
      </w:r>
      <w:proofErr w:type="spellEnd"/>
      <w:r>
        <w:t>».</w:t>
      </w:r>
    </w:p>
    <w:p w14:paraId="1981FCD4" w14:textId="3D3E7D56" w:rsidR="004A21F2" w:rsidRDefault="006560B9" w:rsidP="004A21F2">
      <w:r>
        <w:t>Жанры видеоигр — это</w:t>
      </w:r>
      <w:r w:rsidR="00AF5498">
        <w:t xml:space="preserve"> категории, на которые они подразделяются в</w:t>
      </w:r>
      <w:r w:rsidR="004A21F2">
        <w:t xml:space="preserve"> зависимости от основных игровых механик. Одними из самых старейших и простых в реализации являются игры жанра «</w:t>
      </w:r>
      <w:proofErr w:type="spellStart"/>
      <w:r w:rsidR="004A21F2">
        <w:t>платформер</w:t>
      </w:r>
      <w:proofErr w:type="spellEnd"/>
      <w:r w:rsidR="004A21F2">
        <w:t xml:space="preserve">». В </w:t>
      </w:r>
      <w:r w:rsidR="00AF5498">
        <w:t xml:space="preserve">играх этого жанра </w:t>
      </w:r>
      <w:r w:rsidR="004A21F2">
        <w:t>основной</w:t>
      </w:r>
      <w:r w:rsidR="004A21F2" w:rsidRPr="008E67E7">
        <w:t xml:space="preserve"> игрово</w:t>
      </w:r>
      <w:r w:rsidR="004A21F2">
        <w:t>й процесс</w:t>
      </w:r>
      <w:r w:rsidR="004A21F2" w:rsidRPr="008E67E7">
        <w:t xml:space="preserve"> </w:t>
      </w:r>
      <w:r w:rsidR="004A21F2">
        <w:t>составля</w:t>
      </w:r>
      <w:r w:rsidR="008048E7">
        <w:t>е</w:t>
      </w:r>
      <w:r w:rsidR="004A21F2">
        <w:t xml:space="preserve">т </w:t>
      </w:r>
      <w:r w:rsidR="00AF5498">
        <w:t xml:space="preserve">преодоление различных препятствий, например, прыжки по платформам, откуда и берет название жанр. Целью является либо </w:t>
      </w:r>
      <w:r w:rsidR="00E473E2">
        <w:t>сбор</w:t>
      </w:r>
      <w:r w:rsidR="00AF5498">
        <w:t xml:space="preserve"> очков, либо прохождение определенного набора уровней, либо победа над противниками</w:t>
      </w:r>
      <w:r w:rsidR="004A21F2">
        <w:t xml:space="preserve">. Среди </w:t>
      </w:r>
      <w:proofErr w:type="spellStart"/>
      <w:r w:rsidR="004A21F2">
        <w:t>поджанров</w:t>
      </w:r>
      <w:proofErr w:type="spellEnd"/>
      <w:r w:rsidR="004A21F2">
        <w:t xml:space="preserve"> «</w:t>
      </w:r>
      <w:proofErr w:type="spellStart"/>
      <w:r w:rsidR="004A21F2">
        <w:t>платформер</w:t>
      </w:r>
      <w:r w:rsidR="00E473E2">
        <w:t>а</w:t>
      </w:r>
      <w:proofErr w:type="spellEnd"/>
      <w:r w:rsidR="004A21F2">
        <w:t xml:space="preserve">» выделяется «бесконечный </w:t>
      </w:r>
      <w:proofErr w:type="spellStart"/>
      <w:r w:rsidR="004A21F2">
        <w:t>раннер</w:t>
      </w:r>
      <w:proofErr w:type="spellEnd"/>
      <w:r w:rsidR="004A21F2">
        <w:t>»</w:t>
      </w:r>
      <w:r w:rsidR="00E473E2">
        <w:t xml:space="preserve"> (от англ. «</w:t>
      </w:r>
      <w:r w:rsidR="00E473E2">
        <w:rPr>
          <w:lang w:val="en-US"/>
        </w:rPr>
        <w:t>runner</w:t>
      </w:r>
      <w:r w:rsidR="00E473E2">
        <w:t>» – «бегун»).</w:t>
      </w:r>
    </w:p>
    <w:p w14:paraId="2ACD0970" w14:textId="498804A5" w:rsidR="004A21F2" w:rsidRPr="0031155C" w:rsidRDefault="004A21F2" w:rsidP="004A21F2">
      <w:pPr>
        <w:rPr>
          <w:vertAlign w:val="subscript"/>
        </w:rPr>
      </w:pPr>
      <w:r>
        <w:t>Отличительными особенностями «игр-</w:t>
      </w:r>
      <w:proofErr w:type="spellStart"/>
      <w:r>
        <w:t>раннеров</w:t>
      </w:r>
      <w:proofErr w:type="spellEnd"/>
      <w:r>
        <w:t>» являются бесконечные уровни и случайно генерируемые препятствия. Сбор очков является главной целью игры</w:t>
      </w:r>
      <w:r w:rsidR="00E473E2">
        <w:t xml:space="preserve"> –</w:t>
      </w:r>
      <w:r>
        <w:t xml:space="preserve"> получить их можно пробежав наибольшее расстояние или преодолевая препятствия. Сложность игры со временем возрастает, и после того, как персонаж теряет все очки жизни, она заканчивается.</w:t>
      </w:r>
    </w:p>
    <w:p w14:paraId="16EFDEEA" w14:textId="2E8D7364" w:rsidR="004A21F2" w:rsidRPr="000772EE" w:rsidRDefault="00E473E2" w:rsidP="004A21F2">
      <w:pPr>
        <w:pStyle w:val="11"/>
      </w:pPr>
      <w:bookmarkStart w:id="3" w:name="_Toc134632469"/>
      <w:r>
        <w:t>Сравнительный а</w:t>
      </w:r>
      <w:r w:rsidR="004A21F2" w:rsidRPr="000772EE">
        <w:t>нализ игр</w:t>
      </w:r>
      <w:r>
        <w:t>-</w:t>
      </w:r>
      <w:r w:rsidR="004A21F2" w:rsidRPr="000772EE">
        <w:t>аналогов</w:t>
      </w:r>
      <w:bookmarkEnd w:id="3"/>
    </w:p>
    <w:p w14:paraId="0B476697" w14:textId="77777777" w:rsidR="004A21F2" w:rsidRDefault="004A21F2" w:rsidP="004A21F2">
      <w:r>
        <w:t xml:space="preserve">Рассмотрим игры-аналоги: </w:t>
      </w:r>
      <w:proofErr w:type="spellStart"/>
      <w:r>
        <w:t>браузерная</w:t>
      </w:r>
      <w:proofErr w:type="spellEnd"/>
      <w:r>
        <w:t xml:space="preserve"> игра </w:t>
      </w:r>
      <w:proofErr w:type="spellStart"/>
      <w:r>
        <w:t>Dinosaur</w:t>
      </w:r>
      <w:proofErr w:type="spellEnd"/>
      <w:r>
        <w:t xml:space="preserve"> </w:t>
      </w:r>
      <w:r>
        <w:rPr>
          <w:lang w:val="en-US"/>
        </w:rPr>
        <w:t>T</w:t>
      </w:r>
      <w:r w:rsidRPr="00F128A2">
        <w:t>-</w:t>
      </w:r>
      <w:r>
        <w:rPr>
          <w:lang w:val="en-US"/>
        </w:rPr>
        <w:t>Rex</w:t>
      </w:r>
      <w:r>
        <w:t xml:space="preserve"> </w:t>
      </w:r>
      <w:proofErr w:type="spellStart"/>
      <w:r>
        <w:t>Game</w:t>
      </w:r>
      <w:proofErr w:type="spellEnd"/>
      <w:r>
        <w:t xml:space="preserve"> и мобильная игра </w:t>
      </w:r>
      <w:r>
        <w:rPr>
          <w:lang w:val="en-US"/>
        </w:rPr>
        <w:t>Subway</w:t>
      </w:r>
      <w:r w:rsidRPr="00270E92">
        <w:t xml:space="preserve"> </w:t>
      </w:r>
      <w:r>
        <w:rPr>
          <w:lang w:val="en-US"/>
        </w:rPr>
        <w:t>Surfers</w:t>
      </w:r>
      <w:r>
        <w:t>.</w:t>
      </w:r>
    </w:p>
    <w:p w14:paraId="4D376F71" w14:textId="6F018A75" w:rsidR="004A21F2" w:rsidRDefault="004A21F2" w:rsidP="004A21F2">
      <w:proofErr w:type="spellStart"/>
      <w:r>
        <w:t>Dinosaur</w:t>
      </w:r>
      <w:proofErr w:type="spellEnd"/>
      <w:r>
        <w:t xml:space="preserve"> </w:t>
      </w:r>
      <w:r>
        <w:rPr>
          <w:lang w:val="en-US"/>
        </w:rPr>
        <w:t>T</w:t>
      </w:r>
      <w:r w:rsidRPr="00F128A2">
        <w:t>-</w:t>
      </w:r>
      <w:r>
        <w:rPr>
          <w:lang w:val="en-US"/>
        </w:rPr>
        <w:t>Rex</w:t>
      </w:r>
      <w:r>
        <w:t xml:space="preserve"> </w:t>
      </w:r>
      <w:proofErr w:type="spellStart"/>
      <w:r>
        <w:t>Game</w:t>
      </w:r>
      <w:proofErr w:type="spellEnd"/>
      <w:r w:rsidRPr="00270E92">
        <w:t xml:space="preserve"> – </w:t>
      </w:r>
      <w:r w:rsidR="00E473E2">
        <w:t xml:space="preserve">видеоигра, </w:t>
      </w:r>
      <w:r>
        <w:t xml:space="preserve">встроенная в браузер </w:t>
      </w:r>
      <w:r>
        <w:rPr>
          <w:lang w:val="en-US"/>
        </w:rPr>
        <w:t>Google</w:t>
      </w:r>
      <w:r w:rsidRPr="00270E92">
        <w:t xml:space="preserve"> </w:t>
      </w:r>
      <w:r>
        <w:rPr>
          <w:lang w:val="en-US"/>
        </w:rPr>
        <w:t>Chrome</w:t>
      </w:r>
      <w:r w:rsidR="00E473E2">
        <w:t>. Она «спрятана» в браузере на экране ошибки</w:t>
      </w:r>
      <w:r>
        <w:t xml:space="preserve"> при отсутствии соединения с интернетом. Игрок берет на себя управление бегущ</w:t>
      </w:r>
      <w:r w:rsidR="00E473E2">
        <w:t>им</w:t>
      </w:r>
      <w:r>
        <w:t xml:space="preserve"> динозавр</w:t>
      </w:r>
      <w:r w:rsidR="00E473E2">
        <w:t>ом.</w:t>
      </w:r>
      <w:r>
        <w:t xml:space="preserve"> </w:t>
      </w:r>
      <w:r w:rsidR="00E473E2">
        <w:t>С</w:t>
      </w:r>
      <w:r>
        <w:t xml:space="preserve"> помощью клавиш </w:t>
      </w:r>
      <w:proofErr w:type="gramStart"/>
      <w:r>
        <w:t>Вверх</w:t>
      </w:r>
      <w:proofErr w:type="gramEnd"/>
      <w:r>
        <w:t xml:space="preserve"> и Вниз, </w:t>
      </w:r>
      <w:r w:rsidR="00E473E2">
        <w:t xml:space="preserve">он может </w:t>
      </w:r>
      <w:r>
        <w:t>перепрыгивать</w:t>
      </w:r>
      <w:r w:rsidR="00E473E2">
        <w:t xml:space="preserve"> низкие</w:t>
      </w:r>
      <w:r>
        <w:t xml:space="preserve"> </w:t>
      </w:r>
      <w:r w:rsidR="00E473E2">
        <w:t xml:space="preserve">препятствия («кактусы») </w:t>
      </w:r>
      <w:r>
        <w:t xml:space="preserve">или </w:t>
      </w:r>
      <w:r w:rsidR="00E473E2">
        <w:t>уклоняться от препятствий в воздухе («птеродактили»)</w:t>
      </w:r>
      <w:r>
        <w:t xml:space="preserve">. На экране отображается счетчик очков, которые увеличиваются </w:t>
      </w:r>
      <w:r w:rsidR="00E473E2">
        <w:t>на протяжении игровой сессии до поражения</w:t>
      </w:r>
      <w:r>
        <w:t xml:space="preserve">. Со временем скорость динозавра и частота появления препятствий увеличивается, что делает </w:t>
      </w:r>
      <w:r>
        <w:lastRenderedPageBreak/>
        <w:t>игру сложнее. Игра заканчивается, если игрок соприкасается с любым из препятствий или игровое время достигает 17 миллионов лет.</w:t>
      </w:r>
    </w:p>
    <w:p w14:paraId="62BB31EB" w14:textId="3DCBDBFB" w:rsidR="004A21F2" w:rsidRDefault="004A21F2" w:rsidP="004A21F2">
      <w:r>
        <w:t>Достоинствами данной игры явля</w:t>
      </w:r>
      <w:r w:rsidR="00B6555D">
        <w:t>ются</w:t>
      </w:r>
      <w:r>
        <w:t xml:space="preserve"> простое управление, возрастающая сложность и</w:t>
      </w:r>
      <w:r w:rsidR="00B6555D">
        <w:t xml:space="preserve"> простая</w:t>
      </w:r>
      <w:r>
        <w:t xml:space="preserve"> система очков, позволяющая игроку сохранять интерес к игре на продолжительное время с целью увеличения своего лучшего результата, соревнуясь с другими людьми. Среди недостатков </w:t>
      </w:r>
      <w:r w:rsidR="00A53B3E">
        <w:t>можно отметить</w:t>
      </w:r>
      <w:r>
        <w:t xml:space="preserve"> </w:t>
      </w:r>
      <w:r w:rsidR="00B6555D">
        <w:t xml:space="preserve">примитивный </w:t>
      </w:r>
      <w:r>
        <w:t>визуальный стиль, малое разнообразие среди видов препятствий.</w:t>
      </w:r>
    </w:p>
    <w:p w14:paraId="797410CC" w14:textId="0B7468F5" w:rsidR="00976656" w:rsidRDefault="00976656" w:rsidP="004A21F2">
      <w:r w:rsidRPr="00387DBB">
        <w:rPr>
          <w:noProof/>
          <w:lang w:eastAsia="ru-RU"/>
        </w:rPr>
        <w:drawing>
          <wp:anchor distT="0" distB="0" distL="114300" distR="114300" simplePos="0" relativeHeight="251750400" behindDoc="0" locked="0" layoutInCell="1" allowOverlap="1" wp14:anchorId="5AE56A80" wp14:editId="52F670BA">
            <wp:simplePos x="0" y="0"/>
            <wp:positionH relativeFrom="margin">
              <wp:posOffset>299085</wp:posOffset>
            </wp:positionH>
            <wp:positionV relativeFrom="paragraph">
              <wp:posOffset>420188</wp:posOffset>
            </wp:positionV>
            <wp:extent cx="5884545" cy="1443990"/>
            <wp:effectExtent l="19050" t="19050" r="20955" b="2286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0"/>
                    <a:stretch/>
                  </pic:blipFill>
                  <pic:spPr bwMode="auto">
                    <a:xfrm>
                      <a:off x="0" y="0"/>
                      <a:ext cx="5884545" cy="14439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На изображении ниже (Рисунок 1.1) представлен экран игры.</w:t>
      </w:r>
    </w:p>
    <w:p w14:paraId="4276E57A" w14:textId="1FA34741" w:rsidR="004A21F2" w:rsidRDefault="004A21F2" w:rsidP="004A21F2">
      <w:pPr>
        <w:pStyle w:val="afff3"/>
        <w:rPr>
          <w:noProof/>
        </w:rPr>
      </w:pPr>
      <w:r>
        <w:t xml:space="preserve">Рисунок 1.1 – </w:t>
      </w:r>
      <w:r w:rsidR="00976656">
        <w:t xml:space="preserve">Экран </w:t>
      </w:r>
      <w:proofErr w:type="spellStart"/>
      <w:r w:rsidR="00976656">
        <w:t>браузерной</w:t>
      </w:r>
      <w:proofErr w:type="spellEnd"/>
      <w:r w:rsidR="00976656">
        <w:t xml:space="preserve"> игры </w:t>
      </w:r>
      <w:r>
        <w:rPr>
          <w:lang w:val="en-US"/>
        </w:rPr>
        <w:t>Dinosaur</w:t>
      </w:r>
      <w:r w:rsidRPr="007E1A44">
        <w:t xml:space="preserve"> </w:t>
      </w:r>
      <w:r>
        <w:rPr>
          <w:lang w:val="en-US"/>
        </w:rPr>
        <w:t>T</w:t>
      </w:r>
      <w:r w:rsidRPr="007E1A44">
        <w:t>-</w:t>
      </w:r>
      <w:r>
        <w:rPr>
          <w:lang w:val="en-US"/>
        </w:rPr>
        <w:t>Rex</w:t>
      </w:r>
      <w:r w:rsidRPr="007E1A44">
        <w:t xml:space="preserve"> </w:t>
      </w:r>
      <w:r>
        <w:rPr>
          <w:lang w:val="en-US"/>
        </w:rPr>
        <w:t>Game</w:t>
      </w:r>
    </w:p>
    <w:p w14:paraId="664E62BE" w14:textId="000A9DEC" w:rsidR="004A21F2" w:rsidRDefault="00B6555D" w:rsidP="004A21F2">
      <w:r>
        <w:t>В качестве следующего аналога рассмотрим</w:t>
      </w:r>
      <w:r w:rsidR="004A21F2">
        <w:t xml:space="preserve"> </w:t>
      </w:r>
      <w:r w:rsidR="004A21F2" w:rsidRPr="00387DBB">
        <w:t>3</w:t>
      </w:r>
      <w:r w:rsidR="004A21F2">
        <w:rPr>
          <w:lang w:val="en-US"/>
        </w:rPr>
        <w:t>D</w:t>
      </w:r>
      <w:r w:rsidR="004A21F2">
        <w:t>-игр</w:t>
      </w:r>
      <w:r>
        <w:t>у</w:t>
      </w:r>
      <w:r w:rsidR="004A21F2">
        <w:t xml:space="preserve"> </w:t>
      </w:r>
      <w:r w:rsidR="004A21F2">
        <w:rPr>
          <w:lang w:val="en-US"/>
        </w:rPr>
        <w:t>Subway</w:t>
      </w:r>
      <w:r w:rsidR="004A21F2" w:rsidRPr="00387DBB">
        <w:t xml:space="preserve"> </w:t>
      </w:r>
      <w:r w:rsidR="004A21F2">
        <w:rPr>
          <w:lang w:val="en-US"/>
        </w:rPr>
        <w:t>Surfers</w:t>
      </w:r>
      <w:r w:rsidR="004A21F2">
        <w:t xml:space="preserve">. </w:t>
      </w:r>
      <w:r>
        <w:t>По правилам игры, главному персонажу необходимо</w:t>
      </w:r>
      <w:r w:rsidR="004A21F2">
        <w:t xml:space="preserve"> убегать от охранника по железнодорожным путям, </w:t>
      </w:r>
      <w:r>
        <w:t>избегая столкновений с</w:t>
      </w:r>
      <w:r w:rsidR="004A21F2">
        <w:t xml:space="preserve"> поезд</w:t>
      </w:r>
      <w:r>
        <w:t>ами</w:t>
      </w:r>
      <w:r w:rsidR="004A21F2">
        <w:t xml:space="preserve"> и </w:t>
      </w:r>
      <w:r>
        <w:t>дорожными ограждениями</w:t>
      </w:r>
      <w:r w:rsidR="004A21F2">
        <w:t xml:space="preserve">. </w:t>
      </w:r>
      <w:r>
        <w:t>Игрок может направлять персонажа по одному из трех железнодорожных путей. Задача игрока</w:t>
      </w:r>
      <w:r w:rsidR="00513E97">
        <w:t>:</w:t>
      </w:r>
      <w:r>
        <w:t xml:space="preserve"> вовремя менять путь, </w:t>
      </w:r>
      <w:r w:rsidR="004A21F2">
        <w:t>а также использовать прыжки и кувырки, чтобы уклоняться от</w:t>
      </w:r>
      <w:r>
        <w:t xml:space="preserve"> </w:t>
      </w:r>
      <w:r w:rsidR="004A21F2">
        <w:t>препятствий. О</w:t>
      </w:r>
      <w:r>
        <w:t>тличительно</w:t>
      </w:r>
      <w:r w:rsidR="008A1198">
        <w:t>й</w:t>
      </w:r>
      <w:r>
        <w:t xml:space="preserve"> особенностью правил игры </w:t>
      </w:r>
      <w:r w:rsidR="004A21F2">
        <w:rPr>
          <w:lang w:val="en-US"/>
        </w:rPr>
        <w:t>Subway</w:t>
      </w:r>
      <w:r w:rsidR="004A21F2" w:rsidRPr="00387DBB">
        <w:t xml:space="preserve"> </w:t>
      </w:r>
      <w:r w:rsidR="004A21F2">
        <w:rPr>
          <w:lang w:val="en-US"/>
        </w:rPr>
        <w:t>Surfers</w:t>
      </w:r>
      <w:r w:rsidR="004A21F2" w:rsidRPr="00387DBB">
        <w:t xml:space="preserve"> </w:t>
      </w:r>
      <w:r w:rsidR="004A21F2">
        <w:t xml:space="preserve">является система бонусов, которые игрок </w:t>
      </w:r>
      <w:r>
        <w:t>может получать в процессе игры</w:t>
      </w:r>
      <w:r w:rsidR="004A21F2">
        <w:t xml:space="preserve">. </w:t>
      </w:r>
      <w:r>
        <w:t>Чтобы получить бонус игроку не</w:t>
      </w:r>
      <w:r w:rsidR="000678A2">
        <w:t>обходимо направлять персонажа на определенные пути. Это усложняет игру, но в качестве награды игрок</w:t>
      </w:r>
      <w:r>
        <w:t xml:space="preserve"> </w:t>
      </w:r>
      <w:r w:rsidR="000678A2">
        <w:t>получает помощь в преодолении препятствий или</w:t>
      </w:r>
      <w:r w:rsidR="004A21F2">
        <w:t xml:space="preserve"> </w:t>
      </w:r>
      <w:r w:rsidR="000678A2">
        <w:t xml:space="preserve">дополнительные очки </w:t>
      </w:r>
      <w:r w:rsidR="004A21F2">
        <w:t xml:space="preserve">для улучшения результата. </w:t>
      </w:r>
      <w:r w:rsidR="000678A2">
        <w:t>В качестве примеров можно привести: бонус «Р</w:t>
      </w:r>
      <w:r w:rsidR="004A21F2">
        <w:t xml:space="preserve">акетный </w:t>
      </w:r>
      <w:r w:rsidR="000678A2">
        <w:t>Р</w:t>
      </w:r>
      <w:r w:rsidR="004A21F2">
        <w:t>анец</w:t>
      </w:r>
      <w:r w:rsidR="000678A2">
        <w:t xml:space="preserve">». Он </w:t>
      </w:r>
      <w:r w:rsidR="004A21F2">
        <w:t xml:space="preserve">позволяет игроку на некоторое время подняться в воздух, где столкновение с объектами ему </w:t>
      </w:r>
      <w:proofErr w:type="gramStart"/>
      <w:r w:rsidR="004A21F2">
        <w:t>не грозит</w:t>
      </w:r>
      <w:proofErr w:type="gramEnd"/>
      <w:r w:rsidR="000678A2">
        <w:t xml:space="preserve"> и он может получить увеличенное количество очков;</w:t>
      </w:r>
      <w:r w:rsidR="004A21F2">
        <w:t xml:space="preserve"> </w:t>
      </w:r>
      <w:r w:rsidR="000678A2">
        <w:t>бонус «Пружинные С</w:t>
      </w:r>
      <w:r w:rsidR="004A21F2">
        <w:t>апоги</w:t>
      </w:r>
      <w:r w:rsidR="000678A2">
        <w:t>»</w:t>
      </w:r>
      <w:r w:rsidR="004A21F2">
        <w:t>, которы</w:t>
      </w:r>
      <w:r w:rsidR="000678A2">
        <w:t>й</w:t>
      </w:r>
      <w:r w:rsidR="004A21F2">
        <w:t xml:space="preserve"> </w:t>
      </w:r>
      <w:r w:rsidR="009E4441">
        <w:t xml:space="preserve">предоставляет возможность </w:t>
      </w:r>
      <w:r w:rsidR="004A21F2">
        <w:t>перепрыгивать через</w:t>
      </w:r>
      <w:r w:rsidR="000678A2">
        <w:t xml:space="preserve"> высокие препятствия</w:t>
      </w:r>
      <w:r w:rsidR="004A21F2">
        <w:t>.</w:t>
      </w:r>
    </w:p>
    <w:p w14:paraId="682F02AA" w14:textId="7325A303" w:rsidR="004A21F2" w:rsidRDefault="004A21F2" w:rsidP="004A21F2">
      <w:r>
        <w:t xml:space="preserve">Среди преимуществ игры </w:t>
      </w:r>
      <w:r>
        <w:rPr>
          <w:lang w:val="en-US"/>
        </w:rPr>
        <w:t>Subway</w:t>
      </w:r>
      <w:r w:rsidRPr="00867969">
        <w:t xml:space="preserve"> </w:t>
      </w:r>
      <w:r>
        <w:rPr>
          <w:lang w:val="en-US"/>
        </w:rPr>
        <w:t>Surfers</w:t>
      </w:r>
      <w:r w:rsidR="000678A2">
        <w:t xml:space="preserve">: </w:t>
      </w:r>
      <w:r>
        <w:t>привлека</w:t>
      </w:r>
      <w:r w:rsidR="000678A2">
        <w:t>тельный</w:t>
      </w:r>
      <w:r>
        <w:t xml:space="preserve"> визуальный стиль, </w:t>
      </w:r>
      <w:r w:rsidR="000678A2">
        <w:t>разнообразие препятствий</w:t>
      </w:r>
      <w:r>
        <w:t xml:space="preserve"> </w:t>
      </w:r>
      <w:r w:rsidR="000678A2">
        <w:t xml:space="preserve">и способов их преодоления и </w:t>
      </w:r>
      <w:r>
        <w:t>систем</w:t>
      </w:r>
      <w:r w:rsidR="000678A2">
        <w:t>а</w:t>
      </w:r>
      <w:r>
        <w:t xml:space="preserve"> бонусов, </w:t>
      </w:r>
      <w:r w:rsidR="000678A2">
        <w:t>поощряющая более успешных игроков</w:t>
      </w:r>
      <w:r>
        <w:t xml:space="preserve">. </w:t>
      </w:r>
      <w:r w:rsidR="000678A2">
        <w:t xml:space="preserve">Главным недостатком игры можно назвать одну из особенностей системы бонусов: невозможно выбрать в какой момент </w:t>
      </w:r>
      <w:r w:rsidR="000678A2">
        <w:lastRenderedPageBreak/>
        <w:t xml:space="preserve">применить </w:t>
      </w:r>
      <w:r w:rsidR="00736342">
        <w:t>определенный предмет</w:t>
      </w:r>
      <w:r w:rsidR="000678A2">
        <w:t>.</w:t>
      </w:r>
      <w:r w:rsidR="00976656">
        <w:t xml:space="preserve"> Поэтому в</w:t>
      </w:r>
      <w:r w:rsidR="000678A2">
        <w:t xml:space="preserve"> большинстве случаев игрок не получает выгоды от их использования.</w:t>
      </w:r>
    </w:p>
    <w:p w14:paraId="441B33DB" w14:textId="72F85AB3" w:rsidR="00976656" w:rsidRPr="00976656" w:rsidRDefault="0092227D" w:rsidP="004A21F2">
      <w:r>
        <w:rPr>
          <w:noProof/>
          <w:lang w:eastAsia="ru-RU"/>
        </w:rPr>
        <w:drawing>
          <wp:anchor distT="0" distB="0" distL="114300" distR="114300" simplePos="0" relativeHeight="251751424" behindDoc="0" locked="0" layoutInCell="1" allowOverlap="1" wp14:anchorId="0C4326C7" wp14:editId="6089E49D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1371600" cy="2895600"/>
            <wp:effectExtent l="0" t="0" r="0" b="0"/>
            <wp:wrapTopAndBottom/>
            <wp:docPr id="5" name="Рисунок 5" descr="Subway Surfers MOD 3.9.0 - Скачать для Android APK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way Surfers MOD 3.9.0 - Скачать для Android APK бесплатно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656">
        <w:t xml:space="preserve">На рисунке 1.2 представлен пример экрана игры </w:t>
      </w:r>
      <w:r w:rsidR="00976656">
        <w:rPr>
          <w:lang w:val="en-US"/>
        </w:rPr>
        <w:t>Subway</w:t>
      </w:r>
      <w:r w:rsidR="00976656" w:rsidRPr="00845688">
        <w:t xml:space="preserve"> </w:t>
      </w:r>
      <w:r w:rsidR="00386404">
        <w:rPr>
          <w:lang w:val="en-US"/>
        </w:rPr>
        <w:t>S</w:t>
      </w:r>
      <w:r w:rsidR="00122683">
        <w:rPr>
          <w:lang w:val="en-US"/>
        </w:rPr>
        <w:t>u</w:t>
      </w:r>
      <w:r w:rsidR="00976656">
        <w:rPr>
          <w:lang w:val="en-US"/>
        </w:rPr>
        <w:t>rfers</w:t>
      </w:r>
      <w:r w:rsidR="00976656" w:rsidRPr="00845688">
        <w:t>.</w:t>
      </w:r>
    </w:p>
    <w:p w14:paraId="2B790D94" w14:textId="341004C2" w:rsidR="004A21F2" w:rsidRDefault="004A21F2" w:rsidP="00F2626C">
      <w:pPr>
        <w:pStyle w:val="afff3"/>
        <w:rPr>
          <w:noProof/>
        </w:rPr>
      </w:pPr>
      <w:r>
        <w:t>Рисунок 1.2 –</w:t>
      </w:r>
      <w:r w:rsidR="00976656">
        <w:t xml:space="preserve"> Основной игровой экран мобильной игры </w:t>
      </w:r>
      <w:r>
        <w:rPr>
          <w:lang w:val="en-US"/>
        </w:rPr>
        <w:t>Subway</w:t>
      </w:r>
      <w:r w:rsidRPr="00224B14">
        <w:t xml:space="preserve"> </w:t>
      </w:r>
      <w:r>
        <w:rPr>
          <w:lang w:val="en-US"/>
        </w:rPr>
        <w:t>Surfers</w:t>
      </w:r>
    </w:p>
    <w:p w14:paraId="33782DE8" w14:textId="108ACF54" w:rsidR="004A21F2" w:rsidRDefault="004A21F2" w:rsidP="00AC1E5A">
      <w:r>
        <w:t>При создании</w:t>
      </w:r>
      <w:r w:rsidRPr="000A103B">
        <w:t xml:space="preserve"> </w:t>
      </w:r>
      <w:r>
        <w:t>игры будут учтены достоинства и недостатки</w:t>
      </w:r>
      <w:r w:rsidR="00976656">
        <w:t xml:space="preserve"> рассмотренных</w:t>
      </w:r>
      <w:r>
        <w:t xml:space="preserve"> игр-аналогов. Из </w:t>
      </w:r>
      <w:r w:rsidR="00976656">
        <w:t xml:space="preserve">обеих игр </w:t>
      </w:r>
      <w:r>
        <w:t>будут позаимствованы возрастающая сложность, ведение счета очков</w:t>
      </w:r>
      <w:r w:rsidR="00976656">
        <w:t xml:space="preserve"> и </w:t>
      </w:r>
      <w:r>
        <w:t>простота управления</w:t>
      </w:r>
      <w:r w:rsidR="00976656">
        <w:t xml:space="preserve">. Из игры </w:t>
      </w:r>
      <w:r w:rsidR="00976656">
        <w:rPr>
          <w:lang w:val="en-US"/>
        </w:rPr>
        <w:t>Subway</w:t>
      </w:r>
      <w:r w:rsidR="00976656" w:rsidRPr="00845688">
        <w:t xml:space="preserve"> </w:t>
      </w:r>
      <w:r w:rsidR="00976656">
        <w:rPr>
          <w:lang w:val="en-US"/>
        </w:rPr>
        <w:t>S</w:t>
      </w:r>
      <w:r w:rsidR="00B529F8">
        <w:rPr>
          <w:lang w:val="en-US"/>
        </w:rPr>
        <w:t>u</w:t>
      </w:r>
      <w:r w:rsidR="00976656">
        <w:rPr>
          <w:lang w:val="en-US"/>
        </w:rPr>
        <w:t>rfers</w:t>
      </w:r>
      <w:r w:rsidR="00976656" w:rsidRPr="00845688">
        <w:t xml:space="preserve"> –</w:t>
      </w:r>
      <w:r>
        <w:t xml:space="preserve"> система бонусов. При этом будут </w:t>
      </w:r>
      <w:r w:rsidR="00976656">
        <w:t xml:space="preserve">учтены </w:t>
      </w:r>
      <w:r>
        <w:t xml:space="preserve">упомянутые недочеты: однообразный визуальный стиль, </w:t>
      </w:r>
      <w:r w:rsidR="00976656">
        <w:t>отсутствие гибкой системы применения бонусов.</w:t>
      </w:r>
    </w:p>
    <w:p w14:paraId="0D7D30B9" w14:textId="64254385" w:rsidR="00797B2F" w:rsidRPr="004F7727" w:rsidRDefault="00797B2F" w:rsidP="000772EE">
      <w:pPr>
        <w:pStyle w:val="11"/>
      </w:pPr>
      <w:bookmarkStart w:id="4" w:name="_Toc134632470"/>
      <w:r>
        <w:t xml:space="preserve">Выбор платформы для разработки </w:t>
      </w:r>
      <w:r w:rsidR="00976656">
        <w:t>2</w:t>
      </w:r>
      <w:r w:rsidR="00976656">
        <w:rPr>
          <w:lang w:val="en-US"/>
        </w:rPr>
        <w:t>D</w:t>
      </w:r>
      <w:r w:rsidR="00B66477">
        <w:t>-</w:t>
      </w:r>
      <w:r w:rsidR="00976656">
        <w:t>игры</w:t>
      </w:r>
      <w:bookmarkEnd w:id="4"/>
    </w:p>
    <w:p w14:paraId="704E7E71" w14:textId="5984C6D3" w:rsidR="00650754" w:rsidRPr="00650754" w:rsidRDefault="004312BD" w:rsidP="000772EE">
      <w:r>
        <w:t xml:space="preserve">При создании видеоигр </w:t>
      </w:r>
      <w:r w:rsidR="004C6A90">
        <w:t xml:space="preserve">используются так называемые игровые движки. Игровой движок – </w:t>
      </w:r>
      <w:r w:rsidR="004C6A90" w:rsidRPr="004C6A90">
        <w:t xml:space="preserve">базовое программное </w:t>
      </w:r>
      <w:r w:rsidR="004C6A90">
        <w:t>обеспечение компьютерной игры, пригодное для повторного использования и расширения</w:t>
      </w:r>
      <w:r w:rsidR="004C6A90" w:rsidRPr="004C6A90">
        <w:t>.</w:t>
      </w:r>
      <w:r w:rsidR="0045519A">
        <w:t xml:space="preserve"> </w:t>
      </w:r>
      <w:r w:rsidR="00976656">
        <w:t>Они содержат о</w:t>
      </w:r>
      <w:r w:rsidR="0045519A">
        <w:t>бщие технологии</w:t>
      </w:r>
      <w:r w:rsidR="00E9345F">
        <w:rPr>
          <w:lang w:val="ru-BY"/>
        </w:rPr>
        <w:t xml:space="preserve">, </w:t>
      </w:r>
      <w:r w:rsidR="00480368">
        <w:rPr>
          <w:lang w:val="ru-BY"/>
        </w:rPr>
        <w:t>не</w:t>
      </w:r>
      <w:r w:rsidR="00E9345F">
        <w:rPr>
          <w:lang w:val="ru-BY"/>
        </w:rPr>
        <w:t>обходимые при создании каждой игры</w:t>
      </w:r>
      <w:r w:rsidR="00976656">
        <w:t>.</w:t>
      </w:r>
      <w:r w:rsidR="00E9345F">
        <w:rPr>
          <w:lang w:val="ru-BY"/>
        </w:rPr>
        <w:t xml:space="preserve"> </w:t>
      </w:r>
      <w:r w:rsidR="00976656">
        <w:t xml:space="preserve">Благодаря движкам разработчику </w:t>
      </w:r>
      <w:r w:rsidR="00976656">
        <w:rPr>
          <w:lang w:val="ru-BY"/>
        </w:rPr>
        <w:t>не нужно</w:t>
      </w:r>
      <w:r w:rsidR="00976656">
        <w:t xml:space="preserve"> заново</w:t>
      </w:r>
      <w:r w:rsidR="00976656">
        <w:rPr>
          <w:lang w:val="ru-BY"/>
        </w:rPr>
        <w:t xml:space="preserve"> </w:t>
      </w:r>
      <w:r w:rsidR="00976656">
        <w:t>реализовывать для каждой игры базовые системы</w:t>
      </w:r>
      <w:r>
        <w:t xml:space="preserve">, </w:t>
      </w:r>
      <w:proofErr w:type="gramStart"/>
      <w:r>
        <w:t>например</w:t>
      </w:r>
      <w:proofErr w:type="gramEnd"/>
      <w:r w:rsidR="00E9345F">
        <w:rPr>
          <w:lang w:val="ru-BY"/>
        </w:rPr>
        <w:t xml:space="preserve"> </w:t>
      </w:r>
      <w:r w:rsidR="00976656">
        <w:t>расчет поведения физических</w:t>
      </w:r>
      <w:r w:rsidR="00976656">
        <w:rPr>
          <w:lang w:val="ru-BY"/>
        </w:rPr>
        <w:t xml:space="preserve"> </w:t>
      </w:r>
      <w:r w:rsidR="00E9345F">
        <w:rPr>
          <w:lang w:val="ru-BY"/>
        </w:rPr>
        <w:t>тел и их отображение.</w:t>
      </w:r>
      <w:r w:rsidR="0021369E">
        <w:t xml:space="preserve"> Самыми популярными </w:t>
      </w:r>
      <w:r w:rsidR="00C10437">
        <w:rPr>
          <w:lang w:val="ru-BY"/>
        </w:rPr>
        <w:t xml:space="preserve">платформами для создания игр </w:t>
      </w:r>
      <w:r w:rsidR="0021369E" w:rsidRPr="008440EB">
        <w:t xml:space="preserve">являются </w:t>
      </w:r>
      <w:r w:rsidR="0021369E" w:rsidRPr="008440EB">
        <w:rPr>
          <w:lang w:val="en-US"/>
        </w:rPr>
        <w:t>Unity</w:t>
      </w:r>
      <w:r w:rsidR="00AF3792" w:rsidRPr="008440EB">
        <w:t xml:space="preserve"> и</w:t>
      </w:r>
      <w:r w:rsidR="0021369E" w:rsidRPr="008440EB">
        <w:t xml:space="preserve"> </w:t>
      </w:r>
      <w:r w:rsidR="0021369E" w:rsidRPr="008440EB">
        <w:rPr>
          <w:lang w:val="en-US"/>
        </w:rPr>
        <w:t>Unreal</w:t>
      </w:r>
      <w:r w:rsidR="0021369E" w:rsidRPr="008440EB">
        <w:t xml:space="preserve"> </w:t>
      </w:r>
      <w:r w:rsidR="0021369E" w:rsidRPr="008440EB">
        <w:rPr>
          <w:lang w:val="en-US"/>
        </w:rPr>
        <w:t>Engine</w:t>
      </w:r>
      <w:r w:rsidR="00AF3792" w:rsidRPr="008440EB">
        <w:t>.</w:t>
      </w:r>
    </w:p>
    <w:p w14:paraId="3F6F8028" w14:textId="3A0DDB48" w:rsidR="007F7CD9" w:rsidRPr="008838F9" w:rsidRDefault="00BC160E" w:rsidP="000772EE">
      <w:pPr>
        <w:rPr>
          <w:lang w:val="ru-BY"/>
        </w:rPr>
      </w:pPr>
      <w:r>
        <w:rPr>
          <w:lang w:val="en-US"/>
        </w:rPr>
        <w:t>Unity</w:t>
      </w:r>
      <w:r w:rsidR="006E59F9">
        <w:t xml:space="preserve"> </w:t>
      </w:r>
      <w:r w:rsidRPr="00BC160E">
        <w:t>— кроссплатформенная сред</w:t>
      </w:r>
      <w:r w:rsidR="00F06A21">
        <w:t>а разработки компьютерных игр</w:t>
      </w:r>
      <w:r w:rsidRPr="00BC160E">
        <w:t xml:space="preserve">, разработанная компанией Unity </w:t>
      </w:r>
      <w:proofErr w:type="spellStart"/>
      <w:r w:rsidRPr="00BC160E">
        <w:t>Technologies</w:t>
      </w:r>
      <w:proofErr w:type="spellEnd"/>
      <w:r w:rsidRPr="00BC160E">
        <w:t>.</w:t>
      </w:r>
      <w:r w:rsidR="00F06A21" w:rsidRPr="00F06A21">
        <w:t xml:space="preserve"> </w:t>
      </w:r>
      <w:r w:rsidR="006869E0">
        <w:t>Она снабжена движками для</w:t>
      </w:r>
      <w:r w:rsidR="00535B29">
        <w:t xml:space="preserve"> </w:t>
      </w:r>
      <w:r w:rsidR="006869E0">
        <w:t>расчета физики объектов как в 3</w:t>
      </w:r>
      <w:r w:rsidR="006869E0">
        <w:rPr>
          <w:lang w:val="en-US"/>
        </w:rPr>
        <w:t>D</w:t>
      </w:r>
      <w:r w:rsidR="006869E0">
        <w:t>, так и в 2</w:t>
      </w:r>
      <w:r w:rsidR="006869E0">
        <w:rPr>
          <w:lang w:val="en-US"/>
        </w:rPr>
        <w:t>D</w:t>
      </w:r>
      <w:r w:rsidR="006869E0">
        <w:t xml:space="preserve"> проектах.</w:t>
      </w:r>
      <w:r w:rsidR="00485DDD">
        <w:t xml:space="preserve"> Для создания уровне</w:t>
      </w:r>
      <w:r w:rsidR="008F4BE0">
        <w:t>й</w:t>
      </w:r>
      <w:r w:rsidR="00485DDD">
        <w:t xml:space="preserve"> </w:t>
      </w:r>
      <w:r w:rsidR="00485DDD">
        <w:rPr>
          <w:lang w:val="en-US"/>
        </w:rPr>
        <w:t>Unity</w:t>
      </w:r>
      <w:r w:rsidR="00485DDD" w:rsidRPr="00485DDD">
        <w:t xml:space="preserve"> </w:t>
      </w:r>
      <w:r w:rsidR="00485DDD">
        <w:rPr>
          <w:lang w:val="en-US"/>
        </w:rPr>
        <w:t>Editor</w:t>
      </w:r>
      <w:r w:rsidR="00485DDD">
        <w:t xml:space="preserve"> </w:t>
      </w:r>
      <w:r w:rsidR="008F4BE0">
        <w:t xml:space="preserve">использует </w:t>
      </w:r>
      <w:r w:rsidR="008F4BE0" w:rsidRPr="00084B77">
        <w:t>сцены</w:t>
      </w:r>
      <w:r w:rsidR="006869E0" w:rsidRPr="00845688">
        <w:t xml:space="preserve"> </w:t>
      </w:r>
      <w:r w:rsidR="006869E0" w:rsidRPr="00084B77">
        <w:t>–</w:t>
      </w:r>
      <w:r w:rsidR="002B5C19" w:rsidRPr="00316BE3">
        <w:t xml:space="preserve"> </w:t>
      </w:r>
      <w:r w:rsidR="006869E0" w:rsidRPr="00316BE3">
        <w:t xml:space="preserve">файлы, содержащие </w:t>
      </w:r>
      <w:r w:rsidR="006869E0" w:rsidRPr="00DA54EC">
        <w:t>информацию об игровых объектах</w:t>
      </w:r>
      <w:r w:rsidR="002E6BCB" w:rsidRPr="00DA54EC">
        <w:rPr>
          <w:lang w:val="ru-BY"/>
        </w:rPr>
        <w:t xml:space="preserve"> внутри</w:t>
      </w:r>
      <w:r w:rsidR="006869E0" w:rsidRPr="00DA54EC">
        <w:t xml:space="preserve"> игровой сред</w:t>
      </w:r>
      <w:r w:rsidR="001F41A9" w:rsidRPr="00DA54EC">
        <w:rPr>
          <w:lang w:val="ru-BY"/>
        </w:rPr>
        <w:t>ы.</w:t>
      </w:r>
      <w:r w:rsidR="001F41A9" w:rsidRPr="00DA54EC">
        <w:t xml:space="preserve"> </w:t>
      </w:r>
      <w:r w:rsidR="0042020E">
        <w:t>Они</w:t>
      </w:r>
      <w:r w:rsidR="000661CE" w:rsidRPr="001F41A9">
        <w:t xml:space="preserve"> могут содержать </w:t>
      </w:r>
      <w:r w:rsidR="00752C22">
        <w:t xml:space="preserve">как </w:t>
      </w:r>
      <w:r w:rsidR="006869E0">
        <w:t xml:space="preserve">объекты, обладающие визуальным </w:t>
      </w:r>
      <w:r w:rsidR="006869E0">
        <w:lastRenderedPageBreak/>
        <w:t>пр</w:t>
      </w:r>
      <w:r w:rsidR="00D6755B">
        <w:t>едставлением в мире игры</w:t>
      </w:r>
      <w:r w:rsidR="00D6755B" w:rsidRPr="00084B77">
        <w:t>, так</w:t>
      </w:r>
      <w:r w:rsidR="00C72094" w:rsidRPr="005F3436">
        <w:t xml:space="preserve"> и</w:t>
      </w:r>
      <w:r w:rsidR="006869E0" w:rsidRPr="00845688">
        <w:t xml:space="preserve"> </w:t>
      </w:r>
      <w:r w:rsidR="00296520" w:rsidRPr="00084B77">
        <w:t xml:space="preserve">объекты </w:t>
      </w:r>
      <w:r w:rsidR="00D6755B">
        <w:t>без отображения</w:t>
      </w:r>
      <w:r w:rsidR="006869E0">
        <w:t xml:space="preserve">. Каждый </w:t>
      </w:r>
      <w:r w:rsidR="00316BE3">
        <w:t xml:space="preserve">из них </w:t>
      </w:r>
      <w:r w:rsidR="006869E0">
        <w:t>является совокупностью компонентов, с помощью которых происходит взаимодействие скриптов</w:t>
      </w:r>
      <w:r w:rsidR="002B5C19">
        <w:t xml:space="preserve"> </w:t>
      </w:r>
      <w:r w:rsidR="00DC0572">
        <w:t>(сценариев)</w:t>
      </w:r>
      <w:r w:rsidR="006869E0">
        <w:t xml:space="preserve"> с ним.</w:t>
      </w:r>
      <w:r w:rsidR="00B152D8">
        <w:t xml:space="preserve"> </w:t>
      </w:r>
      <w:r w:rsidR="008838F9">
        <w:rPr>
          <w:lang w:val="ru-BY"/>
        </w:rPr>
        <w:t xml:space="preserve">Для того, чтобы, например, применить силу гравитации на объект, необходимо добавить </w:t>
      </w:r>
      <w:r w:rsidR="00D73AE7" w:rsidRPr="00A17AF1">
        <w:t xml:space="preserve">компонент </w:t>
      </w:r>
      <w:proofErr w:type="spellStart"/>
      <w:r w:rsidR="00D73AE7" w:rsidRPr="00A17AF1">
        <w:rPr>
          <w:lang w:val="en-US"/>
        </w:rPr>
        <w:t>RigidBody</w:t>
      </w:r>
      <w:proofErr w:type="spellEnd"/>
      <w:r w:rsidR="00D73AE7" w:rsidRPr="00A17AF1">
        <w:t>2</w:t>
      </w:r>
      <w:r w:rsidR="00D73AE7" w:rsidRPr="00A17AF1">
        <w:rPr>
          <w:lang w:val="en-US"/>
        </w:rPr>
        <w:t>D</w:t>
      </w:r>
      <w:r w:rsidR="008838F9">
        <w:rPr>
          <w:lang w:val="ru-BY"/>
        </w:rPr>
        <w:t>.</w:t>
      </w:r>
    </w:p>
    <w:p w14:paraId="315DD339" w14:textId="5EF5E422" w:rsidR="001A79F7" w:rsidRDefault="00B152D8" w:rsidP="000772EE">
      <w:r>
        <w:t xml:space="preserve">Для </w:t>
      </w:r>
      <w:r w:rsidR="006B172F">
        <w:t>написания скриптов</w:t>
      </w:r>
      <w:r w:rsidR="006869E0">
        <w:t xml:space="preserve"> </w:t>
      </w:r>
      <w:r>
        <w:t xml:space="preserve">используется </w:t>
      </w:r>
      <w:r w:rsidR="00B66477">
        <w:t xml:space="preserve">язык программирования </w:t>
      </w:r>
      <w:r>
        <w:rPr>
          <w:lang w:val="en-US"/>
        </w:rPr>
        <w:t>C</w:t>
      </w:r>
      <w:r w:rsidRPr="00B152D8">
        <w:t>#</w:t>
      </w:r>
      <w:r w:rsidR="00B66477">
        <w:t>, который обладает</w:t>
      </w:r>
      <w:r>
        <w:t xml:space="preserve"> С-подобным синтаксисом</w:t>
      </w:r>
      <w:r w:rsidR="00B66477">
        <w:t xml:space="preserve"> и</w:t>
      </w:r>
      <w:r>
        <w:t xml:space="preserve"> наиболее близ</w:t>
      </w:r>
      <w:r w:rsidR="00B66477">
        <w:t>ок</w:t>
      </w:r>
      <w:r>
        <w:t xml:space="preserve"> к языкам </w:t>
      </w:r>
      <w:r w:rsidR="00B66477">
        <w:t xml:space="preserve">программирования </w:t>
      </w:r>
      <w:r>
        <w:t xml:space="preserve">С++ и </w:t>
      </w:r>
      <w:r>
        <w:rPr>
          <w:lang w:val="en-US"/>
        </w:rPr>
        <w:t>Java</w:t>
      </w:r>
      <w:r w:rsidR="006B172F">
        <w:t>. Он является статически типизированным, реализует механизмы и принципы ООП</w:t>
      </w:r>
      <w:r w:rsidR="00DE5B19">
        <w:t xml:space="preserve">, при этом избавившись от проблематичных моделей своих предшественников, </w:t>
      </w:r>
      <w:r w:rsidR="00B66477">
        <w:t>например</w:t>
      </w:r>
      <w:r w:rsidR="00CB6712">
        <w:t>,</w:t>
      </w:r>
      <w:r w:rsidR="00DE5B19">
        <w:t xml:space="preserve"> </w:t>
      </w:r>
      <w:r w:rsidR="00B66477">
        <w:t xml:space="preserve">множественного наследования в языке </w:t>
      </w:r>
      <w:r w:rsidR="00DE5B19">
        <w:t>С++.</w:t>
      </w:r>
    </w:p>
    <w:p w14:paraId="4A104A44" w14:textId="4478F1AA" w:rsidR="00B66477" w:rsidRDefault="00707F8C" w:rsidP="000772EE">
      <w:r>
        <w:t>Ключевыми возможностями</w:t>
      </w:r>
      <w:r w:rsidR="00C25C3A">
        <w:t xml:space="preserve"> </w:t>
      </w:r>
      <w:r w:rsidR="00C25C3A">
        <w:rPr>
          <w:lang w:val="en-US"/>
        </w:rPr>
        <w:t>Unity</w:t>
      </w:r>
      <w:r w:rsidR="00C25C3A" w:rsidRPr="00C25C3A">
        <w:t xml:space="preserve"> </w:t>
      </w:r>
      <w:r w:rsidR="00C25C3A">
        <w:t>являются наличие визуальной среды разработки</w:t>
      </w:r>
      <w:r w:rsidR="00B66477">
        <w:t xml:space="preserve"> </w:t>
      </w:r>
      <w:r w:rsidR="00B66477">
        <w:rPr>
          <w:lang w:val="en-US"/>
        </w:rPr>
        <w:t>Unity</w:t>
      </w:r>
      <w:r w:rsidR="00B66477" w:rsidRPr="00845688">
        <w:t xml:space="preserve"> </w:t>
      </w:r>
      <w:r w:rsidR="00B66477">
        <w:rPr>
          <w:lang w:val="en-US"/>
        </w:rPr>
        <w:t>Editor</w:t>
      </w:r>
      <w:r w:rsidR="00C25C3A">
        <w:t>, что упрощает прототипирование</w:t>
      </w:r>
      <w:r w:rsidR="00B66477">
        <w:t xml:space="preserve">, разработку </w:t>
      </w:r>
      <w:r w:rsidR="00C25C3A">
        <w:t xml:space="preserve">и тестирование игры; </w:t>
      </w:r>
      <w:r w:rsidR="00C25C3A" w:rsidRPr="00520AD5">
        <w:t xml:space="preserve">наличие большого количества </w:t>
      </w:r>
      <w:r w:rsidR="00B66477">
        <w:t>материалов для обучения</w:t>
      </w:r>
      <w:r w:rsidR="00C25C3A">
        <w:t>;</w:t>
      </w:r>
      <w:r w:rsidR="004864E8">
        <w:t xml:space="preserve"> простота интерфейса </w:t>
      </w:r>
      <w:r>
        <w:t>редактора</w:t>
      </w:r>
      <w:r w:rsidR="004864E8">
        <w:t xml:space="preserve"> и </w:t>
      </w:r>
      <w:r>
        <w:t>магазин</w:t>
      </w:r>
      <w:r w:rsidR="004864E8">
        <w:t xml:space="preserve"> </w:t>
      </w:r>
      <w:r w:rsidR="004864E8">
        <w:rPr>
          <w:lang w:val="en-US"/>
        </w:rPr>
        <w:t>Unity</w:t>
      </w:r>
      <w:r w:rsidR="004864E8" w:rsidRPr="004864E8">
        <w:t xml:space="preserve"> </w:t>
      </w:r>
      <w:r w:rsidR="004864E8">
        <w:rPr>
          <w:lang w:val="en-US"/>
        </w:rPr>
        <w:t>Asset</w:t>
      </w:r>
      <w:r w:rsidR="004864E8" w:rsidRPr="004864E8">
        <w:t xml:space="preserve"> </w:t>
      </w:r>
      <w:r w:rsidR="004864E8">
        <w:rPr>
          <w:lang w:val="en-US"/>
        </w:rPr>
        <w:t>Store</w:t>
      </w:r>
      <w:r w:rsidR="004864E8">
        <w:t xml:space="preserve">, где разработчики могут </w:t>
      </w:r>
      <w:r>
        <w:t>продавать различные</w:t>
      </w:r>
      <w:r w:rsidR="004864E8">
        <w:t xml:space="preserve"> </w:t>
      </w:r>
      <w:r w:rsidR="005C2D4F" w:rsidRPr="005C2D4F">
        <w:t>компоненты</w:t>
      </w:r>
      <w:r w:rsidR="00B66477">
        <w:t xml:space="preserve"> игр</w:t>
      </w:r>
      <w:r w:rsidR="00A11BAA">
        <w:t xml:space="preserve">, например, модели, </w:t>
      </w:r>
      <w:r w:rsidR="003B2A5D">
        <w:t>аудиофайлы</w:t>
      </w:r>
      <w:r w:rsidR="004864E8">
        <w:t>, библиотек</w:t>
      </w:r>
      <w:r>
        <w:t>и и другое</w:t>
      </w:r>
      <w:r w:rsidR="004864E8">
        <w:t xml:space="preserve">. </w:t>
      </w:r>
    </w:p>
    <w:p w14:paraId="50C08F5F" w14:textId="6BEF08B6" w:rsidR="00F22D4A" w:rsidRPr="00845688" w:rsidRDefault="00B66477" w:rsidP="000772EE">
      <w:r>
        <w:t>В</w:t>
      </w:r>
      <w:r w:rsidR="0023322B" w:rsidRPr="00447711">
        <w:t xml:space="preserve">ерсия </w:t>
      </w:r>
      <w:r w:rsidR="0023322B" w:rsidRPr="00447711">
        <w:rPr>
          <w:lang w:val="en-US"/>
        </w:rPr>
        <w:t>Personal</w:t>
      </w:r>
      <w:r w:rsidR="0023322B" w:rsidRPr="00447711">
        <w:t xml:space="preserve"> платформы </w:t>
      </w:r>
      <w:r w:rsidR="00C82C88" w:rsidRPr="00447711">
        <w:rPr>
          <w:lang w:val="en-US"/>
        </w:rPr>
        <w:t>Unity</w:t>
      </w:r>
      <w:r w:rsidR="00C82C88" w:rsidRPr="00447711">
        <w:t xml:space="preserve"> является бесплатным</w:t>
      </w:r>
      <w:r w:rsidR="003F0442" w:rsidRPr="00447711">
        <w:t xml:space="preserve"> для разработчиков, которые </w:t>
      </w:r>
      <w:r w:rsidR="00F91BBE" w:rsidRPr="00447711">
        <w:t xml:space="preserve">зарабатывают меньше 100 тысяч долларов </w:t>
      </w:r>
      <w:r w:rsidR="003B4B96" w:rsidRPr="00084B77">
        <w:t>за</w:t>
      </w:r>
      <w:r w:rsidR="00F91BBE" w:rsidRPr="005F3436">
        <w:t xml:space="preserve"> год.</w:t>
      </w:r>
      <w:r w:rsidR="00110385" w:rsidRPr="00845688">
        <w:t xml:space="preserve"> </w:t>
      </w:r>
    </w:p>
    <w:p w14:paraId="5ABB5367" w14:textId="28830ABA" w:rsidR="00F22D4A" w:rsidRPr="001F6B1C" w:rsidRDefault="00110385" w:rsidP="000772EE">
      <w:r w:rsidRPr="00084B77">
        <w:t>Среди недостатков</w:t>
      </w:r>
      <w:r w:rsidR="00F22D4A" w:rsidRPr="005F3436">
        <w:t xml:space="preserve"> можно отметить ограниченность</w:t>
      </w:r>
      <w:r w:rsidRPr="00AA189A">
        <w:t xml:space="preserve"> визуального </w:t>
      </w:r>
      <w:r w:rsidRPr="001F6B1C">
        <w:t xml:space="preserve">редактора при </w:t>
      </w:r>
      <w:r w:rsidR="00C72C26" w:rsidRPr="001F6B1C">
        <w:t>работе с</w:t>
      </w:r>
      <w:r w:rsidR="005E21B2" w:rsidRPr="001F6B1C">
        <w:t>о</w:t>
      </w:r>
      <w:r w:rsidR="00C72C26" w:rsidRPr="001F6B1C">
        <w:t xml:space="preserve"> сложной иерархией объектов</w:t>
      </w:r>
      <w:r w:rsidR="00BD6545">
        <w:t>, из-за чего</w:t>
      </w:r>
      <w:r w:rsidR="009B727B" w:rsidRPr="001F6B1C">
        <w:t xml:space="preserve"> </w:t>
      </w:r>
      <w:r w:rsidRPr="001F6B1C">
        <w:t xml:space="preserve">затрудняется взаимодействие со сценой; </w:t>
      </w:r>
      <w:r w:rsidR="002B3A69" w:rsidRPr="001F6B1C">
        <w:t>сложная</w:t>
      </w:r>
      <w:r w:rsidRPr="001F6B1C">
        <w:t xml:space="preserve"> настройка работы с внешними библиотеками. </w:t>
      </w:r>
    </w:p>
    <w:p w14:paraId="72757A69" w14:textId="5236C070" w:rsidR="00650754" w:rsidRPr="00FB562C" w:rsidRDefault="00965FA0" w:rsidP="000772EE">
      <w:r>
        <w:t xml:space="preserve">Другой программной средой разработки игр является </w:t>
      </w:r>
      <w:r>
        <w:rPr>
          <w:lang w:val="en-US"/>
        </w:rPr>
        <w:t>Unreal</w:t>
      </w:r>
      <w:r w:rsidRPr="00965FA0">
        <w:t xml:space="preserve"> </w:t>
      </w:r>
      <w:r>
        <w:rPr>
          <w:lang w:val="en-US"/>
        </w:rPr>
        <w:t>Engine</w:t>
      </w:r>
      <w:r w:rsidRPr="00965FA0">
        <w:t xml:space="preserve"> </w:t>
      </w:r>
      <w:r>
        <w:t xml:space="preserve">от компании </w:t>
      </w:r>
      <w:r>
        <w:rPr>
          <w:lang w:val="en-US"/>
        </w:rPr>
        <w:t>Epic</w:t>
      </w:r>
      <w:r w:rsidRPr="00965FA0">
        <w:t xml:space="preserve"> </w:t>
      </w:r>
      <w:r>
        <w:rPr>
          <w:lang w:val="en-US"/>
        </w:rPr>
        <w:t>Games</w:t>
      </w:r>
      <w:r>
        <w:t>.</w:t>
      </w:r>
      <w:r w:rsidR="00AE6A2E">
        <w:t xml:space="preserve"> </w:t>
      </w:r>
      <w:r w:rsidR="005D21D7">
        <w:t xml:space="preserve">Благодаря тому, что программный код пишется на языке </w:t>
      </w:r>
      <w:r w:rsidR="005D21D7">
        <w:rPr>
          <w:lang w:val="en-US"/>
        </w:rPr>
        <w:t>C</w:t>
      </w:r>
      <w:r w:rsidR="005D21D7" w:rsidRPr="005D21D7">
        <w:t>++</w:t>
      </w:r>
      <w:r w:rsidR="005D21D7">
        <w:t xml:space="preserve">, игры, сделанные на </w:t>
      </w:r>
      <w:r w:rsidR="005D21D7">
        <w:rPr>
          <w:lang w:val="en-US"/>
        </w:rPr>
        <w:t>Unreal</w:t>
      </w:r>
      <w:r w:rsidR="005D21D7" w:rsidRPr="005D21D7">
        <w:t xml:space="preserve"> </w:t>
      </w:r>
      <w:r w:rsidR="005D21D7">
        <w:rPr>
          <w:lang w:val="en-US"/>
        </w:rPr>
        <w:t>Engine</w:t>
      </w:r>
      <w:r w:rsidR="005D21D7">
        <w:t>, работают быстрее и эффективнее.</w:t>
      </w:r>
      <w:r w:rsidR="002516C2">
        <w:t xml:space="preserve"> Он предоставляет широкие графические возможности, гибкие настройки звука</w:t>
      </w:r>
      <w:r w:rsidR="00386E40">
        <w:t xml:space="preserve"> и </w:t>
      </w:r>
      <w:r w:rsidR="002516C2">
        <w:t>поведения искусственного интеллекта.</w:t>
      </w:r>
      <w:r w:rsidR="00244781">
        <w:t xml:space="preserve"> </w:t>
      </w:r>
      <w:r w:rsidR="0030344A">
        <w:t xml:space="preserve">Среди других достоинств платформы есть специализированный визуальный язык программирования </w:t>
      </w:r>
      <w:r w:rsidR="0030344A">
        <w:rPr>
          <w:lang w:val="en-US"/>
        </w:rPr>
        <w:t>Blueprints</w:t>
      </w:r>
      <w:r w:rsidR="0030344A">
        <w:t xml:space="preserve">, который </w:t>
      </w:r>
      <w:r w:rsidR="00904CB4">
        <w:t>упрощает прототипирование</w:t>
      </w:r>
      <w:r w:rsidR="003B18E4">
        <w:t xml:space="preserve"> и создание</w:t>
      </w:r>
      <w:r w:rsidR="008927B9">
        <w:t xml:space="preserve"> простейш</w:t>
      </w:r>
      <w:r w:rsidR="003B18E4">
        <w:t>их сценариев</w:t>
      </w:r>
      <w:r w:rsidR="008927B9">
        <w:t xml:space="preserve"> игры</w:t>
      </w:r>
      <w:r w:rsidR="0030344A">
        <w:t>.</w:t>
      </w:r>
      <w:r w:rsidR="00EF021C">
        <w:t xml:space="preserve"> </w:t>
      </w:r>
      <w:r w:rsidR="00244781">
        <w:t>Н</w:t>
      </w:r>
      <w:r w:rsidR="007144A0">
        <w:t>едостатками</w:t>
      </w:r>
      <w:r w:rsidR="00244781">
        <w:t xml:space="preserve"> </w:t>
      </w:r>
      <w:r w:rsidR="00244781">
        <w:rPr>
          <w:lang w:val="en-US"/>
        </w:rPr>
        <w:t>Unreal</w:t>
      </w:r>
      <w:r w:rsidR="00244781" w:rsidRPr="00244781">
        <w:t xml:space="preserve"> </w:t>
      </w:r>
      <w:r w:rsidR="00244781">
        <w:rPr>
          <w:lang w:val="en-US"/>
        </w:rPr>
        <w:t>Engine</w:t>
      </w:r>
      <w:r w:rsidR="00244781">
        <w:t xml:space="preserve"> </w:t>
      </w:r>
      <w:r w:rsidR="003B18E4">
        <w:t xml:space="preserve">является </w:t>
      </w:r>
      <w:r w:rsidR="00244781">
        <w:t>отсутствие</w:t>
      </w:r>
      <w:r w:rsidR="003B18E4">
        <w:t xml:space="preserve"> официальной поддержки</w:t>
      </w:r>
      <w:r w:rsidR="00244781">
        <w:t xml:space="preserve"> средств для создания 2</w:t>
      </w:r>
      <w:r w:rsidR="00244781">
        <w:rPr>
          <w:lang w:val="en-US"/>
        </w:rPr>
        <w:t>D</w:t>
      </w:r>
      <w:r w:rsidR="00244781">
        <w:t xml:space="preserve">-игр, </w:t>
      </w:r>
      <w:r w:rsidR="009C0C44">
        <w:t xml:space="preserve">а также </w:t>
      </w:r>
      <w:r w:rsidR="00244781">
        <w:t>высокие системные требования.</w:t>
      </w:r>
      <w:r w:rsidR="00386E40">
        <w:t xml:space="preserve"> </w:t>
      </w:r>
      <w:r w:rsidR="00F604EB">
        <w:rPr>
          <w:lang w:val="en-US"/>
        </w:rPr>
        <w:t>Unreal</w:t>
      </w:r>
      <w:r w:rsidR="00F604EB" w:rsidRPr="00F604EB">
        <w:t xml:space="preserve"> </w:t>
      </w:r>
      <w:r w:rsidR="00F604EB">
        <w:rPr>
          <w:lang w:val="en-US"/>
        </w:rPr>
        <w:t>Engine</w:t>
      </w:r>
      <w:r w:rsidR="00F604EB" w:rsidRPr="00F604EB">
        <w:t xml:space="preserve"> </w:t>
      </w:r>
      <w:r w:rsidR="00F604EB">
        <w:t xml:space="preserve">не подходит для разработки </w:t>
      </w:r>
      <w:r w:rsidR="00E13B28">
        <w:t xml:space="preserve">двумерных </w:t>
      </w:r>
      <w:r w:rsidR="00F604EB">
        <w:t>игр,</w:t>
      </w:r>
      <w:r w:rsidR="00C719B3">
        <w:t xml:space="preserve"> поэтому выбор был сделан в пользу платформы </w:t>
      </w:r>
      <w:r w:rsidR="00C719B3">
        <w:rPr>
          <w:lang w:val="en-US"/>
        </w:rPr>
        <w:t>Unity</w:t>
      </w:r>
      <w:r w:rsidR="00C719B3">
        <w:t>.</w:t>
      </w:r>
    </w:p>
    <w:p w14:paraId="39F36574" w14:textId="63412042" w:rsidR="004C61C3" w:rsidRDefault="00FB562C" w:rsidP="000772EE">
      <w:r>
        <w:rPr>
          <w:lang w:val="en-US"/>
        </w:rPr>
        <w:t>Unity</w:t>
      </w:r>
      <w:r w:rsidRPr="00845688">
        <w:t xml:space="preserve"> </w:t>
      </w:r>
      <w:r>
        <w:t xml:space="preserve">не ограничивает в выборе среды разработки для языка программирования </w:t>
      </w:r>
      <w:r>
        <w:rPr>
          <w:lang w:val="en-US"/>
        </w:rPr>
        <w:t>C</w:t>
      </w:r>
      <w:r w:rsidRPr="00845688">
        <w:t>#</w:t>
      </w:r>
      <w:r w:rsidR="00A16AB7">
        <w:t xml:space="preserve">, однако </w:t>
      </w:r>
      <w:r>
        <w:t xml:space="preserve">наиболее популярной является </w:t>
      </w:r>
      <w:r w:rsidR="00A16AB7">
        <w:rPr>
          <w:lang w:val="en-US"/>
        </w:rPr>
        <w:t>Visual</w:t>
      </w:r>
      <w:r w:rsidR="00A16AB7" w:rsidRPr="00982E7D">
        <w:t xml:space="preserve"> </w:t>
      </w:r>
      <w:r w:rsidR="00A16AB7">
        <w:rPr>
          <w:lang w:val="en-US"/>
        </w:rPr>
        <w:t>Studio</w:t>
      </w:r>
      <w:r w:rsidR="00A16AB7" w:rsidRPr="00982E7D">
        <w:t xml:space="preserve"> </w:t>
      </w:r>
      <w:r w:rsidR="00A16AB7">
        <w:t xml:space="preserve">от </w:t>
      </w:r>
      <w:r w:rsidR="00A16AB7">
        <w:rPr>
          <w:lang w:val="en-US"/>
        </w:rPr>
        <w:t>Microsoft</w:t>
      </w:r>
      <w:r w:rsidR="00A16AB7" w:rsidRPr="00982E7D">
        <w:t>.</w:t>
      </w:r>
      <w:r w:rsidR="00A16AB7">
        <w:t xml:space="preserve"> При создании данного проекта использовалась </w:t>
      </w:r>
      <w:r w:rsidR="00A16AB7" w:rsidRPr="00DF30BE">
        <w:rPr>
          <w:lang w:val="en-US"/>
        </w:rPr>
        <w:t>Visual</w:t>
      </w:r>
      <w:r w:rsidR="00A16AB7" w:rsidRPr="00DF30BE">
        <w:t xml:space="preserve"> </w:t>
      </w:r>
      <w:r w:rsidR="00A16AB7" w:rsidRPr="00DF30BE">
        <w:rPr>
          <w:lang w:val="en-US"/>
        </w:rPr>
        <w:t>Studio</w:t>
      </w:r>
      <w:r w:rsidR="00A16AB7" w:rsidRPr="00DF30BE">
        <w:t xml:space="preserve"> </w:t>
      </w:r>
      <w:r w:rsidR="00DF30BE" w:rsidRPr="00DF30BE">
        <w:rPr>
          <w:lang w:val="en-US"/>
        </w:rPr>
        <w:t>Community</w:t>
      </w:r>
      <w:r w:rsidR="00FF0C11">
        <w:t xml:space="preserve"> 2022</w:t>
      </w:r>
      <w:r w:rsidR="00DF30BE" w:rsidRPr="00DF30BE">
        <w:t xml:space="preserve"> </w:t>
      </w:r>
      <w:r w:rsidR="00A16AB7" w:rsidRPr="00DF30BE">
        <w:t xml:space="preserve">с </w:t>
      </w:r>
      <w:r w:rsidR="00A16AB7">
        <w:t>установле</w:t>
      </w:r>
      <w:r w:rsidR="007A7738">
        <w:t xml:space="preserve">нными </w:t>
      </w:r>
      <w:r w:rsidR="007A7738" w:rsidRPr="007A7738">
        <w:t>инструментами</w:t>
      </w:r>
      <w:r w:rsidR="00A16AB7" w:rsidRPr="007A7738">
        <w:t xml:space="preserve"> для </w:t>
      </w:r>
      <w:r w:rsidR="00A16AB7" w:rsidRPr="007A7738">
        <w:rPr>
          <w:lang w:val="en-US"/>
        </w:rPr>
        <w:t>Unity</w:t>
      </w:r>
      <w:r w:rsidR="00A16AB7" w:rsidRPr="007A7738">
        <w:t xml:space="preserve">. </w:t>
      </w:r>
    </w:p>
    <w:p w14:paraId="66E212C9" w14:textId="13014FDA" w:rsidR="00692B89" w:rsidRPr="00845688" w:rsidRDefault="00692B89" w:rsidP="000772EE">
      <w:pPr>
        <w:pStyle w:val="11"/>
      </w:pPr>
      <w:bookmarkStart w:id="5" w:name="_Toc134632471"/>
      <w:bookmarkStart w:id="6" w:name="_Toc385679101"/>
      <w:r>
        <w:lastRenderedPageBreak/>
        <w:t>Обзор платформы</w:t>
      </w:r>
      <w:r w:rsidR="00FB562C">
        <w:t xml:space="preserve"> для создания видеоигр</w:t>
      </w:r>
      <w:r>
        <w:t xml:space="preserve"> </w:t>
      </w:r>
      <w:r>
        <w:rPr>
          <w:lang w:val="en-US"/>
        </w:rPr>
        <w:t>Unity</w:t>
      </w:r>
      <w:bookmarkEnd w:id="5"/>
    </w:p>
    <w:p w14:paraId="2A45DCB2" w14:textId="3AC9C60A" w:rsidR="008D3212" w:rsidRPr="008D3212" w:rsidRDefault="008D3212" w:rsidP="004810B9">
      <w:pPr>
        <w:pStyle w:val="141"/>
        <w:ind w:left="2552"/>
      </w:pPr>
      <w:bookmarkStart w:id="7" w:name="_Toc134632472"/>
      <w:r>
        <w:rPr>
          <w:lang w:val="ru-RU"/>
        </w:rPr>
        <w:t xml:space="preserve">Интерфейс редактора </w:t>
      </w:r>
      <w:r>
        <w:t>Unity</w:t>
      </w:r>
      <w:r w:rsidR="00FB562C">
        <w:rPr>
          <w:lang w:val="ru-RU"/>
        </w:rPr>
        <w:t xml:space="preserve"> </w:t>
      </w:r>
      <w:r w:rsidR="00FB562C">
        <w:t>Editor</w:t>
      </w:r>
      <w:bookmarkEnd w:id="7"/>
    </w:p>
    <w:p w14:paraId="1ABB10CC" w14:textId="38994416" w:rsidR="00FB562C" w:rsidRDefault="00FB562C" w:rsidP="000772EE">
      <w:r>
        <w:t>Новый проект</w:t>
      </w:r>
      <w:r w:rsidR="0099232E" w:rsidRPr="00A66FE2">
        <w:t xml:space="preserve"> </w:t>
      </w:r>
      <w:r w:rsidR="0099232E" w:rsidRPr="00A66FE2">
        <w:rPr>
          <w:lang w:val="en-US"/>
        </w:rPr>
        <w:t>Unity</w:t>
      </w:r>
      <w:r w:rsidR="0099232E" w:rsidRPr="00A66FE2">
        <w:t xml:space="preserve"> </w:t>
      </w:r>
      <w:r>
        <w:t>содержит</w:t>
      </w:r>
      <w:r w:rsidR="004F7AB4">
        <w:t xml:space="preserve"> </w:t>
      </w:r>
      <w:r w:rsidRPr="00A66FE2">
        <w:t>сц</w:t>
      </w:r>
      <w:r>
        <w:t>ену</w:t>
      </w:r>
      <w:r w:rsidR="00110F12">
        <w:t>, где находится единственный объект – камера.</w:t>
      </w:r>
      <w:r w:rsidR="0099232E" w:rsidRPr="00A66FE2">
        <w:t xml:space="preserve"> </w:t>
      </w:r>
      <w:r w:rsidR="00110F12">
        <w:t xml:space="preserve">Камера служит для задания </w:t>
      </w:r>
      <w:r w:rsidR="0071674E">
        <w:t>облас</w:t>
      </w:r>
      <w:r w:rsidR="00110F12">
        <w:t>ти игров</w:t>
      </w:r>
      <w:r w:rsidR="0071674E">
        <w:t>о</w:t>
      </w:r>
      <w:r w:rsidR="00110F12">
        <w:t>го мира, которая б</w:t>
      </w:r>
      <w:r w:rsidR="0071674E">
        <w:t>удет видна</w:t>
      </w:r>
      <w:r w:rsidR="00110F12">
        <w:t xml:space="preserve"> на экране монитора.</w:t>
      </w:r>
    </w:p>
    <w:p w14:paraId="5F1848EE" w14:textId="6AD5C6DF" w:rsidR="007E330E" w:rsidRDefault="00FB562C" w:rsidP="000772EE">
      <w:r w:rsidRPr="007E330E">
        <w:rPr>
          <w:noProof/>
          <w:lang w:eastAsia="ru-RU"/>
        </w:rPr>
        <w:drawing>
          <wp:anchor distT="0" distB="0" distL="114300" distR="114300" simplePos="0" relativeHeight="251753472" behindDoc="0" locked="0" layoutInCell="1" allowOverlap="1" wp14:anchorId="37B69D77" wp14:editId="1ECC6EB6">
            <wp:simplePos x="0" y="0"/>
            <wp:positionH relativeFrom="margin">
              <wp:posOffset>147411</wp:posOffset>
            </wp:positionH>
            <wp:positionV relativeFrom="paragraph">
              <wp:posOffset>563880</wp:posOffset>
            </wp:positionV>
            <wp:extent cx="6239510" cy="3395980"/>
            <wp:effectExtent l="0" t="0" r="8890" b="0"/>
            <wp:wrapTopAndBottom/>
            <wp:docPr id="467895579" name="Рисунок 467895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" b="-1"/>
                    <a:stretch/>
                  </pic:blipFill>
                  <pic:spPr bwMode="auto">
                    <a:xfrm>
                      <a:off x="0" y="0"/>
                      <a:ext cx="6239510" cy="339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На рисунке 1.3 представлено окно </w:t>
      </w:r>
      <w:r>
        <w:rPr>
          <w:lang w:val="en-US"/>
        </w:rPr>
        <w:t>Unity</w:t>
      </w:r>
      <w:r w:rsidRPr="00845688">
        <w:t xml:space="preserve"> </w:t>
      </w:r>
      <w:r>
        <w:rPr>
          <w:lang w:val="en-US"/>
        </w:rPr>
        <w:t>Editor</w:t>
      </w:r>
      <w:r>
        <w:t>, как оно</w:t>
      </w:r>
      <w:r w:rsidRPr="00845688">
        <w:t xml:space="preserve"> </w:t>
      </w:r>
      <w:r w:rsidR="00AA189A">
        <w:t>выглядит</w:t>
      </w:r>
      <w:r>
        <w:t xml:space="preserve"> после создания нового проекта.</w:t>
      </w:r>
    </w:p>
    <w:p w14:paraId="779FFD5F" w14:textId="67B2124A" w:rsidR="007E330E" w:rsidRPr="003B18E4" w:rsidRDefault="007E330E" w:rsidP="007E330E">
      <w:pPr>
        <w:pStyle w:val="afff3"/>
        <w:rPr>
          <w:noProof/>
        </w:rPr>
      </w:pPr>
      <w:r w:rsidRPr="003B18E4">
        <w:tab/>
        <w:t xml:space="preserve">Рисунок 1.3 – Интерфейс редактора </w:t>
      </w:r>
      <w:r w:rsidRPr="003B18E4">
        <w:rPr>
          <w:lang w:val="en-US"/>
        </w:rPr>
        <w:t>Unity</w:t>
      </w:r>
      <w:r w:rsidRPr="003B18E4">
        <w:t xml:space="preserve"> </w:t>
      </w:r>
    </w:p>
    <w:p w14:paraId="044C0CCB" w14:textId="1DDA5927" w:rsidR="00FB562C" w:rsidRDefault="00FB562C" w:rsidP="000772EE">
      <w:r>
        <w:t>Рассмотрим представленный интерфейс редактора подробнее. Базовый</w:t>
      </w:r>
      <w:r w:rsidRPr="00845688">
        <w:rPr>
          <w:lang w:val="en-US"/>
        </w:rPr>
        <w:t xml:space="preserve"> </w:t>
      </w:r>
      <w:r>
        <w:t>интерфейс</w:t>
      </w:r>
      <w:r w:rsidRPr="00845688">
        <w:rPr>
          <w:lang w:val="en-US"/>
        </w:rPr>
        <w:t xml:space="preserve"> </w:t>
      </w:r>
      <w:r>
        <w:t>состоит</w:t>
      </w:r>
      <w:r w:rsidRPr="00845688">
        <w:rPr>
          <w:lang w:val="en-US"/>
        </w:rPr>
        <w:t xml:space="preserve"> </w:t>
      </w:r>
      <w:r>
        <w:t>из</w:t>
      </w:r>
      <w:r w:rsidRPr="00845688">
        <w:rPr>
          <w:lang w:val="en-US"/>
        </w:rPr>
        <w:t xml:space="preserve"> </w:t>
      </w:r>
      <w:r>
        <w:t>панелей</w:t>
      </w:r>
      <w:r w:rsidRPr="00845688">
        <w:rPr>
          <w:lang w:val="en-US"/>
        </w:rPr>
        <w:t xml:space="preserve"> </w:t>
      </w:r>
      <w:r>
        <w:rPr>
          <w:lang w:val="en-US"/>
        </w:rPr>
        <w:t>Hierarchy</w:t>
      </w:r>
      <w:r w:rsidRPr="00FB562C">
        <w:rPr>
          <w:lang w:val="en-US"/>
        </w:rPr>
        <w:t xml:space="preserve">, </w:t>
      </w:r>
      <w:r>
        <w:rPr>
          <w:lang w:val="en-US"/>
        </w:rPr>
        <w:t>Inspector</w:t>
      </w:r>
      <w:r w:rsidRPr="00FB562C">
        <w:rPr>
          <w:lang w:val="en-US"/>
        </w:rPr>
        <w:t xml:space="preserve">, </w:t>
      </w:r>
      <w:r>
        <w:rPr>
          <w:lang w:val="en-US"/>
        </w:rPr>
        <w:t>Console</w:t>
      </w:r>
      <w:r w:rsidRPr="00FB562C">
        <w:rPr>
          <w:lang w:val="en-US"/>
        </w:rPr>
        <w:t xml:space="preserve">, </w:t>
      </w:r>
      <w:r>
        <w:rPr>
          <w:lang w:val="en-US"/>
        </w:rPr>
        <w:t>Scene</w:t>
      </w:r>
      <w:r w:rsidRPr="00FB562C">
        <w:rPr>
          <w:lang w:val="en-US"/>
        </w:rPr>
        <w:t xml:space="preserve">, </w:t>
      </w:r>
      <w:r>
        <w:rPr>
          <w:lang w:val="en-US"/>
        </w:rPr>
        <w:t>Game</w:t>
      </w:r>
      <w:r w:rsidRPr="00FB562C">
        <w:rPr>
          <w:lang w:val="en-US"/>
        </w:rPr>
        <w:t xml:space="preserve"> </w:t>
      </w:r>
      <w:r>
        <w:t>и</w:t>
      </w:r>
      <w:r w:rsidRPr="00FB562C">
        <w:rPr>
          <w:lang w:val="en-US"/>
        </w:rPr>
        <w:t xml:space="preserve"> </w:t>
      </w:r>
      <w:r>
        <w:rPr>
          <w:lang w:val="en-US"/>
        </w:rPr>
        <w:t xml:space="preserve">Project. </w:t>
      </w:r>
      <w:r>
        <w:t>Панели можно перемещать и менять местами для удобства пользования, так что у разных пользователей интерфейс может отличаться. На рисунк</w:t>
      </w:r>
      <w:r w:rsidR="00AA189A">
        <w:t xml:space="preserve">е выше представлен интерфейс по </w:t>
      </w:r>
      <w:r>
        <w:t xml:space="preserve">умолчанию. </w:t>
      </w:r>
    </w:p>
    <w:p w14:paraId="2739800D" w14:textId="61974271" w:rsidR="00FB562C" w:rsidRPr="00845688" w:rsidRDefault="00FB562C">
      <w:r>
        <w:t>Панели также можно скрывать</w:t>
      </w:r>
      <w:r w:rsidR="0035562D">
        <w:t xml:space="preserve">, если в них нет необходимости. Отобразить скрытые панели можно с помощью меню </w:t>
      </w:r>
      <w:r w:rsidR="0035562D">
        <w:rPr>
          <w:lang w:val="en-US"/>
        </w:rPr>
        <w:t>Window</w:t>
      </w:r>
      <w:r w:rsidR="0035562D" w:rsidRPr="00845688">
        <w:t>.</w:t>
      </w:r>
    </w:p>
    <w:p w14:paraId="5839B5A3" w14:textId="14466DE1" w:rsidR="0035562D" w:rsidRPr="00845688" w:rsidRDefault="0035562D">
      <w:pPr>
        <w:spacing w:line="240" w:lineRule="auto"/>
        <w:ind w:firstLine="0"/>
        <w:contextualSpacing w:val="0"/>
        <w:jc w:val="left"/>
      </w:pPr>
      <w:r w:rsidRPr="00845688">
        <w:br w:type="page"/>
      </w:r>
    </w:p>
    <w:p w14:paraId="4918C0BA" w14:textId="43E42C37" w:rsidR="0052587B" w:rsidRPr="0052587B" w:rsidRDefault="0099232E" w:rsidP="00845688">
      <w:pPr>
        <w:rPr>
          <w:noProof/>
        </w:rPr>
      </w:pPr>
      <w:r w:rsidRPr="00A66FE2">
        <w:lastRenderedPageBreak/>
        <w:t xml:space="preserve">В </w:t>
      </w:r>
      <w:r w:rsidR="00FB562C">
        <w:t>панел</w:t>
      </w:r>
      <w:r w:rsidR="0035562D">
        <w:t>и</w:t>
      </w:r>
      <w:r w:rsidR="00FB562C" w:rsidRPr="00A66FE2">
        <w:t xml:space="preserve"> </w:t>
      </w:r>
      <w:r w:rsidRPr="00A66FE2">
        <w:rPr>
          <w:lang w:val="en-US"/>
        </w:rPr>
        <w:t>Hi</w:t>
      </w:r>
      <w:r w:rsidR="003B18E4">
        <w:rPr>
          <w:lang w:val="en-US"/>
        </w:rPr>
        <w:t>e</w:t>
      </w:r>
      <w:r w:rsidRPr="00A66FE2">
        <w:rPr>
          <w:lang w:val="en-US"/>
        </w:rPr>
        <w:t>rarchy</w:t>
      </w:r>
      <w:r w:rsidRPr="00A66FE2">
        <w:t xml:space="preserve"> находится иерархия объектов внутри сцены, здесь же можно создавать, выбирать и удалять объекты сцены.</w:t>
      </w:r>
      <w:r w:rsidR="0035562D">
        <w:t xml:space="preserve"> Объекты отображаются в виде древовидного меню.</w:t>
      </w:r>
    </w:p>
    <w:p w14:paraId="011B9DD4" w14:textId="12B57FD0" w:rsidR="000772EE" w:rsidRPr="0035562D" w:rsidRDefault="00360D2A" w:rsidP="000772EE">
      <w:r>
        <w:rPr>
          <w:lang w:val="ru-BY"/>
        </w:rPr>
        <w:t xml:space="preserve">Каждый объект в игре </w:t>
      </w:r>
      <w:r w:rsidR="00535B20">
        <w:t xml:space="preserve">по </w:t>
      </w:r>
      <w:r w:rsidR="0035562D">
        <w:t xml:space="preserve">умолчанию </w:t>
      </w:r>
      <w:r>
        <w:rPr>
          <w:lang w:val="ru-BY"/>
        </w:rPr>
        <w:t xml:space="preserve">создается с </w:t>
      </w:r>
      <w:r w:rsidR="0035562D">
        <w:t xml:space="preserve">присвоенным </w:t>
      </w:r>
      <w:r>
        <w:rPr>
          <w:lang w:val="ru-BY"/>
        </w:rPr>
        <w:t xml:space="preserve">компонентом </w:t>
      </w:r>
      <w:r>
        <w:rPr>
          <w:lang w:val="en-US"/>
        </w:rPr>
        <w:t>Transform</w:t>
      </w:r>
      <w:r>
        <w:rPr>
          <w:lang w:val="ru-BY"/>
        </w:rPr>
        <w:t>. Этот компонент используется для хранения позиции, угла поворота, масштаба объекта внутри игрового мира</w:t>
      </w:r>
      <w:r w:rsidR="00EF1457" w:rsidRPr="00A66FE2">
        <w:t xml:space="preserve">. </w:t>
      </w:r>
      <w:r w:rsidRPr="00B07975">
        <w:rPr>
          <w:lang w:val="ru-BY"/>
        </w:rPr>
        <w:t xml:space="preserve">Каждый </w:t>
      </w:r>
      <w:r w:rsidRPr="00B07975">
        <w:rPr>
          <w:lang w:val="en-US"/>
        </w:rPr>
        <w:t>Transform</w:t>
      </w:r>
      <w:r w:rsidR="006B6D16" w:rsidRPr="00B07975">
        <w:rPr>
          <w:lang w:val="ru-BY"/>
        </w:rPr>
        <w:t xml:space="preserve"> может являться потомком другого компонента </w:t>
      </w:r>
      <w:r w:rsidR="006B6D16" w:rsidRPr="00B07975">
        <w:rPr>
          <w:lang w:val="en-US"/>
        </w:rPr>
        <w:t>Transform</w:t>
      </w:r>
      <w:r w:rsidR="0035562D">
        <w:t>. В таком случае</w:t>
      </w:r>
      <w:r>
        <w:rPr>
          <w:lang w:val="ru-BY"/>
        </w:rPr>
        <w:t xml:space="preserve"> его размеры и положение будут определяться относительно своего родителя.</w:t>
      </w:r>
      <w:r w:rsidR="0035562D">
        <w:t xml:space="preserve"> Зависимость одних</w:t>
      </w:r>
      <w:r w:rsidR="0099232E" w:rsidRPr="00A66FE2">
        <w:t xml:space="preserve"> </w:t>
      </w:r>
      <w:r w:rsidR="0035562D">
        <w:t xml:space="preserve">компонентов от других отражается в древовидной структуре </w:t>
      </w:r>
      <w:r w:rsidR="00535B20">
        <w:t>панели</w:t>
      </w:r>
      <w:r w:rsidR="0035562D">
        <w:t xml:space="preserve"> </w:t>
      </w:r>
      <w:r w:rsidR="0035562D">
        <w:rPr>
          <w:lang w:val="en-US"/>
        </w:rPr>
        <w:t>Hierarchy</w:t>
      </w:r>
      <w:r w:rsidR="0035562D" w:rsidRPr="00845688">
        <w:t>.</w:t>
      </w:r>
    </w:p>
    <w:p w14:paraId="4B0B48CA" w14:textId="167065BF" w:rsidR="0035562D" w:rsidRDefault="0099232E" w:rsidP="000772EE">
      <w:r w:rsidRPr="00A66FE2">
        <w:t xml:space="preserve">Чтобы </w:t>
      </w:r>
      <w:r w:rsidR="0035562D">
        <w:t>получить информацию о</w:t>
      </w:r>
      <w:r w:rsidR="0035562D" w:rsidRPr="00A66FE2">
        <w:t xml:space="preserve"> компонент</w:t>
      </w:r>
      <w:r w:rsidR="0035562D">
        <w:t>ах</w:t>
      </w:r>
      <w:r w:rsidR="0035562D" w:rsidRPr="00A66FE2">
        <w:t xml:space="preserve"> </w:t>
      </w:r>
      <w:r w:rsidRPr="00A66FE2">
        <w:t xml:space="preserve">объекта, </w:t>
      </w:r>
      <w:r w:rsidR="0035562D">
        <w:t>необходимо</w:t>
      </w:r>
      <w:r w:rsidR="0035562D" w:rsidRPr="00A66FE2">
        <w:t xml:space="preserve"> </w:t>
      </w:r>
      <w:r w:rsidRPr="00A66FE2">
        <w:t xml:space="preserve">выбрать </w:t>
      </w:r>
      <w:r w:rsidR="0035562D">
        <w:t>нужный</w:t>
      </w:r>
      <w:r w:rsidR="0035562D" w:rsidRPr="00A66FE2">
        <w:t xml:space="preserve"> </w:t>
      </w:r>
      <w:r w:rsidRPr="00A66FE2">
        <w:t>в окне иерархии</w:t>
      </w:r>
      <w:r w:rsidR="0035562D">
        <w:t xml:space="preserve"> –</w:t>
      </w:r>
      <w:r w:rsidRPr="00A66FE2">
        <w:t xml:space="preserve"> информация </w:t>
      </w:r>
      <w:r w:rsidR="0035562D">
        <w:t>об объекте отобразиться</w:t>
      </w:r>
      <w:r w:rsidR="0035562D" w:rsidRPr="00A66FE2">
        <w:t xml:space="preserve"> </w:t>
      </w:r>
      <w:r w:rsidRPr="00A66FE2">
        <w:t xml:space="preserve">в </w:t>
      </w:r>
      <w:r w:rsidR="0035562D">
        <w:t>панели</w:t>
      </w:r>
      <w:r w:rsidR="0035562D" w:rsidRPr="00A66FE2">
        <w:t xml:space="preserve"> </w:t>
      </w:r>
      <w:r w:rsidRPr="00A66FE2">
        <w:rPr>
          <w:lang w:val="en-US"/>
        </w:rPr>
        <w:t>Inspector</w:t>
      </w:r>
      <w:r w:rsidRPr="00A66FE2">
        <w:t xml:space="preserve">, где можно добавлять </w:t>
      </w:r>
      <w:r w:rsidR="00CC44ED">
        <w:t xml:space="preserve">и </w:t>
      </w:r>
      <w:r w:rsidR="00CC44ED" w:rsidRPr="00A66FE2">
        <w:t xml:space="preserve">удалять </w:t>
      </w:r>
      <w:r w:rsidRPr="00A66FE2">
        <w:t>компоненты, из</w:t>
      </w:r>
      <w:r w:rsidR="00D60C83">
        <w:t>менять</w:t>
      </w:r>
      <w:r w:rsidR="0035562D">
        <w:t xml:space="preserve"> их</w:t>
      </w:r>
      <w:r w:rsidR="00D60C83">
        <w:t xml:space="preserve"> свойства. </w:t>
      </w:r>
    </w:p>
    <w:p w14:paraId="0CAC8E65" w14:textId="70FC12FF" w:rsidR="0035562D" w:rsidRDefault="00FC7473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28FC49C" wp14:editId="08542030">
            <wp:simplePos x="0" y="0"/>
            <wp:positionH relativeFrom="margin">
              <wp:posOffset>1975848</wp:posOffset>
            </wp:positionH>
            <wp:positionV relativeFrom="paragraph">
              <wp:posOffset>1772376</wp:posOffset>
            </wp:positionV>
            <wp:extent cx="2457450" cy="2030095"/>
            <wp:effectExtent l="0" t="0" r="0" b="8255"/>
            <wp:wrapTopAndBottom/>
            <wp:docPr id="8" name="Рисунок 8" descr="The Inspector window docked in the Unity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Inspector window docked in the Unity Editor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94" t="1032" r="1508" b="55189"/>
                    <a:stretch/>
                  </pic:blipFill>
                  <pic:spPr bwMode="auto">
                    <a:xfrm>
                      <a:off x="0" y="0"/>
                      <a:ext cx="245745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62D">
        <w:t>Кроме компонентов к</w:t>
      </w:r>
      <w:r w:rsidR="0099232E" w:rsidRPr="00A66FE2">
        <w:t xml:space="preserve">аждый </w:t>
      </w:r>
      <w:r w:rsidR="00D60C83">
        <w:t xml:space="preserve">игровой </w:t>
      </w:r>
      <w:r w:rsidR="0099232E" w:rsidRPr="00A66FE2">
        <w:t xml:space="preserve">объект имеет тег и слой. Теги нужны </w:t>
      </w:r>
      <w:r w:rsidR="00721B0B" w:rsidRPr="00A66FE2">
        <w:t>для разбиения объектов на группы,</w:t>
      </w:r>
      <w:r w:rsidR="001D76FD" w:rsidRPr="001D76FD">
        <w:t xml:space="preserve"> </w:t>
      </w:r>
      <w:r w:rsidR="001D76FD">
        <w:t>присваивая им строку-идентификатор</w:t>
      </w:r>
      <w:r w:rsidR="00510C23">
        <w:t>,</w:t>
      </w:r>
      <w:r w:rsidR="00721B0B" w:rsidRPr="00A66FE2">
        <w:t xml:space="preserve"> что упрощает написание </w:t>
      </w:r>
      <w:r w:rsidR="00EE1508">
        <w:t>сценариев</w:t>
      </w:r>
      <w:r w:rsidR="00721B0B" w:rsidRPr="00A66FE2">
        <w:t xml:space="preserve">, если нужно применить какое-то действие на несколько </w:t>
      </w:r>
      <w:r w:rsidR="00AA3B95">
        <w:t>сущностей</w:t>
      </w:r>
      <w:r w:rsidR="00721B0B" w:rsidRPr="00A66FE2">
        <w:t>. Слои</w:t>
      </w:r>
      <w:r w:rsidR="00113C8E">
        <w:t>,</w:t>
      </w:r>
      <w:r w:rsidR="00721B0B" w:rsidRPr="00A66FE2">
        <w:t xml:space="preserve"> </w:t>
      </w:r>
      <w:r w:rsidR="00113C8E">
        <w:t>в свою очередь,</w:t>
      </w:r>
      <w:r w:rsidR="00AA75CD">
        <w:t xml:space="preserve"> </w:t>
      </w:r>
      <w:r w:rsidR="003A6CD2">
        <w:t xml:space="preserve">нужны для определения взаимодействий объектов друг с другом внутри сцены, </w:t>
      </w:r>
      <w:r w:rsidR="00377E97" w:rsidRPr="00A66FE2">
        <w:t>например, скрыть от камеры определ</w:t>
      </w:r>
      <w:r w:rsidR="00C80B78" w:rsidRPr="00A66FE2">
        <w:t>е</w:t>
      </w:r>
      <w:r w:rsidR="00377E97" w:rsidRPr="00A66FE2">
        <w:t>нные объекты при отображении.</w:t>
      </w:r>
      <w:r w:rsidR="005708BB">
        <w:t xml:space="preserve"> На рисунке 1.4</w:t>
      </w:r>
      <w:r>
        <w:t xml:space="preserve"> представлен пример панели </w:t>
      </w:r>
      <w:r>
        <w:rPr>
          <w:lang w:val="en-US"/>
        </w:rPr>
        <w:t>Inspector</w:t>
      </w:r>
      <w:r w:rsidRPr="00845688">
        <w:t>.</w:t>
      </w:r>
    </w:p>
    <w:p w14:paraId="500C38E3" w14:textId="51004C4E" w:rsidR="00A94467" w:rsidRDefault="00A94467" w:rsidP="00A94467">
      <w:pPr>
        <w:pStyle w:val="afff3"/>
      </w:pPr>
      <w:r>
        <w:t>Р</w:t>
      </w:r>
      <w:r w:rsidR="005417CF">
        <w:t>исунок 1.</w:t>
      </w:r>
      <w:r w:rsidR="005708BB">
        <w:t>4</w:t>
      </w:r>
      <w:r>
        <w:t xml:space="preserve"> – </w:t>
      </w:r>
      <w:r w:rsidR="00CE7B5E">
        <w:t xml:space="preserve">Панель </w:t>
      </w:r>
      <w:r w:rsidR="00CE7B5E">
        <w:rPr>
          <w:lang w:val="en-US"/>
        </w:rPr>
        <w:t>Inspector</w:t>
      </w:r>
      <w:r w:rsidRPr="00A94467">
        <w:t xml:space="preserve"> </w:t>
      </w:r>
    </w:p>
    <w:p w14:paraId="314838E6" w14:textId="2B0337D5" w:rsidR="00FC7473" w:rsidRDefault="00FC7473" w:rsidP="00845688">
      <w:r>
        <w:t xml:space="preserve">В верхней части панели представлено имя объекта (на изображении </w:t>
      </w:r>
      <w:r w:rsidRPr="00845688">
        <w:t xml:space="preserve">– </w:t>
      </w:r>
      <w:r>
        <w:t>«</w:t>
      </w:r>
      <w:r>
        <w:rPr>
          <w:lang w:val="en-US"/>
        </w:rPr>
        <w:t>Character</w:t>
      </w:r>
      <w:r>
        <w:t>»)</w:t>
      </w:r>
      <w:r w:rsidRPr="0000120B">
        <w:t xml:space="preserve">. </w:t>
      </w:r>
      <w:r>
        <w:t>В полях «</w:t>
      </w:r>
      <w:r>
        <w:rPr>
          <w:lang w:val="en-US"/>
        </w:rPr>
        <w:t>Tag</w:t>
      </w:r>
      <w:r>
        <w:t>» и «</w:t>
      </w:r>
      <w:r>
        <w:rPr>
          <w:lang w:val="en-US"/>
        </w:rPr>
        <w:t>Layer</w:t>
      </w:r>
      <w:r>
        <w:t xml:space="preserve">» </w:t>
      </w:r>
      <w:r w:rsidRPr="00845688">
        <w:t xml:space="preserve">– </w:t>
      </w:r>
      <w:r>
        <w:t>тег («</w:t>
      </w:r>
      <w:r>
        <w:rPr>
          <w:lang w:val="en-US"/>
        </w:rPr>
        <w:t>Untagged</w:t>
      </w:r>
      <w:r>
        <w:t>») и слой («</w:t>
      </w:r>
      <w:r>
        <w:rPr>
          <w:lang w:val="en-US"/>
        </w:rPr>
        <w:t>Layer</w:t>
      </w:r>
      <w:r>
        <w:t>»)</w:t>
      </w:r>
      <w:r w:rsidRPr="00845688">
        <w:t xml:space="preserve">. </w:t>
      </w:r>
      <w:r>
        <w:t>Объекту на изображении выше присвоены компоненты «</w:t>
      </w:r>
      <w:r>
        <w:rPr>
          <w:lang w:val="en-US"/>
        </w:rPr>
        <w:t>Transform</w:t>
      </w:r>
      <w:r>
        <w:t>», «</w:t>
      </w:r>
      <w:r>
        <w:rPr>
          <w:lang w:val="en-US"/>
        </w:rPr>
        <w:t>Capsule</w:t>
      </w:r>
      <w:r>
        <w:t xml:space="preserve"> (</w:t>
      </w:r>
      <w:r>
        <w:rPr>
          <w:lang w:val="en-US"/>
        </w:rPr>
        <w:t>Mesh</w:t>
      </w:r>
      <w:r w:rsidRPr="00845688">
        <w:t xml:space="preserve"> </w:t>
      </w:r>
      <w:r>
        <w:rPr>
          <w:lang w:val="en-US"/>
        </w:rPr>
        <w:t>Filter</w:t>
      </w:r>
      <w:r w:rsidRPr="00845688">
        <w:t>)</w:t>
      </w:r>
      <w:r>
        <w:t>»</w:t>
      </w:r>
      <w:r w:rsidRPr="00845688">
        <w:t xml:space="preserve"> </w:t>
      </w:r>
      <w:r>
        <w:t>и «</w:t>
      </w:r>
      <w:r>
        <w:rPr>
          <w:lang w:val="en-US"/>
        </w:rPr>
        <w:t>Mesh</w:t>
      </w:r>
      <w:r w:rsidRPr="00845688">
        <w:t xml:space="preserve"> </w:t>
      </w:r>
      <w:r>
        <w:rPr>
          <w:lang w:val="en-US"/>
        </w:rPr>
        <w:t>Renderer</w:t>
      </w:r>
      <w:r>
        <w:t>».</w:t>
      </w:r>
    </w:p>
    <w:p w14:paraId="3581B1E8" w14:textId="0ECC9D8A" w:rsidR="00FC7473" w:rsidRDefault="00FC7473">
      <w:pPr>
        <w:spacing w:line="240" w:lineRule="auto"/>
        <w:ind w:firstLine="0"/>
        <w:contextualSpacing w:val="0"/>
        <w:jc w:val="left"/>
      </w:pPr>
      <w:r>
        <w:br w:type="page"/>
      </w:r>
    </w:p>
    <w:p w14:paraId="7F9FBDE5" w14:textId="137C3FE1" w:rsidR="00FC7473" w:rsidRDefault="00FC1B08" w:rsidP="000772EE">
      <w:r w:rsidRPr="00A66FE2">
        <w:lastRenderedPageBreak/>
        <w:t xml:space="preserve">С помощью </w:t>
      </w:r>
      <w:r w:rsidR="00FC7473">
        <w:t>панели</w:t>
      </w:r>
      <w:r w:rsidR="00FC7473" w:rsidRPr="00A66FE2">
        <w:t xml:space="preserve"> </w:t>
      </w:r>
      <w:r w:rsidRPr="00A66FE2">
        <w:rPr>
          <w:lang w:val="en-US"/>
        </w:rPr>
        <w:t>Project</w:t>
      </w:r>
      <w:r w:rsidRPr="00A66FE2">
        <w:t xml:space="preserve"> можно взаи</w:t>
      </w:r>
      <w:r w:rsidR="003722F4">
        <w:t>мо</w:t>
      </w:r>
      <w:r w:rsidR="00FD5C51">
        <w:t>действовать с файлами проекта и</w:t>
      </w:r>
      <w:r w:rsidRPr="00A66FE2">
        <w:t xml:space="preserve"> </w:t>
      </w:r>
      <w:r w:rsidR="00C95542" w:rsidRPr="00A66FE2">
        <w:t>библиотеками.</w:t>
      </w:r>
      <w:r w:rsidR="004200F0" w:rsidRPr="00A66FE2">
        <w:t xml:space="preserve"> </w:t>
      </w:r>
      <w:r w:rsidR="00FC7473">
        <w:t>Панель представляет собой упрощенный файловый менеджер, и в работе аналогичен файловым менеджерам, встроенным в систему.</w:t>
      </w:r>
    </w:p>
    <w:p w14:paraId="11C24C7D" w14:textId="26A08932" w:rsidR="000772EE" w:rsidRDefault="00FC7473" w:rsidP="000772EE">
      <w:r>
        <w:t xml:space="preserve">Панель </w:t>
      </w:r>
      <w:r w:rsidR="004200F0" w:rsidRPr="00A66FE2">
        <w:rPr>
          <w:lang w:val="en-US"/>
        </w:rPr>
        <w:t>Console</w:t>
      </w:r>
      <w:r w:rsidR="004200F0" w:rsidRPr="00A66FE2">
        <w:t xml:space="preserve"> используется для отображения ошибок</w:t>
      </w:r>
      <w:r w:rsidR="00FC662C">
        <w:t>,</w:t>
      </w:r>
      <w:r w:rsidR="004200F0" w:rsidRPr="00A66FE2">
        <w:t xml:space="preserve"> </w:t>
      </w:r>
      <w:r w:rsidR="00FC662C" w:rsidRPr="00A66FE2">
        <w:t>появляющихся при компиляции скриптов</w:t>
      </w:r>
      <w:r w:rsidR="00C36421">
        <w:t xml:space="preserve"> и</w:t>
      </w:r>
      <w:r w:rsidR="00FC662C" w:rsidRPr="00A66FE2">
        <w:t xml:space="preserve"> во время игры</w:t>
      </w:r>
      <w:r w:rsidR="006F64EB">
        <w:t>,</w:t>
      </w:r>
      <w:r w:rsidR="004200F0" w:rsidRPr="00A66FE2">
        <w:t xml:space="preserve"> а также для вывода пользовательской информации во время </w:t>
      </w:r>
      <w:r w:rsidR="005B6A89" w:rsidRPr="00A66FE2">
        <w:t>выполнения</w:t>
      </w:r>
      <w:r w:rsidR="004200F0" w:rsidRPr="00A66FE2">
        <w:t xml:space="preserve"> скриптов.</w:t>
      </w:r>
    </w:p>
    <w:p w14:paraId="6B4F958B" w14:textId="20AB51AA" w:rsidR="001F70B8" w:rsidRPr="00CE7B5E" w:rsidRDefault="00CE7B5E" w:rsidP="000772EE">
      <w:r w:rsidRPr="00414A59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062AFDEE" wp14:editId="7F478A2A">
            <wp:simplePos x="0" y="0"/>
            <wp:positionH relativeFrom="margin">
              <wp:posOffset>62230</wp:posOffset>
            </wp:positionH>
            <wp:positionV relativeFrom="paragraph">
              <wp:posOffset>1581785</wp:posOffset>
            </wp:positionV>
            <wp:extent cx="6014085" cy="3067685"/>
            <wp:effectExtent l="0" t="0" r="571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658" w:rsidRPr="00A66FE2">
        <w:t>Отображение сцены со всеми объектами, находящимися в ней</w:t>
      </w:r>
      <w:r w:rsidR="00EC7FB0" w:rsidRPr="00A66FE2">
        <w:t>,</w:t>
      </w:r>
      <w:r w:rsidR="002F4658" w:rsidRPr="00A66FE2">
        <w:t xml:space="preserve"> </w:t>
      </w:r>
      <w:r w:rsidR="007F1D42">
        <w:t>расположено</w:t>
      </w:r>
      <w:r w:rsidR="002F4658" w:rsidRPr="00A66FE2">
        <w:t xml:space="preserve"> в </w:t>
      </w:r>
      <w:r>
        <w:t>панели</w:t>
      </w:r>
      <w:r w:rsidRPr="00A66FE2">
        <w:t xml:space="preserve"> </w:t>
      </w:r>
      <w:r w:rsidR="002F4658" w:rsidRPr="00A66FE2">
        <w:rPr>
          <w:lang w:val="en-US"/>
        </w:rPr>
        <w:t>Scene</w:t>
      </w:r>
      <w:r w:rsidR="002F4658" w:rsidRPr="00A66FE2">
        <w:t xml:space="preserve">, где можно манипулировать объектами с помощью инструментов перемещения, поворота, </w:t>
      </w:r>
      <w:r w:rsidR="000E6DEB">
        <w:t>масштабирован</w:t>
      </w:r>
      <w:r w:rsidR="000E6DEB" w:rsidRPr="00626B4F">
        <w:t>ия</w:t>
      </w:r>
      <w:r w:rsidR="002F4658" w:rsidRPr="00626B4F">
        <w:t xml:space="preserve"> </w:t>
      </w:r>
      <w:r w:rsidR="009D7CC1" w:rsidRPr="00626B4F">
        <w:t>и другие</w:t>
      </w:r>
      <w:r w:rsidR="002F4658" w:rsidRPr="00626B4F">
        <w:t xml:space="preserve">. </w:t>
      </w:r>
      <w:r w:rsidR="002F4658" w:rsidRPr="00A66FE2">
        <w:t xml:space="preserve">То, как игра будет выглядеть для </w:t>
      </w:r>
      <w:r w:rsidR="00DE2D6B" w:rsidRPr="00A66FE2">
        <w:t xml:space="preserve">конечного </w:t>
      </w:r>
      <w:r w:rsidR="002F4658" w:rsidRPr="00A66FE2">
        <w:t>пользователя</w:t>
      </w:r>
      <w:r w:rsidR="00DE2D6B" w:rsidRPr="00A66FE2">
        <w:t>,</w:t>
      </w:r>
      <w:r w:rsidR="002F4658" w:rsidRPr="00A66FE2">
        <w:t xml:space="preserve"> находится в </w:t>
      </w:r>
      <w:r w:rsidR="00A41E9E" w:rsidRPr="00A66FE2">
        <w:t xml:space="preserve">окне </w:t>
      </w:r>
      <w:r w:rsidR="002F4658" w:rsidRPr="00A66FE2">
        <w:rPr>
          <w:lang w:val="en-US"/>
        </w:rPr>
        <w:t>Game</w:t>
      </w:r>
      <w:r w:rsidR="00417421" w:rsidRPr="00A66FE2">
        <w:t>, где происходит сам игровой процесс</w:t>
      </w:r>
      <w:r w:rsidR="00D56DBB" w:rsidRPr="00A66FE2">
        <w:t xml:space="preserve"> при запуске</w:t>
      </w:r>
      <w:r w:rsidR="00417421" w:rsidRPr="00A66FE2">
        <w:t>.</w:t>
      </w:r>
      <w:r w:rsidR="00D56DBB" w:rsidRPr="00A66FE2">
        <w:t xml:space="preserve"> </w:t>
      </w:r>
      <w:r>
        <w:t>На рисунке 1.</w:t>
      </w:r>
      <w:r w:rsidR="003B05CD">
        <w:t>5</w:t>
      </w:r>
      <w:r w:rsidRPr="00845688">
        <w:t xml:space="preserve"> </w:t>
      </w:r>
      <w:r>
        <w:t xml:space="preserve">представлен внешний вид панели </w:t>
      </w:r>
      <w:r>
        <w:rPr>
          <w:lang w:val="en-US"/>
        </w:rPr>
        <w:t>Scene</w:t>
      </w:r>
      <w:r w:rsidRPr="00845688">
        <w:t xml:space="preserve"> </w:t>
      </w:r>
      <w:r>
        <w:t xml:space="preserve">нового проекта </w:t>
      </w:r>
      <w:r>
        <w:rPr>
          <w:lang w:val="en-US"/>
        </w:rPr>
        <w:t>Unity</w:t>
      </w:r>
      <w:r w:rsidRPr="00845688">
        <w:t>.</w:t>
      </w:r>
    </w:p>
    <w:p w14:paraId="311B7E7A" w14:textId="67689FB4" w:rsidR="00CF22A8" w:rsidRPr="00A7340B" w:rsidRDefault="00CF22A8" w:rsidP="008D7ED7">
      <w:pPr>
        <w:pStyle w:val="afff3"/>
      </w:pPr>
      <w:r w:rsidRPr="00084B77">
        <w:t>Р</w:t>
      </w:r>
      <w:r w:rsidR="005417CF" w:rsidRPr="005F3436">
        <w:t>исунок 1.</w:t>
      </w:r>
      <w:r w:rsidR="003B05CD" w:rsidRPr="00A7340B">
        <w:t>5</w:t>
      </w:r>
      <w:r w:rsidRPr="00A7340B">
        <w:t xml:space="preserve"> – Окно сцены </w:t>
      </w:r>
    </w:p>
    <w:p w14:paraId="7D6CA4C2" w14:textId="738AC5DE" w:rsidR="00CE7B5E" w:rsidRPr="00845688" w:rsidRDefault="00793226" w:rsidP="00845688">
      <w:r w:rsidRPr="00845688">
        <w:t>На изображении выше в левой части панели расположены</w:t>
      </w:r>
      <w:r w:rsidR="00A965D8" w:rsidRPr="00845688">
        <w:t xml:space="preserve"> следующие </w:t>
      </w:r>
      <w:r w:rsidRPr="00845688">
        <w:t>инструменты</w:t>
      </w:r>
      <w:r w:rsidR="00A965D8" w:rsidRPr="00845688">
        <w:t xml:space="preserve">: </w:t>
      </w:r>
      <w:r w:rsidR="00A965D8" w:rsidRPr="00845688">
        <w:rPr>
          <w:lang w:val="en-US"/>
        </w:rPr>
        <w:t>Move</w:t>
      </w:r>
      <w:r w:rsidR="00A965D8" w:rsidRPr="00845688">
        <w:t xml:space="preserve"> </w:t>
      </w:r>
      <w:r w:rsidR="00A965D8" w:rsidRPr="00845688">
        <w:rPr>
          <w:lang w:val="en-US"/>
        </w:rPr>
        <w:t>Tool</w:t>
      </w:r>
      <w:r w:rsidR="00A965D8" w:rsidRPr="00845688">
        <w:t xml:space="preserve"> – для изменения положения игровых объектов; </w:t>
      </w:r>
      <w:r w:rsidR="00A965D8" w:rsidRPr="00845688">
        <w:rPr>
          <w:lang w:val="en-US"/>
        </w:rPr>
        <w:t>Rotate</w:t>
      </w:r>
      <w:r w:rsidR="00A965D8" w:rsidRPr="00845688">
        <w:t xml:space="preserve"> </w:t>
      </w:r>
      <w:r w:rsidR="00A965D8" w:rsidRPr="00845688">
        <w:rPr>
          <w:lang w:val="en-US"/>
        </w:rPr>
        <w:t>Tool</w:t>
      </w:r>
      <w:r w:rsidR="00A965D8" w:rsidRPr="00845688">
        <w:t xml:space="preserve">, предназначенный для изменения угла поворота объектов; </w:t>
      </w:r>
      <w:r w:rsidR="00A965D8" w:rsidRPr="00845688">
        <w:rPr>
          <w:lang w:val="en-US"/>
        </w:rPr>
        <w:t>Scale</w:t>
      </w:r>
      <w:r w:rsidR="00A965D8" w:rsidRPr="00845688">
        <w:t xml:space="preserve"> </w:t>
      </w:r>
      <w:r w:rsidR="00A965D8" w:rsidRPr="00845688">
        <w:rPr>
          <w:lang w:val="en-US"/>
        </w:rPr>
        <w:t>Tool</w:t>
      </w:r>
      <w:r w:rsidR="00A965D8" w:rsidRPr="00845688">
        <w:t xml:space="preserve">, используемый при </w:t>
      </w:r>
      <w:r w:rsidR="003175D4" w:rsidRPr="00084B77">
        <w:t>масштабировании</w:t>
      </w:r>
      <w:r w:rsidR="00A965D8" w:rsidRPr="00845688">
        <w:t xml:space="preserve">; </w:t>
      </w:r>
      <w:r w:rsidR="00A965D8" w:rsidRPr="00845688">
        <w:rPr>
          <w:lang w:val="en-US"/>
        </w:rPr>
        <w:t>Transform</w:t>
      </w:r>
      <w:r w:rsidR="00A965D8" w:rsidRPr="00845688">
        <w:t xml:space="preserve"> </w:t>
      </w:r>
      <w:r w:rsidR="00A965D8" w:rsidRPr="00845688">
        <w:rPr>
          <w:lang w:val="en-US"/>
        </w:rPr>
        <w:t>Tool</w:t>
      </w:r>
      <w:r w:rsidR="00A965D8" w:rsidRPr="00845688">
        <w:t xml:space="preserve">, объединяющий в себе функционал упомянутых выше инструментов; </w:t>
      </w:r>
      <w:proofErr w:type="spellStart"/>
      <w:r w:rsidR="00A965D8" w:rsidRPr="00845688">
        <w:rPr>
          <w:lang w:val="en-US"/>
        </w:rPr>
        <w:t>Rect</w:t>
      </w:r>
      <w:proofErr w:type="spellEnd"/>
      <w:r w:rsidR="00A965D8" w:rsidRPr="00845688">
        <w:t xml:space="preserve"> </w:t>
      </w:r>
      <w:r w:rsidR="00A965D8" w:rsidRPr="00845688">
        <w:rPr>
          <w:lang w:val="en-US"/>
        </w:rPr>
        <w:t>Tool</w:t>
      </w:r>
      <w:r w:rsidR="00A965D8" w:rsidRPr="00845688">
        <w:t xml:space="preserve"> для манипуляции над элементами пользовательского интерфейса</w:t>
      </w:r>
      <w:r w:rsidR="00382BF1" w:rsidRPr="00845688">
        <w:t xml:space="preserve"> и </w:t>
      </w:r>
      <w:r w:rsidR="00382BF1" w:rsidRPr="00845688">
        <w:rPr>
          <w:lang w:val="en-US"/>
        </w:rPr>
        <w:t>View</w:t>
      </w:r>
      <w:r w:rsidR="00382BF1" w:rsidRPr="00845688">
        <w:t xml:space="preserve"> </w:t>
      </w:r>
      <w:r w:rsidR="00382BF1" w:rsidRPr="00845688">
        <w:rPr>
          <w:lang w:val="en-US"/>
        </w:rPr>
        <w:t>Tool</w:t>
      </w:r>
      <w:r w:rsidR="00382BF1" w:rsidRPr="00845688">
        <w:t>, используемый для навигации внутри сцены;</w:t>
      </w:r>
    </w:p>
    <w:p w14:paraId="569D15B9" w14:textId="7E07DC0B" w:rsidR="00CE7B5E" w:rsidRDefault="00CE7B5E">
      <w:pPr>
        <w:spacing w:line="240" w:lineRule="auto"/>
        <w:ind w:firstLine="0"/>
        <w:contextualSpacing w:val="0"/>
        <w:jc w:val="left"/>
        <w:rPr>
          <w:color w:val="FF0000"/>
        </w:rPr>
      </w:pPr>
      <w:r>
        <w:rPr>
          <w:color w:val="FF0000"/>
        </w:rPr>
        <w:br w:type="page"/>
      </w:r>
    </w:p>
    <w:p w14:paraId="3EDBCBF5" w14:textId="1D21EF39" w:rsidR="00DF1151" w:rsidRPr="00845688" w:rsidRDefault="00DF1151" w:rsidP="003B2DCF">
      <w:pPr>
        <w:pStyle w:val="141"/>
        <w:ind w:left="2552"/>
        <w:rPr>
          <w:lang w:val="ru-RU"/>
        </w:rPr>
      </w:pPr>
      <w:bookmarkStart w:id="8" w:name="_Toc134632473"/>
      <w:bookmarkStart w:id="9" w:name="_Toc134632474"/>
      <w:bookmarkEnd w:id="8"/>
      <w:r>
        <w:rPr>
          <w:lang w:val="ru-RU"/>
        </w:rPr>
        <w:lastRenderedPageBreak/>
        <w:t xml:space="preserve">Базовые компоненты </w:t>
      </w:r>
      <w:r w:rsidR="00FA26B5">
        <w:rPr>
          <w:lang w:val="ru-RU"/>
        </w:rPr>
        <w:t xml:space="preserve">объектов </w:t>
      </w:r>
      <w:r>
        <w:rPr>
          <w:lang w:val="ru-RU"/>
        </w:rPr>
        <w:t>и сценарии</w:t>
      </w:r>
      <w:r w:rsidR="00FA26B5">
        <w:rPr>
          <w:lang w:val="ru-RU"/>
        </w:rPr>
        <w:t xml:space="preserve">. Торговая площадка </w:t>
      </w:r>
      <w:r w:rsidR="00FA26B5">
        <w:t>Unity</w:t>
      </w:r>
      <w:r w:rsidR="00FA26B5" w:rsidRPr="00845688">
        <w:rPr>
          <w:lang w:val="ru-RU"/>
        </w:rPr>
        <w:t xml:space="preserve"> </w:t>
      </w:r>
      <w:r w:rsidR="00FA26B5">
        <w:t>Asset</w:t>
      </w:r>
      <w:r w:rsidR="00FA26B5" w:rsidRPr="00845688">
        <w:rPr>
          <w:lang w:val="ru-RU"/>
        </w:rPr>
        <w:t xml:space="preserve"> </w:t>
      </w:r>
      <w:r w:rsidR="00FA26B5">
        <w:t>Store</w:t>
      </w:r>
      <w:bookmarkEnd w:id="9"/>
    </w:p>
    <w:p w14:paraId="5BC2A285" w14:textId="71AC2400" w:rsidR="00F41AD7" w:rsidRDefault="00E531A1" w:rsidP="000772EE">
      <w:r>
        <w:t>Редактор</w:t>
      </w:r>
      <w:r w:rsidR="00842BC1" w:rsidRPr="00A66FE2">
        <w:t xml:space="preserve"> </w:t>
      </w:r>
      <w:r w:rsidR="00842BC1" w:rsidRPr="00A66FE2">
        <w:rPr>
          <w:lang w:val="en-US"/>
        </w:rPr>
        <w:t>Unity</w:t>
      </w:r>
      <w:r w:rsidR="00842BC1" w:rsidRPr="00A66FE2">
        <w:t xml:space="preserve"> дает возможность переключаться на разные </w:t>
      </w:r>
      <w:r w:rsidR="00F41AD7">
        <w:t>формы представления</w:t>
      </w:r>
      <w:r w:rsidR="00842BC1" w:rsidRPr="00A66FE2">
        <w:t xml:space="preserve"> игры: 2</w:t>
      </w:r>
      <w:r w:rsidR="00842BC1" w:rsidRPr="00A66FE2">
        <w:rPr>
          <w:lang w:val="en-US"/>
        </w:rPr>
        <w:t>D</w:t>
      </w:r>
      <w:r w:rsidR="00842BC1" w:rsidRPr="00A66FE2">
        <w:t xml:space="preserve"> и 3</w:t>
      </w:r>
      <w:r w:rsidR="00842BC1" w:rsidRPr="00A66FE2">
        <w:rPr>
          <w:lang w:val="en-US"/>
        </w:rPr>
        <w:t>D</w:t>
      </w:r>
      <w:r w:rsidR="00842BC1" w:rsidRPr="00A66FE2">
        <w:t>.</w:t>
      </w:r>
    </w:p>
    <w:p w14:paraId="6FE4F68D" w14:textId="0EFF8275" w:rsidR="00842BC1" w:rsidRDefault="00842BC1" w:rsidP="000772EE">
      <w:r w:rsidRPr="00A66FE2">
        <w:t>В 2</w:t>
      </w:r>
      <w:r w:rsidRPr="00A66FE2">
        <w:rPr>
          <w:lang w:val="en-US"/>
        </w:rPr>
        <w:t>D</w:t>
      </w:r>
      <w:r w:rsidRPr="00A66FE2">
        <w:t xml:space="preserve"> режиме </w:t>
      </w:r>
      <w:r w:rsidR="00F41AD7">
        <w:t>игра представляется в виде плоских изображений (спрайтов)</w:t>
      </w:r>
      <w:r w:rsidR="004C144A" w:rsidRPr="00A66FE2">
        <w:t>.</w:t>
      </w:r>
      <w:r w:rsidR="00861993" w:rsidRPr="00A66FE2">
        <w:t xml:space="preserve"> Для того, чтобы </w:t>
      </w:r>
      <w:r w:rsidR="00DE13AE">
        <w:t>присвоить</w:t>
      </w:r>
      <w:r w:rsidR="00861993" w:rsidRPr="00A66FE2">
        <w:t xml:space="preserve"> </w:t>
      </w:r>
      <w:r w:rsidR="00FC2FDF">
        <w:t>изображение</w:t>
      </w:r>
      <w:r w:rsidR="00861993" w:rsidRPr="00A66FE2">
        <w:t xml:space="preserve"> </w:t>
      </w:r>
      <w:r w:rsidR="00DE13AE">
        <w:t>определенному</w:t>
      </w:r>
      <w:r w:rsidR="00861993" w:rsidRPr="00A66FE2">
        <w:t xml:space="preserve"> объект</w:t>
      </w:r>
      <w:r w:rsidR="00E64432">
        <w:t>у</w:t>
      </w:r>
      <w:r w:rsidR="00861993" w:rsidRPr="00A66FE2">
        <w:t xml:space="preserve"> внутри сцены, необходимо добавить компонент </w:t>
      </w:r>
      <w:r w:rsidR="00861993" w:rsidRPr="00A66FE2">
        <w:rPr>
          <w:lang w:val="en-US"/>
        </w:rPr>
        <w:t>Sprite</w:t>
      </w:r>
      <w:r w:rsidR="00861993" w:rsidRPr="00A66FE2">
        <w:t xml:space="preserve"> </w:t>
      </w:r>
      <w:r w:rsidR="00861993" w:rsidRPr="00A66FE2">
        <w:rPr>
          <w:lang w:val="en-US"/>
        </w:rPr>
        <w:t>Renderer</w:t>
      </w:r>
      <w:r w:rsidR="00861993" w:rsidRPr="00A66FE2">
        <w:t xml:space="preserve">, и </w:t>
      </w:r>
      <w:r w:rsidR="00F41AD7">
        <w:t>указать</w:t>
      </w:r>
      <w:r w:rsidR="00861993" w:rsidRPr="00A66FE2">
        <w:t xml:space="preserve"> в поле </w:t>
      </w:r>
      <w:r w:rsidR="00D71477">
        <w:rPr>
          <w:lang w:val="en-US"/>
        </w:rPr>
        <w:t>Sprite</w:t>
      </w:r>
      <w:r w:rsidR="00D71477" w:rsidRPr="00AE048C">
        <w:t xml:space="preserve"> </w:t>
      </w:r>
      <w:r w:rsidR="00861993" w:rsidRPr="00A66FE2">
        <w:t>нужную картинку.</w:t>
      </w:r>
    </w:p>
    <w:p w14:paraId="0237DFE9" w14:textId="6ACB8DD2" w:rsidR="00C82F28" w:rsidRPr="00E53800" w:rsidRDefault="00C82F28" w:rsidP="000772EE">
      <w:r>
        <w:t xml:space="preserve">Для расчета поведения объектов при столкновении используется </w:t>
      </w:r>
      <w:r w:rsidR="00F41AD7">
        <w:t xml:space="preserve">компонент </w:t>
      </w:r>
      <w:r w:rsidR="00F41AD7">
        <w:rPr>
          <w:lang w:val="en-US"/>
        </w:rPr>
        <w:t>Collider</w:t>
      </w:r>
      <w:r w:rsidR="00F41AD7" w:rsidRPr="00E04C05">
        <w:t>2</w:t>
      </w:r>
      <w:r w:rsidR="00F41AD7">
        <w:rPr>
          <w:lang w:val="en-US"/>
        </w:rPr>
        <w:t>D</w:t>
      </w:r>
      <w:r>
        <w:t xml:space="preserve">. </w:t>
      </w:r>
      <w:r w:rsidR="00F41AD7">
        <w:t>Он</w:t>
      </w:r>
      <w:r w:rsidR="00F41AD7" w:rsidRPr="004F2183">
        <w:t xml:space="preserve"> </w:t>
      </w:r>
      <w:r>
        <w:t xml:space="preserve">позволяет определить </w:t>
      </w:r>
      <w:r w:rsidR="00F41AD7">
        <w:t xml:space="preserve">геометрическую </w:t>
      </w:r>
      <w:r>
        <w:t xml:space="preserve">форму объекта для </w:t>
      </w:r>
      <w:r w:rsidR="00F41AD7">
        <w:t xml:space="preserve">регистрации </w:t>
      </w:r>
      <w:r>
        <w:t>столкновени</w:t>
      </w:r>
      <w:r w:rsidR="00F41AD7">
        <w:t>й, отличную от отображаемой формы</w:t>
      </w:r>
      <w:r>
        <w:t xml:space="preserve">. Дочерний компонент </w:t>
      </w:r>
      <w:proofErr w:type="spellStart"/>
      <w:r>
        <w:rPr>
          <w:lang w:val="en-US"/>
        </w:rPr>
        <w:t>BoxCollider</w:t>
      </w:r>
      <w:proofErr w:type="spellEnd"/>
      <w:r w:rsidRPr="00AB590E">
        <w:t>2</w:t>
      </w:r>
      <w:r>
        <w:rPr>
          <w:lang w:val="en-US"/>
        </w:rPr>
        <w:t>D</w:t>
      </w:r>
      <w:r>
        <w:t xml:space="preserve"> позволяет определить форму</w:t>
      </w:r>
      <w:r w:rsidR="00F41AD7">
        <w:t xml:space="preserve"> </w:t>
      </w:r>
      <w:r>
        <w:t xml:space="preserve">как прямоугольник. Внутри </w:t>
      </w:r>
      <w:r w:rsidR="00F41AD7">
        <w:t xml:space="preserve">компонента </w:t>
      </w:r>
      <w:r>
        <w:t xml:space="preserve">есть свойства, позволяющие настроить </w:t>
      </w:r>
      <w:r w:rsidR="00F41AD7">
        <w:t xml:space="preserve">поведение </w:t>
      </w:r>
      <w:r>
        <w:t>объекта: проинформировать скрипты про наличие столкновения, позволяя другой сущности пройти насквозь</w:t>
      </w:r>
      <w:r w:rsidR="000964EA">
        <w:t>;</w:t>
      </w:r>
      <w:r>
        <w:t xml:space="preserve"> просчитать поведение объектов с помощью физических формул, чтобы объекты </w:t>
      </w:r>
      <w:r w:rsidR="000964EA">
        <w:t xml:space="preserve">отскочили </w:t>
      </w:r>
      <w:r>
        <w:t xml:space="preserve">друг от друга или остановились после </w:t>
      </w:r>
      <w:r w:rsidR="00F1100C">
        <w:t>удара</w:t>
      </w:r>
      <w:r>
        <w:t>.</w:t>
      </w:r>
    </w:p>
    <w:p w14:paraId="3495950F" w14:textId="418B4DD6" w:rsidR="00C82F28" w:rsidRPr="00712314" w:rsidRDefault="00C82F28" w:rsidP="000772EE">
      <w:proofErr w:type="spellStart"/>
      <w:r>
        <w:rPr>
          <w:lang w:val="en-US"/>
        </w:rPr>
        <w:t>RigidBody</w:t>
      </w:r>
      <w:proofErr w:type="spellEnd"/>
      <w:r w:rsidRPr="00712314">
        <w:t>2</w:t>
      </w:r>
      <w:r>
        <w:rPr>
          <w:lang w:val="en-US"/>
        </w:rPr>
        <w:t>D</w:t>
      </w:r>
      <w:r>
        <w:t xml:space="preserve"> – компонент, </w:t>
      </w:r>
      <w:r w:rsidR="000964EA">
        <w:t>контролирующий</w:t>
      </w:r>
      <w:r>
        <w:t xml:space="preserve"> </w:t>
      </w:r>
      <w:r w:rsidR="000964EA">
        <w:t xml:space="preserve">поведение объекта с помощью </w:t>
      </w:r>
      <w:r>
        <w:t xml:space="preserve">физического движка, то есть </w:t>
      </w:r>
      <w:r w:rsidR="000964EA">
        <w:t>применяющий</w:t>
      </w:r>
      <w:r>
        <w:t xml:space="preserve"> силы гравитации, вес, скорость, коэффициент трения.</w:t>
      </w:r>
    </w:p>
    <w:p w14:paraId="698428C1" w14:textId="2FF94428" w:rsidR="00C82F28" w:rsidRDefault="00C82F28" w:rsidP="000772EE">
      <w:r>
        <w:t>Для определения пользовательского поведения объекта или для программирования событий внутри игры используются скрипты, которые</w:t>
      </w:r>
      <w:r w:rsidR="00B22BB0">
        <w:t xml:space="preserve"> добавляют к компонентам</w:t>
      </w:r>
      <w:r>
        <w:t xml:space="preserve"> объектов. По умолчанию </w:t>
      </w:r>
      <w:r>
        <w:rPr>
          <w:lang w:val="en-US"/>
        </w:rPr>
        <w:t>Unity</w:t>
      </w:r>
      <w:r w:rsidRPr="001B1DF6">
        <w:t xml:space="preserve"> </w:t>
      </w:r>
      <w:r>
        <w:rPr>
          <w:lang w:val="en-US"/>
        </w:rPr>
        <w:t>Editor</w:t>
      </w:r>
      <w:r>
        <w:t xml:space="preserve"> создает внутри скрипта класс, </w:t>
      </w:r>
      <w:r w:rsidR="000964EA">
        <w:t xml:space="preserve">наследующийся </w:t>
      </w:r>
      <w:r>
        <w:t xml:space="preserve">от </w:t>
      </w:r>
      <w:proofErr w:type="spellStart"/>
      <w:r>
        <w:rPr>
          <w:lang w:val="en-US"/>
        </w:rPr>
        <w:t>MonoBehaviour</w:t>
      </w:r>
      <w:proofErr w:type="spellEnd"/>
      <w:r w:rsidRPr="006944B7">
        <w:t xml:space="preserve"> – </w:t>
      </w:r>
      <w:r>
        <w:t xml:space="preserve">базовый класс для всех сценариев </w:t>
      </w:r>
      <w:r>
        <w:rPr>
          <w:lang w:val="en-US"/>
        </w:rPr>
        <w:t>Unity</w:t>
      </w:r>
      <w:r>
        <w:t xml:space="preserve">. </w:t>
      </w:r>
      <w:r w:rsidR="000964EA">
        <w:t>Движок</w:t>
      </w:r>
      <w:r w:rsidRPr="00543C9A">
        <w:t xml:space="preserve"> </w:t>
      </w:r>
      <w:r>
        <w:t>передает контроль скрипт</w:t>
      </w:r>
      <w:r w:rsidR="000964EA">
        <w:t>ам</w:t>
      </w:r>
      <w:r>
        <w:t xml:space="preserve"> поочередно, вызывая определенные функции внутри сценария. После выполнения функции контроль возвращается обратно к </w:t>
      </w:r>
      <w:r>
        <w:rPr>
          <w:lang w:val="en-US"/>
        </w:rPr>
        <w:t>Unity</w:t>
      </w:r>
      <w:r w:rsidRPr="00E35F89">
        <w:t xml:space="preserve">. </w:t>
      </w:r>
      <w:r>
        <w:t>Такие функции известны как функции событий, так как они вызываются при реагировании платформы на некоторые события внутри игры.</w:t>
      </w:r>
    </w:p>
    <w:p w14:paraId="0E1C6FD3" w14:textId="12429AC7" w:rsidR="00C82F28" w:rsidRDefault="00C82F28" w:rsidP="000772EE">
      <w:r>
        <w:t xml:space="preserve">Одной из таких функций является </w:t>
      </w:r>
      <w:r w:rsidR="001744DC">
        <w:t>метод</w:t>
      </w:r>
      <w:r w:rsidR="000964EA" w:rsidRPr="00845688">
        <w:rPr>
          <w:rStyle w:val="aff8"/>
          <w:rFonts w:eastAsiaTheme="minorHAnsi"/>
        </w:rPr>
        <w:t xml:space="preserve"> </w:t>
      </w:r>
      <w:proofErr w:type="spellStart"/>
      <w:r w:rsidRPr="00845688">
        <w:rPr>
          <w:rStyle w:val="aff8"/>
          <w:rFonts w:eastAsiaTheme="minorHAnsi"/>
        </w:rPr>
        <w:t>Update</w:t>
      </w:r>
      <w:proofErr w:type="spellEnd"/>
      <w:r>
        <w:t xml:space="preserve">. Игра похожа на анимацию в том смысле, что новые положения и поведения игровых сущностей отображаются в виде кадров. Каждое изменение рассчитывается непосредственно перед новым кадром и для этой цели используется функция </w:t>
      </w:r>
      <w:proofErr w:type="spellStart"/>
      <w:r w:rsidRPr="00845688">
        <w:rPr>
          <w:rStyle w:val="aff8"/>
          <w:rFonts w:eastAsiaTheme="minorHAnsi"/>
        </w:rPr>
        <w:t>Update</w:t>
      </w:r>
      <w:proofErr w:type="spellEnd"/>
      <w:r>
        <w:t>, которая</w:t>
      </w:r>
      <w:r w:rsidRPr="009D3982">
        <w:t xml:space="preserve"> </w:t>
      </w:r>
      <w:r>
        <w:t xml:space="preserve">вызывается </w:t>
      </w:r>
      <w:r w:rsidR="00FA486D">
        <w:t xml:space="preserve">каждый </w:t>
      </w:r>
      <w:r>
        <w:t xml:space="preserve">раз перед </w:t>
      </w:r>
      <w:r w:rsidR="00FA486D">
        <w:t xml:space="preserve">отображением </w:t>
      </w:r>
      <w:r>
        <w:t>кадра и</w:t>
      </w:r>
      <w:r w:rsidR="00FA486D">
        <w:t xml:space="preserve"> </w:t>
      </w:r>
      <w:r>
        <w:t>расчетом анимаций.</w:t>
      </w:r>
    </w:p>
    <w:p w14:paraId="7645ACB3" w14:textId="2886676D" w:rsidR="00887293" w:rsidRDefault="00C82F28" w:rsidP="000772EE">
      <w:r>
        <w:t xml:space="preserve">Если необходимо вызвать код инициализации, то применяются методы </w:t>
      </w:r>
      <w:proofErr w:type="spellStart"/>
      <w:r w:rsidRPr="00845688">
        <w:rPr>
          <w:rStyle w:val="aff8"/>
          <w:rFonts w:eastAsiaTheme="minorHAnsi"/>
        </w:rPr>
        <w:t>Start</w:t>
      </w:r>
      <w:proofErr w:type="spellEnd"/>
      <w:r w:rsidRPr="00E13AE3">
        <w:t xml:space="preserve"> </w:t>
      </w:r>
      <w:r>
        <w:t xml:space="preserve">и </w:t>
      </w:r>
      <w:proofErr w:type="spellStart"/>
      <w:r w:rsidRPr="00845688">
        <w:rPr>
          <w:rStyle w:val="aff8"/>
          <w:rFonts w:eastAsiaTheme="minorHAnsi"/>
        </w:rPr>
        <w:t>Awake</w:t>
      </w:r>
      <w:proofErr w:type="spellEnd"/>
      <w:r>
        <w:t xml:space="preserve">, которые срабатывают </w:t>
      </w:r>
      <w:r w:rsidR="007F1585">
        <w:t xml:space="preserve">перед первым вызовом </w:t>
      </w:r>
      <w:proofErr w:type="spellStart"/>
      <w:r w:rsidR="007F1585" w:rsidRPr="00845688">
        <w:rPr>
          <w:rStyle w:val="aff8"/>
          <w:rFonts w:eastAsiaTheme="minorHAnsi"/>
        </w:rPr>
        <w:t>Update</w:t>
      </w:r>
      <w:proofErr w:type="spellEnd"/>
      <w:r>
        <w:t xml:space="preserve"> и при создании объекта соответственно.</w:t>
      </w:r>
    </w:p>
    <w:p w14:paraId="70F9DC07" w14:textId="4CD347A6" w:rsidR="00C82F28" w:rsidRDefault="00F0616E" w:rsidP="00084B77">
      <w:r w:rsidRPr="00517CA6">
        <w:rPr>
          <w:noProof/>
          <w:lang w:eastAsia="ru-RU"/>
        </w:rPr>
        <w:lastRenderedPageBreak/>
        <w:drawing>
          <wp:anchor distT="0" distB="0" distL="114300" distR="114300" simplePos="0" relativeHeight="251680768" behindDoc="0" locked="0" layoutInCell="1" allowOverlap="1" wp14:anchorId="697EBB5E" wp14:editId="4C80AC68">
            <wp:simplePos x="0" y="0"/>
            <wp:positionH relativeFrom="margin">
              <wp:posOffset>2105660</wp:posOffset>
            </wp:positionH>
            <wp:positionV relativeFrom="paragraph">
              <wp:posOffset>2326005</wp:posOffset>
            </wp:positionV>
            <wp:extent cx="2184400" cy="2453005"/>
            <wp:effectExtent l="0" t="0" r="6350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B82">
        <w:t>Для п</w:t>
      </w:r>
      <w:r w:rsidR="00C82F28">
        <w:t>ол</w:t>
      </w:r>
      <w:r w:rsidR="00736B82">
        <w:t>ей</w:t>
      </w:r>
      <w:r w:rsidR="00C82F28">
        <w:t xml:space="preserve"> класса сценария</w:t>
      </w:r>
      <w:r w:rsidR="00736B82">
        <w:t xml:space="preserve"> могут задаваться модификаторы доступа</w:t>
      </w:r>
      <w:r w:rsidR="006423CC">
        <w:t xml:space="preserve">: при указанном модификаторе </w:t>
      </w:r>
      <w:proofErr w:type="spellStart"/>
      <w:r w:rsidR="006423CC" w:rsidRPr="00845688">
        <w:rPr>
          <w:rStyle w:val="aff8"/>
          <w:rFonts w:eastAsiaTheme="minorHAnsi"/>
        </w:rPr>
        <w:t>public</w:t>
      </w:r>
      <w:proofErr w:type="spellEnd"/>
      <w:r w:rsidR="006423CC">
        <w:rPr>
          <w:rStyle w:val="aff8"/>
          <w:rFonts w:eastAsiaTheme="minorHAnsi"/>
        </w:rPr>
        <w:t xml:space="preserve"> </w:t>
      </w:r>
      <w:r w:rsidR="006423CC" w:rsidRPr="00845688">
        <w:t>д</w:t>
      </w:r>
      <w:r w:rsidR="006423CC">
        <w:t>оступ к полу будет возможен из любого другого кода в той же сборке</w:t>
      </w:r>
      <w:r w:rsidR="006423CC" w:rsidRPr="00845688">
        <w:t xml:space="preserve">; </w:t>
      </w:r>
      <w:r w:rsidR="006423CC">
        <w:t>при</w:t>
      </w:r>
      <w:r w:rsidR="006423CC" w:rsidRPr="00845688">
        <w:t xml:space="preserve"> </w:t>
      </w:r>
      <w:proofErr w:type="spellStart"/>
      <w:r w:rsidR="006423CC" w:rsidRPr="00845688">
        <w:rPr>
          <w:rStyle w:val="aff8"/>
          <w:rFonts w:eastAsiaTheme="minorHAnsi"/>
        </w:rPr>
        <w:t>private</w:t>
      </w:r>
      <w:proofErr w:type="spellEnd"/>
      <w:r w:rsidR="006423CC" w:rsidRPr="00845688">
        <w:t xml:space="preserve"> – </w:t>
      </w:r>
      <w:r w:rsidR="006423CC">
        <w:t>только из кода того же объекта или структуры</w:t>
      </w:r>
      <w:r w:rsidR="00412B5E">
        <w:t>.</w:t>
      </w:r>
      <w:r w:rsidR="00736B82">
        <w:t xml:space="preserve"> Для полей можно указывать аннотации, например, </w:t>
      </w:r>
      <w:r w:rsidR="00C82F28" w:rsidRPr="00845688">
        <w:rPr>
          <w:rStyle w:val="aff8"/>
          <w:rFonts w:eastAsiaTheme="minorHAnsi"/>
        </w:rPr>
        <w:t>[</w:t>
      </w:r>
      <w:proofErr w:type="spellStart"/>
      <w:r w:rsidR="00C82F28" w:rsidRPr="00845688">
        <w:rPr>
          <w:rStyle w:val="aff8"/>
          <w:rFonts w:eastAsiaTheme="minorHAnsi"/>
        </w:rPr>
        <w:t>SerializeField</w:t>
      </w:r>
      <w:proofErr w:type="spellEnd"/>
      <w:r w:rsidR="00C82F28" w:rsidRPr="00845688">
        <w:rPr>
          <w:rStyle w:val="aff8"/>
          <w:rFonts w:eastAsiaTheme="minorHAnsi"/>
        </w:rPr>
        <w:t>]</w:t>
      </w:r>
      <w:r w:rsidR="00C82F28">
        <w:t xml:space="preserve">. В таком случае поле называется </w:t>
      </w:r>
      <w:proofErr w:type="spellStart"/>
      <w:r w:rsidR="00C82F28">
        <w:t>сериализуемым</w:t>
      </w:r>
      <w:proofErr w:type="spellEnd"/>
      <w:r w:rsidR="00C82F28">
        <w:t xml:space="preserve">. </w:t>
      </w:r>
      <w:r w:rsidR="00736B82">
        <w:t>Эта аннотация</w:t>
      </w:r>
      <w:r w:rsidR="00C82F28">
        <w:t xml:space="preserve">, а также модификатор </w:t>
      </w:r>
      <w:proofErr w:type="spellStart"/>
      <w:r w:rsidR="00C82F28" w:rsidRPr="00845688">
        <w:rPr>
          <w:rStyle w:val="aff8"/>
          <w:rFonts w:eastAsiaTheme="minorHAnsi"/>
        </w:rPr>
        <w:t>public</w:t>
      </w:r>
      <w:proofErr w:type="spellEnd"/>
      <w:r w:rsidR="00C82F28">
        <w:t xml:space="preserve"> позволяют редактировать значение поля напрямую из </w:t>
      </w:r>
      <w:r w:rsidR="00C82F28">
        <w:rPr>
          <w:lang w:val="en-US"/>
        </w:rPr>
        <w:t>Unity</w:t>
      </w:r>
      <w:r w:rsidR="00C82F28" w:rsidRPr="009672FC">
        <w:t xml:space="preserve"> </w:t>
      </w:r>
      <w:r w:rsidR="00C82F28">
        <w:rPr>
          <w:lang w:val="en-US"/>
        </w:rPr>
        <w:t>Editor</w:t>
      </w:r>
      <w:r w:rsidR="00C82F28">
        <w:t xml:space="preserve"> в компоненте соответствующего сценария, но </w:t>
      </w:r>
      <w:r w:rsidR="005A314C">
        <w:t xml:space="preserve">при этом для </w:t>
      </w:r>
      <w:proofErr w:type="spellStart"/>
      <w:r w:rsidR="00C82F28">
        <w:t>сериализуемо</w:t>
      </w:r>
      <w:r w:rsidR="005A314C">
        <w:t>го</w:t>
      </w:r>
      <w:proofErr w:type="spellEnd"/>
      <w:r w:rsidR="00C82F28">
        <w:t xml:space="preserve"> пол</w:t>
      </w:r>
      <w:r w:rsidR="005A314C">
        <w:t>я</w:t>
      </w:r>
      <w:r w:rsidR="00C82F28">
        <w:t xml:space="preserve"> класса </w:t>
      </w:r>
      <w:r w:rsidR="005A314C">
        <w:t>можно настроить различные модификаторы доступа</w:t>
      </w:r>
      <w:r w:rsidR="00C82F28">
        <w:t>.</w:t>
      </w:r>
      <w:r w:rsidR="00736B82">
        <w:t xml:space="preserve"> </w:t>
      </w:r>
      <w:r>
        <w:t xml:space="preserve">Члены, доступные для редактирования в </w:t>
      </w:r>
      <w:r>
        <w:rPr>
          <w:lang w:val="en-US"/>
        </w:rPr>
        <w:t>Unity</w:t>
      </w:r>
      <w:r w:rsidRPr="00845688">
        <w:t xml:space="preserve"> </w:t>
      </w:r>
      <w:r>
        <w:rPr>
          <w:lang w:val="en-US"/>
        </w:rPr>
        <w:t>Editor</w:t>
      </w:r>
      <w:r w:rsidR="005A314C">
        <w:t>,</w:t>
      </w:r>
      <w:r w:rsidR="00736B82" w:rsidRPr="00845688">
        <w:t xml:space="preserve"> от</w:t>
      </w:r>
      <w:r w:rsidR="00736B82">
        <w:t xml:space="preserve">ображаются в виде полей для ввода в панели </w:t>
      </w:r>
      <w:r w:rsidR="00736B82">
        <w:rPr>
          <w:lang w:val="en-US"/>
        </w:rPr>
        <w:t>Inspector</w:t>
      </w:r>
      <w:r w:rsidR="00736B82">
        <w:t xml:space="preserve"> у соответствующего компонента</w:t>
      </w:r>
      <w:r w:rsidR="004149A8">
        <w:t>, как на рисунке 1.6</w:t>
      </w:r>
      <w:r w:rsidR="00736B82">
        <w:t xml:space="preserve">. </w:t>
      </w:r>
    </w:p>
    <w:p w14:paraId="15E5629F" w14:textId="0650FDFC" w:rsidR="008A1787" w:rsidRDefault="008A1787" w:rsidP="008A1787">
      <w:pPr>
        <w:pStyle w:val="afff3"/>
        <w:rPr>
          <w:noProof/>
        </w:rPr>
      </w:pPr>
      <w:r>
        <w:t>Рисунок 1.</w:t>
      </w:r>
      <w:r w:rsidR="004149A8">
        <w:t>6</w:t>
      </w:r>
      <w:r>
        <w:t xml:space="preserve"> – </w:t>
      </w:r>
      <w:r w:rsidR="00F0616E">
        <w:t>Компонент</w:t>
      </w:r>
      <w:r w:rsidR="00F0616E" w:rsidRPr="00845688">
        <w:t xml:space="preserve"> </w:t>
      </w:r>
      <w:r w:rsidR="00F0616E">
        <w:rPr>
          <w:lang w:val="en-US"/>
        </w:rPr>
        <w:t>Script</w:t>
      </w:r>
      <w:r w:rsidR="00F0616E">
        <w:t>, с полями для редактирования</w:t>
      </w:r>
      <w:r w:rsidRPr="00994F4E">
        <w:t xml:space="preserve"> </w:t>
      </w:r>
    </w:p>
    <w:p w14:paraId="3C7AFD17" w14:textId="230FFA8B" w:rsidR="00C82F28" w:rsidRDefault="00C82F28" w:rsidP="000772EE">
      <w:r>
        <w:t>Д</w:t>
      </w:r>
      <w:r w:rsidR="004F415B">
        <w:t>ля того, чтобы добавить аудио-</w:t>
      </w:r>
      <w:r>
        <w:t xml:space="preserve">сопровождение </w:t>
      </w:r>
      <w:r w:rsidR="008B214E">
        <w:t>к</w:t>
      </w:r>
      <w:r>
        <w:t xml:space="preserve"> игр</w:t>
      </w:r>
      <w:r w:rsidR="00C62538">
        <w:t>е</w:t>
      </w:r>
      <w:r>
        <w:t xml:space="preserve">, </w:t>
      </w:r>
      <w:r>
        <w:rPr>
          <w:lang w:val="en-US"/>
        </w:rPr>
        <w:t>Unity</w:t>
      </w:r>
      <w:r>
        <w:t xml:space="preserve"> предоставляет компонент </w:t>
      </w:r>
      <w:proofErr w:type="spellStart"/>
      <w:r>
        <w:rPr>
          <w:lang w:val="en-US"/>
        </w:rPr>
        <w:t>AudioListener</w:t>
      </w:r>
      <w:proofErr w:type="spellEnd"/>
      <w:r>
        <w:t>, который играет роль микрофона в 3</w:t>
      </w:r>
      <w:r>
        <w:rPr>
          <w:lang w:val="en-US"/>
        </w:rPr>
        <w:t>D</w:t>
      </w:r>
      <w:r w:rsidR="00F0616E" w:rsidRPr="00845688">
        <w:t>-</w:t>
      </w:r>
      <w:r>
        <w:t xml:space="preserve">пространстве. Этот компонент </w:t>
      </w:r>
      <w:r w:rsidR="00D336B0">
        <w:t>присваивается объекту</w:t>
      </w:r>
      <w:r>
        <w:t xml:space="preserve">, который будет записывать звуки вокруг себя и проигрывать их игроку через </w:t>
      </w:r>
      <w:r w:rsidR="00583E6C">
        <w:t>аудиоустройства</w:t>
      </w:r>
      <w:r>
        <w:t xml:space="preserve"> компьютера. В сцене может быть только один слушатель и его обычно размещают на главной камере</w:t>
      </w:r>
      <w:r w:rsidR="00D336B0">
        <w:t>.</w:t>
      </w:r>
    </w:p>
    <w:p w14:paraId="554C41A2" w14:textId="2CBB16A0" w:rsidR="00C82F28" w:rsidRDefault="00C82F28" w:rsidP="000772EE">
      <w:r>
        <w:t xml:space="preserve">Для воспроизведения аудиодорожки на источнике звука должен находится компонент </w:t>
      </w:r>
      <w:proofErr w:type="spellStart"/>
      <w:r>
        <w:rPr>
          <w:lang w:val="en-US"/>
        </w:rPr>
        <w:t>AudioSource</w:t>
      </w:r>
      <w:proofErr w:type="spellEnd"/>
      <w:r w:rsidR="00D336B0">
        <w:t xml:space="preserve">. </w:t>
      </w:r>
      <w:r>
        <w:t xml:space="preserve">В поле </w:t>
      </w:r>
      <w:proofErr w:type="spellStart"/>
      <w:r>
        <w:rPr>
          <w:lang w:val="en-US"/>
        </w:rPr>
        <w:t>AudioClip</w:t>
      </w:r>
      <w:proofErr w:type="spellEnd"/>
      <w:r w:rsidR="003B3FF0">
        <w:t xml:space="preserve"> помещают файл звука;</w:t>
      </w:r>
      <w:r>
        <w:t xml:space="preserve"> с помощью других свойств можно настроить громкость, </w:t>
      </w:r>
      <w:r w:rsidR="00D336B0">
        <w:t xml:space="preserve">устанавливать режим циклического воспроизведения </w:t>
      </w:r>
      <w:r>
        <w:t>и другое.</w:t>
      </w:r>
    </w:p>
    <w:p w14:paraId="396824C1" w14:textId="1267F00D" w:rsidR="0023104B" w:rsidRDefault="0023104B" w:rsidP="000772EE">
      <w:r>
        <w:rPr>
          <w:lang w:val="en-US"/>
        </w:rPr>
        <w:t>Unity</w:t>
      </w:r>
      <w:r w:rsidRPr="00551092">
        <w:t xml:space="preserve"> </w:t>
      </w:r>
      <w:r>
        <w:rPr>
          <w:lang w:val="en-US"/>
        </w:rPr>
        <w:t>Asset</w:t>
      </w:r>
      <w:r w:rsidRPr="00551092">
        <w:t xml:space="preserve"> </w:t>
      </w:r>
      <w:r>
        <w:rPr>
          <w:lang w:val="en-US"/>
        </w:rPr>
        <w:t>Store</w:t>
      </w:r>
      <w:r w:rsidRPr="00551092">
        <w:t xml:space="preserve"> – </w:t>
      </w:r>
      <w:r>
        <w:t>это</w:t>
      </w:r>
      <w:r w:rsidRPr="00551092">
        <w:t xml:space="preserve"> </w:t>
      </w:r>
      <w:r>
        <w:t>площадка</w:t>
      </w:r>
      <w:r w:rsidRPr="00551092">
        <w:t>,</w:t>
      </w:r>
      <w:r>
        <w:t xml:space="preserve"> </w:t>
      </w:r>
      <w:r w:rsidR="00D336B0">
        <w:t xml:space="preserve">на которой </w:t>
      </w:r>
      <w:r>
        <w:t xml:space="preserve">разработчики делятся компонентами игр, такими как картинки, модели, аудиофайлы, анимации </w:t>
      </w:r>
      <w:r w:rsidRPr="00315174">
        <w:t>для использования в проектах Unity.</w:t>
      </w:r>
      <w:r>
        <w:t xml:space="preserve"> </w:t>
      </w:r>
      <w:r w:rsidR="00D336B0">
        <w:t>Редактор</w:t>
      </w:r>
      <w:r w:rsidRPr="00A77709">
        <w:t xml:space="preserve"> </w:t>
      </w:r>
      <w:r>
        <w:t>позволяет импортировать купленные пакеты в проект, добавля</w:t>
      </w:r>
      <w:r w:rsidR="00D336B0">
        <w:t>ть</w:t>
      </w:r>
      <w:r>
        <w:t xml:space="preserve"> их в файловую систему</w:t>
      </w:r>
      <w:r w:rsidR="00D336B0">
        <w:t xml:space="preserve"> и </w:t>
      </w:r>
      <w:r>
        <w:t>пользоваться</w:t>
      </w:r>
      <w:r w:rsidR="00D336B0">
        <w:t xml:space="preserve"> ими</w:t>
      </w:r>
      <w:r>
        <w:t xml:space="preserve"> внутри редактора.</w:t>
      </w:r>
      <w:r w:rsidR="00AE3725">
        <w:t xml:space="preserve"> </w:t>
      </w:r>
    </w:p>
    <w:p w14:paraId="31CBB609" w14:textId="711A0830" w:rsidR="000D4A67" w:rsidRPr="00015AB1" w:rsidRDefault="000D4A67" w:rsidP="00A732A6">
      <w:pPr>
        <w:pStyle w:val="141"/>
        <w:ind w:left="2410" w:hanging="142"/>
      </w:pPr>
      <w:bookmarkStart w:id="10" w:name="_Toc134632475"/>
      <w:r>
        <w:rPr>
          <w:lang w:val="ru-RU"/>
        </w:rPr>
        <w:lastRenderedPageBreak/>
        <w:t>Анимации и контроллеры анимаций</w:t>
      </w:r>
      <w:bookmarkEnd w:id="10"/>
    </w:p>
    <w:p w14:paraId="692CB9FA" w14:textId="7E413A0A" w:rsidR="005A2641" w:rsidRPr="00AF36A1" w:rsidRDefault="00AF6852" w:rsidP="000772EE">
      <w:r>
        <w:t xml:space="preserve">Анимация – представление движения статических </w:t>
      </w:r>
      <w:r w:rsidR="00D336B0">
        <w:t xml:space="preserve">изображений </w:t>
      </w:r>
      <w:r>
        <w:t xml:space="preserve">путем отображения последовательности кадров с высокой частотой. </w:t>
      </w:r>
      <w:r w:rsidR="00852942">
        <w:rPr>
          <w:lang w:val="en-US"/>
        </w:rPr>
        <w:t>Unity</w:t>
      </w:r>
      <w:r w:rsidR="00852942" w:rsidRPr="00852942">
        <w:t xml:space="preserve"> </w:t>
      </w:r>
      <w:r w:rsidR="00852942">
        <w:rPr>
          <w:lang w:val="en-US"/>
        </w:rPr>
        <w:t>Editor</w:t>
      </w:r>
      <w:r w:rsidR="00D90B9F">
        <w:t>,</w:t>
      </w:r>
      <w:r w:rsidR="00852942" w:rsidRPr="00852942">
        <w:t xml:space="preserve"> </w:t>
      </w:r>
      <w:r w:rsidR="00FC7F92">
        <w:t>помимо</w:t>
      </w:r>
      <w:r w:rsidR="00100748">
        <w:t xml:space="preserve"> возможности импортировать</w:t>
      </w:r>
      <w:r w:rsidR="00D264A1">
        <w:t xml:space="preserve"> записи анимаций </w:t>
      </w:r>
      <w:r w:rsidR="00D336B0">
        <w:t xml:space="preserve">из </w:t>
      </w:r>
      <w:r w:rsidR="00D264A1">
        <w:t>сторонних приложений</w:t>
      </w:r>
      <w:r w:rsidR="00D90B9F">
        <w:t>,</w:t>
      </w:r>
      <w:r w:rsidR="00D264A1">
        <w:t xml:space="preserve"> </w:t>
      </w:r>
      <w:r w:rsidR="00852942">
        <w:t>предоставляет</w:t>
      </w:r>
      <w:r w:rsidR="00672E39">
        <w:t xml:space="preserve"> разработчику</w:t>
      </w:r>
      <w:r w:rsidR="00852942">
        <w:t xml:space="preserve"> встроенные инструменты</w:t>
      </w:r>
      <w:r w:rsidR="00D336B0">
        <w:t xml:space="preserve"> для создания собственных анимаций</w:t>
      </w:r>
      <w:r w:rsidR="00F523C1">
        <w:t>.</w:t>
      </w:r>
      <w:r w:rsidR="008935C4">
        <w:t xml:space="preserve"> Д</w:t>
      </w:r>
      <w:r w:rsidR="00547541">
        <w:t>ля этого в редакторе существует</w:t>
      </w:r>
      <w:r w:rsidR="009A42EB">
        <w:t xml:space="preserve"> </w:t>
      </w:r>
      <w:r w:rsidR="008935C4">
        <w:rPr>
          <w:lang w:val="en-US"/>
        </w:rPr>
        <w:t>Animator</w:t>
      </w:r>
      <w:r w:rsidR="008935C4" w:rsidRPr="008935C4">
        <w:t xml:space="preserve"> </w:t>
      </w:r>
      <w:r w:rsidR="008935C4">
        <w:rPr>
          <w:lang w:val="en-US"/>
        </w:rPr>
        <w:t>Controller</w:t>
      </w:r>
      <w:r w:rsidR="008935C4" w:rsidRPr="008935C4">
        <w:t xml:space="preserve"> </w:t>
      </w:r>
      <w:r w:rsidR="00D336B0">
        <w:t>(</w:t>
      </w:r>
      <w:r w:rsidR="008935C4">
        <w:t>контроллер анимаций</w:t>
      </w:r>
      <w:r w:rsidR="00D336B0">
        <w:t>),</w:t>
      </w:r>
      <w:r w:rsidR="008935C4">
        <w:t xml:space="preserve"> использующий для управления переходами между</w:t>
      </w:r>
      <w:r w:rsidR="00AA0811">
        <w:t xml:space="preserve"> </w:t>
      </w:r>
      <w:r w:rsidR="00C00D4E">
        <w:t xml:space="preserve">ними </w:t>
      </w:r>
      <w:r w:rsidR="004F3CE7">
        <w:t xml:space="preserve">механизм </w:t>
      </w:r>
      <w:r w:rsidR="008935C4">
        <w:rPr>
          <w:lang w:val="en-US"/>
        </w:rPr>
        <w:t>State</w:t>
      </w:r>
      <w:r w:rsidR="008935C4" w:rsidRPr="008935C4">
        <w:t xml:space="preserve"> </w:t>
      </w:r>
      <w:r w:rsidR="008935C4">
        <w:rPr>
          <w:lang w:val="en-US"/>
        </w:rPr>
        <w:t>Machine</w:t>
      </w:r>
      <w:r w:rsidR="00D336B0">
        <w:t xml:space="preserve"> </w:t>
      </w:r>
      <w:r w:rsidR="008935C4" w:rsidRPr="008935C4">
        <w:t>(</w:t>
      </w:r>
      <w:r w:rsidR="008935C4">
        <w:t>машину состояний).</w:t>
      </w:r>
      <w:r w:rsidR="00DE3BD1">
        <w:t xml:space="preserve"> </w:t>
      </w:r>
      <w:r w:rsidR="00D336B0">
        <w:rPr>
          <w:lang w:val="en-US"/>
        </w:rPr>
        <w:t>Unity</w:t>
      </w:r>
      <w:r w:rsidR="00D336B0">
        <w:t xml:space="preserve"> </w:t>
      </w:r>
      <w:r w:rsidR="00010EAC">
        <w:t>реализует одноименный</w:t>
      </w:r>
      <w:r w:rsidR="00DE3BD1">
        <w:t xml:space="preserve"> паттерн объект</w:t>
      </w:r>
      <w:r w:rsidR="00442A9C">
        <w:t>н</w:t>
      </w:r>
      <w:r w:rsidR="00DE3BD1">
        <w:t>о-ориентированного программирования, объединяющий</w:t>
      </w:r>
      <w:r w:rsidR="00DE3BD1" w:rsidRPr="00DE3BD1">
        <w:t xml:space="preserve"> </w:t>
      </w:r>
      <w:r w:rsidR="00DE3BD1">
        <w:t xml:space="preserve">достоинства централизации логики переходов и паттерна </w:t>
      </w:r>
      <w:proofErr w:type="spellStart"/>
      <w:r w:rsidR="00DE3BD1">
        <w:t>State</w:t>
      </w:r>
      <w:proofErr w:type="spellEnd"/>
      <w:r w:rsidR="00DE3BD1">
        <w:t xml:space="preserve"> (локализация кода, зависящего от состояния в отдельных классах)</w:t>
      </w:r>
      <w:r w:rsidR="002A3B32">
        <w:t xml:space="preserve"> [</w:t>
      </w:r>
      <w:r w:rsidR="002A3B32" w:rsidRPr="00845688">
        <w:t>2</w:t>
      </w:r>
      <w:r w:rsidR="002A3B32">
        <w:t>]</w:t>
      </w:r>
      <w:r w:rsidR="00DE3BD1">
        <w:t>.</w:t>
      </w:r>
      <w:r w:rsidR="008935C4">
        <w:t xml:space="preserve"> Главная идея </w:t>
      </w:r>
      <w:r w:rsidR="008935C4">
        <w:rPr>
          <w:lang w:val="en-US"/>
        </w:rPr>
        <w:t>State</w:t>
      </w:r>
      <w:r w:rsidR="008935C4" w:rsidRPr="008935C4">
        <w:t xml:space="preserve"> </w:t>
      </w:r>
      <w:r w:rsidR="008935C4">
        <w:rPr>
          <w:lang w:val="en-US"/>
        </w:rPr>
        <w:t>Machine</w:t>
      </w:r>
      <w:r w:rsidR="008935C4" w:rsidRPr="008935C4">
        <w:t xml:space="preserve"> </w:t>
      </w:r>
      <w:r w:rsidR="008935C4">
        <w:t>заключается</w:t>
      </w:r>
      <w:r w:rsidR="00DE28A0">
        <w:t xml:space="preserve"> в том, что анимируемый объект находится в определенном состоянии в любой момент времени.</w:t>
      </w:r>
      <w:r w:rsidR="0005096F">
        <w:t xml:space="preserve"> Такими состояниями могут быть</w:t>
      </w:r>
      <w:r w:rsidR="00D336B0">
        <w:t>, например,</w:t>
      </w:r>
      <w:r w:rsidR="0005096F">
        <w:t xml:space="preserve"> положение покоя, бег, прыжок</w:t>
      </w:r>
      <w:r w:rsidR="00771066">
        <w:t>. Чтобы перейти от одного состояния в другое</w:t>
      </w:r>
      <w:r w:rsidR="00140ACB">
        <w:t>, необходимо</w:t>
      </w:r>
      <w:r w:rsidR="009D4122">
        <w:t xml:space="preserve"> указать условие перехода</w:t>
      </w:r>
      <w:r w:rsidR="004F3CE7">
        <w:t xml:space="preserve"> </w:t>
      </w:r>
      <w:r w:rsidR="00D336B0">
        <w:t xml:space="preserve">с помощью </w:t>
      </w:r>
      <w:r w:rsidR="004F3CE7">
        <w:t>изменения значений переменных состояния</w:t>
      </w:r>
      <w:r w:rsidR="00771066">
        <w:t>. В совокупности наборы состояний, переходы между ними</w:t>
      </w:r>
      <w:r w:rsidR="00F40F8F">
        <w:t xml:space="preserve"> и</w:t>
      </w:r>
      <w:r w:rsidR="00771066">
        <w:t xml:space="preserve"> переменные состояния образуют </w:t>
      </w:r>
      <w:r w:rsidR="00771066">
        <w:rPr>
          <w:lang w:val="en-US"/>
        </w:rPr>
        <w:t>State</w:t>
      </w:r>
      <w:r w:rsidR="00771066" w:rsidRPr="00771066">
        <w:t xml:space="preserve"> </w:t>
      </w:r>
      <w:r w:rsidR="00771066">
        <w:rPr>
          <w:lang w:val="en-US"/>
        </w:rPr>
        <w:t>Machine</w:t>
      </w:r>
      <w:r w:rsidR="00CA14C2">
        <w:t>.</w:t>
      </w:r>
    </w:p>
    <w:p w14:paraId="7819861B" w14:textId="5F6C8491" w:rsidR="00264951" w:rsidRDefault="00264951" w:rsidP="000772EE">
      <w:r>
        <w:t xml:space="preserve">Чтобы анимировать игровой объект, необходимо добавить компонент </w:t>
      </w:r>
      <w:r>
        <w:rPr>
          <w:lang w:val="en-US"/>
        </w:rPr>
        <w:t>Animator</w:t>
      </w:r>
      <w:r>
        <w:t xml:space="preserve">, а затем в поле </w:t>
      </w:r>
      <w:r>
        <w:rPr>
          <w:lang w:val="en-US"/>
        </w:rPr>
        <w:t>Animator</w:t>
      </w:r>
      <w:r w:rsidRPr="00732512">
        <w:t xml:space="preserve"> </w:t>
      </w:r>
      <w:r>
        <w:rPr>
          <w:lang w:val="en-US"/>
        </w:rPr>
        <w:t>Controller</w:t>
      </w:r>
      <w:r w:rsidRPr="00732512">
        <w:t xml:space="preserve"> </w:t>
      </w:r>
      <w:r>
        <w:t xml:space="preserve">поместить контроллер, который будет управлять </w:t>
      </w:r>
      <w:proofErr w:type="spellStart"/>
      <w:r>
        <w:t>анимациями</w:t>
      </w:r>
      <w:proofErr w:type="spellEnd"/>
      <w:r>
        <w:t xml:space="preserve"> данной сущности. Анимации в </w:t>
      </w:r>
      <w:r>
        <w:rPr>
          <w:lang w:val="en-US"/>
        </w:rPr>
        <w:t>Unity</w:t>
      </w:r>
      <w:r w:rsidRPr="00D47B04">
        <w:t xml:space="preserve"> </w:t>
      </w:r>
      <w:r>
        <w:t>могут быть применены для изменения положения, поворота, масштаби</w:t>
      </w:r>
      <w:r w:rsidR="00A43DEB">
        <w:t>рования, внешнего вида объекта</w:t>
      </w:r>
      <w:r w:rsidR="0040151E">
        <w:t xml:space="preserve"> </w:t>
      </w:r>
      <w:r w:rsidR="00A43DEB">
        <w:t xml:space="preserve">и </w:t>
      </w:r>
      <w:r>
        <w:t>переменных скриптов, примененных к объекту.</w:t>
      </w:r>
    </w:p>
    <w:p w14:paraId="5B95329C" w14:textId="40D6F9F4" w:rsidR="00A430E9" w:rsidRPr="00845688" w:rsidRDefault="00185130" w:rsidP="000772EE">
      <w:r>
        <w:t xml:space="preserve">Для настройки этих состояний и переходов между ними используется окно </w:t>
      </w:r>
      <w:r>
        <w:rPr>
          <w:lang w:val="en-US"/>
        </w:rPr>
        <w:t>Animator</w:t>
      </w:r>
      <w:r>
        <w:t>. Здесь визуализирован граф всех связей</w:t>
      </w:r>
      <w:r w:rsidR="00A8136B">
        <w:t xml:space="preserve"> внутри контроллера анимаций</w:t>
      </w:r>
      <w:r>
        <w:t>, а также условия перехо</w:t>
      </w:r>
      <w:r w:rsidR="002D192E">
        <w:t>дов</w:t>
      </w:r>
      <w:r w:rsidR="005073F9">
        <w:t xml:space="preserve"> между разными записями</w:t>
      </w:r>
      <w:r w:rsidR="002D192E">
        <w:t>, скорость перехода и другое.</w:t>
      </w:r>
    </w:p>
    <w:p w14:paraId="45B3554E" w14:textId="123FCFAC" w:rsidR="00DD3519" w:rsidRPr="00084B77" w:rsidRDefault="00CF3489" w:rsidP="000772EE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3679B22" wp14:editId="21BBD098">
            <wp:simplePos x="0" y="0"/>
            <wp:positionH relativeFrom="margin">
              <wp:align>center</wp:align>
            </wp:positionH>
            <wp:positionV relativeFrom="paragraph">
              <wp:posOffset>520276</wp:posOffset>
            </wp:positionV>
            <wp:extent cx="4102100" cy="1868170"/>
            <wp:effectExtent l="19050" t="19050" r="12700" b="17780"/>
            <wp:wrapTopAndBottom/>
            <wp:docPr id="6" name="Рисунок 6" descr="https://docs.unity3d.com/ru/2019.4/uploads/Main/MecanimState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unity3d.com/ru/2019.4/uploads/Main/MecanimStateMachin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18681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519">
        <w:t xml:space="preserve">На рисунке 1.7 приведен пример связей внутри контроллера анимаций, визуализированных внутри панели </w:t>
      </w:r>
      <w:r w:rsidR="00DD3519">
        <w:rPr>
          <w:lang w:val="en-US"/>
        </w:rPr>
        <w:t>Animator</w:t>
      </w:r>
      <w:r w:rsidR="00DD3519">
        <w:t>.</w:t>
      </w:r>
    </w:p>
    <w:p w14:paraId="36D4FB44" w14:textId="275C88EC" w:rsidR="007C0AA7" w:rsidRPr="00BF79E8" w:rsidRDefault="007C0AA7" w:rsidP="007C0AA7">
      <w:pPr>
        <w:pStyle w:val="afff3"/>
        <w:rPr>
          <w:noProof/>
        </w:rPr>
      </w:pPr>
      <w:r>
        <w:t>Р</w:t>
      </w:r>
      <w:r w:rsidR="005417CF">
        <w:t>исунок 1.</w:t>
      </w:r>
      <w:r w:rsidR="003C2FB8">
        <w:t>7</w:t>
      </w:r>
      <w:r>
        <w:t xml:space="preserve"> – Контроллер анимации</w:t>
      </w:r>
      <w:r w:rsidRPr="00224B14">
        <w:t xml:space="preserve"> </w:t>
      </w:r>
    </w:p>
    <w:p w14:paraId="26A92F94" w14:textId="23FD7FCE" w:rsidR="00B5495C" w:rsidRDefault="00B5495C" w:rsidP="000772EE">
      <w:r>
        <w:lastRenderedPageBreak/>
        <w:t xml:space="preserve">Чтобы добавить условие для перехода к новому состоянию, в окне </w:t>
      </w:r>
      <w:r>
        <w:rPr>
          <w:lang w:val="en-US"/>
        </w:rPr>
        <w:t>Animator</w:t>
      </w:r>
      <w:r>
        <w:t xml:space="preserve"> необходимо добавить новый параметр, имеющий один из следующих типов: </w:t>
      </w:r>
      <w:proofErr w:type="spellStart"/>
      <w:r>
        <w:rPr>
          <w:lang w:val="en-US"/>
        </w:rPr>
        <w:t>Int</w:t>
      </w:r>
      <w:proofErr w:type="spellEnd"/>
      <w:r w:rsidRPr="00D7651C">
        <w:t>,</w:t>
      </w:r>
      <w:r>
        <w:t xml:space="preserve"> </w:t>
      </w:r>
      <w:r>
        <w:rPr>
          <w:lang w:val="en-US"/>
        </w:rPr>
        <w:t>Float</w:t>
      </w:r>
      <w:r w:rsidRPr="00D7651C">
        <w:t xml:space="preserve">, </w:t>
      </w:r>
      <w:r>
        <w:rPr>
          <w:lang w:val="en-US"/>
        </w:rPr>
        <w:t>Bool</w:t>
      </w:r>
      <w:r w:rsidRPr="00D7651C">
        <w:t xml:space="preserve"> </w:t>
      </w:r>
      <w:r>
        <w:t xml:space="preserve">и </w:t>
      </w:r>
      <w:r>
        <w:rPr>
          <w:lang w:val="en-US"/>
        </w:rPr>
        <w:t>Trigger</w:t>
      </w:r>
      <w:r>
        <w:t xml:space="preserve">. Параметры типа </w:t>
      </w:r>
      <w:proofErr w:type="spellStart"/>
      <w:r>
        <w:rPr>
          <w:lang w:val="en-US"/>
        </w:rPr>
        <w:t>Int</w:t>
      </w:r>
      <w:proofErr w:type="spellEnd"/>
      <w:r w:rsidRPr="00C863E6">
        <w:t xml:space="preserve"> </w:t>
      </w:r>
      <w:r>
        <w:t xml:space="preserve">и </w:t>
      </w:r>
      <w:r>
        <w:rPr>
          <w:lang w:val="en-US"/>
        </w:rPr>
        <w:t>Float</w:t>
      </w:r>
      <w:r w:rsidR="00907A1A">
        <w:t>,</w:t>
      </w:r>
      <w:r w:rsidR="001D2DD3">
        <w:t xml:space="preserve"> храня</w:t>
      </w:r>
      <w:r w:rsidR="00F83EF4">
        <w:t>щ</w:t>
      </w:r>
      <w:r w:rsidR="00907A1A">
        <w:t>ие</w:t>
      </w:r>
      <w:r w:rsidR="002A0CBC" w:rsidRPr="002A0CBC">
        <w:t xml:space="preserve"> </w:t>
      </w:r>
      <w:r w:rsidR="002A0CBC">
        <w:t>целые</w:t>
      </w:r>
      <w:r w:rsidR="001D2DD3">
        <w:t xml:space="preserve"> числа и </w:t>
      </w:r>
      <w:r w:rsidR="002A0CBC">
        <w:t xml:space="preserve">числа </w:t>
      </w:r>
      <w:r w:rsidR="001D2DD3">
        <w:t xml:space="preserve">с плавающей точкой </w:t>
      </w:r>
      <w:r w:rsidR="00907A1A">
        <w:t>соответственно,</w:t>
      </w:r>
      <w:r w:rsidRPr="00C863E6">
        <w:t xml:space="preserve"> </w:t>
      </w:r>
      <w:r>
        <w:t xml:space="preserve">вызывают переход, только если значение параметра стало больше или меньше определенного значения. Условие типа </w:t>
      </w:r>
      <w:r>
        <w:rPr>
          <w:lang w:val="en-US"/>
        </w:rPr>
        <w:t>Bool</w:t>
      </w:r>
      <w:r w:rsidR="00536E9D">
        <w:t xml:space="preserve"> </w:t>
      </w:r>
      <w:r w:rsidR="0089173F">
        <w:t>(</w:t>
      </w:r>
      <w:r w:rsidR="00BD1BD4">
        <w:t>принимает значения</w:t>
      </w:r>
      <w:r w:rsidR="00433BC6">
        <w:t xml:space="preserve"> </w:t>
      </w:r>
      <w:r w:rsidR="00781699">
        <w:t>«</w:t>
      </w:r>
      <w:r w:rsidR="0089173F">
        <w:t>правда-ложь</w:t>
      </w:r>
      <w:r w:rsidR="00781699">
        <w:t>»</w:t>
      </w:r>
      <w:r w:rsidR="0089173F">
        <w:t>)</w:t>
      </w:r>
      <w:r>
        <w:t xml:space="preserve"> срабатывает при значении равном либо </w:t>
      </w:r>
      <w:r w:rsidR="00536E9D">
        <w:t>«</w:t>
      </w:r>
      <w:r>
        <w:rPr>
          <w:lang w:val="en-US"/>
        </w:rPr>
        <w:t>true</w:t>
      </w:r>
      <w:r w:rsidR="00536E9D">
        <w:t>» («правда»)</w:t>
      </w:r>
      <w:r>
        <w:t>, либо</w:t>
      </w:r>
      <w:r w:rsidRPr="00CE0C79">
        <w:t xml:space="preserve"> </w:t>
      </w:r>
      <w:r w:rsidR="00536E9D">
        <w:t>«</w:t>
      </w:r>
      <w:r>
        <w:rPr>
          <w:lang w:val="en-US"/>
        </w:rPr>
        <w:t>false</w:t>
      </w:r>
      <w:r w:rsidR="00536E9D">
        <w:t xml:space="preserve">» («ложь»). </w:t>
      </w:r>
      <w:r>
        <w:rPr>
          <w:lang w:val="en-US"/>
        </w:rPr>
        <w:t>Trigger</w:t>
      </w:r>
      <w:r w:rsidRPr="00CE0C79">
        <w:t xml:space="preserve"> </w:t>
      </w:r>
      <w:r>
        <w:t xml:space="preserve">позволяет сразу активировать переход при вызове функции </w:t>
      </w:r>
      <w:proofErr w:type="spellStart"/>
      <w:r w:rsidRPr="00845688">
        <w:rPr>
          <w:rStyle w:val="aff8"/>
          <w:rFonts w:eastAsiaTheme="minorHAnsi"/>
        </w:rPr>
        <w:t>SetTrigger</w:t>
      </w:r>
      <w:proofErr w:type="spellEnd"/>
      <w:r>
        <w:t xml:space="preserve"> внутри скрипта.</w:t>
      </w:r>
    </w:p>
    <w:p w14:paraId="2A7151BB" w14:textId="4E785166" w:rsidR="002B6897" w:rsidRPr="00EA48D4" w:rsidRDefault="00A17573" w:rsidP="000772EE">
      <w:r w:rsidRPr="001D736D"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12FC89DF" wp14:editId="5D8BD815">
            <wp:simplePos x="0" y="0"/>
            <wp:positionH relativeFrom="margin">
              <wp:posOffset>489585</wp:posOffset>
            </wp:positionH>
            <wp:positionV relativeFrom="paragraph">
              <wp:posOffset>1417320</wp:posOffset>
            </wp:positionV>
            <wp:extent cx="5349240" cy="1431925"/>
            <wp:effectExtent l="0" t="0" r="381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95C">
        <w:t>Для</w:t>
      </w:r>
      <w:r w:rsidR="00D47B04">
        <w:t xml:space="preserve"> </w:t>
      </w:r>
      <w:r w:rsidR="00B5495C">
        <w:t>записи</w:t>
      </w:r>
      <w:r w:rsidR="00D47B04">
        <w:t xml:space="preserve"> анимаци</w:t>
      </w:r>
      <w:r w:rsidR="00B5495C">
        <w:t>и</w:t>
      </w:r>
      <w:r w:rsidR="004E3648">
        <w:t xml:space="preserve"> внутри редактора </w:t>
      </w:r>
      <w:r w:rsidR="004E3648">
        <w:rPr>
          <w:lang w:val="en-US"/>
        </w:rPr>
        <w:t>Unity</w:t>
      </w:r>
      <w:r w:rsidR="00AC505F">
        <w:t xml:space="preserve">, используется окно </w:t>
      </w:r>
      <w:r w:rsidR="00AC505F">
        <w:rPr>
          <w:lang w:val="en-US"/>
        </w:rPr>
        <w:t>Animation</w:t>
      </w:r>
      <w:r w:rsidR="00AC505F">
        <w:t xml:space="preserve">. </w:t>
      </w:r>
      <w:r w:rsidR="007D6EE9">
        <w:t xml:space="preserve">При этом </w:t>
      </w:r>
      <w:r w:rsidR="00AC505F">
        <w:t xml:space="preserve">необходимо добавить только ключевые кадры анимации, </w:t>
      </w:r>
      <w:r w:rsidR="00536E9D">
        <w:t xml:space="preserve">остальные кадры будут рассчитаны </w:t>
      </w:r>
      <w:r w:rsidR="00AC505F">
        <w:t>автоматически.</w:t>
      </w:r>
      <w:r w:rsidR="00166291">
        <w:t xml:space="preserve"> Кадры анимации располага</w:t>
      </w:r>
      <w:r w:rsidR="002A7CD0">
        <w:t>ю</w:t>
      </w:r>
      <w:r w:rsidR="00166291">
        <w:t xml:space="preserve">тся на временной </w:t>
      </w:r>
      <w:r w:rsidR="002A7CD0">
        <w:t>шкале, определяющей</w:t>
      </w:r>
      <w:r w:rsidR="00536E9D">
        <w:t xml:space="preserve"> </w:t>
      </w:r>
      <w:r w:rsidR="002A7CD0">
        <w:t>в какой моме</w:t>
      </w:r>
      <w:r w:rsidR="00156BB2">
        <w:t>нт времени будет отображено новое состояние</w:t>
      </w:r>
      <w:r w:rsidR="00F16582">
        <w:t>, как это продемонстрировано на рисунке 1.8.</w:t>
      </w:r>
      <w:r w:rsidR="00056C31">
        <w:t xml:space="preserve"> Таким образом возможно контролировать </w:t>
      </w:r>
      <w:r w:rsidR="00536E9D">
        <w:t xml:space="preserve">продолжительность </w:t>
      </w:r>
      <w:r w:rsidR="002E1635">
        <w:t>записей</w:t>
      </w:r>
      <w:r w:rsidR="00056C31">
        <w:t>.</w:t>
      </w:r>
    </w:p>
    <w:p w14:paraId="31301F9F" w14:textId="78D7A505" w:rsidR="00224B14" w:rsidRPr="00B92266" w:rsidRDefault="00224B14" w:rsidP="00224B14">
      <w:pPr>
        <w:pStyle w:val="afff3"/>
        <w:rPr>
          <w:noProof/>
        </w:rPr>
      </w:pPr>
      <w:r>
        <w:t>Рисунок 1.</w:t>
      </w:r>
      <w:r w:rsidR="00643521">
        <w:t>8</w:t>
      </w:r>
      <w:r>
        <w:t xml:space="preserve"> – Окно </w:t>
      </w:r>
      <w:r w:rsidR="00A82C93">
        <w:rPr>
          <w:lang w:val="en-US"/>
        </w:rPr>
        <w:t>Animation</w:t>
      </w:r>
    </w:p>
    <w:p w14:paraId="7E138AD2" w14:textId="709ED12A" w:rsidR="00EA48D4" w:rsidRPr="00512966" w:rsidRDefault="00512966" w:rsidP="000772EE">
      <w:r>
        <w:rPr>
          <w:lang w:val="en-US"/>
        </w:rPr>
        <w:t>Unity</w:t>
      </w:r>
      <w:r w:rsidRPr="00512966">
        <w:t xml:space="preserve"> </w:t>
      </w:r>
      <w:r>
        <w:t xml:space="preserve">предоставляет возможность вызывать функции в </w:t>
      </w:r>
      <w:r w:rsidR="002A2655">
        <w:t>любой</w:t>
      </w:r>
      <w:r>
        <w:t xml:space="preserve"> момент анимации, например, </w:t>
      </w:r>
      <w:r w:rsidR="00536E9D">
        <w:t xml:space="preserve">в анимации атаки персонажа – </w:t>
      </w:r>
      <w:r>
        <w:t xml:space="preserve">в момент удара мечом. </w:t>
      </w:r>
      <w:r w:rsidR="00000DB8">
        <w:t>Выделив мышкой место на временной шкале и нажав на кнопку «</w:t>
      </w:r>
      <w:r w:rsidR="002E65B6">
        <w:rPr>
          <w:lang w:val="en-US"/>
        </w:rPr>
        <w:t>Add</w:t>
      </w:r>
      <w:r w:rsidR="002E65B6" w:rsidRPr="002E65B6">
        <w:t xml:space="preserve"> </w:t>
      </w:r>
      <w:r w:rsidR="002E65B6">
        <w:rPr>
          <w:lang w:val="en-US"/>
        </w:rPr>
        <w:t>event</w:t>
      </w:r>
      <w:r w:rsidR="00000DB8">
        <w:t>»</w:t>
      </w:r>
      <w:r w:rsidR="007D7339">
        <w:t xml:space="preserve">, создается событие, которое </w:t>
      </w:r>
      <w:r w:rsidR="00BE61A8">
        <w:t>будет вызывать указанные функции</w:t>
      </w:r>
      <w:r w:rsidR="005377E5">
        <w:t xml:space="preserve"> </w:t>
      </w:r>
      <w:r w:rsidR="00FB54DC">
        <w:t xml:space="preserve">в момент </w:t>
      </w:r>
      <w:r w:rsidR="00536E9D">
        <w:t xml:space="preserve">воспроизведения </w:t>
      </w:r>
      <w:r w:rsidR="00FB54DC">
        <w:t>анимации.</w:t>
      </w:r>
      <w:r w:rsidR="00BA7E34">
        <w:t xml:space="preserve"> </w:t>
      </w:r>
      <w:r w:rsidR="00536E9D">
        <w:t>Эти функции</w:t>
      </w:r>
      <w:r w:rsidR="00BA7E34">
        <w:t xml:space="preserve"> должны быть </w:t>
      </w:r>
      <w:r w:rsidR="00536E9D">
        <w:t xml:space="preserve">определены с модификатором </w:t>
      </w:r>
      <w:proofErr w:type="spellStart"/>
      <w:r w:rsidR="00536E9D" w:rsidRPr="00845688">
        <w:rPr>
          <w:rStyle w:val="aff8"/>
          <w:rFonts w:eastAsiaTheme="minorHAnsi"/>
        </w:rPr>
        <w:t>public</w:t>
      </w:r>
      <w:proofErr w:type="spellEnd"/>
      <w:r w:rsidR="00536E9D">
        <w:t xml:space="preserve"> </w:t>
      </w:r>
      <w:r w:rsidR="00BA7E34">
        <w:t xml:space="preserve">и </w:t>
      </w:r>
      <w:r w:rsidR="00536E9D">
        <w:t xml:space="preserve">должны </w:t>
      </w:r>
      <w:r w:rsidR="00BA7E34">
        <w:t>принадлежать сценарию того же игров</w:t>
      </w:r>
      <w:r w:rsidR="000326F0">
        <w:t>о</w:t>
      </w:r>
      <w:r w:rsidR="00BA7E34">
        <w:t>го объекта</w:t>
      </w:r>
      <w:r w:rsidR="000326F0">
        <w:t>.</w:t>
      </w:r>
    </w:p>
    <w:p w14:paraId="64C0E2A7" w14:textId="2BE60454" w:rsidR="00AF36A1" w:rsidRPr="00845688" w:rsidRDefault="00536E9D" w:rsidP="0010423B">
      <w:r>
        <w:t>Согласно анализу технологий разработки видеоигр и аналогичных продуктов, описанному в этой главе, п</w:t>
      </w:r>
      <w:r w:rsidR="007444E2">
        <w:t xml:space="preserve">ри создании </w:t>
      </w:r>
      <w:r w:rsidR="00221991">
        <w:t>игры</w:t>
      </w:r>
      <w:r w:rsidR="007444E2">
        <w:t xml:space="preserve"> будет использоваться платформа для разработки видеоигр </w:t>
      </w:r>
      <w:r w:rsidR="007444E2">
        <w:rPr>
          <w:lang w:val="en-US"/>
        </w:rPr>
        <w:t>Unity</w:t>
      </w:r>
      <w:r w:rsidR="007444E2" w:rsidRPr="007444E2">
        <w:t xml:space="preserve"> </w:t>
      </w:r>
      <w:r>
        <w:t>с использованием</w:t>
      </w:r>
      <w:r w:rsidR="007444E2">
        <w:t xml:space="preserve"> </w:t>
      </w:r>
      <w:r>
        <w:t>изображений, анимаций и аудиофайлов из</w:t>
      </w:r>
      <w:r w:rsidR="007444E2">
        <w:t xml:space="preserve"> магазин</w:t>
      </w:r>
      <w:r>
        <w:t>а</w:t>
      </w:r>
      <w:r w:rsidR="007444E2">
        <w:t xml:space="preserve"> </w:t>
      </w:r>
      <w:r w:rsidR="007444E2">
        <w:rPr>
          <w:lang w:val="en-US"/>
        </w:rPr>
        <w:t>Unity</w:t>
      </w:r>
      <w:r w:rsidR="007444E2" w:rsidRPr="007444E2">
        <w:t xml:space="preserve"> </w:t>
      </w:r>
      <w:r w:rsidR="007444E2">
        <w:rPr>
          <w:lang w:val="en-US"/>
        </w:rPr>
        <w:t>Asset</w:t>
      </w:r>
      <w:r w:rsidR="007444E2" w:rsidRPr="007444E2">
        <w:t xml:space="preserve"> </w:t>
      </w:r>
      <w:r w:rsidR="007444E2">
        <w:rPr>
          <w:lang w:val="en-US"/>
        </w:rPr>
        <w:t>Store</w:t>
      </w:r>
      <w:r w:rsidR="00761BC7">
        <w:t>.</w:t>
      </w:r>
      <w:r w:rsidR="00596CDF">
        <w:t xml:space="preserve"> В игре нужно будет преодолевать препятствия, появляющиеся случайно</w:t>
      </w:r>
      <w:r w:rsidR="00516F1B">
        <w:t>. С</w:t>
      </w:r>
      <w:r w:rsidR="00596CDF">
        <w:t xml:space="preserve">ложность </w:t>
      </w:r>
      <w:r w:rsidR="00516F1B">
        <w:t xml:space="preserve">игры </w:t>
      </w:r>
      <w:r w:rsidR="00677BA8">
        <w:t>будет возрастать со временем</w:t>
      </w:r>
      <w:r w:rsidR="00E02585">
        <w:t xml:space="preserve"> за счет увеличения скорости движения игрока и частоты появления преград</w:t>
      </w:r>
      <w:r w:rsidR="009F2193">
        <w:t>.</w:t>
      </w:r>
      <w:r w:rsidR="00677BA8">
        <w:t xml:space="preserve"> </w:t>
      </w:r>
      <w:r w:rsidR="001300FA">
        <w:t>Во время игры будет происходить расчет очков и сохранение лучшего результата</w:t>
      </w:r>
      <w:r w:rsidR="001300FA" w:rsidRPr="00084B77">
        <w:t>.</w:t>
      </w:r>
    </w:p>
    <w:p w14:paraId="7A7981AA" w14:textId="3E353B4A" w:rsidR="00AF36A1" w:rsidRPr="00B96235" w:rsidRDefault="00AF36A1" w:rsidP="00AF36A1">
      <w:pPr>
        <w:pStyle w:val="affa"/>
      </w:pPr>
      <w:bookmarkStart w:id="11" w:name="_Toc134632476"/>
      <w:r>
        <w:lastRenderedPageBreak/>
        <w:t>Глава 2 Проектирование и программная реализация видеоигры</w:t>
      </w:r>
      <w:bookmarkEnd w:id="11"/>
    </w:p>
    <w:p w14:paraId="63F7A2B4" w14:textId="7B8659AC" w:rsidR="0003782E" w:rsidRPr="0003782E" w:rsidRDefault="00AF36A1" w:rsidP="0003782E">
      <w:pPr>
        <w:pStyle w:val="21"/>
        <w:ind w:hanging="11"/>
      </w:pPr>
      <w:bookmarkStart w:id="12" w:name="_Toc134632477"/>
      <w:r>
        <w:t>Концепция игры</w:t>
      </w:r>
      <w:bookmarkEnd w:id="12"/>
    </w:p>
    <w:p w14:paraId="0345755A" w14:textId="609E2AE5" w:rsidR="0000120B" w:rsidRPr="00845688" w:rsidRDefault="0000120B" w:rsidP="0003782E">
      <w:pPr>
        <w:rPr>
          <w:lang w:val="ru-BY"/>
        </w:rPr>
      </w:pPr>
      <w:r>
        <w:rPr>
          <w:lang w:val="ru-BY"/>
        </w:rPr>
        <w:t xml:space="preserve">Подлежащая разработке видеоигра была названа </w:t>
      </w:r>
      <w:r>
        <w:t>«</w:t>
      </w:r>
      <w:r>
        <w:rPr>
          <w:lang w:val="en-US"/>
        </w:rPr>
        <w:t>Running</w:t>
      </w:r>
      <w:r w:rsidRPr="00845688">
        <w:t xml:space="preserve"> </w:t>
      </w:r>
      <w:r>
        <w:rPr>
          <w:lang w:val="en-US"/>
        </w:rPr>
        <w:t>Knight</w:t>
      </w:r>
      <w:r>
        <w:t>»</w:t>
      </w:r>
      <w:r>
        <w:rPr>
          <w:lang w:val="ru-BY"/>
        </w:rPr>
        <w:t>.</w:t>
      </w:r>
    </w:p>
    <w:p w14:paraId="78096FF2" w14:textId="0E5C12C2" w:rsidR="0003782E" w:rsidRDefault="0003782E" w:rsidP="0003782E">
      <w:r>
        <w:t>«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Knight</w:t>
      </w:r>
      <w:proofErr w:type="spellEnd"/>
      <w:r>
        <w:t xml:space="preserve">» – это </w:t>
      </w:r>
      <w:r w:rsidR="002C7912">
        <w:t>«</w:t>
      </w:r>
      <w:r>
        <w:t>игра</w:t>
      </w:r>
      <w:r w:rsidR="002C7912">
        <w:rPr>
          <w:lang w:val="ru-BY"/>
        </w:rPr>
        <w:t>-раннер</w:t>
      </w:r>
      <w:r w:rsidR="002C7912">
        <w:t>»</w:t>
      </w:r>
      <w:r w:rsidR="002C7912">
        <w:rPr>
          <w:lang w:val="ru-BY"/>
        </w:rPr>
        <w:t xml:space="preserve"> с двумерной графикой</w:t>
      </w:r>
      <w:r>
        <w:t xml:space="preserve">, в которой игроку нужно преодолевать препятствия и противников, набирая при этом очки. Персонаж игрока движется с увеличивающейся со временем скоростью, при этом на его пути встречаются ловушки и противники, которые при соприкосновении с игроком наносят ему урон – отнимают одну единицу жизни. Когда количество жизней иссякает, игра заканчивается, и игроку необходимо начинать сначала. Препятствия </w:t>
      </w:r>
      <w:r w:rsidR="0000120B">
        <w:rPr>
          <w:lang w:val="ru-BY"/>
        </w:rPr>
        <w:t xml:space="preserve">случайного типа </w:t>
      </w:r>
      <w:r>
        <w:t xml:space="preserve">появляются </w:t>
      </w:r>
      <w:r w:rsidR="0000120B">
        <w:rPr>
          <w:lang w:val="ru-BY"/>
        </w:rPr>
        <w:t>в</w:t>
      </w:r>
      <w:r w:rsidR="0000120B">
        <w:t xml:space="preserve"> </w:t>
      </w:r>
      <w:r>
        <w:t>случайны</w:t>
      </w:r>
      <w:r w:rsidR="0000120B">
        <w:rPr>
          <w:lang w:val="ru-BY"/>
        </w:rPr>
        <w:t>й</w:t>
      </w:r>
      <w:r w:rsidR="0000120B">
        <w:t xml:space="preserve"> </w:t>
      </w:r>
      <w:r w:rsidR="0000120B">
        <w:rPr>
          <w:lang w:val="ru-BY"/>
        </w:rPr>
        <w:t>момент времени</w:t>
      </w:r>
      <w:r>
        <w:t xml:space="preserve">, </w:t>
      </w:r>
      <w:r w:rsidR="0000120B">
        <w:rPr>
          <w:lang w:val="ru-BY"/>
        </w:rPr>
        <w:t>что создает</w:t>
      </w:r>
      <w:r>
        <w:t xml:space="preserve"> множество уникальных ситуаций, </w:t>
      </w:r>
      <w:r w:rsidR="0000120B">
        <w:t xml:space="preserve">проверяющих </w:t>
      </w:r>
      <w:r>
        <w:t>мастерство и реакцию. Игрок соревнуется с самим собой на установление нового лучшего счета.</w:t>
      </w:r>
    </w:p>
    <w:p w14:paraId="241805FC" w14:textId="35A9CA41" w:rsidR="000768C3" w:rsidRDefault="006E3122" w:rsidP="000772EE">
      <w:r>
        <w:rPr>
          <w:lang w:val="ru-BY"/>
        </w:rPr>
        <w:t>Задачей разработки является</w:t>
      </w:r>
      <w:r w:rsidR="00255A6C">
        <w:t xml:space="preserve"> </w:t>
      </w:r>
      <w:r w:rsidR="00221E7B">
        <w:t>создание</w:t>
      </w:r>
      <w:r>
        <w:t xml:space="preserve"> двумерн</w:t>
      </w:r>
      <w:r>
        <w:rPr>
          <w:lang w:val="ru-BY"/>
        </w:rPr>
        <w:t>ой</w:t>
      </w:r>
      <w:r>
        <w:t xml:space="preserve"> бесконечн</w:t>
      </w:r>
      <w:r>
        <w:rPr>
          <w:lang w:val="ru-BY"/>
        </w:rPr>
        <w:t>ой</w:t>
      </w:r>
      <w:r>
        <w:t xml:space="preserve"> «</w:t>
      </w:r>
      <w:r>
        <w:rPr>
          <w:lang w:val="ru-BY"/>
        </w:rPr>
        <w:t>игры-раннера</w:t>
      </w:r>
      <w:r>
        <w:t xml:space="preserve">» </w:t>
      </w:r>
      <w:r>
        <w:rPr>
          <w:lang w:val="en-US"/>
        </w:rPr>
        <w:t>c</w:t>
      </w:r>
      <w:r w:rsidRPr="00845688">
        <w:t xml:space="preserve"> </w:t>
      </w:r>
      <w:r w:rsidR="00255A6C">
        <w:t xml:space="preserve">помощью инструментов </w:t>
      </w:r>
      <w:r>
        <w:rPr>
          <w:lang w:val="ru-BY"/>
        </w:rPr>
        <w:t>платформы</w:t>
      </w:r>
      <w:r w:rsidR="00255A6C">
        <w:t xml:space="preserve"> </w:t>
      </w:r>
      <w:r w:rsidR="00255A6C">
        <w:rPr>
          <w:lang w:val="en-US"/>
        </w:rPr>
        <w:t>Unity</w:t>
      </w:r>
      <w:r w:rsidR="00255A6C">
        <w:t xml:space="preserve"> и компонентов из </w:t>
      </w:r>
      <w:r w:rsidR="00255A6C">
        <w:rPr>
          <w:lang w:val="en-US"/>
        </w:rPr>
        <w:t>Unity</w:t>
      </w:r>
      <w:r w:rsidR="00255A6C" w:rsidRPr="00255A6C">
        <w:t xml:space="preserve"> </w:t>
      </w:r>
      <w:r w:rsidR="00255A6C">
        <w:rPr>
          <w:lang w:val="en-US"/>
        </w:rPr>
        <w:t>Asset</w:t>
      </w:r>
      <w:r w:rsidR="00255A6C" w:rsidRPr="00255A6C">
        <w:t xml:space="preserve"> </w:t>
      </w:r>
      <w:r w:rsidR="00255A6C">
        <w:rPr>
          <w:lang w:val="en-US"/>
        </w:rPr>
        <w:t>Store</w:t>
      </w:r>
      <w:r>
        <w:rPr>
          <w:lang w:val="ru-BY"/>
        </w:rPr>
        <w:t xml:space="preserve">, которая должна содержать </w:t>
      </w:r>
      <w:r w:rsidR="00B53268">
        <w:rPr>
          <w:lang w:val="ru-BY"/>
        </w:rPr>
        <w:t>три</w:t>
      </w:r>
      <w:r>
        <w:rPr>
          <w:lang w:val="ru-BY"/>
        </w:rPr>
        <w:t xml:space="preserve"> типа препятствий</w:t>
      </w:r>
      <w:r w:rsidR="00B53268">
        <w:rPr>
          <w:lang w:val="ru-BY"/>
        </w:rPr>
        <w:t xml:space="preserve"> (две ловушки</w:t>
      </w:r>
      <w:r w:rsidR="00526CA4">
        <w:t xml:space="preserve">, </w:t>
      </w:r>
      <w:r>
        <w:rPr>
          <w:lang w:val="ru-BY"/>
        </w:rPr>
        <w:t>одного</w:t>
      </w:r>
      <w:r w:rsidR="00526CA4">
        <w:t xml:space="preserve"> </w:t>
      </w:r>
      <w:r>
        <w:t>противник</w:t>
      </w:r>
      <w:r>
        <w:rPr>
          <w:lang w:val="ru-BY"/>
        </w:rPr>
        <w:t>а</w:t>
      </w:r>
      <w:r w:rsidR="00B53268">
        <w:rPr>
          <w:lang w:val="ru-BY"/>
        </w:rPr>
        <w:t>)</w:t>
      </w:r>
      <w:r w:rsidR="00526CA4">
        <w:t xml:space="preserve">, </w:t>
      </w:r>
      <w:r>
        <w:rPr>
          <w:lang w:val="ru-BY"/>
        </w:rPr>
        <w:t xml:space="preserve">три </w:t>
      </w:r>
      <w:r w:rsidR="00526CA4">
        <w:t>бонуса</w:t>
      </w:r>
      <w:r>
        <w:rPr>
          <w:lang w:val="ru-BY"/>
        </w:rPr>
        <w:t>, одну оригинальную анимацию</w:t>
      </w:r>
      <w:r w:rsidR="009C60B5">
        <w:t>.</w:t>
      </w:r>
    </w:p>
    <w:p w14:paraId="1FEA3D7B" w14:textId="7CA2262B" w:rsidR="00355D26" w:rsidRDefault="000768C3" w:rsidP="000772EE">
      <w:r>
        <w:t xml:space="preserve">Игра </w:t>
      </w:r>
      <w:r w:rsidR="00884E11">
        <w:t xml:space="preserve">будет </w:t>
      </w:r>
      <w:r>
        <w:t>адаптирована под персональные компьютеры</w:t>
      </w:r>
      <w:r w:rsidR="005E7B48">
        <w:t xml:space="preserve"> с гориз</w:t>
      </w:r>
      <w:r>
        <w:t>онтальной ориентацией экрана. Минимальная поддерживаемая ширина экрана – 1920</w:t>
      </w:r>
      <w:r>
        <w:rPr>
          <w:lang w:val="en-US"/>
        </w:rPr>
        <w:t>px</w:t>
      </w:r>
      <w:r w:rsidRPr="000768C3">
        <w:t>,</w:t>
      </w:r>
      <w:r>
        <w:t xml:space="preserve"> Максимальная – 3840</w:t>
      </w:r>
      <w:r>
        <w:rPr>
          <w:lang w:val="en-US"/>
        </w:rPr>
        <w:t>px</w:t>
      </w:r>
      <w:r w:rsidRPr="000768C3">
        <w:t>.</w:t>
      </w:r>
      <w:r w:rsidR="00EB5076">
        <w:t xml:space="preserve"> </w:t>
      </w:r>
      <w:r w:rsidR="00355D26">
        <w:t>П</w:t>
      </w:r>
      <w:r w:rsidR="002A777A">
        <w:t>рило</w:t>
      </w:r>
      <w:r w:rsidR="00355D26">
        <w:t xml:space="preserve">жение </w:t>
      </w:r>
      <w:r w:rsidR="00884E11">
        <w:t xml:space="preserve">будет </w:t>
      </w:r>
      <w:r w:rsidR="00355D26">
        <w:t xml:space="preserve">разработано для операционной системы </w:t>
      </w:r>
      <w:r w:rsidR="00355D26">
        <w:rPr>
          <w:lang w:val="en-US"/>
        </w:rPr>
        <w:t>Windows</w:t>
      </w:r>
      <w:r w:rsidR="00AF4316">
        <w:t xml:space="preserve"> 10</w:t>
      </w:r>
      <w:r w:rsidR="007C30E3">
        <w:t>.</w:t>
      </w:r>
    </w:p>
    <w:p w14:paraId="6BED39B5" w14:textId="4F1A759D" w:rsidR="00FC03D2" w:rsidRDefault="00894D09" w:rsidP="000772EE">
      <w:pPr>
        <w:autoSpaceDE w:val="0"/>
        <w:autoSpaceDN w:val="0"/>
        <w:adjustRightInd w:val="0"/>
        <w:spacing w:line="240" w:lineRule="auto"/>
        <w:jc w:val="left"/>
      </w:pPr>
      <w:r>
        <w:t xml:space="preserve">В игре </w:t>
      </w:r>
      <w:r w:rsidR="00DA54FD">
        <w:t xml:space="preserve">главный </w:t>
      </w:r>
      <w:r>
        <w:t xml:space="preserve">персонаж движется автоматически </w:t>
      </w:r>
      <w:r w:rsidR="009E1418">
        <w:rPr>
          <w:lang w:val="ru-BY"/>
        </w:rPr>
        <w:t xml:space="preserve">в направлении </w:t>
      </w:r>
      <w:r>
        <w:t xml:space="preserve">оси </w:t>
      </w:r>
      <w:r>
        <w:rPr>
          <w:lang w:val="en-US"/>
        </w:rPr>
        <w:t>X</w:t>
      </w:r>
      <w:r>
        <w:t>,</w:t>
      </w:r>
      <w:r w:rsidRPr="00367A12">
        <w:t xml:space="preserve"> </w:t>
      </w:r>
      <w:r>
        <w:t xml:space="preserve">при этом главная камера сцены </w:t>
      </w:r>
      <w:r w:rsidR="0089650D">
        <w:t>следует за</w:t>
      </w:r>
      <w:r>
        <w:t xml:space="preserve"> ним</w:t>
      </w:r>
      <w:r w:rsidR="009E0B5C">
        <w:t xml:space="preserve">. </w:t>
      </w:r>
      <w:r w:rsidR="00D9705F">
        <w:t xml:space="preserve">Чтобы справляться с вражескими рыцарями, попадающимися у игрока на пути, персонаж </w:t>
      </w:r>
      <w:r w:rsidR="009E1418">
        <w:rPr>
          <w:lang w:val="ru-BY"/>
        </w:rPr>
        <w:t>может</w:t>
      </w:r>
      <w:r w:rsidR="00D9705F">
        <w:t xml:space="preserve"> атаковать </w:t>
      </w:r>
      <w:r w:rsidR="009E1418">
        <w:rPr>
          <w:lang w:val="ru-BY"/>
        </w:rPr>
        <w:t>мечом</w:t>
      </w:r>
      <w:r w:rsidR="00D9705F">
        <w:t xml:space="preserve">. </w:t>
      </w:r>
      <w:r w:rsidR="00DA54FD">
        <w:t>П</w:t>
      </w:r>
      <w:r w:rsidR="00715466">
        <w:t xml:space="preserve">ри столкновении с ловушкой или при </w:t>
      </w:r>
      <w:r w:rsidR="009E1418">
        <w:rPr>
          <w:lang w:val="ru-BY"/>
        </w:rPr>
        <w:t>получении</w:t>
      </w:r>
      <w:r w:rsidR="009E1418">
        <w:t xml:space="preserve"> </w:t>
      </w:r>
      <w:r w:rsidR="00715466">
        <w:t xml:space="preserve">удара противника </w:t>
      </w:r>
      <w:r w:rsidR="00E9154A">
        <w:t xml:space="preserve">главный герой </w:t>
      </w:r>
      <w:r w:rsidR="00715466">
        <w:t>теряет одну жизнь</w:t>
      </w:r>
      <w:r w:rsidR="0036222B">
        <w:t>.</w:t>
      </w:r>
      <w:r w:rsidR="00C95DE0">
        <w:t xml:space="preserve"> Когда количество жизней игрока </w:t>
      </w:r>
      <w:r w:rsidR="009E1418">
        <w:rPr>
          <w:lang w:val="ru-BY"/>
        </w:rPr>
        <w:t>доходит</w:t>
      </w:r>
      <w:r w:rsidR="009E1418">
        <w:t xml:space="preserve"> </w:t>
      </w:r>
      <w:r w:rsidR="00C95DE0">
        <w:t xml:space="preserve">до нуля, персонаж </w:t>
      </w:r>
      <w:r w:rsidR="00886FC5">
        <w:t>погибает,</w:t>
      </w:r>
      <w:r w:rsidR="00C95DE0">
        <w:t xml:space="preserve"> и игра начинается заново.</w:t>
      </w:r>
    </w:p>
    <w:p w14:paraId="1FE20993" w14:textId="451EE505" w:rsidR="008B3F52" w:rsidRPr="008B3F52" w:rsidRDefault="00C129C0" w:rsidP="000772EE">
      <w:pPr>
        <w:autoSpaceDE w:val="0"/>
        <w:autoSpaceDN w:val="0"/>
        <w:adjustRightInd w:val="0"/>
        <w:spacing w:line="240" w:lineRule="auto"/>
        <w:jc w:val="left"/>
        <w:rPr>
          <w:lang w:val="ru-BY"/>
        </w:rPr>
      </w:pPr>
      <w:r>
        <w:t xml:space="preserve">Чтобы помочь игроку </w:t>
      </w:r>
      <w:r w:rsidR="00D972BB">
        <w:t xml:space="preserve">восстановиться </w:t>
      </w:r>
      <w:r>
        <w:t xml:space="preserve">после получения урона, была создана механика неуязвимости на короткое время после удара. </w:t>
      </w:r>
      <w:r w:rsidR="009E1418">
        <w:rPr>
          <w:lang w:val="ru-BY"/>
        </w:rPr>
        <w:t>И</w:t>
      </w:r>
      <w:proofErr w:type="spellStart"/>
      <w:r>
        <w:t>грок</w:t>
      </w:r>
      <w:proofErr w:type="spellEnd"/>
      <w:r>
        <w:t xml:space="preserve"> не будет получать урон от последующих попаданий игрока в ловушки и ударов противников на заданный промежуток времени. Неуязвимость демонстрируется несколькими «вспышками» – изображение героя становится красным, после чего возвращает исходный цвет.</w:t>
      </w:r>
    </w:p>
    <w:p w14:paraId="544C77F0" w14:textId="2A26C0A6" w:rsidR="00F84DA9" w:rsidRDefault="00F84DA9" w:rsidP="000772EE">
      <w:r>
        <w:lastRenderedPageBreak/>
        <w:t>Основными препятствиями в «</w:t>
      </w:r>
      <w:proofErr w:type="spellStart"/>
      <w:r w:rsidR="006B677C">
        <w:t>Running</w:t>
      </w:r>
      <w:proofErr w:type="spellEnd"/>
      <w:r w:rsidR="006B677C">
        <w:t xml:space="preserve"> </w:t>
      </w:r>
      <w:proofErr w:type="spellStart"/>
      <w:r w:rsidR="006B677C">
        <w:t>Knight</w:t>
      </w:r>
      <w:proofErr w:type="spellEnd"/>
      <w:r>
        <w:t xml:space="preserve">» являются ловушки и противники. Разные виды преград должны требовать от игрока разного поведения, что делает способы взаимодействия игрока с игровым миром более разнообразным. </w:t>
      </w:r>
    </w:p>
    <w:p w14:paraId="14A21924" w14:textId="3DCF2C12" w:rsidR="00F84DA9" w:rsidRPr="00084B77" w:rsidRDefault="00F84DA9" w:rsidP="000772EE">
      <w:r>
        <w:t xml:space="preserve">Ловушка </w:t>
      </w:r>
      <w:r>
        <w:rPr>
          <w:lang w:val="en-US"/>
        </w:rPr>
        <w:t>Spikes</w:t>
      </w:r>
      <w:r w:rsidR="00EC48AE">
        <w:rPr>
          <w:lang w:val="ru-BY"/>
        </w:rPr>
        <w:t xml:space="preserve"> </w:t>
      </w:r>
      <w:r w:rsidRPr="002462A9">
        <w:t>(</w:t>
      </w:r>
      <w:r>
        <w:t>шипы</w:t>
      </w:r>
      <w:r w:rsidRPr="002462A9">
        <w:t xml:space="preserve">) – </w:t>
      </w:r>
      <w:r>
        <w:t xml:space="preserve">это препятствие, которое располагается непосредственно на земле. Шипы необходимо перепрыгнуть, </w:t>
      </w:r>
      <w:r w:rsidR="00765C19">
        <w:rPr>
          <w:lang w:val="ru-BY"/>
        </w:rPr>
        <w:t xml:space="preserve">иначе </w:t>
      </w:r>
      <w:r>
        <w:t xml:space="preserve">игрок </w:t>
      </w:r>
      <w:proofErr w:type="spellStart"/>
      <w:r>
        <w:t>получ</w:t>
      </w:r>
      <w:proofErr w:type="spellEnd"/>
      <w:r w:rsidR="00765C19">
        <w:rPr>
          <w:lang w:val="ru-BY"/>
        </w:rPr>
        <w:t>ит</w:t>
      </w:r>
      <w:r>
        <w:t xml:space="preserve"> урон при касании ловушки. При этом игрок может беспрепятственно проходить ловушку</w:t>
      </w:r>
      <w:r w:rsidR="007F69FE">
        <w:t xml:space="preserve"> насквозь</w:t>
      </w:r>
      <w:r>
        <w:t>, не прекращая движения.</w:t>
      </w:r>
      <w:r w:rsidR="00AB655C">
        <w:t xml:space="preserve"> Внешний вид ловушки </w:t>
      </w:r>
      <w:r w:rsidR="00AB655C">
        <w:rPr>
          <w:lang w:val="en-US"/>
        </w:rPr>
        <w:t>Spikes</w:t>
      </w:r>
      <w:r w:rsidR="00AB655C">
        <w:t xml:space="preserve"> находится в Приложении Г</w:t>
      </w:r>
      <w:r w:rsidR="00724573">
        <w:t>.</w:t>
      </w:r>
    </w:p>
    <w:p w14:paraId="4F337CE9" w14:textId="22FF2B05" w:rsidR="00F84DA9" w:rsidRDefault="00697971" w:rsidP="000772EE">
      <w:r w:rsidRPr="00214292">
        <w:rPr>
          <w:noProof/>
          <w:lang w:eastAsia="ru-RU"/>
        </w:rPr>
        <w:drawing>
          <wp:anchor distT="0" distB="0" distL="114300" distR="114300" simplePos="0" relativeHeight="251773952" behindDoc="0" locked="0" layoutInCell="1" allowOverlap="1" wp14:anchorId="26C2A5AD" wp14:editId="6C239782">
            <wp:simplePos x="0" y="0"/>
            <wp:positionH relativeFrom="margin">
              <wp:posOffset>-9525</wp:posOffset>
            </wp:positionH>
            <wp:positionV relativeFrom="paragraph">
              <wp:posOffset>1028065</wp:posOffset>
            </wp:positionV>
            <wp:extent cx="6332220" cy="1262380"/>
            <wp:effectExtent l="19050" t="19050" r="11430" b="13970"/>
            <wp:wrapTopAndBottom/>
            <wp:docPr id="1190302977" name="Рисунок 1190302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5"/>
                    <a:stretch/>
                  </pic:blipFill>
                  <pic:spPr bwMode="auto">
                    <a:xfrm>
                      <a:off x="0" y="0"/>
                      <a:ext cx="6332220" cy="126238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84DA9">
        <w:t>Другим видом ловушки является летящая стрела: она двигается в воздухе на уровне игрока или чуть выше него</w:t>
      </w:r>
      <w:r w:rsidR="00765C19">
        <w:rPr>
          <w:lang w:val="ru-BY"/>
        </w:rPr>
        <w:t xml:space="preserve"> </w:t>
      </w:r>
      <w:r w:rsidR="00B54D78" w:rsidRPr="00084B77">
        <w:t xml:space="preserve">(см. </w:t>
      </w:r>
      <w:r w:rsidR="00214292">
        <w:t>рисунок 2.1</w:t>
      </w:r>
      <w:r w:rsidR="00B54D78" w:rsidRPr="00084B77">
        <w:t>)</w:t>
      </w:r>
      <w:r w:rsidR="00F84DA9" w:rsidRPr="005F3436">
        <w:t xml:space="preserve">, </w:t>
      </w:r>
      <w:r w:rsidR="00F84DA9">
        <w:t xml:space="preserve">что ограничивает мобильность персонажа. Чтобы избежать получения урона, необходимо либо перепрыгнуть через стрелу, либо сделать </w:t>
      </w:r>
      <w:r w:rsidR="00F84DA9" w:rsidRPr="0012195C">
        <w:t xml:space="preserve">кувырок. </w:t>
      </w:r>
    </w:p>
    <w:p w14:paraId="089C00C8" w14:textId="248A8EE0" w:rsidR="0015553B" w:rsidRDefault="0015553B" w:rsidP="0015553B">
      <w:pPr>
        <w:pStyle w:val="afff3"/>
        <w:rPr>
          <w:noProof/>
        </w:rPr>
      </w:pPr>
      <w:r>
        <w:t>Рисунок 2.1 – Разный уровень полета стрел</w:t>
      </w:r>
    </w:p>
    <w:p w14:paraId="7739CEC6" w14:textId="6043B972" w:rsidR="00F05FAA" w:rsidRDefault="00F84DA9" w:rsidP="00845688">
      <w:pPr>
        <w:rPr>
          <w:noProof/>
        </w:rPr>
      </w:pPr>
      <w:r>
        <w:t xml:space="preserve">Противником в игре являются вражеские рыцари, которые нападают на героя, когда тот </w:t>
      </w:r>
      <w:r w:rsidR="00ED6A07">
        <w:rPr>
          <w:lang w:val="ru-BY"/>
        </w:rPr>
        <w:t>находится</w:t>
      </w:r>
      <w:r w:rsidR="00ED6A07">
        <w:t xml:space="preserve"> </w:t>
      </w:r>
      <w:r>
        <w:t xml:space="preserve">в </w:t>
      </w:r>
      <w:r w:rsidR="00ED6A07">
        <w:t>зон</w:t>
      </w:r>
      <w:r w:rsidR="00ED6A07">
        <w:rPr>
          <w:lang w:val="ru-BY"/>
        </w:rPr>
        <w:t>е</w:t>
      </w:r>
      <w:r w:rsidR="00ED6A07">
        <w:t xml:space="preserve"> </w:t>
      </w:r>
      <w:r>
        <w:t>атаки. Игрок может либо перепрыгнуть через противника, либо атаковать его в ответ, поразив его перед</w:t>
      </w:r>
      <w:r w:rsidR="007B1496">
        <w:t xml:space="preserve"> тем, как тот нанесет ему урон.</w:t>
      </w:r>
      <w:r w:rsidR="00697971" w:rsidRPr="00845688">
        <w:t xml:space="preserve"> </w:t>
      </w:r>
      <w:r w:rsidR="00697971">
        <w:t xml:space="preserve">Внешний вид противника и </w:t>
      </w:r>
      <w:r w:rsidR="008C60A0">
        <w:t>кадры</w:t>
      </w:r>
      <w:r w:rsidR="00697971">
        <w:t xml:space="preserve"> анимаций представлены в Приложении Б.</w:t>
      </w:r>
    </w:p>
    <w:p w14:paraId="3CD51162" w14:textId="05288126" w:rsidR="00C87AB6" w:rsidRDefault="00575C2B" w:rsidP="000772EE">
      <w:pPr>
        <w:rPr>
          <w:lang w:val="ru-BY"/>
        </w:rPr>
      </w:pPr>
      <w:r>
        <w:t>Б</w:t>
      </w:r>
      <w:r>
        <w:rPr>
          <w:lang w:val="ru-BY"/>
        </w:rPr>
        <w:t>онус</w:t>
      </w:r>
      <w:r>
        <w:t>ы</w:t>
      </w:r>
      <w:r>
        <w:rPr>
          <w:lang w:val="ru-BY"/>
        </w:rPr>
        <w:t xml:space="preserve">, помогающие </w:t>
      </w:r>
      <w:r w:rsidR="00F84DA9">
        <w:rPr>
          <w:lang w:val="ru-BY"/>
        </w:rPr>
        <w:t>игроку во время игрового процесса, появляются в мире игры на месте поверженного врага. Эти предметы</w:t>
      </w:r>
      <w:r w:rsidR="002969C5">
        <w:t xml:space="preserve"> можно разделить</w:t>
      </w:r>
      <w:r w:rsidR="00F84DA9">
        <w:rPr>
          <w:lang w:val="ru-BY"/>
        </w:rPr>
        <w:t xml:space="preserve"> на защитные</w:t>
      </w:r>
      <w:r w:rsidR="00C72919">
        <w:t xml:space="preserve"> </w:t>
      </w:r>
      <w:r w:rsidR="00F84DA9">
        <w:rPr>
          <w:lang w:val="ru-BY"/>
        </w:rPr>
        <w:t xml:space="preserve">и атакующие. Поднятые бонусы либо применяются мгновенно, либо помещаются в </w:t>
      </w:r>
      <w:r w:rsidR="003963F9">
        <w:t>«</w:t>
      </w:r>
      <w:r w:rsidR="001B6DB2">
        <w:t>инвентарь</w:t>
      </w:r>
      <w:r w:rsidR="003963F9">
        <w:t>»</w:t>
      </w:r>
      <w:r w:rsidR="00ED6A07">
        <w:rPr>
          <w:lang w:val="ru-BY"/>
        </w:rPr>
        <w:t xml:space="preserve"> </w:t>
      </w:r>
      <w:r w:rsidR="00C915E9">
        <w:t>(хранилище для предметов, принадлежащих игроку)</w:t>
      </w:r>
      <w:r w:rsidR="00F84DA9">
        <w:rPr>
          <w:lang w:val="ru-BY"/>
        </w:rPr>
        <w:t xml:space="preserve">, хранящий только первые </w:t>
      </w:r>
      <w:r w:rsidR="00ED6A07">
        <w:rPr>
          <w:lang w:val="ru-BY"/>
        </w:rPr>
        <w:t xml:space="preserve">три </w:t>
      </w:r>
      <w:r w:rsidR="00F84DA9">
        <w:rPr>
          <w:lang w:val="ru-BY"/>
        </w:rPr>
        <w:t xml:space="preserve">поднятых предмета. </w:t>
      </w:r>
      <w:r w:rsidR="00ED6A07">
        <w:rPr>
          <w:lang w:val="ru-BY"/>
        </w:rPr>
        <w:t>О</w:t>
      </w:r>
      <w:r w:rsidR="00F84DA9">
        <w:rPr>
          <w:lang w:val="ru-BY"/>
        </w:rPr>
        <w:t>стальные бонусы будут пропадать, если инвентарь заполнен.</w:t>
      </w:r>
      <w:r w:rsidR="00C87AB6" w:rsidRPr="00C87AB6">
        <w:rPr>
          <w:lang w:val="ru-BY"/>
        </w:rPr>
        <w:t xml:space="preserve"> </w:t>
      </w:r>
    </w:p>
    <w:p w14:paraId="1B9974C7" w14:textId="7DEF340A" w:rsidR="007C050F" w:rsidRDefault="00ED6A07" w:rsidP="000772EE">
      <w:r w:rsidRPr="00715426">
        <w:rPr>
          <w:noProof/>
          <w:lang w:eastAsia="ru-RU"/>
        </w:rPr>
        <w:lastRenderedPageBreak/>
        <w:drawing>
          <wp:anchor distT="0" distB="0" distL="114300" distR="114300" simplePos="0" relativeHeight="251688960" behindDoc="0" locked="0" layoutInCell="1" allowOverlap="1" wp14:anchorId="2A0EA32E" wp14:editId="2163824D">
            <wp:simplePos x="0" y="0"/>
            <wp:positionH relativeFrom="margin">
              <wp:align>center</wp:align>
            </wp:positionH>
            <wp:positionV relativeFrom="paragraph">
              <wp:posOffset>1154430</wp:posOffset>
            </wp:positionV>
            <wp:extent cx="4979670" cy="2143125"/>
            <wp:effectExtent l="0" t="0" r="0" b="952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AB6">
        <w:t>П</w:t>
      </w:r>
      <w:r w:rsidR="00C87AB6">
        <w:rPr>
          <w:lang w:val="ru-BY"/>
        </w:rPr>
        <w:t xml:space="preserve">однимаемый предмет </w:t>
      </w:r>
      <w:proofErr w:type="spellStart"/>
      <w:r w:rsidR="00C87AB6">
        <w:rPr>
          <w:lang w:val="en-US"/>
        </w:rPr>
        <w:t>DestructionCollectible</w:t>
      </w:r>
      <w:proofErr w:type="spellEnd"/>
      <w:r w:rsidR="00C87AB6">
        <w:rPr>
          <w:lang w:val="ru-BY"/>
        </w:rPr>
        <w:t xml:space="preserve"> уничтожает все препятствия, находящиеся </w:t>
      </w:r>
      <w:r>
        <w:rPr>
          <w:lang w:val="ru-BY"/>
        </w:rPr>
        <w:t xml:space="preserve">на </w:t>
      </w:r>
      <w:r w:rsidR="00C87AB6">
        <w:rPr>
          <w:lang w:val="ru-BY"/>
        </w:rPr>
        <w:t>данный момент в игровой сцене.</w:t>
      </w:r>
      <w:r w:rsidR="00C87AB6">
        <w:t xml:space="preserve"> </w:t>
      </w:r>
      <w:r>
        <w:rPr>
          <w:lang w:val="en-US"/>
        </w:rPr>
        <w:t>HealthCollectible</w:t>
      </w:r>
      <w:r>
        <w:t xml:space="preserve"> добавляет одно очко жизни игроку, применятся автоматически.</w:t>
      </w:r>
      <w:r>
        <w:rPr>
          <w:lang w:val="ru-BY"/>
        </w:rPr>
        <w:t xml:space="preserve"> </w:t>
      </w:r>
      <w:r w:rsidR="00C87AB6">
        <w:t xml:space="preserve">После применения </w:t>
      </w:r>
      <w:r>
        <w:rPr>
          <w:lang w:val="ru-BY"/>
        </w:rPr>
        <w:t xml:space="preserve">бонуса </w:t>
      </w:r>
      <w:r w:rsidR="00C87AB6">
        <w:rPr>
          <w:lang w:val="en-US"/>
        </w:rPr>
        <w:t>SteelShoesCollectible</w:t>
      </w:r>
      <w:r w:rsidR="00C87AB6" w:rsidRPr="00C87AB6">
        <w:t xml:space="preserve"> </w:t>
      </w:r>
      <w:r w:rsidR="00C87AB6">
        <w:t>игрок перестает получать урон от шипов на некоторое время.</w:t>
      </w:r>
    </w:p>
    <w:p w14:paraId="5508A1C2" w14:textId="5CAC6E66" w:rsidR="00C87AB6" w:rsidRPr="00733EE5" w:rsidRDefault="007C050F" w:rsidP="000772EE">
      <w:r>
        <w:t>Внешний вид упомянутых выше бонусов продемонстрирован на рисунке 2.2.</w:t>
      </w:r>
    </w:p>
    <w:p w14:paraId="441346AA" w14:textId="5E14282D" w:rsidR="008F613F" w:rsidRPr="00845688" w:rsidRDefault="008F613F" w:rsidP="008F613F">
      <w:pPr>
        <w:pStyle w:val="afff3"/>
        <w:rPr>
          <w:noProof/>
          <w:lang w:val="en-US"/>
        </w:rPr>
      </w:pPr>
      <w:r>
        <w:t>Рисунок</w:t>
      </w:r>
      <w:r w:rsidRPr="00845688">
        <w:rPr>
          <w:lang w:val="en-US"/>
        </w:rPr>
        <w:t xml:space="preserve"> 2.</w:t>
      </w:r>
      <w:r w:rsidR="007C050F" w:rsidRPr="00845688">
        <w:rPr>
          <w:lang w:val="en-US"/>
        </w:rPr>
        <w:t>2</w:t>
      </w:r>
      <w:r w:rsidRPr="00845688">
        <w:rPr>
          <w:lang w:val="en-US"/>
        </w:rPr>
        <w:t xml:space="preserve"> – </w:t>
      </w:r>
      <w:r>
        <w:t>Изображения</w:t>
      </w:r>
      <w:r w:rsidRPr="00845688">
        <w:rPr>
          <w:lang w:val="en-US"/>
        </w:rPr>
        <w:t xml:space="preserve"> </w:t>
      </w:r>
      <w:r>
        <w:t>бонусов</w:t>
      </w:r>
      <w:r w:rsidR="00ED6A07">
        <w:rPr>
          <w:lang w:val="ru-BY"/>
        </w:rPr>
        <w:t xml:space="preserve"> </w:t>
      </w:r>
      <w:r w:rsidRPr="00845688">
        <w:rPr>
          <w:lang w:val="en-US"/>
        </w:rPr>
        <w:t>(</w:t>
      </w:r>
      <w:r>
        <w:t>слева</w:t>
      </w:r>
      <w:r w:rsidRPr="00845688">
        <w:rPr>
          <w:lang w:val="en-US"/>
        </w:rPr>
        <w:t xml:space="preserve"> </w:t>
      </w:r>
      <w:r>
        <w:t>направо</w:t>
      </w:r>
      <w:r w:rsidRPr="00845688">
        <w:rPr>
          <w:lang w:val="en-US"/>
        </w:rPr>
        <w:t xml:space="preserve">: </w:t>
      </w:r>
      <w:proofErr w:type="spellStart"/>
      <w:r>
        <w:rPr>
          <w:lang w:val="en-US"/>
        </w:rPr>
        <w:t>DestructionCollectible</w:t>
      </w:r>
      <w:proofErr w:type="spellEnd"/>
      <w:r w:rsidRPr="00845688">
        <w:rPr>
          <w:lang w:val="en-US"/>
        </w:rPr>
        <w:t>,</w:t>
      </w:r>
      <w:r w:rsidR="007B1496" w:rsidRPr="00845688">
        <w:rPr>
          <w:lang w:val="en-US"/>
        </w:rPr>
        <w:t xml:space="preserve"> </w:t>
      </w:r>
      <w:r>
        <w:rPr>
          <w:lang w:val="en-US"/>
        </w:rPr>
        <w:t>HealthCollectible</w:t>
      </w:r>
      <w:r w:rsidRPr="00845688">
        <w:rPr>
          <w:lang w:val="en-US"/>
        </w:rPr>
        <w:t>,</w:t>
      </w:r>
      <w:r w:rsidR="007B1496" w:rsidRPr="00845688">
        <w:rPr>
          <w:lang w:val="en-US"/>
        </w:rPr>
        <w:t xml:space="preserve"> </w:t>
      </w:r>
      <w:r>
        <w:rPr>
          <w:lang w:val="en-US"/>
        </w:rPr>
        <w:t>SteelShoesCollectible</w:t>
      </w:r>
      <w:r w:rsidRPr="00845688">
        <w:rPr>
          <w:lang w:val="en-US"/>
        </w:rPr>
        <w:t xml:space="preserve">) </w:t>
      </w:r>
      <w:r w:rsidR="001D2983" w:rsidRPr="00845688">
        <w:rPr>
          <w:lang w:val="en-US"/>
        </w:rPr>
        <w:tab/>
      </w:r>
    </w:p>
    <w:p w14:paraId="7FA62E14" w14:textId="4656407B" w:rsidR="003D5701" w:rsidRPr="003D5701" w:rsidRDefault="003D5701" w:rsidP="004D148B">
      <w:pPr>
        <w:autoSpaceDE w:val="0"/>
        <w:autoSpaceDN w:val="0"/>
        <w:adjustRightInd w:val="0"/>
        <w:spacing w:line="240" w:lineRule="auto"/>
        <w:jc w:val="left"/>
        <w:rPr>
          <w:lang w:val="ru-BY"/>
        </w:rPr>
      </w:pPr>
      <w:r>
        <w:rPr>
          <w:lang w:val="ru-BY"/>
        </w:rPr>
        <w:t xml:space="preserve">Получение очков является главной мотивацией игрока становиться лучше и продолжать играть, постепенно улучшая свой результат. Основную массу очков игрок получает за расстояние, которое он смог пробежать. </w:t>
      </w:r>
      <w:r w:rsidR="00ED6A07">
        <w:rPr>
          <w:lang w:val="ru-BY"/>
        </w:rPr>
        <w:t>Кроме того</w:t>
      </w:r>
      <w:r>
        <w:rPr>
          <w:lang w:val="ru-BY"/>
        </w:rPr>
        <w:t xml:space="preserve"> за каждого поверженного противника начисляется фиксированное число баллов. Если в забеге игрок набрал результат, превышающий свой предыдущий рекорд, то после перезапуска игры новый лучший </w:t>
      </w:r>
      <w:r w:rsidR="00021995">
        <w:t>счет</w:t>
      </w:r>
      <w:r>
        <w:rPr>
          <w:lang w:val="ru-BY"/>
        </w:rPr>
        <w:t xml:space="preserve"> перезапишет старый.</w:t>
      </w:r>
      <w:r w:rsidR="004D148B" w:rsidRPr="003D5701">
        <w:rPr>
          <w:lang w:val="ru-BY"/>
        </w:rPr>
        <w:t xml:space="preserve"> </w:t>
      </w:r>
    </w:p>
    <w:p w14:paraId="2ADD59B4" w14:textId="5A5ACA17" w:rsidR="00A40E4D" w:rsidRDefault="00181DC8" w:rsidP="00AA5361">
      <w:r>
        <w:t xml:space="preserve">Во время игрового процесса </w:t>
      </w:r>
      <w:r w:rsidR="001D2983">
        <w:t>скорость передвижения главного героя увеличивается на одну десятую от времени, прошедшего с прошлого кадра, до тех пор, пока она не достигнет максимального заданного значения</w:t>
      </w:r>
      <w:r w:rsidR="00E40E47">
        <w:t>. При этом частота</w:t>
      </w:r>
      <w:r w:rsidR="00E40E47" w:rsidRPr="00E40E47">
        <w:t xml:space="preserve"> </w:t>
      </w:r>
      <w:r w:rsidR="00E40E47">
        <w:t>появления новых препятствий будет становится все больше за счет уменьшения времени ожидания между созданием новых преград. Все это в совокупности будет увеличивать сложность игры с течением времени.</w:t>
      </w:r>
    </w:p>
    <w:p w14:paraId="2D204797" w14:textId="21FF46E0" w:rsidR="001D19DE" w:rsidRPr="00AA5361" w:rsidRDefault="00AA5361" w:rsidP="00AA5361">
      <w:pPr>
        <w:pStyle w:val="21"/>
        <w:ind w:hanging="11"/>
      </w:pPr>
      <w:bookmarkStart w:id="13" w:name="_Toc134632478"/>
      <w:r w:rsidRPr="00AA5361">
        <w:t xml:space="preserve">Программная реализация </w:t>
      </w:r>
      <w:r w:rsidR="00756A5C">
        <w:t xml:space="preserve">действий </w:t>
      </w:r>
      <w:r w:rsidRPr="00AA5361">
        <w:t>игрового персонажа</w:t>
      </w:r>
      <w:bookmarkEnd w:id="13"/>
      <w:r w:rsidR="00756A5C">
        <w:t xml:space="preserve"> </w:t>
      </w:r>
    </w:p>
    <w:p w14:paraId="003494FF" w14:textId="3542AF94" w:rsidR="000532B1" w:rsidRDefault="006A4725" w:rsidP="000772EE">
      <w:r>
        <w:t xml:space="preserve">Движение персонажа происходит следующим образом: при создании объекта игрока в сцене внутри функции </w:t>
      </w:r>
      <w:proofErr w:type="spellStart"/>
      <w:r w:rsidRPr="00845688">
        <w:rPr>
          <w:rStyle w:val="aff8"/>
          <w:rFonts w:eastAsiaTheme="minorHAnsi"/>
        </w:rPr>
        <w:t>Awake</w:t>
      </w:r>
      <w:proofErr w:type="spellEnd"/>
      <w:r>
        <w:t xml:space="preserve"> скрипта </w:t>
      </w:r>
      <w:proofErr w:type="spellStart"/>
      <w:r>
        <w:rPr>
          <w:lang w:val="en-US"/>
        </w:rPr>
        <w:t>PlayerMovement</w:t>
      </w:r>
      <w:proofErr w:type="spellEnd"/>
      <w:r w:rsidR="004C3DE4">
        <w:rPr>
          <w:lang w:val="ru-BY"/>
        </w:rPr>
        <w:t xml:space="preserve">, отвечающем за перемещение, </w:t>
      </w:r>
      <w:r w:rsidR="008C184B">
        <w:t xml:space="preserve">берутся ссылки на другие компоненты персонажа, такие как </w:t>
      </w:r>
      <w:proofErr w:type="spellStart"/>
      <w:r w:rsidR="008C184B">
        <w:rPr>
          <w:lang w:val="en-US"/>
        </w:rPr>
        <w:t>RigidBody</w:t>
      </w:r>
      <w:proofErr w:type="spellEnd"/>
      <w:r w:rsidR="008C184B" w:rsidRPr="008C184B">
        <w:t>2</w:t>
      </w:r>
      <w:r w:rsidR="008C184B">
        <w:rPr>
          <w:lang w:val="en-US"/>
        </w:rPr>
        <w:t>D</w:t>
      </w:r>
      <w:r w:rsidR="008C184B">
        <w:t xml:space="preserve"> </w:t>
      </w:r>
      <w:r w:rsidR="00E91B3D">
        <w:t>для симуляции движения</w:t>
      </w:r>
      <w:r w:rsidR="008C184B">
        <w:t xml:space="preserve">, </w:t>
      </w:r>
      <w:r w:rsidR="008C184B">
        <w:rPr>
          <w:lang w:val="en-US"/>
        </w:rPr>
        <w:t>Animator</w:t>
      </w:r>
      <w:r w:rsidR="00E91B3D">
        <w:t xml:space="preserve"> для </w:t>
      </w:r>
      <w:r w:rsidR="004C3DE4">
        <w:rPr>
          <w:lang w:val="ru-BY"/>
        </w:rPr>
        <w:t>воспроизведения</w:t>
      </w:r>
      <w:r w:rsidR="004C3DE4">
        <w:t xml:space="preserve"> </w:t>
      </w:r>
      <w:r w:rsidR="00E91B3D">
        <w:t xml:space="preserve">анимаций </w:t>
      </w:r>
      <w:r w:rsidR="00E91B3D">
        <w:lastRenderedPageBreak/>
        <w:t>бега,</w:t>
      </w:r>
      <w:r w:rsidR="00486E3C">
        <w:t xml:space="preserve"> </w:t>
      </w:r>
      <w:r w:rsidR="00E91B3D">
        <w:t>кувырка и прыжка</w:t>
      </w:r>
      <w:r w:rsidR="004C3DE4">
        <w:rPr>
          <w:lang w:val="ru-BY"/>
        </w:rPr>
        <w:t>,</w:t>
      </w:r>
      <w:r w:rsidR="008C184B">
        <w:t xml:space="preserve"> </w:t>
      </w:r>
      <w:proofErr w:type="spellStart"/>
      <w:r w:rsidR="008C184B">
        <w:rPr>
          <w:lang w:val="en-US"/>
        </w:rPr>
        <w:t>BoxCollider</w:t>
      </w:r>
      <w:proofErr w:type="spellEnd"/>
      <w:r w:rsidR="008C184B" w:rsidRPr="008C184B">
        <w:t>2</w:t>
      </w:r>
      <w:r w:rsidR="008C184B">
        <w:rPr>
          <w:lang w:val="en-US"/>
        </w:rPr>
        <w:t>D</w:t>
      </w:r>
      <w:r w:rsidR="00E91B3D">
        <w:t xml:space="preserve"> для определения положения игрока относительно пола.</w:t>
      </w:r>
    </w:p>
    <w:p w14:paraId="3E3E7979" w14:textId="5A56A312" w:rsidR="00332233" w:rsidRDefault="00332233" w:rsidP="000772EE">
      <w:r>
        <w:t xml:space="preserve">Пример кода для взятия ссылок на компоненты объекта </w:t>
      </w:r>
      <w:r w:rsidR="000011D7">
        <w:t>представлен</w:t>
      </w:r>
      <w:r>
        <w:t xml:space="preserve"> на листинге 2.1</w:t>
      </w:r>
      <w:r w:rsidR="0054274D" w:rsidRPr="00845688">
        <w:t>.</w:t>
      </w:r>
    </w:p>
    <w:p w14:paraId="5AE4A746" w14:textId="73040C6D" w:rsidR="00212C5B" w:rsidRDefault="00212C5B" w:rsidP="00212C5B">
      <w:pPr>
        <w:pStyle w:val="afffd"/>
      </w:pPr>
      <w:r>
        <w:t>Листинг 2.1 – Получение ссылок на компоненты объекта</w:t>
      </w:r>
    </w:p>
    <w:p w14:paraId="303FD235" w14:textId="41B21D38" w:rsidR="00A07545" w:rsidRPr="00550B8A" w:rsidRDefault="00A07545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proofErr w:type="gramStart"/>
      <w:r w:rsidRPr="00550B8A">
        <w:rPr>
          <w:lang w:val="en-US"/>
        </w:rPr>
        <w:t>body</w:t>
      </w:r>
      <w:proofErr w:type="gramEnd"/>
      <w:r w:rsidRPr="00550B8A">
        <w:rPr>
          <w:lang w:val="en-US"/>
        </w:rPr>
        <w:t xml:space="preserve"> = </w:t>
      </w:r>
      <w:proofErr w:type="spellStart"/>
      <w:r w:rsidRPr="00550B8A">
        <w:rPr>
          <w:lang w:val="en-US"/>
        </w:rPr>
        <w:t>GetComponent</w:t>
      </w:r>
      <w:proofErr w:type="spellEnd"/>
      <w:r w:rsidRPr="00550B8A">
        <w:rPr>
          <w:lang w:val="en-US"/>
        </w:rPr>
        <w:t xml:space="preserve">&lt;Rigidbody2D&gt;(); </w:t>
      </w:r>
    </w:p>
    <w:p w14:paraId="1DE9FDBB" w14:textId="6917BF8A" w:rsidR="00A07545" w:rsidRPr="00550B8A" w:rsidRDefault="00A07545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proofErr w:type="spellStart"/>
      <w:proofErr w:type="gramStart"/>
      <w:r w:rsidRPr="00550B8A">
        <w:rPr>
          <w:lang w:val="en-US"/>
        </w:rPr>
        <w:t>anim</w:t>
      </w:r>
      <w:proofErr w:type="spellEnd"/>
      <w:proofErr w:type="gramEnd"/>
      <w:r w:rsidR="004C3DE4" w:rsidRPr="00845688">
        <w:rPr>
          <w:lang w:val="en-US"/>
        </w:rPr>
        <w:t xml:space="preserve"> </w:t>
      </w:r>
      <w:r w:rsidRPr="00550B8A">
        <w:rPr>
          <w:lang w:val="en-US"/>
        </w:rPr>
        <w:t>=</w:t>
      </w:r>
      <w:r w:rsidR="004C3DE4" w:rsidRPr="00845688">
        <w:rPr>
          <w:lang w:val="en-US"/>
        </w:rPr>
        <w:t xml:space="preserve"> </w:t>
      </w:r>
      <w:proofErr w:type="spellStart"/>
      <w:r w:rsidRPr="00550B8A">
        <w:rPr>
          <w:lang w:val="en-US"/>
        </w:rPr>
        <w:t>GetComponent</w:t>
      </w:r>
      <w:proofErr w:type="spellEnd"/>
      <w:r w:rsidRPr="00550B8A">
        <w:rPr>
          <w:lang w:val="en-US"/>
        </w:rPr>
        <w:t>&lt;Animator&gt;();</w:t>
      </w:r>
    </w:p>
    <w:p w14:paraId="5BE3F1CE" w14:textId="4F1BF4F0" w:rsidR="00A07545" w:rsidRPr="00550B8A" w:rsidRDefault="00A07545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proofErr w:type="spellStart"/>
      <w:proofErr w:type="gramStart"/>
      <w:r w:rsidRPr="00550B8A">
        <w:rPr>
          <w:lang w:val="en-US"/>
        </w:rPr>
        <w:t>boxCollider</w:t>
      </w:r>
      <w:proofErr w:type="spellEnd"/>
      <w:proofErr w:type="gramEnd"/>
      <w:r w:rsidR="004C3DE4" w:rsidRPr="00845688">
        <w:rPr>
          <w:lang w:val="en-US"/>
        </w:rPr>
        <w:t xml:space="preserve"> </w:t>
      </w:r>
      <w:r w:rsidRPr="00550B8A">
        <w:rPr>
          <w:lang w:val="en-US"/>
        </w:rPr>
        <w:t xml:space="preserve">= </w:t>
      </w:r>
      <w:proofErr w:type="spellStart"/>
      <w:r w:rsidRPr="00550B8A">
        <w:rPr>
          <w:lang w:val="en-US"/>
        </w:rPr>
        <w:t>GetComponent</w:t>
      </w:r>
      <w:proofErr w:type="spellEnd"/>
      <w:r w:rsidRPr="00550B8A">
        <w:rPr>
          <w:lang w:val="en-US"/>
        </w:rPr>
        <w:t>&lt;BoxCollider2D&gt;();</w:t>
      </w:r>
    </w:p>
    <w:p w14:paraId="3ED0BA79" w14:textId="3F2C0595" w:rsidR="00E63E02" w:rsidRDefault="006F1319" w:rsidP="000772EE">
      <w:r>
        <w:t>Скорость</w:t>
      </w:r>
      <w:r w:rsidRPr="00CC4CB0">
        <w:rPr>
          <w:lang w:val="en-US"/>
        </w:rPr>
        <w:t xml:space="preserve"> </w:t>
      </w:r>
      <w:r>
        <w:t>тела</w:t>
      </w:r>
      <w:r w:rsidRPr="00CC4CB0">
        <w:rPr>
          <w:lang w:val="en-US"/>
        </w:rPr>
        <w:t xml:space="preserve"> </w:t>
      </w:r>
      <w:r>
        <w:t>внутри</w:t>
      </w:r>
      <w:r w:rsidRPr="00CC4CB0">
        <w:rPr>
          <w:lang w:val="en-US"/>
        </w:rPr>
        <w:t xml:space="preserve"> </w:t>
      </w:r>
      <w:r>
        <w:t>компонента</w:t>
      </w:r>
      <w:r w:rsidRPr="00CC4CB0">
        <w:rPr>
          <w:lang w:val="en-US"/>
        </w:rPr>
        <w:t xml:space="preserve"> </w:t>
      </w:r>
      <w:r>
        <w:rPr>
          <w:lang w:val="en-US"/>
        </w:rPr>
        <w:t>RigidBody</w:t>
      </w:r>
      <w:r w:rsidRPr="00CC4CB0">
        <w:rPr>
          <w:lang w:val="en-US"/>
        </w:rPr>
        <w:t>2</w:t>
      </w:r>
      <w:r>
        <w:rPr>
          <w:lang w:val="en-US"/>
        </w:rPr>
        <w:t>D</w:t>
      </w:r>
      <w:r w:rsidRPr="00CC4CB0">
        <w:rPr>
          <w:lang w:val="en-US"/>
        </w:rPr>
        <w:t xml:space="preserve"> </w:t>
      </w:r>
      <w:r>
        <w:t>задается</w:t>
      </w:r>
      <w:r w:rsidRPr="00CC4CB0">
        <w:rPr>
          <w:lang w:val="en-US"/>
        </w:rPr>
        <w:t xml:space="preserve"> </w:t>
      </w:r>
      <w:r>
        <w:t>дв</w:t>
      </w:r>
      <w:r w:rsidR="00655039">
        <w:t>умерным</w:t>
      </w:r>
      <w:r w:rsidR="00655039" w:rsidRPr="00CC4CB0">
        <w:rPr>
          <w:lang w:val="en-US"/>
        </w:rPr>
        <w:t xml:space="preserve"> </w:t>
      </w:r>
      <w:r w:rsidR="00655039">
        <w:t>вектором</w:t>
      </w:r>
      <w:r w:rsidRPr="00CC4CB0">
        <w:rPr>
          <w:lang w:val="en-US"/>
        </w:rPr>
        <w:t xml:space="preserve">. </w:t>
      </w:r>
      <w:r w:rsidR="001C120A">
        <w:t>В</w:t>
      </w:r>
      <w:r w:rsidR="00E63E02">
        <w:t xml:space="preserve"> функции событий </w:t>
      </w:r>
      <w:proofErr w:type="spellStart"/>
      <w:r w:rsidR="00E63E02" w:rsidRPr="00845688">
        <w:rPr>
          <w:rStyle w:val="aff8"/>
          <w:rFonts w:eastAsiaTheme="minorHAnsi"/>
        </w:rPr>
        <w:t>Update</w:t>
      </w:r>
      <w:proofErr w:type="spellEnd"/>
      <w:r w:rsidR="00E63E02" w:rsidRPr="00E63E02">
        <w:t xml:space="preserve"> </w:t>
      </w:r>
      <w:r w:rsidR="00E63E02">
        <w:t>на тело накладывается скорость</w:t>
      </w:r>
      <w:r w:rsidR="006A11F6">
        <w:t>,</w:t>
      </w:r>
      <w:r w:rsidR="00E63E02">
        <w:t xml:space="preserve"> что приводит тело в движение в направлении оси </w:t>
      </w:r>
      <w:r w:rsidR="00E63E02">
        <w:rPr>
          <w:lang w:val="en-US"/>
        </w:rPr>
        <w:t>X</w:t>
      </w:r>
      <w:r w:rsidR="002367F6">
        <w:t>, как это продемонстрировано на листинге 2.2</w:t>
      </w:r>
      <w:r w:rsidR="0054274D" w:rsidRPr="00845688">
        <w:t>.</w:t>
      </w:r>
    </w:p>
    <w:p w14:paraId="2A7F8539" w14:textId="4AA3C29C" w:rsidR="00FA6CED" w:rsidRPr="00FA6CED" w:rsidRDefault="00FA6CED" w:rsidP="00FA6CED">
      <w:pPr>
        <w:pStyle w:val="afffd"/>
      </w:pPr>
      <w:r>
        <w:t>Листинг 2.2 –</w:t>
      </w:r>
      <w:r w:rsidR="008337E9">
        <w:t xml:space="preserve"> Назначение скорости персонажу</w:t>
      </w:r>
    </w:p>
    <w:p w14:paraId="5D3C818E" w14:textId="16DEF6CE" w:rsidR="00E63E02" w:rsidRPr="00845688" w:rsidRDefault="00E63E02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 w:rsidRPr="00845688">
        <w:rPr>
          <w:lang w:val="en-US"/>
        </w:rPr>
        <w:t>body</w:t>
      </w:r>
      <w:r w:rsidRPr="00845688">
        <w:t>.</w:t>
      </w:r>
      <w:r w:rsidRPr="00845688">
        <w:rPr>
          <w:lang w:val="en-US"/>
        </w:rPr>
        <w:t>velocity</w:t>
      </w:r>
      <w:r w:rsidRPr="00845688">
        <w:t xml:space="preserve"> = </w:t>
      </w:r>
      <w:r w:rsidRPr="00845688">
        <w:rPr>
          <w:lang w:val="en-US"/>
        </w:rPr>
        <w:t>new</w:t>
      </w:r>
      <w:r w:rsidRPr="00845688">
        <w:t xml:space="preserve"> </w:t>
      </w:r>
      <w:proofErr w:type="gramStart"/>
      <w:r w:rsidRPr="00845688">
        <w:rPr>
          <w:lang w:val="en-US"/>
        </w:rPr>
        <w:t>Vector</w:t>
      </w:r>
      <w:r w:rsidRPr="00845688">
        <w:t>2(</w:t>
      </w:r>
      <w:proofErr w:type="gramEnd"/>
      <w:r w:rsidRPr="00845688">
        <w:rPr>
          <w:lang w:val="en-US"/>
        </w:rPr>
        <w:t>speed</w:t>
      </w:r>
      <w:r w:rsidRPr="00845688">
        <w:t xml:space="preserve">, </w:t>
      </w:r>
      <w:r w:rsidRPr="00845688">
        <w:rPr>
          <w:lang w:val="en-US"/>
        </w:rPr>
        <w:t>body</w:t>
      </w:r>
      <w:r w:rsidRPr="00845688">
        <w:t>.</w:t>
      </w:r>
      <w:r w:rsidRPr="00845688">
        <w:rPr>
          <w:lang w:val="en-US"/>
        </w:rPr>
        <w:t>velocity</w:t>
      </w:r>
      <w:r w:rsidRPr="00845688">
        <w:t>.</w:t>
      </w:r>
      <w:r w:rsidRPr="00845688">
        <w:rPr>
          <w:lang w:val="en-US"/>
        </w:rPr>
        <w:t>y</w:t>
      </w:r>
      <w:r w:rsidRPr="00845688">
        <w:t>);</w:t>
      </w:r>
    </w:p>
    <w:p w14:paraId="450739B6" w14:textId="02AEEFDE" w:rsidR="00203080" w:rsidRDefault="00625CD0" w:rsidP="000772EE">
      <w:r>
        <w:t>Значение скорости увеличивается с каждым кадром, пока не достигнет максимального значения</w:t>
      </w:r>
      <w:r w:rsidR="007B5CF3">
        <w:rPr>
          <w:lang w:val="ru-BY"/>
        </w:rPr>
        <w:t xml:space="preserve"> </w:t>
      </w:r>
      <w:r w:rsidR="00212C5B">
        <w:t xml:space="preserve">(см. </w:t>
      </w:r>
      <w:r w:rsidR="00FA6CED">
        <w:t>листинг 2.3</w:t>
      </w:r>
      <w:r w:rsidR="00212C5B">
        <w:t>)</w:t>
      </w:r>
      <w:r w:rsidR="0054274D" w:rsidRPr="00845688">
        <w:t>.</w:t>
      </w:r>
    </w:p>
    <w:p w14:paraId="70E3F4CC" w14:textId="076B8012" w:rsidR="00212C5B" w:rsidRDefault="00212C5B" w:rsidP="00212C5B">
      <w:pPr>
        <w:pStyle w:val="afffd"/>
      </w:pPr>
      <w:r>
        <w:t>Листинг 2.3 – Увеличение скорости персонажа</w:t>
      </w:r>
    </w:p>
    <w:p w14:paraId="095B3297" w14:textId="368676EF" w:rsidR="00203080" w:rsidRPr="007B5CF3" w:rsidRDefault="0020308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916"/>
      </w:pPr>
      <w:proofErr w:type="spellStart"/>
      <w:r w:rsidRPr="00845688">
        <w:t>if</w:t>
      </w:r>
      <w:proofErr w:type="spellEnd"/>
      <w:r w:rsidRPr="007B5CF3">
        <w:t xml:space="preserve"> (</w:t>
      </w:r>
      <w:proofErr w:type="spellStart"/>
      <w:r w:rsidRPr="00845688">
        <w:t>speed</w:t>
      </w:r>
      <w:proofErr w:type="spellEnd"/>
      <w:r w:rsidR="007B5CF3" w:rsidRPr="00845688">
        <w:t xml:space="preserve"> </w:t>
      </w:r>
      <w:proofErr w:type="gramStart"/>
      <w:r w:rsidRPr="007B5CF3">
        <w:t>&lt;</w:t>
      </w:r>
      <w:r w:rsidR="007B5CF3" w:rsidRPr="00845688">
        <w:t xml:space="preserve"> </w:t>
      </w:r>
      <w:r w:rsidRPr="00845688">
        <w:t>MAX</w:t>
      </w:r>
      <w:proofErr w:type="gramEnd"/>
      <w:r w:rsidRPr="007B5CF3">
        <w:t>_</w:t>
      </w:r>
      <w:r w:rsidRPr="00845688">
        <w:t>SPEED</w:t>
      </w:r>
      <w:r w:rsidRPr="007B5CF3">
        <w:t>)</w:t>
      </w:r>
    </w:p>
    <w:p w14:paraId="0AB07A10" w14:textId="4DC1F4E2" w:rsidR="00203080" w:rsidRPr="007B5CF3" w:rsidRDefault="0020308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916"/>
      </w:pPr>
      <w:r w:rsidRPr="007B5CF3">
        <w:t>{</w:t>
      </w:r>
    </w:p>
    <w:p w14:paraId="2F477BEC" w14:textId="67F99C9A" w:rsidR="00203080" w:rsidRPr="007B5CF3" w:rsidRDefault="0020308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916"/>
      </w:pPr>
      <w:r w:rsidRPr="007B5CF3">
        <w:t xml:space="preserve">    </w:t>
      </w:r>
      <w:proofErr w:type="spellStart"/>
      <w:r w:rsidRPr="00845688">
        <w:t>speed</w:t>
      </w:r>
      <w:proofErr w:type="spellEnd"/>
      <w:r w:rsidRPr="007B5CF3">
        <w:t xml:space="preserve"> += </w:t>
      </w:r>
      <w:proofErr w:type="spellStart"/>
      <w:r w:rsidRPr="00845688">
        <w:t>Time</w:t>
      </w:r>
      <w:r w:rsidRPr="007B5CF3">
        <w:t>.</w:t>
      </w:r>
      <w:r w:rsidRPr="00845688">
        <w:t>deltaTime</w:t>
      </w:r>
      <w:proofErr w:type="spellEnd"/>
      <w:r w:rsidRPr="007B5CF3">
        <w:t>/10;</w:t>
      </w:r>
    </w:p>
    <w:p w14:paraId="218F8716" w14:textId="0C34BF84" w:rsidR="000532B1" w:rsidRPr="007B5CF3" w:rsidRDefault="0020308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916"/>
      </w:pPr>
      <w:r w:rsidRPr="007B5CF3">
        <w:t>}</w:t>
      </w:r>
    </w:p>
    <w:p w14:paraId="3984EAB6" w14:textId="4183C015" w:rsidR="00901517" w:rsidRDefault="00901517" w:rsidP="008A0542">
      <w:r>
        <w:t>Для определения положе</w:t>
      </w:r>
      <w:r w:rsidR="00515BF1">
        <w:t>ния персонажа относительно пола был создан метод</w:t>
      </w:r>
      <w:r w:rsidR="003750C8">
        <w:t xml:space="preserve"> </w:t>
      </w:r>
      <w:proofErr w:type="spellStart"/>
      <w:r w:rsidR="003750C8" w:rsidRPr="00845688">
        <w:rPr>
          <w:rStyle w:val="aff8"/>
          <w:rFonts w:eastAsiaTheme="minorHAnsi"/>
        </w:rPr>
        <w:t>isGrounded</w:t>
      </w:r>
      <w:proofErr w:type="spellEnd"/>
      <w:r w:rsidR="00166348">
        <w:t>.</w:t>
      </w:r>
      <w:r w:rsidR="00166348" w:rsidRPr="00166348">
        <w:t xml:space="preserve"> </w:t>
      </w:r>
      <w:r w:rsidR="00166348">
        <w:t>С помощью функции</w:t>
      </w:r>
      <w:r w:rsidR="00166348" w:rsidRPr="000A2414">
        <w:t xml:space="preserve"> </w:t>
      </w:r>
      <w:proofErr w:type="spellStart"/>
      <w:r w:rsidR="00166348" w:rsidRPr="00845688">
        <w:rPr>
          <w:rStyle w:val="aff8"/>
          <w:rFonts w:eastAsiaTheme="minorHAnsi"/>
        </w:rPr>
        <w:t>BoxCast</w:t>
      </w:r>
      <w:proofErr w:type="spellEnd"/>
      <w:r w:rsidR="00166348" w:rsidRPr="000A2414">
        <w:t xml:space="preserve"> класса </w:t>
      </w:r>
      <w:r w:rsidR="00166348" w:rsidRPr="000A2414">
        <w:rPr>
          <w:lang w:val="en-US"/>
        </w:rPr>
        <w:t>Physics</w:t>
      </w:r>
      <w:r w:rsidR="00166348" w:rsidRPr="000A2414">
        <w:t>2</w:t>
      </w:r>
      <w:r w:rsidR="00166348" w:rsidRPr="000A2414">
        <w:rPr>
          <w:lang w:val="en-US"/>
        </w:rPr>
        <w:t>D</w:t>
      </w:r>
      <w:r w:rsidR="00166348" w:rsidRPr="000A2414">
        <w:t xml:space="preserve"> </w:t>
      </w:r>
      <w:r w:rsidR="00166348">
        <w:t xml:space="preserve">создается </w:t>
      </w:r>
      <w:r w:rsidR="00166348" w:rsidRPr="000A2414">
        <w:t>виртуальный прямоугольник</w:t>
      </w:r>
      <w:r w:rsidR="00166348">
        <w:t xml:space="preserve"> </w:t>
      </w:r>
      <w:r w:rsidR="00166348" w:rsidRPr="000A2414">
        <w:t xml:space="preserve">ниже объекта с такой же шириной, что и </w:t>
      </w:r>
      <w:proofErr w:type="spellStart"/>
      <w:r w:rsidR="00166348" w:rsidRPr="000A2414">
        <w:rPr>
          <w:lang w:val="en-US"/>
        </w:rPr>
        <w:t>BoxCollider</w:t>
      </w:r>
      <w:proofErr w:type="spellEnd"/>
      <w:r w:rsidR="00166348" w:rsidRPr="000A2414">
        <w:t>2</w:t>
      </w:r>
      <w:r w:rsidR="00166348" w:rsidRPr="000A2414">
        <w:rPr>
          <w:lang w:val="en-US"/>
        </w:rPr>
        <w:t>D</w:t>
      </w:r>
      <w:r w:rsidR="00166348" w:rsidRPr="000A2414">
        <w:t xml:space="preserve"> игрока, и высотой равной 0.1</w:t>
      </w:r>
      <w:r w:rsidR="00115C47" w:rsidRPr="00115C47">
        <w:t xml:space="preserve"> </w:t>
      </w:r>
      <w:r w:rsidR="00115C47">
        <w:t>метр</w:t>
      </w:r>
      <w:r w:rsidR="00816C95">
        <w:rPr>
          <w:lang w:val="ru-BY"/>
        </w:rPr>
        <w:t>а</w:t>
      </w:r>
      <w:r w:rsidR="00166348" w:rsidRPr="000A2414">
        <w:t xml:space="preserve">. Если объект, у которого значение слоя – </w:t>
      </w:r>
      <w:proofErr w:type="spellStart"/>
      <w:r w:rsidR="00166348" w:rsidRPr="00845688">
        <w:rPr>
          <w:rStyle w:val="aff8"/>
          <w:rFonts w:eastAsiaTheme="minorHAnsi"/>
        </w:rPr>
        <w:t>groundLayer</w:t>
      </w:r>
      <w:proofErr w:type="spellEnd"/>
      <w:r w:rsidR="00166348" w:rsidRPr="000A2414">
        <w:t xml:space="preserve">, попадает внутрь прямоугольника, то будет возвращена информация об этом объекте посредством </w:t>
      </w:r>
      <w:proofErr w:type="spellStart"/>
      <w:r w:rsidR="00166348" w:rsidRPr="000A2414">
        <w:rPr>
          <w:lang w:val="en-US"/>
        </w:rPr>
        <w:t>RaycastHit</w:t>
      </w:r>
      <w:proofErr w:type="spellEnd"/>
      <w:r w:rsidR="00166348" w:rsidRPr="000A2414">
        <w:t>2</w:t>
      </w:r>
      <w:r w:rsidR="00166348" w:rsidRPr="000A2414">
        <w:rPr>
          <w:lang w:val="en-US"/>
        </w:rPr>
        <w:t>D</w:t>
      </w:r>
      <w:r w:rsidR="00166348">
        <w:t>, в противном случае</w:t>
      </w:r>
      <w:r w:rsidR="00AF1A02">
        <w:rPr>
          <w:lang w:val="ru-BY"/>
        </w:rPr>
        <w:t xml:space="preserve"> –</w:t>
      </w:r>
      <w:r w:rsidR="00166348">
        <w:t xml:space="preserve"> будет возвращено значение </w:t>
      </w:r>
      <w:proofErr w:type="spellStart"/>
      <w:r w:rsidR="00166348" w:rsidRPr="00845688">
        <w:rPr>
          <w:rStyle w:val="aff8"/>
          <w:rFonts w:eastAsiaTheme="minorHAnsi"/>
        </w:rPr>
        <w:t>null</w:t>
      </w:r>
      <w:proofErr w:type="spellEnd"/>
      <w:r w:rsidR="00166348" w:rsidRPr="000A2414">
        <w:t xml:space="preserve">. </w:t>
      </w:r>
      <w:r w:rsidR="000909D8">
        <w:rPr>
          <w:lang w:val="ru-BY"/>
        </w:rPr>
        <w:t>С</w:t>
      </w:r>
      <w:r w:rsidR="00166348">
        <w:t xml:space="preserve">равнением полученного объекта с </w:t>
      </w:r>
      <w:proofErr w:type="spellStart"/>
      <w:r w:rsidR="00166348" w:rsidRPr="00845688">
        <w:rPr>
          <w:rStyle w:val="aff8"/>
          <w:rFonts w:eastAsiaTheme="minorHAnsi"/>
        </w:rPr>
        <w:t>null</w:t>
      </w:r>
      <w:proofErr w:type="spellEnd"/>
      <w:r w:rsidR="00166348">
        <w:t xml:space="preserve"> можно определить, нахо</w:t>
      </w:r>
      <w:r w:rsidR="00B433A0">
        <w:t>дится игрок на земле или нет</w:t>
      </w:r>
      <w:r w:rsidR="00BE0CF0">
        <w:t>.</w:t>
      </w:r>
    </w:p>
    <w:p w14:paraId="43B9D2C4" w14:textId="1778D365" w:rsidR="004F423D" w:rsidRDefault="004F423D">
      <w:pPr>
        <w:spacing w:line="240" w:lineRule="auto"/>
        <w:ind w:firstLine="0"/>
        <w:contextualSpacing w:val="0"/>
        <w:jc w:val="left"/>
      </w:pPr>
      <w:r>
        <w:br w:type="page"/>
      </w:r>
    </w:p>
    <w:p w14:paraId="1152814B" w14:textId="77777777" w:rsidR="004F423D" w:rsidRDefault="004F423D" w:rsidP="008A0542"/>
    <w:p w14:paraId="048BB6BE" w14:textId="766CB8DF" w:rsidR="00BE0CF0" w:rsidRDefault="00BE0CF0" w:rsidP="008A0542">
      <w:r>
        <w:t>Пример кода для определения положения персонажа относительно пола предоставлен в листинге 2.4</w:t>
      </w:r>
      <w:r w:rsidR="0054274D" w:rsidRPr="00845688">
        <w:t>.</w:t>
      </w:r>
    </w:p>
    <w:p w14:paraId="083D0838" w14:textId="02F99979" w:rsidR="000011D7" w:rsidRPr="003750C8" w:rsidRDefault="000011D7" w:rsidP="000011D7">
      <w:pPr>
        <w:pStyle w:val="afffd"/>
      </w:pPr>
      <w:r>
        <w:t>Листинг 2.4 – Определение положения персонажа относительно пола</w:t>
      </w:r>
    </w:p>
    <w:p w14:paraId="6D4BB0A8" w14:textId="042EAE99" w:rsidR="00A477B7" w:rsidRPr="007D2E13" w:rsidRDefault="00A477B7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proofErr w:type="gramStart"/>
      <w:r w:rsidRPr="00845688">
        <w:rPr>
          <w:lang w:val="en-US"/>
        </w:rPr>
        <w:t>private</w:t>
      </w:r>
      <w:proofErr w:type="gramEnd"/>
      <w:r w:rsidRPr="007D2E13">
        <w:rPr>
          <w:lang w:val="en-US"/>
        </w:rPr>
        <w:t xml:space="preserve"> </w:t>
      </w:r>
      <w:r w:rsidRPr="00845688">
        <w:rPr>
          <w:lang w:val="en-US"/>
        </w:rPr>
        <w:t>bool</w:t>
      </w:r>
      <w:r w:rsidRPr="007D2E13">
        <w:rPr>
          <w:lang w:val="en-US"/>
        </w:rPr>
        <w:t xml:space="preserve"> </w:t>
      </w:r>
      <w:proofErr w:type="spellStart"/>
      <w:r w:rsidRPr="007D2E13">
        <w:rPr>
          <w:lang w:val="en-US"/>
        </w:rPr>
        <w:t>isGrounded</w:t>
      </w:r>
      <w:proofErr w:type="spellEnd"/>
      <w:r w:rsidRPr="007D2E13">
        <w:rPr>
          <w:lang w:val="en-US"/>
        </w:rPr>
        <w:t>()</w:t>
      </w:r>
    </w:p>
    <w:p w14:paraId="0BC50C4E" w14:textId="19B98387" w:rsidR="00A477B7" w:rsidRPr="007D2E13" w:rsidRDefault="00A477B7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7D2E13">
        <w:rPr>
          <w:lang w:val="en-US"/>
        </w:rPr>
        <w:t>{</w:t>
      </w:r>
    </w:p>
    <w:p w14:paraId="12A3D961" w14:textId="6AE1C0B2" w:rsidR="00904E2C" w:rsidRPr="00845688" w:rsidRDefault="00CE7A16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20"/>
        <w:rPr>
          <w:lang w:val="en-US"/>
        </w:rPr>
      </w:pPr>
      <w:r>
        <w:rPr>
          <w:lang w:val="ru-BY"/>
        </w:rPr>
        <w:t xml:space="preserve">  </w:t>
      </w:r>
      <w:r w:rsidR="00A477B7" w:rsidRPr="00904E2C">
        <w:rPr>
          <w:lang w:val="en-US"/>
        </w:rPr>
        <w:t xml:space="preserve">RaycastHit2D </w:t>
      </w:r>
      <w:proofErr w:type="spellStart"/>
      <w:r w:rsidR="00A477B7" w:rsidRPr="00904E2C">
        <w:rPr>
          <w:lang w:val="en-US"/>
        </w:rPr>
        <w:t>raycastHit</w:t>
      </w:r>
      <w:proofErr w:type="spellEnd"/>
      <w:r w:rsidR="00A477B7" w:rsidRPr="00904E2C">
        <w:rPr>
          <w:lang w:val="en-US"/>
        </w:rPr>
        <w:t xml:space="preserve"> = </w:t>
      </w:r>
      <w:proofErr w:type="gramStart"/>
      <w:r w:rsidR="00A477B7" w:rsidRPr="00904E2C">
        <w:rPr>
          <w:lang w:val="en-US"/>
        </w:rPr>
        <w:t>Physics2D.BoxCast(</w:t>
      </w:r>
      <w:proofErr w:type="gramEnd"/>
    </w:p>
    <w:p w14:paraId="1301893F" w14:textId="1C96027B" w:rsidR="00AF2D59" w:rsidRPr="00904E2C" w:rsidRDefault="007D2E13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20"/>
        <w:rPr>
          <w:lang w:val="en-US"/>
        </w:rPr>
      </w:pPr>
      <w:r>
        <w:rPr>
          <w:lang w:val="ru-BY"/>
        </w:rPr>
        <w:t xml:space="preserve"> </w:t>
      </w:r>
      <w:r w:rsidR="00DA5177">
        <w:rPr>
          <w:lang w:val="ru-BY"/>
        </w:rPr>
        <w:t xml:space="preserve">  </w:t>
      </w:r>
      <w:r w:rsidR="00904E2C">
        <w:rPr>
          <w:lang w:val="ru-BY"/>
        </w:rPr>
        <w:t xml:space="preserve"> </w:t>
      </w:r>
      <w:proofErr w:type="spellStart"/>
      <w:r w:rsidR="00A477B7" w:rsidRPr="00904E2C">
        <w:rPr>
          <w:lang w:val="en-US"/>
        </w:rPr>
        <w:t>boxCollider.bounds.center</w:t>
      </w:r>
      <w:proofErr w:type="spellEnd"/>
      <w:r w:rsidR="00A477B7" w:rsidRPr="00904E2C">
        <w:rPr>
          <w:lang w:val="en-US"/>
        </w:rPr>
        <w:t>,</w:t>
      </w:r>
    </w:p>
    <w:p w14:paraId="12AE2E77" w14:textId="06C62732" w:rsidR="00904E2C" w:rsidRPr="00845688" w:rsidRDefault="00904E2C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20"/>
        <w:rPr>
          <w:lang w:val="en-US"/>
        </w:rPr>
      </w:pPr>
      <w:r>
        <w:rPr>
          <w:lang w:val="ru-BY"/>
        </w:rPr>
        <w:t xml:space="preserve"> </w:t>
      </w:r>
      <w:r w:rsidR="00DA5177">
        <w:rPr>
          <w:lang w:val="ru-BY"/>
        </w:rPr>
        <w:t xml:space="preserve">  </w:t>
      </w:r>
      <w:r>
        <w:rPr>
          <w:lang w:val="ru-BY"/>
        </w:rPr>
        <w:t xml:space="preserve"> </w:t>
      </w:r>
      <w:proofErr w:type="spellStart"/>
      <w:r w:rsidR="00A477B7" w:rsidRPr="007D2E13">
        <w:rPr>
          <w:lang w:val="en-US"/>
        </w:rPr>
        <w:t>boxCollider.bounds.size</w:t>
      </w:r>
      <w:proofErr w:type="spellEnd"/>
      <w:r w:rsidR="00A477B7" w:rsidRPr="007D2E13">
        <w:rPr>
          <w:lang w:val="en-US"/>
        </w:rPr>
        <w:t>,</w:t>
      </w:r>
    </w:p>
    <w:p w14:paraId="6E5F7227" w14:textId="5D4082BB" w:rsidR="00904E2C" w:rsidRPr="00845688" w:rsidRDefault="00904E2C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20"/>
        <w:rPr>
          <w:lang w:val="en-US"/>
        </w:rPr>
      </w:pPr>
      <w:r>
        <w:rPr>
          <w:lang w:val="ru-BY"/>
        </w:rPr>
        <w:t xml:space="preserve"> </w:t>
      </w:r>
      <w:r w:rsidR="00DA5177">
        <w:rPr>
          <w:lang w:val="ru-BY"/>
        </w:rPr>
        <w:t xml:space="preserve">  </w:t>
      </w:r>
      <w:r w:rsidR="00CB1629">
        <w:rPr>
          <w:lang w:val="ru-BY"/>
        </w:rPr>
        <w:t xml:space="preserve"> </w:t>
      </w:r>
      <w:proofErr w:type="gramStart"/>
      <w:r w:rsidR="00A477B7" w:rsidRPr="007D2E13">
        <w:rPr>
          <w:lang w:val="en-US"/>
        </w:rPr>
        <w:t>0</w:t>
      </w:r>
      <w:proofErr w:type="gramEnd"/>
      <w:r w:rsidR="00A477B7" w:rsidRPr="007D2E13">
        <w:rPr>
          <w:lang w:val="en-US"/>
        </w:rPr>
        <w:t>,</w:t>
      </w:r>
      <w:r w:rsidR="00E8663A">
        <w:rPr>
          <w:lang w:val="ru-BY"/>
        </w:rPr>
        <w:t xml:space="preserve"> </w:t>
      </w:r>
      <w:r w:rsidR="00A477B7" w:rsidRPr="007D2E13">
        <w:rPr>
          <w:lang w:val="en-US"/>
        </w:rPr>
        <w:t>Vector2.down,</w:t>
      </w:r>
      <w:r>
        <w:rPr>
          <w:lang w:val="ru-BY"/>
        </w:rPr>
        <w:t xml:space="preserve"> </w:t>
      </w:r>
      <w:r w:rsidR="00A477B7" w:rsidRPr="007D2E13">
        <w:rPr>
          <w:lang w:val="en-US"/>
        </w:rPr>
        <w:t>0.1f,</w:t>
      </w:r>
    </w:p>
    <w:p w14:paraId="4B244C0A" w14:textId="74C3FA1E" w:rsidR="00904E2C" w:rsidRPr="00845688" w:rsidRDefault="00DA5177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20"/>
        <w:rPr>
          <w:lang w:val="en-US"/>
        </w:rPr>
      </w:pPr>
      <w:r>
        <w:rPr>
          <w:lang w:val="ru-BY"/>
        </w:rPr>
        <w:t xml:space="preserve">  </w:t>
      </w:r>
      <w:r w:rsidR="00904E2C">
        <w:rPr>
          <w:lang w:val="ru-BY"/>
        </w:rPr>
        <w:t xml:space="preserve">  </w:t>
      </w:r>
      <w:proofErr w:type="spellStart"/>
      <w:proofErr w:type="gramStart"/>
      <w:r w:rsidR="00A477B7" w:rsidRPr="007D2E13">
        <w:rPr>
          <w:lang w:val="en-US"/>
        </w:rPr>
        <w:t>groundLayer</w:t>
      </w:r>
      <w:proofErr w:type="spellEnd"/>
      <w:proofErr w:type="gramEnd"/>
    </w:p>
    <w:p w14:paraId="2175B5C6" w14:textId="78DD0DA5" w:rsidR="00A477B7" w:rsidRPr="007D2E13" w:rsidRDefault="00CE7A16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20"/>
        <w:rPr>
          <w:lang w:val="en-US"/>
        </w:rPr>
      </w:pPr>
      <w:r>
        <w:rPr>
          <w:lang w:val="ru-BY"/>
        </w:rPr>
        <w:t xml:space="preserve">  </w:t>
      </w:r>
      <w:r w:rsidR="00A477B7" w:rsidRPr="007D2E13">
        <w:rPr>
          <w:lang w:val="en-US"/>
        </w:rPr>
        <w:t>);</w:t>
      </w:r>
    </w:p>
    <w:p w14:paraId="3BCB3191" w14:textId="635F0B3B" w:rsidR="00A477B7" w:rsidRPr="00845688" w:rsidRDefault="00CE7A16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proofErr w:type="gramStart"/>
      <w:r w:rsidR="00A477B7" w:rsidRPr="00845688">
        <w:rPr>
          <w:lang w:val="en-US"/>
        </w:rPr>
        <w:t>return</w:t>
      </w:r>
      <w:proofErr w:type="gramEnd"/>
      <w:r w:rsidR="00A477B7" w:rsidRPr="00845688">
        <w:rPr>
          <w:lang w:val="en-US"/>
        </w:rPr>
        <w:t xml:space="preserve"> </w:t>
      </w:r>
      <w:proofErr w:type="spellStart"/>
      <w:r w:rsidR="00A477B7" w:rsidRPr="007D2E13">
        <w:rPr>
          <w:lang w:val="en-US"/>
        </w:rPr>
        <w:t>raycastHit</w:t>
      </w:r>
      <w:r w:rsidR="00A477B7" w:rsidRPr="00845688">
        <w:rPr>
          <w:lang w:val="en-US"/>
        </w:rPr>
        <w:t>.</w:t>
      </w:r>
      <w:r w:rsidR="00A477B7" w:rsidRPr="007D2E13">
        <w:rPr>
          <w:lang w:val="en-US"/>
        </w:rPr>
        <w:t>collider</w:t>
      </w:r>
      <w:proofErr w:type="spellEnd"/>
      <w:r w:rsidR="00A477B7" w:rsidRPr="00845688">
        <w:rPr>
          <w:lang w:val="en-US"/>
        </w:rPr>
        <w:t xml:space="preserve"> != null;</w:t>
      </w:r>
    </w:p>
    <w:p w14:paraId="3CA0C02B" w14:textId="455F9B47" w:rsidR="005B6763" w:rsidRPr="00845688" w:rsidRDefault="00A477B7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 w:rsidRPr="00904E2C">
        <w:t>}</w:t>
      </w:r>
    </w:p>
    <w:p w14:paraId="3D1258B7" w14:textId="61A5E205" w:rsidR="00EA1D31" w:rsidRDefault="007466E3" w:rsidP="000772EE">
      <w:pPr>
        <w:autoSpaceDE w:val="0"/>
        <w:autoSpaceDN w:val="0"/>
        <w:adjustRightInd w:val="0"/>
        <w:spacing w:line="240" w:lineRule="auto"/>
        <w:jc w:val="left"/>
      </w:pPr>
      <w:r>
        <w:t xml:space="preserve">Прыжок </w:t>
      </w:r>
      <w:r w:rsidR="00DC1560">
        <w:t xml:space="preserve">происходит </w:t>
      </w:r>
      <w:r w:rsidR="009F6220">
        <w:t xml:space="preserve">после нажатия </w:t>
      </w:r>
      <w:proofErr w:type="spellStart"/>
      <w:r w:rsidR="009F6220">
        <w:t>клавишы</w:t>
      </w:r>
      <w:proofErr w:type="spellEnd"/>
      <w:r w:rsidR="009F6220">
        <w:t xml:space="preserve"> Пробел</w:t>
      </w:r>
      <w:r w:rsidR="00676025">
        <w:t xml:space="preserve"> на клавиатуре</w:t>
      </w:r>
      <w:r w:rsidR="00A71F32" w:rsidRPr="00845688">
        <w:t xml:space="preserve"> (</w:t>
      </w:r>
      <w:r w:rsidR="004605F8">
        <w:t xml:space="preserve">полная </w:t>
      </w:r>
      <w:r w:rsidR="00A71F32">
        <w:t>схема управления находится в Приложении Е</w:t>
      </w:r>
      <w:r w:rsidR="00A71F32" w:rsidRPr="00845688">
        <w:t>)</w:t>
      </w:r>
      <w:r w:rsidR="009F6220">
        <w:t>, и</w:t>
      </w:r>
      <w:r w:rsidR="00BA00F1">
        <w:t>,</w:t>
      </w:r>
      <w:r w:rsidR="009F6220">
        <w:t xml:space="preserve"> если в этот момент </w:t>
      </w:r>
      <w:r w:rsidR="00616772">
        <w:rPr>
          <w:lang w:val="ru-BY"/>
        </w:rPr>
        <w:t>персонаж</w:t>
      </w:r>
      <w:r w:rsidR="009F6220">
        <w:t xml:space="preserve"> находится на земле, скорость тела по </w:t>
      </w:r>
      <w:r w:rsidR="00616772">
        <w:t>координат</w:t>
      </w:r>
      <w:r w:rsidR="00616772">
        <w:rPr>
          <w:lang w:val="ru-BY"/>
        </w:rPr>
        <w:t>е</w:t>
      </w:r>
      <w:r w:rsidR="00616772">
        <w:t xml:space="preserve"> </w:t>
      </w:r>
      <w:r w:rsidR="00DC08E1">
        <w:rPr>
          <w:lang w:val="en-US"/>
        </w:rPr>
        <w:t>Y</w:t>
      </w:r>
      <w:r w:rsidR="009F6220">
        <w:t xml:space="preserve"> становится </w:t>
      </w:r>
      <w:proofErr w:type="spellStart"/>
      <w:r w:rsidR="00616772">
        <w:t>равн</w:t>
      </w:r>
      <w:proofErr w:type="spellEnd"/>
      <w:r w:rsidR="00616772">
        <w:rPr>
          <w:lang w:val="ru-BY"/>
        </w:rPr>
        <w:t>о</w:t>
      </w:r>
      <w:r w:rsidR="00E45636">
        <w:rPr>
          <w:lang w:val="ru-BY"/>
        </w:rPr>
        <w:t>й</w:t>
      </w:r>
      <w:r w:rsidR="00616772">
        <w:t xml:space="preserve"> </w:t>
      </w:r>
      <w:r w:rsidR="009F6220">
        <w:t>заданному значению</w:t>
      </w:r>
      <w:r w:rsidR="00472F5C">
        <w:t xml:space="preserve"> числа </w:t>
      </w:r>
      <w:proofErr w:type="spellStart"/>
      <w:r w:rsidR="00472F5C" w:rsidRPr="00845688">
        <w:rPr>
          <w:rStyle w:val="aff8"/>
          <w:rFonts w:eastAsiaTheme="minorHAnsi"/>
        </w:rPr>
        <w:t>jumpPower</w:t>
      </w:r>
      <w:proofErr w:type="spellEnd"/>
      <w:r w:rsidR="00616772">
        <w:rPr>
          <w:lang w:val="ru-BY"/>
        </w:rPr>
        <w:t xml:space="preserve"> </w:t>
      </w:r>
      <w:r w:rsidR="00472F5C">
        <w:t>(сила прыжка)</w:t>
      </w:r>
      <w:r w:rsidR="006F5611">
        <w:t xml:space="preserve">. </w:t>
      </w:r>
      <w:r w:rsidR="00E763A4">
        <w:rPr>
          <w:lang w:val="ru-BY"/>
        </w:rPr>
        <w:t>Воспроизводится</w:t>
      </w:r>
      <w:r w:rsidR="006F5611">
        <w:t xml:space="preserve"> анимация прыжка персонажа</w:t>
      </w:r>
      <w:r w:rsidR="00911B25">
        <w:rPr>
          <w:lang w:val="ru-BY"/>
        </w:rPr>
        <w:t xml:space="preserve"> с помощью</w:t>
      </w:r>
      <w:r w:rsidR="00EA1D31">
        <w:t xml:space="preserve"> вызова функции </w:t>
      </w:r>
      <w:proofErr w:type="spellStart"/>
      <w:r w:rsidR="00D220E1" w:rsidRPr="00845688">
        <w:rPr>
          <w:rStyle w:val="aff8"/>
          <w:rFonts w:eastAsiaTheme="minorHAnsi"/>
        </w:rPr>
        <w:t>SetTrigger</w:t>
      </w:r>
      <w:proofErr w:type="spellEnd"/>
      <w:r w:rsidR="00D220E1" w:rsidRPr="00845688">
        <w:rPr>
          <w:rStyle w:val="aff8"/>
          <w:rFonts w:eastAsiaTheme="minorHAnsi"/>
        </w:rPr>
        <w:t>("</w:t>
      </w:r>
      <w:proofErr w:type="spellStart"/>
      <w:r w:rsidR="00D220E1" w:rsidRPr="00845688">
        <w:rPr>
          <w:rStyle w:val="aff8"/>
          <w:rFonts w:eastAsiaTheme="minorHAnsi"/>
        </w:rPr>
        <w:t>Jump</w:t>
      </w:r>
      <w:proofErr w:type="spellEnd"/>
      <w:r w:rsidR="00671F6B" w:rsidRPr="00845688">
        <w:rPr>
          <w:rStyle w:val="aff8"/>
          <w:rFonts w:eastAsiaTheme="minorHAnsi"/>
        </w:rPr>
        <w:t>")</w:t>
      </w:r>
      <w:r w:rsidR="00671F6B">
        <w:t xml:space="preserve"> контроллер</w:t>
      </w:r>
      <w:r w:rsidR="00D61052">
        <w:rPr>
          <w:lang w:val="ru-BY"/>
        </w:rPr>
        <w:t>а</w:t>
      </w:r>
      <w:r w:rsidR="00671F6B">
        <w:t xml:space="preserve"> анимаций, как это показано в листинге 2.5</w:t>
      </w:r>
      <w:r w:rsidR="0054274D" w:rsidRPr="00845688">
        <w:t>.</w:t>
      </w:r>
    </w:p>
    <w:p w14:paraId="65156A6D" w14:textId="33DCC1E5" w:rsidR="00671F6B" w:rsidRPr="00845688" w:rsidRDefault="00671F6B" w:rsidP="00671F6B">
      <w:pPr>
        <w:pStyle w:val="afffd"/>
        <w:rPr>
          <w:lang w:val="en-US"/>
        </w:rPr>
      </w:pPr>
      <w:r>
        <w:t>Листинг</w:t>
      </w:r>
      <w:r w:rsidRPr="00845688">
        <w:rPr>
          <w:lang w:val="en-US"/>
        </w:rPr>
        <w:t xml:space="preserve"> 2.5 – </w:t>
      </w:r>
      <w:r>
        <w:t>Функция</w:t>
      </w:r>
      <w:r w:rsidRPr="00845688">
        <w:rPr>
          <w:lang w:val="en-US"/>
        </w:rPr>
        <w:t xml:space="preserve"> </w:t>
      </w:r>
      <w:r w:rsidR="00DF348E">
        <w:rPr>
          <w:lang w:val="en-US"/>
        </w:rPr>
        <w:t>Jump</w:t>
      </w:r>
    </w:p>
    <w:p w14:paraId="1A9B4D7D" w14:textId="77777777" w:rsidR="007466E3" w:rsidRPr="00845688" w:rsidRDefault="007466E3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proofErr w:type="gramStart"/>
      <w:r w:rsidRPr="00DF348E">
        <w:rPr>
          <w:lang w:val="en-US"/>
        </w:rPr>
        <w:t>private</w:t>
      </w:r>
      <w:proofErr w:type="gramEnd"/>
      <w:r w:rsidRPr="00845688">
        <w:rPr>
          <w:lang w:val="en-US"/>
        </w:rPr>
        <w:t xml:space="preserve"> </w:t>
      </w:r>
      <w:r w:rsidRPr="00DF348E">
        <w:rPr>
          <w:lang w:val="en-US"/>
        </w:rPr>
        <w:t>void</w:t>
      </w:r>
      <w:r w:rsidRPr="00845688">
        <w:rPr>
          <w:lang w:val="en-US"/>
        </w:rPr>
        <w:t xml:space="preserve"> Jump()</w:t>
      </w:r>
    </w:p>
    <w:p w14:paraId="7891511B" w14:textId="6D4085F0" w:rsidR="007466E3" w:rsidRPr="00845688" w:rsidRDefault="007466E3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845688">
        <w:rPr>
          <w:lang w:val="en-US"/>
        </w:rPr>
        <w:t>{</w:t>
      </w:r>
    </w:p>
    <w:p w14:paraId="56B61ED3" w14:textId="32D08C3C" w:rsidR="007466E3" w:rsidRPr="00845688" w:rsidRDefault="00A260B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proofErr w:type="gramStart"/>
      <w:r w:rsidR="007466E3" w:rsidRPr="00A260B8">
        <w:rPr>
          <w:lang w:val="en-US"/>
        </w:rPr>
        <w:t>if</w:t>
      </w:r>
      <w:proofErr w:type="gramEnd"/>
      <w:r w:rsidR="007466E3" w:rsidRPr="00845688">
        <w:rPr>
          <w:lang w:val="en-US"/>
        </w:rPr>
        <w:t xml:space="preserve"> (</w:t>
      </w:r>
      <w:proofErr w:type="spellStart"/>
      <w:r w:rsidR="007466E3" w:rsidRPr="00845688">
        <w:rPr>
          <w:lang w:val="en-US"/>
        </w:rPr>
        <w:t>isGrounded</w:t>
      </w:r>
      <w:proofErr w:type="spellEnd"/>
      <w:r w:rsidR="007466E3" w:rsidRPr="00845688">
        <w:rPr>
          <w:lang w:val="en-US"/>
        </w:rPr>
        <w:t>())</w:t>
      </w:r>
    </w:p>
    <w:p w14:paraId="045526F3" w14:textId="048AC2B4" w:rsidR="00EA1D31" w:rsidRPr="00845688" w:rsidRDefault="00A260B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7466E3" w:rsidRPr="00845688">
        <w:rPr>
          <w:lang w:val="en-US"/>
        </w:rPr>
        <w:t>{</w:t>
      </w:r>
    </w:p>
    <w:p w14:paraId="319E5D66" w14:textId="4F70D2DD" w:rsidR="00EA1D31" w:rsidRPr="00A260B8" w:rsidRDefault="00A260B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proofErr w:type="spellStart"/>
      <w:proofErr w:type="gramStart"/>
      <w:r w:rsidR="00EA1D31" w:rsidRPr="00845688">
        <w:rPr>
          <w:lang w:val="en-US"/>
        </w:rPr>
        <w:t>anim.SetTrigger</w:t>
      </w:r>
      <w:proofErr w:type="spellEnd"/>
      <w:r w:rsidR="00EA1D31" w:rsidRPr="00845688">
        <w:rPr>
          <w:lang w:val="en-US"/>
        </w:rPr>
        <w:t>(</w:t>
      </w:r>
      <w:proofErr w:type="gramEnd"/>
      <w:r w:rsidR="00EA1D31" w:rsidRPr="00845688">
        <w:rPr>
          <w:lang w:val="en-US"/>
        </w:rPr>
        <w:t>"Jump");</w:t>
      </w:r>
    </w:p>
    <w:p w14:paraId="72AF992F" w14:textId="2A63EE4A" w:rsidR="007466E3" w:rsidRPr="00845688" w:rsidRDefault="00A260B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proofErr w:type="spellStart"/>
      <w:r w:rsidR="007466E3" w:rsidRPr="00845688">
        <w:rPr>
          <w:lang w:val="en-US"/>
        </w:rPr>
        <w:t>body.velocity</w:t>
      </w:r>
      <w:proofErr w:type="spellEnd"/>
      <w:r w:rsidR="007466E3" w:rsidRPr="00845688">
        <w:rPr>
          <w:lang w:val="en-US"/>
        </w:rPr>
        <w:t xml:space="preserve"> = </w:t>
      </w:r>
      <w:r w:rsidR="007466E3" w:rsidRPr="00A260B8">
        <w:rPr>
          <w:lang w:val="en-US"/>
        </w:rPr>
        <w:t>new</w:t>
      </w:r>
      <w:r w:rsidR="007466E3" w:rsidRPr="00845688">
        <w:rPr>
          <w:lang w:val="en-US"/>
        </w:rPr>
        <w:t xml:space="preserve"> </w:t>
      </w:r>
      <w:proofErr w:type="gramStart"/>
      <w:r w:rsidR="007466E3" w:rsidRPr="00845688">
        <w:rPr>
          <w:lang w:val="en-US"/>
        </w:rPr>
        <w:t>Vector2(</w:t>
      </w:r>
      <w:proofErr w:type="spellStart"/>
      <w:proofErr w:type="gramEnd"/>
      <w:r w:rsidR="007466E3" w:rsidRPr="00845688">
        <w:rPr>
          <w:lang w:val="en-US"/>
        </w:rPr>
        <w:t>body.velocity.x</w:t>
      </w:r>
      <w:proofErr w:type="spellEnd"/>
      <w:r w:rsidR="007466E3" w:rsidRPr="00845688">
        <w:rPr>
          <w:lang w:val="en-US"/>
        </w:rPr>
        <w:t xml:space="preserve">, </w:t>
      </w:r>
      <w:proofErr w:type="spellStart"/>
      <w:r w:rsidR="007466E3" w:rsidRPr="00845688">
        <w:rPr>
          <w:lang w:val="en-US"/>
        </w:rPr>
        <w:t>jumpPower</w:t>
      </w:r>
      <w:proofErr w:type="spellEnd"/>
      <w:r w:rsidR="007466E3" w:rsidRPr="00845688">
        <w:rPr>
          <w:lang w:val="en-US"/>
        </w:rPr>
        <w:t>);</w:t>
      </w:r>
    </w:p>
    <w:p w14:paraId="5571A88D" w14:textId="5B383481" w:rsidR="007466E3" w:rsidRPr="00845688" w:rsidRDefault="00A260B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>
        <w:rPr>
          <w:lang w:val="ru-BY"/>
        </w:rPr>
        <w:t xml:space="preserve">  </w:t>
      </w:r>
      <w:r w:rsidR="007466E3" w:rsidRPr="00845688">
        <w:t>}</w:t>
      </w:r>
    </w:p>
    <w:p w14:paraId="5B9069E8" w14:textId="79B4C14A" w:rsidR="007466E3" w:rsidRPr="00A260B8" w:rsidRDefault="007466E3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 w:rsidRPr="00845688">
        <w:t>}</w:t>
      </w:r>
    </w:p>
    <w:p w14:paraId="34324651" w14:textId="1E07B100" w:rsidR="000532B1" w:rsidRDefault="00B006E8" w:rsidP="000772EE">
      <w:r>
        <w:t>В</w:t>
      </w:r>
      <w:r w:rsidR="00FC4699">
        <w:t>ысота прыжка будет зависеть от продолжительности нажатия</w:t>
      </w:r>
      <w:r w:rsidR="00071AFE">
        <w:rPr>
          <w:lang w:val="ru-BY"/>
        </w:rPr>
        <w:t xml:space="preserve"> кл</w:t>
      </w:r>
      <w:r w:rsidR="00EF1E76">
        <w:rPr>
          <w:lang w:val="ru-BY"/>
        </w:rPr>
        <w:t>а</w:t>
      </w:r>
      <w:r w:rsidR="00071AFE">
        <w:rPr>
          <w:lang w:val="ru-BY"/>
        </w:rPr>
        <w:t>вишы</w:t>
      </w:r>
      <w:r w:rsidR="00FC4699">
        <w:t xml:space="preserve"> П</w:t>
      </w:r>
      <w:r w:rsidR="00C55C55">
        <w:t>робел: если отпустить клавишу до того, как тело</w:t>
      </w:r>
      <w:r w:rsidR="00C47C03">
        <w:t xml:space="preserve"> достигнет максимальной точки</w:t>
      </w:r>
      <w:r w:rsidR="00C55C55">
        <w:t xml:space="preserve">, то его скорость </w:t>
      </w:r>
      <w:r w:rsidR="006278FC">
        <w:t xml:space="preserve">подъема </w:t>
      </w:r>
      <w:r w:rsidR="00C55C55">
        <w:t xml:space="preserve">уменьшиться наполовину, чтобы </w:t>
      </w:r>
      <w:r w:rsidR="00CF0496">
        <w:rPr>
          <w:lang w:val="ru-BY"/>
        </w:rPr>
        <w:t xml:space="preserve">падение началось быстрее </w:t>
      </w:r>
      <w:r w:rsidR="001123D6">
        <w:t>(см. листинг 2.6).</w:t>
      </w:r>
    </w:p>
    <w:p w14:paraId="54C82D24" w14:textId="25CAEE8A" w:rsidR="003C1FF1" w:rsidRDefault="003C1FF1" w:rsidP="003C1FF1">
      <w:pPr>
        <w:pStyle w:val="afffd"/>
      </w:pPr>
      <w:r>
        <w:t xml:space="preserve">Листинг 2.6 – </w:t>
      </w:r>
      <w:r w:rsidR="00746353">
        <w:t>Контроль</w:t>
      </w:r>
      <w:r w:rsidR="00576F8B">
        <w:t xml:space="preserve"> высот</w:t>
      </w:r>
      <w:r w:rsidR="00576F8B">
        <w:rPr>
          <w:lang w:val="ru-BY"/>
        </w:rPr>
        <w:t>ы</w:t>
      </w:r>
      <w:r w:rsidR="00576F8B">
        <w:t xml:space="preserve"> </w:t>
      </w:r>
      <w:r>
        <w:t>прыжка</w:t>
      </w:r>
    </w:p>
    <w:p w14:paraId="6BAE84F8" w14:textId="77777777" w:rsidR="00362E89" w:rsidRPr="00845688" w:rsidRDefault="00362E8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proofErr w:type="gramStart"/>
      <w:r w:rsidRPr="00845688">
        <w:rPr>
          <w:lang w:val="en-US"/>
        </w:rPr>
        <w:t>if</w:t>
      </w:r>
      <w:r w:rsidRPr="00845688">
        <w:t>(</w:t>
      </w:r>
      <w:proofErr w:type="gramEnd"/>
      <w:r w:rsidRPr="00845688">
        <w:rPr>
          <w:lang w:val="en-US"/>
        </w:rPr>
        <w:t>Input</w:t>
      </w:r>
      <w:r w:rsidRPr="00845688">
        <w:t>.</w:t>
      </w:r>
      <w:proofErr w:type="spellStart"/>
      <w:r w:rsidRPr="00845688">
        <w:rPr>
          <w:lang w:val="en-US"/>
        </w:rPr>
        <w:t>GetKeyUp</w:t>
      </w:r>
      <w:proofErr w:type="spellEnd"/>
      <w:r w:rsidRPr="00845688">
        <w:t>(</w:t>
      </w:r>
      <w:proofErr w:type="spellStart"/>
      <w:r w:rsidRPr="00845688">
        <w:rPr>
          <w:lang w:val="en-US"/>
        </w:rPr>
        <w:t>KeyCode</w:t>
      </w:r>
      <w:proofErr w:type="spellEnd"/>
      <w:r w:rsidRPr="00845688">
        <w:t>.</w:t>
      </w:r>
      <w:r w:rsidRPr="00845688">
        <w:rPr>
          <w:lang w:val="en-US"/>
        </w:rPr>
        <w:t>Space</w:t>
      </w:r>
      <w:r w:rsidRPr="00845688">
        <w:t xml:space="preserve">) &amp;&amp; </w:t>
      </w:r>
      <w:r w:rsidRPr="00845688">
        <w:rPr>
          <w:lang w:val="en-US"/>
        </w:rPr>
        <w:t>body</w:t>
      </w:r>
      <w:r w:rsidRPr="00845688">
        <w:t>.</w:t>
      </w:r>
      <w:r w:rsidRPr="00845688">
        <w:rPr>
          <w:lang w:val="en-US"/>
        </w:rPr>
        <w:t>velocity</w:t>
      </w:r>
      <w:r w:rsidRPr="00845688">
        <w:t>.</w:t>
      </w:r>
      <w:r w:rsidRPr="00845688">
        <w:rPr>
          <w:lang w:val="en-US"/>
        </w:rPr>
        <w:t>y</w:t>
      </w:r>
      <w:r w:rsidRPr="00845688">
        <w:t xml:space="preserve"> &gt; 0)</w:t>
      </w:r>
    </w:p>
    <w:p w14:paraId="21301ADA" w14:textId="3F266686" w:rsidR="00362E89" w:rsidRPr="00CC4CB0" w:rsidRDefault="00362E8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CC4CB0">
        <w:rPr>
          <w:lang w:val="en-US"/>
        </w:rPr>
        <w:t>{</w:t>
      </w:r>
    </w:p>
    <w:p w14:paraId="7E132D0C" w14:textId="7FD9D21C" w:rsidR="00E8663A" w:rsidRDefault="00E8663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proofErr w:type="spellStart"/>
      <w:r w:rsidR="00362E89" w:rsidRPr="00E8663A">
        <w:rPr>
          <w:lang w:val="en-US"/>
        </w:rPr>
        <w:t>body.velocity</w:t>
      </w:r>
      <w:proofErr w:type="spellEnd"/>
      <w:r w:rsidR="00362E89" w:rsidRPr="00E8663A">
        <w:rPr>
          <w:lang w:val="en-US"/>
        </w:rPr>
        <w:t xml:space="preserve"> = </w:t>
      </w:r>
      <w:r w:rsidR="00362E89" w:rsidRPr="00845688">
        <w:rPr>
          <w:lang w:val="en-US"/>
        </w:rPr>
        <w:t>new</w:t>
      </w:r>
      <w:r w:rsidR="00362E89" w:rsidRPr="00E8663A">
        <w:rPr>
          <w:lang w:val="en-US"/>
        </w:rPr>
        <w:t xml:space="preserve"> </w:t>
      </w:r>
      <w:proofErr w:type="gramStart"/>
      <w:r w:rsidR="00362E89" w:rsidRPr="00E8663A">
        <w:rPr>
          <w:lang w:val="en-US"/>
        </w:rPr>
        <w:t>Vector2(</w:t>
      </w:r>
      <w:proofErr w:type="gramEnd"/>
    </w:p>
    <w:p w14:paraId="67D41328" w14:textId="77777777" w:rsidR="00E8663A" w:rsidRDefault="00E8663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proofErr w:type="spellStart"/>
      <w:r w:rsidR="00362E89" w:rsidRPr="00E8663A">
        <w:rPr>
          <w:lang w:val="en-US"/>
        </w:rPr>
        <w:t>body.velocity.x</w:t>
      </w:r>
      <w:proofErr w:type="spellEnd"/>
      <w:r w:rsidR="00362E89" w:rsidRPr="00E8663A">
        <w:rPr>
          <w:lang w:val="en-US"/>
        </w:rPr>
        <w:t>,</w:t>
      </w:r>
    </w:p>
    <w:p w14:paraId="36207652" w14:textId="625E7448" w:rsidR="00E8663A" w:rsidRPr="00845688" w:rsidRDefault="00E8663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>
        <w:rPr>
          <w:lang w:val="ru-BY"/>
        </w:rPr>
        <w:t xml:space="preserve">    </w:t>
      </w:r>
      <w:r w:rsidR="00362E89" w:rsidRPr="00E8663A">
        <w:rPr>
          <w:lang w:val="en-US"/>
        </w:rPr>
        <w:t>body</w:t>
      </w:r>
      <w:r w:rsidR="00362E89" w:rsidRPr="00845688">
        <w:t>.</w:t>
      </w:r>
      <w:r w:rsidR="00362E89" w:rsidRPr="00E8663A">
        <w:rPr>
          <w:lang w:val="en-US"/>
        </w:rPr>
        <w:t>velocity</w:t>
      </w:r>
      <w:r w:rsidR="00362E89" w:rsidRPr="00845688">
        <w:t>.</w:t>
      </w:r>
      <w:r w:rsidR="00362E89" w:rsidRPr="00E8663A">
        <w:rPr>
          <w:lang w:val="en-US"/>
        </w:rPr>
        <w:t>y</w:t>
      </w:r>
      <w:r w:rsidR="00362E89" w:rsidRPr="00845688">
        <w:t xml:space="preserve"> / </w:t>
      </w:r>
      <w:proofErr w:type="gramStart"/>
      <w:r w:rsidR="00362E89" w:rsidRPr="00845688">
        <w:t>2</w:t>
      </w:r>
      <w:proofErr w:type="gramEnd"/>
    </w:p>
    <w:p w14:paraId="4D82E14E" w14:textId="7E427CBE" w:rsidR="00362E89" w:rsidRPr="00845688" w:rsidRDefault="00E8663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>
        <w:rPr>
          <w:lang w:val="ru-BY"/>
        </w:rPr>
        <w:t xml:space="preserve">  </w:t>
      </w:r>
      <w:r w:rsidR="00362E89" w:rsidRPr="00845688">
        <w:t>);</w:t>
      </w:r>
    </w:p>
    <w:p w14:paraId="0C1A1F7F" w14:textId="60DFD1C1" w:rsidR="00362E89" w:rsidRPr="005E72A2" w:rsidRDefault="00362E8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 w:rsidRPr="005E72A2">
        <w:lastRenderedPageBreak/>
        <w:t>}</w:t>
      </w:r>
    </w:p>
    <w:p w14:paraId="057ED50C" w14:textId="79C547ED" w:rsidR="00777F30" w:rsidRPr="00845688" w:rsidRDefault="00C96C62" w:rsidP="000772EE">
      <w:r w:rsidRPr="00545581">
        <w:t>Персонаж может совершать несколько прыжков подряд без касания земли, если нажать</w:t>
      </w:r>
      <w:r w:rsidR="003969C5">
        <w:rPr>
          <w:lang w:val="ru-BY"/>
        </w:rPr>
        <w:t xml:space="preserve"> клавишу</w:t>
      </w:r>
      <w:r w:rsidRPr="00545581">
        <w:t xml:space="preserve"> Пробел </w:t>
      </w:r>
      <w:r w:rsidR="00BB3CE2">
        <w:rPr>
          <w:lang w:val="ru-BY"/>
        </w:rPr>
        <w:t xml:space="preserve">сразу </w:t>
      </w:r>
      <w:r w:rsidRPr="005F3436">
        <w:t>после последнего совершенного прыжка</w:t>
      </w:r>
      <w:r w:rsidR="007E3AE6" w:rsidRPr="00B61878">
        <w:t>.</w:t>
      </w:r>
    </w:p>
    <w:p w14:paraId="5ADF3384" w14:textId="6C478F13" w:rsidR="009A07A7" w:rsidRDefault="001B32BF" w:rsidP="000772EE">
      <w:r w:rsidRPr="005F3436">
        <w:t>Для совершения кувырка</w:t>
      </w:r>
      <w:r w:rsidRPr="003C1A57">
        <w:t xml:space="preserve"> для </w:t>
      </w:r>
      <w:r w:rsidR="008D4D79" w:rsidRPr="003C1A57">
        <w:rPr>
          <w:lang w:val="ru-BY"/>
        </w:rPr>
        <w:t>уклонения</w:t>
      </w:r>
      <w:r w:rsidR="008D4D79" w:rsidRPr="003C1A57">
        <w:t xml:space="preserve"> </w:t>
      </w:r>
      <w:r w:rsidRPr="003C1A57">
        <w:t xml:space="preserve">от стрел, летящих слишком низко, необходимо нажать </w:t>
      </w:r>
      <w:r w:rsidR="00381063" w:rsidRPr="003C1A57">
        <w:t>клавишу</w:t>
      </w:r>
      <w:r w:rsidRPr="003C1A57">
        <w:t xml:space="preserve"> </w:t>
      </w:r>
      <w:r w:rsidRPr="003C1A57">
        <w:rPr>
          <w:lang w:val="en-US"/>
        </w:rPr>
        <w:t>C</w:t>
      </w:r>
      <w:r w:rsidR="00441F1D" w:rsidRPr="003C1A57">
        <w:t xml:space="preserve"> клавиатуры</w:t>
      </w:r>
      <w:r w:rsidRPr="003C1A57">
        <w:t xml:space="preserve">. </w:t>
      </w:r>
      <w:r w:rsidR="00D363AC" w:rsidRPr="003C1A57">
        <w:rPr>
          <w:lang w:val="ru-BY"/>
        </w:rPr>
        <w:t>Р</w:t>
      </w:r>
      <w:proofErr w:type="spellStart"/>
      <w:r w:rsidRPr="003C1A57">
        <w:t>азмер</w:t>
      </w:r>
      <w:proofErr w:type="spellEnd"/>
      <w:r w:rsidRPr="003C1A57">
        <w:t xml:space="preserve"> </w:t>
      </w:r>
      <w:proofErr w:type="spellStart"/>
      <w:r w:rsidRPr="003C1A57">
        <w:rPr>
          <w:lang w:val="en-US"/>
        </w:rPr>
        <w:t>BoxCollider</w:t>
      </w:r>
      <w:proofErr w:type="spellEnd"/>
      <w:r w:rsidRPr="003C1A57">
        <w:t>2</w:t>
      </w:r>
      <w:r w:rsidRPr="003C1A57">
        <w:rPr>
          <w:lang w:val="en-US"/>
        </w:rPr>
        <w:t>D</w:t>
      </w:r>
      <w:r w:rsidRPr="003C1A57">
        <w:t xml:space="preserve"> </w:t>
      </w:r>
      <w:r>
        <w:t xml:space="preserve">игрока уменьшится вдвое по оси </w:t>
      </w:r>
      <w:r>
        <w:rPr>
          <w:lang w:val="en-US"/>
        </w:rPr>
        <w:t>Y</w:t>
      </w:r>
      <w:r>
        <w:t>, а также запустится соответствующая запись анимации кувырка.</w:t>
      </w:r>
      <w:r w:rsidR="007C06BA">
        <w:t xml:space="preserve"> На последнем кадре анимации вызывается функция, возвращающая размеры </w:t>
      </w:r>
      <w:proofErr w:type="spellStart"/>
      <w:r w:rsidR="006162F9">
        <w:rPr>
          <w:lang w:val="en-US"/>
        </w:rPr>
        <w:t>BoxCollider</w:t>
      </w:r>
      <w:proofErr w:type="spellEnd"/>
      <w:r w:rsidR="006162F9" w:rsidRPr="001B32BF">
        <w:t>2</w:t>
      </w:r>
      <w:r w:rsidR="006162F9">
        <w:rPr>
          <w:lang w:val="en-US"/>
        </w:rPr>
        <w:t>D</w:t>
      </w:r>
      <w:r w:rsidR="006162F9">
        <w:t xml:space="preserve"> </w:t>
      </w:r>
      <w:r w:rsidR="007C06BA">
        <w:t>в исходное состояние.</w:t>
      </w:r>
    </w:p>
    <w:p w14:paraId="2B55BD7B" w14:textId="59B39471" w:rsidR="004F25E0" w:rsidRDefault="004F25E0" w:rsidP="004F25E0">
      <w:pPr>
        <w:pStyle w:val="21"/>
      </w:pPr>
      <w:bookmarkStart w:id="14" w:name="_Toc134632479"/>
      <w:r>
        <w:t>Создание игрового уровня</w:t>
      </w:r>
      <w:bookmarkEnd w:id="14"/>
    </w:p>
    <w:p w14:paraId="07D26235" w14:textId="6C448567" w:rsidR="006269E5" w:rsidRDefault="0099048A" w:rsidP="006269E5">
      <w:r>
        <w:t xml:space="preserve">Для создания уровня был использован </w:t>
      </w:r>
      <w:r w:rsidR="00C17CEE" w:rsidRPr="00C17CEE">
        <w:t>компонент</w:t>
      </w:r>
      <w:r w:rsidRPr="000F3530">
        <w:rPr>
          <w:color w:val="FF0000"/>
        </w:rPr>
        <w:t xml:space="preserve"> </w:t>
      </w:r>
      <w:proofErr w:type="spellStart"/>
      <w:r>
        <w:rPr>
          <w:lang w:val="en-US"/>
        </w:rPr>
        <w:t>Tilemap</w:t>
      </w:r>
      <w:proofErr w:type="spellEnd"/>
      <w:r>
        <w:t xml:space="preserve">, встроенный в </w:t>
      </w:r>
      <w:r>
        <w:rPr>
          <w:lang w:val="en-US"/>
        </w:rPr>
        <w:t>Unity</w:t>
      </w:r>
      <w:r w:rsidRPr="00DA6739">
        <w:t xml:space="preserve"> </w:t>
      </w:r>
      <w:r>
        <w:rPr>
          <w:lang w:val="en-US"/>
        </w:rPr>
        <w:t>Editor</w:t>
      </w:r>
      <w:r>
        <w:t xml:space="preserve">. </w:t>
      </w:r>
      <w:proofErr w:type="spellStart"/>
      <w:r>
        <w:rPr>
          <w:lang w:val="en-US"/>
        </w:rPr>
        <w:t>Tilemap</w:t>
      </w:r>
      <w:proofErr w:type="spellEnd"/>
      <w:r w:rsidRPr="006E6536">
        <w:t xml:space="preserve"> </w:t>
      </w:r>
      <w:r>
        <w:t>позволяет размещать изображения</w:t>
      </w:r>
      <w:r w:rsidRPr="00085BEB">
        <w:t xml:space="preserve"> </w:t>
      </w:r>
      <w:r>
        <w:t xml:space="preserve">внутри сетки, которая создается компонентом </w:t>
      </w:r>
      <w:r>
        <w:rPr>
          <w:lang w:val="en-US"/>
        </w:rPr>
        <w:t>Grid</w:t>
      </w:r>
      <w:r w:rsidRPr="006E6536">
        <w:t>.</w:t>
      </w:r>
      <w:r>
        <w:t xml:space="preserve"> </w:t>
      </w:r>
      <w:r w:rsidR="00717AA6">
        <w:rPr>
          <w:lang w:val="ru-BY"/>
        </w:rPr>
        <w:t>Он</w:t>
      </w:r>
      <w:r w:rsidR="00717AA6" w:rsidRPr="006E6536">
        <w:t xml:space="preserve"> </w:t>
      </w:r>
      <w:r>
        <w:t>разбивает экран на сет</w:t>
      </w:r>
      <w:r w:rsidRPr="00C17CEE">
        <w:t xml:space="preserve">ку, состоящую из точек и линий, где каждая ячейка имеет одинаковый размер. </w:t>
      </w:r>
      <w:r w:rsidR="00C17CEE" w:rsidRPr="00C17CEE">
        <w:t>Ячейки могут обладать</w:t>
      </w:r>
      <w:r w:rsidRPr="00C17CEE">
        <w:t xml:space="preserve"> различными формами, например</w:t>
      </w:r>
      <w:r>
        <w:t xml:space="preserve">, квадраты, шестиугольники или параллелограммы. </w:t>
      </w:r>
      <w:r w:rsidR="00051682">
        <w:rPr>
          <w:lang w:val="ru-BY"/>
        </w:rPr>
        <w:t>Изображения</w:t>
      </w:r>
      <w:r>
        <w:t xml:space="preserve">, из которых будет состоять </w:t>
      </w:r>
      <w:proofErr w:type="spellStart"/>
      <w:r>
        <w:rPr>
          <w:lang w:val="en-US"/>
        </w:rPr>
        <w:t>Tilemap</w:t>
      </w:r>
      <w:proofErr w:type="spellEnd"/>
      <w:r>
        <w:t xml:space="preserve">, помещаются в </w:t>
      </w:r>
      <w:r>
        <w:rPr>
          <w:lang w:val="en-US"/>
        </w:rPr>
        <w:t>Tile</w:t>
      </w:r>
      <w:r w:rsidRPr="002C157D">
        <w:t xml:space="preserve"> </w:t>
      </w:r>
      <w:r w:rsidR="003C1A57">
        <w:rPr>
          <w:lang w:val="en-US"/>
        </w:rPr>
        <w:t>Palette</w:t>
      </w:r>
      <w:r w:rsidRPr="002C157D">
        <w:t xml:space="preserve"> </w:t>
      </w:r>
      <w:r w:rsidR="003C1A57">
        <w:t>–</w:t>
      </w:r>
      <w:r>
        <w:t xml:space="preserve"> инструмент, схожий по смыслу с палитрой и кисточкой. С помощью кисточки можно выбрать спрайт, находящийся в палитре, и начать размещать </w:t>
      </w:r>
      <w:r w:rsidR="00824818">
        <w:t>его</w:t>
      </w:r>
      <w:r w:rsidR="00084FA4">
        <w:t xml:space="preserve"> </w:t>
      </w:r>
      <w:r>
        <w:t xml:space="preserve">внутри сетки. Такой способ разметки упрощает создание уровней и позволяет быстро создавать прототипы при </w:t>
      </w:r>
      <w:r w:rsidR="007A37E5">
        <w:t xml:space="preserve">проектировании </w:t>
      </w:r>
      <w:r w:rsidRPr="00660E02">
        <w:t>2</w:t>
      </w:r>
      <w:r>
        <w:rPr>
          <w:lang w:val="en-US"/>
        </w:rPr>
        <w:t>D</w:t>
      </w:r>
      <w:r>
        <w:t xml:space="preserve">-миров внутри игры. </w:t>
      </w:r>
    </w:p>
    <w:p w14:paraId="189D3052" w14:textId="5A57C224" w:rsidR="0099048A" w:rsidRPr="001B32BF" w:rsidRDefault="006269E5" w:rsidP="00DF15BB">
      <w:r>
        <w:t xml:space="preserve">Чтобы движок рассчитывал поведение объектов при столкновении с плитками </w:t>
      </w:r>
      <w:proofErr w:type="spellStart"/>
      <w:r>
        <w:rPr>
          <w:lang w:val="en-US"/>
        </w:rPr>
        <w:t>Tilemap</w:t>
      </w:r>
      <w:proofErr w:type="spellEnd"/>
      <w:r>
        <w:t xml:space="preserve">, необходимо добавить компонент </w:t>
      </w:r>
      <w:proofErr w:type="spellStart"/>
      <w:r>
        <w:rPr>
          <w:lang w:val="en-US"/>
        </w:rPr>
        <w:t>Tilemap</w:t>
      </w:r>
      <w:proofErr w:type="spellEnd"/>
      <w:r w:rsidRPr="00193721">
        <w:t xml:space="preserve"> </w:t>
      </w:r>
      <w:r>
        <w:rPr>
          <w:lang w:val="en-US"/>
        </w:rPr>
        <w:t>Collider</w:t>
      </w:r>
      <w:r w:rsidRPr="00193721">
        <w:t xml:space="preserve"> 2</w:t>
      </w:r>
      <w:r>
        <w:rPr>
          <w:lang w:val="en-US"/>
        </w:rPr>
        <w:t>D</w:t>
      </w:r>
      <w:r>
        <w:t xml:space="preserve"> с</w:t>
      </w:r>
      <w:r w:rsidRPr="003A07D2">
        <w:t xml:space="preserve"> </w:t>
      </w:r>
      <w:r>
        <w:rPr>
          <w:lang w:val="en-US"/>
        </w:rPr>
        <w:t>Composite</w:t>
      </w:r>
      <w:r w:rsidRPr="003A07D2">
        <w:t xml:space="preserve"> </w:t>
      </w:r>
      <w:r>
        <w:rPr>
          <w:lang w:val="en-US"/>
        </w:rPr>
        <w:t>Collider</w:t>
      </w:r>
      <w:r w:rsidRPr="003A07D2">
        <w:t xml:space="preserve"> 2</w:t>
      </w:r>
      <w:r>
        <w:rPr>
          <w:lang w:val="en-US"/>
        </w:rPr>
        <w:t>D</w:t>
      </w:r>
      <w:r>
        <w:t>, который объединит все картинки в одну форму, если спрайты наход</w:t>
      </w:r>
      <w:r w:rsidR="00DF15BB">
        <w:t>ятся в соседних ячейках сетки.</w:t>
      </w:r>
    </w:p>
    <w:p w14:paraId="5DFD8274" w14:textId="1F5947B3" w:rsidR="006B596F" w:rsidRDefault="0099048A" w:rsidP="003F69A1">
      <w:r>
        <w:t xml:space="preserve">Для бесконечного бега персонажа в направлении оси </w:t>
      </w:r>
      <w:r>
        <w:rPr>
          <w:lang w:val="en-US"/>
        </w:rPr>
        <w:t>X</w:t>
      </w:r>
      <w:r>
        <w:t xml:space="preserve"> требуется наличие бесконечно длинного пола, по которому </w:t>
      </w:r>
      <w:r w:rsidR="006B596F">
        <w:rPr>
          <w:lang w:val="ru-BY"/>
        </w:rPr>
        <w:t>он будет передвигаться</w:t>
      </w:r>
      <w:r>
        <w:t>.</w:t>
      </w:r>
      <w:r w:rsidR="005D2D25">
        <w:t xml:space="preserve"> Земля в игре создается с помощью компонента</w:t>
      </w:r>
      <w:r w:rsidRPr="000F3530">
        <w:rPr>
          <w:color w:val="FF0000"/>
        </w:rPr>
        <w:t xml:space="preserve"> </w:t>
      </w:r>
      <w:proofErr w:type="spellStart"/>
      <w:r w:rsidRPr="005D2D25">
        <w:rPr>
          <w:lang w:val="en-US"/>
        </w:rPr>
        <w:t>Tilemap</w:t>
      </w:r>
      <w:proofErr w:type="spellEnd"/>
      <w:r w:rsidRPr="005D2D25">
        <w:t xml:space="preserve"> </w:t>
      </w:r>
      <w:r w:rsidR="005D2D25" w:rsidRPr="005D2D25">
        <w:t>повторяющимися изображениями</w:t>
      </w:r>
      <w:r w:rsidRPr="005D2D25">
        <w:t xml:space="preserve">. </w:t>
      </w:r>
    </w:p>
    <w:p w14:paraId="7AAC6179" w14:textId="5D9D1DC5" w:rsidR="00FE6A68" w:rsidRDefault="0099048A" w:rsidP="006B596F">
      <w:r w:rsidRPr="007214B8">
        <w:t xml:space="preserve">Создать карту </w:t>
      </w:r>
      <w:r w:rsidR="005D2D25" w:rsidRPr="007214B8">
        <w:t xml:space="preserve">большой </w:t>
      </w:r>
      <w:r w:rsidRPr="007214B8">
        <w:t xml:space="preserve">длины </w:t>
      </w:r>
      <w:r w:rsidR="004F07E4">
        <w:t xml:space="preserve">– </w:t>
      </w:r>
      <w:r w:rsidRPr="007214B8">
        <w:t xml:space="preserve">непроизводительно и неэффективно, потому что отображаться в это время на экране будет </w:t>
      </w:r>
      <w:r w:rsidR="005D2D25" w:rsidRPr="007214B8">
        <w:t>малая</w:t>
      </w:r>
      <w:r w:rsidRPr="007214B8">
        <w:t xml:space="preserve"> часть от всей сетки.</w:t>
      </w:r>
      <w:r w:rsidR="006B596F">
        <w:rPr>
          <w:lang w:val="ru-BY"/>
        </w:rPr>
        <w:t xml:space="preserve"> </w:t>
      </w:r>
      <w:r w:rsidR="004C5575" w:rsidRPr="008539F3">
        <w:t xml:space="preserve">Данная проблема решается созданием </w:t>
      </w:r>
      <w:r w:rsidR="004D39F2" w:rsidRPr="008539F3">
        <w:t>нов</w:t>
      </w:r>
      <w:r w:rsidR="004D39F2">
        <w:rPr>
          <w:lang w:val="ru-BY"/>
        </w:rPr>
        <w:t>ых</w:t>
      </w:r>
      <w:r w:rsidR="004D39F2" w:rsidRPr="008539F3">
        <w:t xml:space="preserve"> </w:t>
      </w:r>
      <w:r w:rsidR="004C5575" w:rsidRPr="008539F3">
        <w:t>спрайт</w:t>
      </w:r>
      <w:r w:rsidR="004D39F2">
        <w:rPr>
          <w:lang w:val="ru-BY"/>
        </w:rPr>
        <w:t>ов</w:t>
      </w:r>
      <w:r w:rsidR="004C5575" w:rsidRPr="008539F3">
        <w:t xml:space="preserve"> земли на некотором расстоянии перед игроком при каждой смене кадра и удалении ненужных, вышедши</w:t>
      </w:r>
      <w:r w:rsidR="00DF0276" w:rsidRPr="008539F3">
        <w:t>х</w:t>
      </w:r>
      <w:r w:rsidR="004C5575" w:rsidRPr="008539F3">
        <w:t xml:space="preserve"> за пределы камеры.</w:t>
      </w:r>
      <w:r w:rsidR="008539F3">
        <w:t xml:space="preserve"> </w:t>
      </w:r>
      <w:r w:rsidR="001C6819">
        <w:t>Для этого берется положение правой границы видимости главной камеры, следящей за движением игрока</w:t>
      </w:r>
      <w:r w:rsidR="00482E23">
        <w:t>.</w:t>
      </w:r>
      <w:r w:rsidR="008C4866">
        <w:t xml:space="preserve"> </w:t>
      </w:r>
      <w:r w:rsidR="001A2412">
        <w:t>Затем прибавляет</w:t>
      </w:r>
      <w:r w:rsidR="00613C80">
        <w:t>с</w:t>
      </w:r>
      <w:r w:rsidR="001A2412">
        <w:t>я</w:t>
      </w:r>
      <w:r w:rsidR="001C6819">
        <w:t xml:space="preserve"> некоторое расстояние по координате </w:t>
      </w:r>
      <w:r w:rsidR="0095359B">
        <w:rPr>
          <w:lang w:val="en-US"/>
        </w:rPr>
        <w:t>X</w:t>
      </w:r>
      <w:r w:rsidR="0095359B">
        <w:t xml:space="preserve"> </w:t>
      </w:r>
      <w:r w:rsidR="001C6819">
        <w:t>к координатам границы</w:t>
      </w:r>
      <w:r w:rsidR="001A2412">
        <w:t>, чтоб</w:t>
      </w:r>
      <w:r w:rsidR="001A2412" w:rsidRPr="00764827">
        <w:t xml:space="preserve">ы появление новых </w:t>
      </w:r>
      <w:r w:rsidR="00764827" w:rsidRPr="00764827">
        <w:t>спрайтов</w:t>
      </w:r>
      <w:r w:rsidR="001A2412" w:rsidRPr="00764827">
        <w:t xml:space="preserve"> </w:t>
      </w:r>
      <w:r w:rsidR="001A2412">
        <w:t>происходило за кадром.</w:t>
      </w:r>
      <w:r w:rsidR="008D6CDB">
        <w:t xml:space="preserve"> И</w:t>
      </w:r>
      <w:r w:rsidR="004E5ED3">
        <w:t xml:space="preserve">, </w:t>
      </w:r>
      <w:r w:rsidR="008D6CDB">
        <w:t>наконец,</w:t>
      </w:r>
      <w:r w:rsidR="004E5ED3">
        <w:t xml:space="preserve"> </w:t>
      </w:r>
      <w:r w:rsidR="008D6CDB">
        <w:t>п</w:t>
      </w:r>
      <w:r w:rsidR="001C6819">
        <w:t>ереведя полученный двумерный вектор в координаты сетки, устанавливается новый спрайт земли.</w:t>
      </w:r>
      <w:r w:rsidR="00F72C2C">
        <w:t xml:space="preserve"> Все спрайты, вышедшие </w:t>
      </w:r>
      <w:r w:rsidR="00F72C2C">
        <w:lastRenderedPageBreak/>
        <w:t>за левую границу области видимости</w:t>
      </w:r>
      <w:r w:rsidR="00ED1A14">
        <w:t>,</w:t>
      </w:r>
      <w:r w:rsidR="0051186B" w:rsidRPr="00845688">
        <w:t xml:space="preserve"> </w:t>
      </w:r>
      <w:r w:rsidR="00F72C2C">
        <w:t>удаляются</w:t>
      </w:r>
      <w:r w:rsidR="0051186B">
        <w:rPr>
          <w:lang w:val="ru-BY"/>
        </w:rPr>
        <w:t xml:space="preserve">: устанавливается </w:t>
      </w:r>
      <w:r w:rsidR="00F72C2C">
        <w:t>нулевое значение на месте ненужных спрайтов.</w:t>
      </w:r>
    </w:p>
    <w:p w14:paraId="7C91733F" w14:textId="236F0B8D" w:rsidR="00D51BA8" w:rsidRDefault="00D51BA8" w:rsidP="000772EE">
      <w:r>
        <w:t>Пример создания новых спрайтов земли и</w:t>
      </w:r>
      <w:r w:rsidR="000F2037">
        <w:t xml:space="preserve"> удаление н</w:t>
      </w:r>
      <w:r>
        <w:t>енужных продемонстрировано листингом 2.7</w:t>
      </w:r>
      <w:r w:rsidR="00AF6E7B" w:rsidRPr="005F3436">
        <w:t>.</w:t>
      </w:r>
    </w:p>
    <w:p w14:paraId="3A3A6E57" w14:textId="2EE5F1CC" w:rsidR="00D51BA8" w:rsidRPr="00536A81" w:rsidRDefault="00D51BA8" w:rsidP="00536A81">
      <w:pPr>
        <w:pStyle w:val="afffd"/>
      </w:pPr>
      <w:r>
        <w:t>Листинг 2.7 – Создание новых спрайтов земли и удаление ненужных</w:t>
      </w:r>
    </w:p>
    <w:p w14:paraId="42244D1A" w14:textId="39C1543B" w:rsidR="00FE6A68" w:rsidRPr="00CC4CB0" w:rsidRDefault="00FE6A6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proofErr w:type="spellStart"/>
      <w:proofErr w:type="gramStart"/>
      <w:r w:rsidRPr="00845688">
        <w:rPr>
          <w:lang w:val="en-US"/>
        </w:rPr>
        <w:t>int</w:t>
      </w:r>
      <w:proofErr w:type="spellEnd"/>
      <w:proofErr w:type="gramEnd"/>
      <w:r w:rsidRPr="00CC4CB0">
        <w:rPr>
          <w:lang w:val="en-US"/>
        </w:rPr>
        <w:t xml:space="preserve"> </w:t>
      </w:r>
      <w:proofErr w:type="spellStart"/>
      <w:r w:rsidRPr="00CC4CB0">
        <w:rPr>
          <w:lang w:val="en-US"/>
        </w:rPr>
        <w:t>cameraLeftPosition</w:t>
      </w:r>
      <w:proofErr w:type="spellEnd"/>
      <w:r w:rsidRPr="00CC4CB0">
        <w:rPr>
          <w:lang w:val="en-US"/>
        </w:rPr>
        <w:t xml:space="preserve"> = (</w:t>
      </w:r>
      <w:proofErr w:type="spellStart"/>
      <w:r w:rsidRPr="00845688">
        <w:rPr>
          <w:lang w:val="en-US"/>
        </w:rPr>
        <w:t>int</w:t>
      </w:r>
      <w:proofErr w:type="spellEnd"/>
      <w:r w:rsidRPr="00CC4CB0">
        <w:rPr>
          <w:lang w:val="en-US"/>
        </w:rPr>
        <w:t>)</w:t>
      </w:r>
      <w:proofErr w:type="spellStart"/>
      <w:r w:rsidRPr="00CC4CB0">
        <w:rPr>
          <w:lang w:val="en-US"/>
        </w:rPr>
        <w:t>Camera.main.ViewportToWorldPoint</w:t>
      </w:r>
      <w:proofErr w:type="spellEnd"/>
      <w:r w:rsidRPr="00CC4CB0">
        <w:rPr>
          <w:lang w:val="en-US"/>
        </w:rPr>
        <w:t>(Vector3Int.left).x - 3;</w:t>
      </w:r>
    </w:p>
    <w:p w14:paraId="05AEB8E3" w14:textId="77777777" w:rsidR="00FE6A68" w:rsidRPr="00CC4CB0" w:rsidRDefault="00FE6A6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</w:p>
    <w:p w14:paraId="1AF79929" w14:textId="761AF3D7" w:rsidR="00FE6A68" w:rsidRPr="00CC4CB0" w:rsidRDefault="00FE6A6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proofErr w:type="spellStart"/>
      <w:proofErr w:type="gramStart"/>
      <w:r w:rsidRPr="00CC4CB0">
        <w:rPr>
          <w:lang w:val="en-US"/>
        </w:rPr>
        <w:t>cameraRightPosition</w:t>
      </w:r>
      <w:proofErr w:type="spellEnd"/>
      <w:proofErr w:type="gramEnd"/>
      <w:r w:rsidRPr="00CC4CB0">
        <w:rPr>
          <w:lang w:val="en-US"/>
        </w:rPr>
        <w:t xml:space="preserve"> = (</w:t>
      </w:r>
      <w:proofErr w:type="spellStart"/>
      <w:r w:rsidRPr="00845688">
        <w:rPr>
          <w:lang w:val="en-US"/>
        </w:rPr>
        <w:t>int</w:t>
      </w:r>
      <w:proofErr w:type="spellEnd"/>
      <w:r w:rsidRPr="00CC4CB0">
        <w:rPr>
          <w:lang w:val="en-US"/>
        </w:rPr>
        <w:t>)</w:t>
      </w:r>
      <w:proofErr w:type="spellStart"/>
      <w:r w:rsidRPr="00CC4CB0">
        <w:rPr>
          <w:lang w:val="en-US"/>
        </w:rPr>
        <w:t>Camera.main.ViewportToWorldPoint</w:t>
      </w:r>
      <w:proofErr w:type="spellEnd"/>
      <w:r w:rsidRPr="00CC4CB0">
        <w:rPr>
          <w:lang w:val="en-US"/>
        </w:rPr>
        <w:t>(Vector3Int.right).x + 2;</w:t>
      </w:r>
    </w:p>
    <w:p w14:paraId="4AC4DC3F" w14:textId="0075B786" w:rsidR="00FE6A68" w:rsidRPr="00CC4CB0" w:rsidRDefault="00FE6A6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rPr>
          <w:lang w:val="en-US"/>
        </w:rPr>
      </w:pPr>
    </w:p>
    <w:p w14:paraId="7D4243D6" w14:textId="05A88C6E" w:rsidR="00FE6A68" w:rsidRPr="00CC4CB0" w:rsidRDefault="00FE6A6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proofErr w:type="gramStart"/>
      <w:r w:rsidRPr="00845688">
        <w:rPr>
          <w:lang w:val="en-US"/>
        </w:rPr>
        <w:t>for</w:t>
      </w:r>
      <w:proofErr w:type="gramEnd"/>
      <w:r w:rsidRPr="00CC4CB0">
        <w:rPr>
          <w:lang w:val="en-US"/>
        </w:rPr>
        <w:t xml:space="preserve"> (</w:t>
      </w:r>
      <w:proofErr w:type="spellStart"/>
      <w:r w:rsidRPr="00845688">
        <w:rPr>
          <w:lang w:val="en-US"/>
        </w:rPr>
        <w:t>int</w:t>
      </w:r>
      <w:proofErr w:type="spellEnd"/>
      <w:r w:rsidRPr="00CC4CB0">
        <w:rPr>
          <w:lang w:val="en-US"/>
        </w:rPr>
        <w:t xml:space="preserve"> </w:t>
      </w:r>
      <w:proofErr w:type="spellStart"/>
      <w:r w:rsidRPr="00CC4CB0">
        <w:rPr>
          <w:lang w:val="en-US"/>
        </w:rPr>
        <w:t>i</w:t>
      </w:r>
      <w:proofErr w:type="spellEnd"/>
      <w:r w:rsidRPr="00CC4CB0">
        <w:rPr>
          <w:lang w:val="en-US"/>
        </w:rPr>
        <w:t xml:space="preserve"> = -2; </w:t>
      </w:r>
      <w:proofErr w:type="spellStart"/>
      <w:r w:rsidRPr="00CC4CB0">
        <w:rPr>
          <w:lang w:val="en-US"/>
        </w:rPr>
        <w:t>i</w:t>
      </w:r>
      <w:proofErr w:type="spellEnd"/>
      <w:r w:rsidRPr="00CC4CB0">
        <w:rPr>
          <w:lang w:val="en-US"/>
        </w:rPr>
        <w:t xml:space="preserve"> &lt; </w:t>
      </w:r>
      <w:proofErr w:type="spellStart"/>
      <w:r w:rsidRPr="00CC4CB0">
        <w:rPr>
          <w:lang w:val="en-US"/>
        </w:rPr>
        <w:t>cameraTopPosition</w:t>
      </w:r>
      <w:proofErr w:type="spellEnd"/>
      <w:r w:rsidRPr="00CC4CB0">
        <w:rPr>
          <w:lang w:val="en-US"/>
        </w:rPr>
        <w:t xml:space="preserve">; </w:t>
      </w:r>
      <w:proofErr w:type="spellStart"/>
      <w:r w:rsidRPr="00CC4CB0">
        <w:rPr>
          <w:lang w:val="en-US"/>
        </w:rPr>
        <w:t>i</w:t>
      </w:r>
      <w:proofErr w:type="spellEnd"/>
      <w:r w:rsidRPr="00CC4CB0">
        <w:rPr>
          <w:lang w:val="en-US"/>
        </w:rPr>
        <w:t>++)</w:t>
      </w:r>
    </w:p>
    <w:p w14:paraId="7231589B" w14:textId="11F6DBB1" w:rsidR="00FE6A68" w:rsidRPr="00CC4CB0" w:rsidRDefault="00FE6A6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CC4CB0">
        <w:rPr>
          <w:lang w:val="en-US"/>
        </w:rPr>
        <w:t>{</w:t>
      </w:r>
    </w:p>
    <w:p w14:paraId="4BBC733A" w14:textId="03097439" w:rsidR="00611445" w:rsidRDefault="00611445" w:rsidP="00611445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proofErr w:type="spellStart"/>
      <w:proofErr w:type="gramStart"/>
      <w:r w:rsidR="00FE6A68" w:rsidRPr="00611445">
        <w:rPr>
          <w:lang w:val="en-US"/>
        </w:rPr>
        <w:t>tilemap.SetTile</w:t>
      </w:r>
      <w:proofErr w:type="spellEnd"/>
      <w:r w:rsidR="00FE6A68" w:rsidRPr="00611445">
        <w:rPr>
          <w:lang w:val="en-US"/>
        </w:rPr>
        <w:t>(</w:t>
      </w:r>
      <w:proofErr w:type="spellStart"/>
      <w:proofErr w:type="gramEnd"/>
      <w:r w:rsidR="00FE6A68" w:rsidRPr="00611445">
        <w:rPr>
          <w:lang w:val="en-US"/>
        </w:rPr>
        <w:t>tilemap.WorldToCell</w:t>
      </w:r>
      <w:proofErr w:type="spellEnd"/>
      <w:r w:rsidR="00FE6A68" w:rsidRPr="00611445">
        <w:rPr>
          <w:lang w:val="en-US"/>
        </w:rPr>
        <w:t>(</w:t>
      </w:r>
    </w:p>
    <w:p w14:paraId="2BD44685" w14:textId="77777777" w:rsidR="00611445" w:rsidRDefault="00611445" w:rsidP="00611445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proofErr w:type="gramStart"/>
      <w:r w:rsidR="00FE6A68" w:rsidRPr="00845688">
        <w:rPr>
          <w:lang w:val="en-US"/>
        </w:rPr>
        <w:t>new</w:t>
      </w:r>
      <w:proofErr w:type="gramEnd"/>
      <w:r w:rsidR="00FE6A68" w:rsidRPr="00611445">
        <w:rPr>
          <w:lang w:val="en-US"/>
        </w:rPr>
        <w:t xml:space="preserve"> Vector3Int(</w:t>
      </w:r>
      <w:proofErr w:type="spellStart"/>
      <w:r w:rsidR="00FE6A68" w:rsidRPr="00611445">
        <w:rPr>
          <w:lang w:val="en-US"/>
        </w:rPr>
        <w:t>cameraLeftPosition</w:t>
      </w:r>
      <w:proofErr w:type="spellEnd"/>
      <w:r w:rsidR="00FE6A68" w:rsidRPr="00611445">
        <w:rPr>
          <w:lang w:val="en-US"/>
        </w:rPr>
        <w:t xml:space="preserve">, </w:t>
      </w:r>
      <w:proofErr w:type="spellStart"/>
      <w:r w:rsidR="00FE6A68" w:rsidRPr="00611445">
        <w:rPr>
          <w:lang w:val="en-US"/>
        </w:rPr>
        <w:t>i</w:t>
      </w:r>
      <w:proofErr w:type="spellEnd"/>
      <w:r w:rsidR="00FE6A68" w:rsidRPr="00611445">
        <w:rPr>
          <w:lang w:val="en-US"/>
        </w:rPr>
        <w:t>, 0)</w:t>
      </w:r>
    </w:p>
    <w:p w14:paraId="6A2139DA" w14:textId="7D616DDA" w:rsidR="00FE6A68" w:rsidRPr="00611445" w:rsidRDefault="00611445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FE6A68" w:rsidRPr="00611445">
        <w:rPr>
          <w:lang w:val="en-US"/>
        </w:rPr>
        <w:t xml:space="preserve">), </w:t>
      </w:r>
      <w:r w:rsidR="00FE6A68" w:rsidRPr="00845688">
        <w:rPr>
          <w:lang w:val="en-US"/>
        </w:rPr>
        <w:t>null</w:t>
      </w:r>
      <w:r w:rsidR="00FE6A68" w:rsidRPr="00611445">
        <w:rPr>
          <w:lang w:val="en-US"/>
        </w:rPr>
        <w:t>);</w:t>
      </w:r>
    </w:p>
    <w:p w14:paraId="64D810BE" w14:textId="3F61F385" w:rsidR="00611445" w:rsidRPr="00845688" w:rsidRDefault="00FE6A68" w:rsidP="00611445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CC4CB0">
        <w:rPr>
          <w:lang w:val="en-US"/>
        </w:rPr>
        <w:t>}</w:t>
      </w:r>
    </w:p>
    <w:p w14:paraId="2B74EFDD" w14:textId="77777777" w:rsidR="00A85497" w:rsidRPr="00CC4CB0" w:rsidRDefault="00A85497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rPr>
          <w:lang w:val="en-US"/>
        </w:rPr>
      </w:pPr>
    </w:p>
    <w:p w14:paraId="2297766A" w14:textId="77777777" w:rsidR="00611445" w:rsidRDefault="00FE6A68" w:rsidP="00611445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proofErr w:type="spellStart"/>
      <w:proofErr w:type="gramStart"/>
      <w:r w:rsidRPr="00611445">
        <w:rPr>
          <w:lang w:val="en-US"/>
        </w:rPr>
        <w:t>tilemap.SetTile</w:t>
      </w:r>
      <w:proofErr w:type="spellEnd"/>
      <w:r w:rsidRPr="00611445">
        <w:rPr>
          <w:lang w:val="en-US"/>
        </w:rPr>
        <w:t>(</w:t>
      </w:r>
      <w:proofErr w:type="spellStart"/>
      <w:proofErr w:type="gramEnd"/>
      <w:r w:rsidRPr="00611445">
        <w:rPr>
          <w:lang w:val="en-US"/>
        </w:rPr>
        <w:t>tilemap.WorldToCell</w:t>
      </w:r>
      <w:proofErr w:type="spellEnd"/>
      <w:r w:rsidRPr="00611445">
        <w:rPr>
          <w:lang w:val="en-US"/>
        </w:rPr>
        <w:t>(</w:t>
      </w:r>
    </w:p>
    <w:p w14:paraId="646F7EB0" w14:textId="77777777" w:rsidR="00611445" w:rsidRPr="00845688" w:rsidRDefault="00611445" w:rsidP="00611445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>
        <w:rPr>
          <w:lang w:val="ru-BY"/>
        </w:rPr>
        <w:t xml:space="preserve">  </w:t>
      </w:r>
      <w:proofErr w:type="gramStart"/>
      <w:r w:rsidR="00FE6A68" w:rsidRPr="00845688">
        <w:rPr>
          <w:lang w:val="en-US"/>
        </w:rPr>
        <w:t>new</w:t>
      </w:r>
      <w:proofErr w:type="gramEnd"/>
      <w:r w:rsidR="00FE6A68" w:rsidRPr="00845688">
        <w:t xml:space="preserve"> </w:t>
      </w:r>
      <w:r w:rsidR="00FE6A68" w:rsidRPr="00611445">
        <w:rPr>
          <w:lang w:val="en-US"/>
        </w:rPr>
        <w:t>Vector</w:t>
      </w:r>
      <w:r w:rsidR="00FE6A68" w:rsidRPr="00845688">
        <w:t>3</w:t>
      </w:r>
      <w:proofErr w:type="spellStart"/>
      <w:r w:rsidR="00FE6A68" w:rsidRPr="00611445">
        <w:rPr>
          <w:lang w:val="en-US"/>
        </w:rPr>
        <w:t>Int</w:t>
      </w:r>
      <w:proofErr w:type="spellEnd"/>
      <w:r w:rsidR="00FE6A68" w:rsidRPr="00845688">
        <w:t>(</w:t>
      </w:r>
      <w:proofErr w:type="spellStart"/>
      <w:r w:rsidR="00FE6A68" w:rsidRPr="00611445">
        <w:rPr>
          <w:lang w:val="en-US"/>
        </w:rPr>
        <w:t>cameraRightPosition</w:t>
      </w:r>
      <w:proofErr w:type="spellEnd"/>
      <w:r w:rsidR="00FE6A68" w:rsidRPr="00845688">
        <w:t>, -2, 0)</w:t>
      </w:r>
    </w:p>
    <w:p w14:paraId="58436F52" w14:textId="63558F83" w:rsidR="00BD7245" w:rsidRPr="00845688" w:rsidRDefault="00FE6A6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 w:rsidRPr="00845688">
        <w:t xml:space="preserve">), </w:t>
      </w:r>
      <w:r w:rsidRPr="00611445">
        <w:rPr>
          <w:lang w:val="en-US"/>
        </w:rPr>
        <w:t>tile</w:t>
      </w:r>
      <w:r w:rsidRPr="00845688">
        <w:t>);</w:t>
      </w:r>
    </w:p>
    <w:p w14:paraId="75511D44" w14:textId="79179306" w:rsidR="00BD7245" w:rsidRDefault="000235DA" w:rsidP="000772EE">
      <w:r>
        <w:t>Другой вариант</w:t>
      </w:r>
      <w:r w:rsidR="00127202">
        <w:t xml:space="preserve"> сценария бесконечной генерации земли </w:t>
      </w:r>
      <w:r w:rsidR="00777916">
        <w:t>использовал случайные числа</w:t>
      </w:r>
      <w:r w:rsidR="00127202">
        <w:t>, то есть для каждого блока делался выбор: будет ли на его месте установлена земля или ос</w:t>
      </w:r>
      <w:r w:rsidR="007E6DEC">
        <w:t>танется пустое место – «пропасть</w:t>
      </w:r>
      <w:r w:rsidR="00127202">
        <w:t xml:space="preserve">». </w:t>
      </w:r>
      <w:r w:rsidR="00127202" w:rsidRPr="00583783">
        <w:t xml:space="preserve">Однако </w:t>
      </w:r>
      <w:r w:rsidR="00207BB7" w:rsidRPr="00583783">
        <w:t xml:space="preserve">от этого варианта пришлось отказаться в пользу </w:t>
      </w:r>
      <w:r w:rsidR="00070058">
        <w:rPr>
          <w:lang w:val="ru-BY"/>
        </w:rPr>
        <w:t>описанного выше метода</w:t>
      </w:r>
      <w:r w:rsidR="00AA77EB" w:rsidRPr="00583783">
        <w:t xml:space="preserve">, </w:t>
      </w:r>
      <w:r w:rsidR="007C1908" w:rsidRPr="00583783">
        <w:t>потому что провалы в земле, которые игр</w:t>
      </w:r>
      <w:r w:rsidR="00640C27">
        <w:t>оку необходимо перепрыгнуть, можно было заменить ловушкой</w:t>
      </w:r>
      <w:r w:rsidR="007C1908" w:rsidRPr="00583783">
        <w:t xml:space="preserve"> </w:t>
      </w:r>
      <w:r w:rsidR="007C1908" w:rsidRPr="00583783">
        <w:rPr>
          <w:lang w:val="en-US"/>
        </w:rPr>
        <w:t>Spikes</w:t>
      </w:r>
      <w:r w:rsidR="007C1908" w:rsidRPr="00583783">
        <w:t>.</w:t>
      </w:r>
    </w:p>
    <w:p w14:paraId="4A4746E2" w14:textId="6A8E2A11" w:rsidR="00812438" w:rsidRDefault="00812438" w:rsidP="00812438">
      <w:pPr>
        <w:pStyle w:val="21"/>
      </w:pPr>
      <w:bookmarkStart w:id="15" w:name="_Toc134632480"/>
      <w:r>
        <w:t>Система здоровья и неуязвимости</w:t>
      </w:r>
      <w:bookmarkEnd w:id="15"/>
    </w:p>
    <w:p w14:paraId="62EB6066" w14:textId="0C04E7F6" w:rsidR="008F0B63" w:rsidRDefault="00B7081B" w:rsidP="000772EE">
      <w:r>
        <w:t xml:space="preserve">Базовый </w:t>
      </w:r>
      <w:r w:rsidR="00CC0E42">
        <w:t xml:space="preserve">абстрактный </w:t>
      </w:r>
      <w:r>
        <w:t xml:space="preserve">класс </w:t>
      </w:r>
      <w:proofErr w:type="spellStart"/>
      <w:r w:rsidRPr="00845688">
        <w:rPr>
          <w:rStyle w:val="aff8"/>
          <w:rFonts w:eastAsiaTheme="minorHAnsi"/>
        </w:rPr>
        <w:t>Health</w:t>
      </w:r>
      <w:proofErr w:type="spellEnd"/>
      <w:r w:rsidR="006E1098">
        <w:rPr>
          <w:lang w:val="ru-BY"/>
        </w:rPr>
        <w:t xml:space="preserve"> </w:t>
      </w:r>
      <w:r>
        <w:t xml:space="preserve">ответственен за систему здоровья внутри игры, а сценарии </w:t>
      </w:r>
      <w:proofErr w:type="spellStart"/>
      <w:r w:rsidRPr="00845688">
        <w:rPr>
          <w:rStyle w:val="aff8"/>
          <w:rFonts w:eastAsiaTheme="minorHAnsi"/>
        </w:rPr>
        <w:t>HealthPlayer</w:t>
      </w:r>
      <w:proofErr w:type="spellEnd"/>
      <w:r w:rsidRPr="00B7081B">
        <w:t xml:space="preserve"> </w:t>
      </w:r>
      <w:r>
        <w:t xml:space="preserve">и </w:t>
      </w:r>
      <w:proofErr w:type="spellStart"/>
      <w:r w:rsidRPr="00845688">
        <w:rPr>
          <w:rStyle w:val="aff8"/>
          <w:rFonts w:eastAsiaTheme="minorHAnsi"/>
        </w:rPr>
        <w:t>HealthEnemy</w:t>
      </w:r>
      <w:proofErr w:type="spellEnd"/>
      <w:r>
        <w:t xml:space="preserve"> наследуются от этого класса для определения того, как будет работать здоровье непосредственно для игрока и его противников.</w:t>
      </w:r>
      <w:r w:rsidR="00346A1E">
        <w:t xml:space="preserve"> Изначальное число жизней, которые определяют сколько ударов может выдержать персонаж перед </w:t>
      </w:r>
      <w:r w:rsidR="00C77C85">
        <w:t>тем,</w:t>
      </w:r>
      <w:r w:rsidR="00346A1E">
        <w:t xml:space="preserve"> как он будет деактивирован,</w:t>
      </w:r>
      <w:r w:rsidR="0040116C">
        <w:t xml:space="preserve"> задается предварительно либо внутри кода, либо </w:t>
      </w:r>
      <w:r w:rsidR="00FD378D">
        <w:t xml:space="preserve">с помощью изменения полей </w:t>
      </w:r>
      <w:r w:rsidR="0040116C">
        <w:t xml:space="preserve">внутри </w:t>
      </w:r>
      <w:r w:rsidR="0040116C">
        <w:rPr>
          <w:lang w:val="en-US"/>
        </w:rPr>
        <w:t>Unity</w:t>
      </w:r>
      <w:r w:rsidR="0040116C" w:rsidRPr="0040116C">
        <w:t xml:space="preserve"> </w:t>
      </w:r>
      <w:r w:rsidR="0040116C">
        <w:rPr>
          <w:lang w:val="en-US"/>
        </w:rPr>
        <w:t>Editor</w:t>
      </w:r>
      <w:r w:rsidR="0098670F">
        <w:t xml:space="preserve">. Базовый класс объявляет, но не определяет метод </w:t>
      </w:r>
      <w:proofErr w:type="spellStart"/>
      <w:r w:rsidR="0098670F" w:rsidRPr="00845688">
        <w:rPr>
          <w:rStyle w:val="aff8"/>
          <w:rFonts w:eastAsiaTheme="minorHAnsi"/>
        </w:rPr>
        <w:t>TakeDamage</w:t>
      </w:r>
      <w:proofErr w:type="spellEnd"/>
      <w:r w:rsidR="0098670F">
        <w:t xml:space="preserve">, так как реакция на получение урона </w:t>
      </w:r>
      <w:r w:rsidR="005D2D14">
        <w:t xml:space="preserve">у игрока и противника будет разной: например, при смерти игрока должны запускаться сценарии конца игры, </w:t>
      </w:r>
      <w:r w:rsidR="00AA6513">
        <w:rPr>
          <w:lang w:val="ru-BY"/>
        </w:rPr>
        <w:t xml:space="preserve">а </w:t>
      </w:r>
      <w:r w:rsidR="005D2D14">
        <w:t xml:space="preserve">смерть противника </w:t>
      </w:r>
      <w:r w:rsidR="00AA6513">
        <w:rPr>
          <w:lang w:val="ru-BY"/>
        </w:rPr>
        <w:t xml:space="preserve">– </w:t>
      </w:r>
      <w:r w:rsidR="00AA6513">
        <w:rPr>
          <w:lang w:val="ru-BY"/>
        </w:rPr>
        <w:lastRenderedPageBreak/>
        <w:t>дает</w:t>
      </w:r>
      <w:r w:rsidR="005D2D14">
        <w:t xml:space="preserve"> бонус</w:t>
      </w:r>
      <w:r w:rsidR="00020195">
        <w:rPr>
          <w:lang w:val="ru-BY"/>
        </w:rPr>
        <w:t xml:space="preserve"> и начисляет очки</w:t>
      </w:r>
      <w:r w:rsidR="005D2D14">
        <w:t>.</w:t>
      </w:r>
      <w:r w:rsidR="003369C9">
        <w:t xml:space="preserve"> </w:t>
      </w:r>
      <w:r w:rsidR="00461E8E">
        <w:t>К</w:t>
      </w:r>
      <w:r w:rsidR="00AC7371" w:rsidRPr="00AC7371">
        <w:t xml:space="preserve">ласс </w:t>
      </w:r>
      <w:proofErr w:type="spellStart"/>
      <w:r w:rsidR="00461E8E" w:rsidRPr="00845688">
        <w:rPr>
          <w:rStyle w:val="aff8"/>
          <w:rFonts w:eastAsiaTheme="minorHAnsi"/>
        </w:rPr>
        <w:t>Health</w:t>
      </w:r>
      <w:proofErr w:type="spellEnd"/>
      <w:r w:rsidR="00461E8E" w:rsidRPr="00461E8E">
        <w:t xml:space="preserve"> </w:t>
      </w:r>
      <w:r w:rsidR="00DF15BB">
        <w:t>определяет</w:t>
      </w:r>
      <w:r w:rsidR="00AC7371" w:rsidRPr="00AC7371">
        <w:t xml:space="preserve"> </w:t>
      </w:r>
      <w:r w:rsidR="008F0B63" w:rsidRPr="00AC7371">
        <w:t xml:space="preserve">метод </w:t>
      </w:r>
      <w:proofErr w:type="spellStart"/>
      <w:r w:rsidR="008F0B63" w:rsidRPr="00845688">
        <w:rPr>
          <w:rStyle w:val="aff8"/>
          <w:rFonts w:eastAsiaTheme="minorHAnsi"/>
        </w:rPr>
        <w:t>AddHealth</w:t>
      </w:r>
      <w:proofErr w:type="spellEnd"/>
      <w:r w:rsidR="008F0B63">
        <w:t>, который восстанавливает утраченные очки здоровья на заданное значение.</w:t>
      </w:r>
    </w:p>
    <w:p w14:paraId="575FDEC1" w14:textId="0B465D85" w:rsidR="00460C59" w:rsidRDefault="00820DD0" w:rsidP="000772EE">
      <w:r>
        <w:t>Неуязвимость персонажа после получения урона реализована</w:t>
      </w:r>
      <w:r w:rsidR="00720FF6">
        <w:t xml:space="preserve"> с помощью </w:t>
      </w:r>
      <w:r w:rsidR="009379F2">
        <w:t xml:space="preserve">сопрограммы, также называемой </w:t>
      </w:r>
      <w:proofErr w:type="spellStart"/>
      <w:r w:rsidR="009379F2" w:rsidRPr="009379F2">
        <w:rPr>
          <w:lang w:val="en-US"/>
        </w:rPr>
        <w:t>Coroutine</w:t>
      </w:r>
      <w:proofErr w:type="spellEnd"/>
      <w:r w:rsidR="00D21F46" w:rsidRPr="00426F86">
        <w:t>.</w:t>
      </w:r>
      <w:r w:rsidR="00426F86">
        <w:t xml:space="preserve"> </w:t>
      </w:r>
      <w:proofErr w:type="spellStart"/>
      <w:r w:rsidR="00864E34" w:rsidRPr="009379F2">
        <w:rPr>
          <w:lang w:val="en-US"/>
        </w:rPr>
        <w:t>Coroutine</w:t>
      </w:r>
      <w:proofErr w:type="spellEnd"/>
      <w:r w:rsidR="00864E34">
        <w:t xml:space="preserve"> – это объект </w:t>
      </w:r>
      <w:r w:rsidR="00864E34">
        <w:rPr>
          <w:lang w:val="en-US"/>
        </w:rPr>
        <w:t>Unity</w:t>
      </w:r>
      <w:r w:rsidR="00864E34">
        <w:t>, который позволяе</w:t>
      </w:r>
      <w:r w:rsidR="00864E34" w:rsidRPr="00AB43AD">
        <w:t xml:space="preserve">т </w:t>
      </w:r>
      <w:r w:rsidR="00AB43AD" w:rsidRPr="00AB43AD">
        <w:t>выполнять действия параллельно</w:t>
      </w:r>
      <w:r w:rsidR="00864E34" w:rsidRPr="00AB43AD">
        <w:t>.</w:t>
      </w:r>
      <w:r w:rsidR="00F53B1F" w:rsidRPr="00AB43AD">
        <w:t xml:space="preserve"> Используются сопрограммы в </w:t>
      </w:r>
      <w:r w:rsidR="00F53B1F" w:rsidRPr="00AB43AD">
        <w:rPr>
          <w:lang w:val="en-US"/>
        </w:rPr>
        <w:t>Unity</w:t>
      </w:r>
      <w:r w:rsidR="00F53B1F" w:rsidRPr="00AB43AD">
        <w:t xml:space="preserve"> </w:t>
      </w:r>
      <w:r w:rsidR="00F53B1F">
        <w:t>в тех случаях, когда код необходимо выполнить в течение нескольких кадров, а не одного.</w:t>
      </w:r>
      <w:r w:rsidR="00E72067">
        <w:t xml:space="preserve"> Когда внутри сценария запускается функция </w:t>
      </w:r>
      <w:proofErr w:type="spellStart"/>
      <w:r w:rsidR="00E72067" w:rsidRPr="00845688">
        <w:rPr>
          <w:rStyle w:val="aff8"/>
          <w:rFonts w:eastAsiaTheme="minorHAnsi"/>
        </w:rPr>
        <w:t>StartCoroutine</w:t>
      </w:r>
      <w:proofErr w:type="spellEnd"/>
      <w:r w:rsidR="00BE36E5">
        <w:t xml:space="preserve">, </w:t>
      </w:r>
      <w:r w:rsidR="00E72067">
        <w:t>создается экземпляр сопрограммы</w:t>
      </w:r>
      <w:r w:rsidR="00765F94">
        <w:t>,</w:t>
      </w:r>
      <w:r w:rsidR="0016336C">
        <w:t xml:space="preserve"> который выполняет некоторые действия до тех пор, пока не доходит до строки </w:t>
      </w:r>
      <w:proofErr w:type="spellStart"/>
      <w:r w:rsidR="0016336C" w:rsidRPr="00845688">
        <w:rPr>
          <w:rStyle w:val="aff8"/>
          <w:rFonts w:eastAsiaTheme="minorHAnsi"/>
        </w:rPr>
        <w:t>yield</w:t>
      </w:r>
      <w:proofErr w:type="spellEnd"/>
      <w:r w:rsidR="0016336C" w:rsidRPr="00845688">
        <w:rPr>
          <w:rStyle w:val="aff8"/>
          <w:rFonts w:eastAsiaTheme="minorHAnsi"/>
        </w:rPr>
        <w:t xml:space="preserve"> </w:t>
      </w:r>
      <w:proofErr w:type="spellStart"/>
      <w:r w:rsidR="0016336C" w:rsidRPr="00845688">
        <w:rPr>
          <w:rStyle w:val="aff8"/>
          <w:rFonts w:eastAsiaTheme="minorHAnsi"/>
        </w:rPr>
        <w:t>return</w:t>
      </w:r>
      <w:proofErr w:type="spellEnd"/>
      <w:r w:rsidR="00980EF7">
        <w:t xml:space="preserve">, в которой возвращается </w:t>
      </w:r>
      <w:proofErr w:type="spellStart"/>
      <w:r w:rsidR="00980EF7" w:rsidRPr="00845688">
        <w:rPr>
          <w:rStyle w:val="aff8"/>
          <w:rFonts w:eastAsiaTheme="minorHAnsi"/>
        </w:rPr>
        <w:t>IEnumerator</w:t>
      </w:r>
      <w:proofErr w:type="spellEnd"/>
      <w:r w:rsidR="00980EF7">
        <w:t>.</w:t>
      </w:r>
      <w:r w:rsidR="000F3383">
        <w:t xml:space="preserve"> </w:t>
      </w:r>
      <w:r w:rsidR="00301ADF">
        <w:t xml:space="preserve">В </w:t>
      </w:r>
      <w:r w:rsidR="00141B11">
        <w:rPr>
          <w:lang w:val="ru-BY"/>
        </w:rPr>
        <w:t>большинстве случаев</w:t>
      </w:r>
      <w:r w:rsidR="000F3383">
        <w:t xml:space="preserve"> возвращается объект, который отсчитывает время ожидания </w:t>
      </w:r>
      <w:r w:rsidR="00944505">
        <w:t>для выполнения остальной части к</w:t>
      </w:r>
      <w:r w:rsidR="000F3383">
        <w:t xml:space="preserve">ода после </w:t>
      </w:r>
      <w:r w:rsidR="003E038E">
        <w:t xml:space="preserve">операторов </w:t>
      </w:r>
      <w:proofErr w:type="spellStart"/>
      <w:r w:rsidR="000F3383" w:rsidRPr="00845688">
        <w:rPr>
          <w:rStyle w:val="aff8"/>
          <w:rFonts w:eastAsiaTheme="minorHAnsi"/>
        </w:rPr>
        <w:t>yield</w:t>
      </w:r>
      <w:proofErr w:type="spellEnd"/>
      <w:r w:rsidR="000F3383" w:rsidRPr="00845688">
        <w:rPr>
          <w:rStyle w:val="aff8"/>
          <w:rFonts w:eastAsiaTheme="minorHAnsi"/>
        </w:rPr>
        <w:t xml:space="preserve"> </w:t>
      </w:r>
      <w:proofErr w:type="spellStart"/>
      <w:r w:rsidR="000F3383" w:rsidRPr="00845688">
        <w:rPr>
          <w:rStyle w:val="aff8"/>
          <w:rFonts w:eastAsiaTheme="minorHAnsi"/>
        </w:rPr>
        <w:t>return</w:t>
      </w:r>
      <w:proofErr w:type="spellEnd"/>
      <w:r w:rsidR="00807A9F">
        <w:rPr>
          <w:lang w:val="ru-BY"/>
        </w:rPr>
        <w:t>, как на листинге 2.8.</w:t>
      </w:r>
    </w:p>
    <w:p w14:paraId="6BA7C627" w14:textId="55A0A0BF" w:rsidR="00D1279C" w:rsidRPr="00D1279C" w:rsidRDefault="00D1279C" w:rsidP="00D1279C">
      <w:pPr>
        <w:pStyle w:val="afffd"/>
      </w:pPr>
      <w:r>
        <w:t>Листинг 2.8 – Пример задания времени ожидания</w:t>
      </w:r>
    </w:p>
    <w:p w14:paraId="504C47B1" w14:textId="257E6819" w:rsidR="00F2376A" w:rsidRPr="00EF2535" w:rsidRDefault="00460C5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proofErr w:type="spellStart"/>
      <w:r w:rsidRPr="00845688">
        <w:t>yield</w:t>
      </w:r>
      <w:proofErr w:type="spellEnd"/>
      <w:r w:rsidRPr="00EF2535">
        <w:t xml:space="preserve"> </w:t>
      </w:r>
      <w:proofErr w:type="spellStart"/>
      <w:r w:rsidRPr="00845688">
        <w:t>return</w:t>
      </w:r>
      <w:proofErr w:type="spellEnd"/>
      <w:r w:rsidRPr="00EF2535">
        <w:t xml:space="preserve"> </w:t>
      </w:r>
      <w:proofErr w:type="spellStart"/>
      <w:r w:rsidRPr="00845688">
        <w:t>new</w:t>
      </w:r>
      <w:proofErr w:type="spellEnd"/>
      <w:r w:rsidRPr="00EF2535">
        <w:t xml:space="preserve"> </w:t>
      </w:r>
      <w:proofErr w:type="spellStart"/>
      <w:proofErr w:type="gramStart"/>
      <w:r w:rsidRPr="00845688">
        <w:t>WaitForSeconds</w:t>
      </w:r>
      <w:proofErr w:type="spellEnd"/>
      <w:r w:rsidRPr="00EF2535">
        <w:t>(</w:t>
      </w:r>
      <w:proofErr w:type="gramEnd"/>
      <w:r w:rsidRPr="00EF2535">
        <w:t>5</w:t>
      </w:r>
      <w:r w:rsidR="00F2376A" w:rsidRPr="00EF2535">
        <w:t>)</w:t>
      </w:r>
      <w:r w:rsidRPr="00EF2535">
        <w:t>;</w:t>
      </w:r>
    </w:p>
    <w:p w14:paraId="6590A1D8" w14:textId="7FC8B0C9" w:rsidR="003369C9" w:rsidRDefault="009F3FA0" w:rsidP="000772EE">
      <w:r>
        <w:rPr>
          <w:lang w:val="ru-BY"/>
        </w:rPr>
        <w:t xml:space="preserve">После выхода из сопрограммы с помощью оператора </w:t>
      </w:r>
      <w:proofErr w:type="spellStart"/>
      <w:r w:rsidRPr="00845688">
        <w:rPr>
          <w:rStyle w:val="aff8"/>
          <w:rFonts w:eastAsiaTheme="minorHAnsi"/>
        </w:rPr>
        <w:t>yield</w:t>
      </w:r>
      <w:proofErr w:type="spellEnd"/>
      <w:r w:rsidRPr="00845688">
        <w:rPr>
          <w:rStyle w:val="aff8"/>
          <w:rFonts w:eastAsiaTheme="minorHAnsi"/>
        </w:rPr>
        <w:t xml:space="preserve"> </w:t>
      </w:r>
      <w:proofErr w:type="spellStart"/>
      <w:r w:rsidRPr="00845688">
        <w:rPr>
          <w:rStyle w:val="aff8"/>
          <w:rFonts w:eastAsiaTheme="minorHAnsi"/>
        </w:rPr>
        <w:t>return</w:t>
      </w:r>
      <w:proofErr w:type="spellEnd"/>
      <w:r w:rsidR="00D76784">
        <w:rPr>
          <w:lang w:val="ru-BY"/>
        </w:rPr>
        <w:t xml:space="preserve"> </w:t>
      </w:r>
      <w:r w:rsidR="006D0CCE">
        <w:t>выполняет</w:t>
      </w:r>
      <w:r w:rsidR="004C69DC">
        <w:rPr>
          <w:lang w:val="ru-BY"/>
        </w:rPr>
        <w:t>ся</w:t>
      </w:r>
      <w:r w:rsidR="006D0CCE">
        <w:t xml:space="preserve"> код</w:t>
      </w:r>
      <w:r w:rsidR="00CB66AD">
        <w:rPr>
          <w:lang w:val="ru-BY"/>
        </w:rPr>
        <w:t xml:space="preserve"> находящийся после вызова </w:t>
      </w:r>
      <w:proofErr w:type="spellStart"/>
      <w:r w:rsidR="00CB66AD" w:rsidRPr="00845688">
        <w:rPr>
          <w:rStyle w:val="aff8"/>
          <w:rFonts w:eastAsiaTheme="minorHAnsi"/>
        </w:rPr>
        <w:t>StartCoroutine</w:t>
      </w:r>
      <w:proofErr w:type="spellEnd"/>
      <w:r w:rsidR="0074462B">
        <w:t>. Когда</w:t>
      </w:r>
      <w:r w:rsidR="006D0CCE">
        <w:t xml:space="preserve"> проходит время ожидания для выполнения</w:t>
      </w:r>
      <w:r w:rsidR="00F2376A">
        <w:t xml:space="preserve"> отложенной части программы</w:t>
      </w:r>
      <w:r w:rsidR="0074462B">
        <w:t xml:space="preserve">, управление возвращается к следующей строке после оператора </w:t>
      </w:r>
      <w:proofErr w:type="spellStart"/>
      <w:r w:rsidR="0074462B" w:rsidRPr="00845688">
        <w:rPr>
          <w:rStyle w:val="aff8"/>
          <w:rFonts w:eastAsiaTheme="minorHAnsi"/>
        </w:rPr>
        <w:t>yield</w:t>
      </w:r>
      <w:proofErr w:type="spellEnd"/>
      <w:r w:rsidR="000763E2">
        <w:t>.</w:t>
      </w:r>
      <w:r w:rsidR="004C31D8">
        <w:t xml:space="preserve"> На листинге</w:t>
      </w:r>
      <w:r w:rsidR="00851A88">
        <w:t xml:space="preserve"> 2.9</w:t>
      </w:r>
      <w:r w:rsidR="004C31D8">
        <w:t xml:space="preserve"> продемонстрировано, как это было реализовано для создания неуязвимости</w:t>
      </w:r>
      <w:r w:rsidR="006F28D4" w:rsidRPr="006F28D4">
        <w:t xml:space="preserve"> </w:t>
      </w:r>
      <w:r w:rsidR="006F28D4">
        <w:t>в игре</w:t>
      </w:r>
      <w:r w:rsidR="004B0708" w:rsidRPr="005F3436">
        <w:t>.</w:t>
      </w:r>
    </w:p>
    <w:p w14:paraId="3F27C338" w14:textId="7F6D167A" w:rsidR="00851A88" w:rsidRPr="00851A88" w:rsidRDefault="00851A88" w:rsidP="00851A88">
      <w:pPr>
        <w:pStyle w:val="afffd"/>
        <w:rPr>
          <w:lang w:val="en-US"/>
        </w:rPr>
      </w:pPr>
      <w:r>
        <w:t>Листинг</w:t>
      </w:r>
      <w:r w:rsidRPr="00851A88">
        <w:rPr>
          <w:lang w:val="en-US"/>
        </w:rPr>
        <w:t xml:space="preserve"> 2.</w:t>
      </w:r>
      <w:r w:rsidRPr="00B96235">
        <w:rPr>
          <w:lang w:val="en-US"/>
        </w:rPr>
        <w:t>9</w:t>
      </w:r>
      <w:r w:rsidRPr="00851A88">
        <w:rPr>
          <w:lang w:val="en-US"/>
        </w:rPr>
        <w:t xml:space="preserve"> – </w:t>
      </w:r>
      <w:r>
        <w:t>Неуязвимость</w:t>
      </w:r>
    </w:p>
    <w:p w14:paraId="45E70B8A" w14:textId="19A4BFC6" w:rsidR="001B556C" w:rsidRPr="00845688" w:rsidRDefault="001B556C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proofErr w:type="spellStart"/>
      <w:proofErr w:type="gramStart"/>
      <w:r w:rsidRPr="00CC4CB0">
        <w:rPr>
          <w:lang w:val="en-US"/>
        </w:rPr>
        <w:t>StartCoroutine</w:t>
      </w:r>
      <w:proofErr w:type="spellEnd"/>
      <w:r w:rsidRPr="00CC4CB0">
        <w:rPr>
          <w:lang w:val="en-US"/>
        </w:rPr>
        <w:t>(</w:t>
      </w:r>
      <w:proofErr w:type="gramEnd"/>
      <w:r w:rsidRPr="00CC4CB0">
        <w:rPr>
          <w:lang w:val="en-US"/>
        </w:rPr>
        <w:t>Invulnerability());</w:t>
      </w:r>
      <w:r w:rsidRPr="00845688">
        <w:rPr>
          <w:lang w:val="en-US"/>
        </w:rPr>
        <w:t xml:space="preserve"> </w:t>
      </w:r>
    </w:p>
    <w:p w14:paraId="7C5D92FD" w14:textId="54C93445" w:rsidR="004C31D8" w:rsidRPr="00CC4CB0" w:rsidRDefault="004C31D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proofErr w:type="gramStart"/>
      <w:r w:rsidRPr="00845688">
        <w:rPr>
          <w:lang w:val="en-US"/>
        </w:rPr>
        <w:t>protected</w:t>
      </w:r>
      <w:proofErr w:type="gramEnd"/>
      <w:r w:rsidRPr="00CC4CB0">
        <w:rPr>
          <w:lang w:val="en-US"/>
        </w:rPr>
        <w:t xml:space="preserve"> </w:t>
      </w:r>
      <w:proofErr w:type="spellStart"/>
      <w:r w:rsidRPr="00CC4CB0">
        <w:rPr>
          <w:lang w:val="en-US"/>
        </w:rPr>
        <w:t>IEnumerator</w:t>
      </w:r>
      <w:proofErr w:type="spellEnd"/>
      <w:r w:rsidRPr="00CC4CB0">
        <w:rPr>
          <w:lang w:val="en-US"/>
        </w:rPr>
        <w:t xml:space="preserve"> Invulnerability()</w:t>
      </w:r>
    </w:p>
    <w:p w14:paraId="2CDCE641" w14:textId="1459E639" w:rsidR="004C31D8" w:rsidRPr="00CC4CB0" w:rsidRDefault="004C31D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CC4CB0">
        <w:rPr>
          <w:lang w:val="en-US"/>
        </w:rPr>
        <w:t>{</w:t>
      </w:r>
    </w:p>
    <w:p w14:paraId="317A0649" w14:textId="0C63E6AD" w:rsidR="004C31D8" w:rsidRPr="004B1AF8" w:rsidRDefault="004B1AF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4C31D8" w:rsidRPr="004B1AF8">
        <w:rPr>
          <w:lang w:val="en-US"/>
        </w:rPr>
        <w:t>invulnerability</w:t>
      </w:r>
      <w:proofErr w:type="gramEnd"/>
      <w:r w:rsidR="004C31D8" w:rsidRPr="004B1AF8">
        <w:rPr>
          <w:lang w:val="en-US"/>
        </w:rPr>
        <w:t xml:space="preserve">= </w:t>
      </w:r>
      <w:r w:rsidR="004C31D8" w:rsidRPr="00845688">
        <w:rPr>
          <w:lang w:val="en-US"/>
        </w:rPr>
        <w:t>true</w:t>
      </w:r>
      <w:r w:rsidR="004C31D8" w:rsidRPr="004B1AF8">
        <w:rPr>
          <w:lang w:val="en-US"/>
        </w:rPr>
        <w:t>;</w:t>
      </w:r>
    </w:p>
    <w:p w14:paraId="5F82866F" w14:textId="36C71077" w:rsidR="004C31D8" w:rsidRPr="004B1AF8" w:rsidRDefault="004B1AF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4C31D8" w:rsidRPr="00845688">
        <w:rPr>
          <w:lang w:val="en-US"/>
        </w:rPr>
        <w:t>for</w:t>
      </w:r>
      <w:r w:rsidR="004C31D8" w:rsidRPr="004B1AF8">
        <w:rPr>
          <w:lang w:val="en-US"/>
        </w:rPr>
        <w:t>(</w:t>
      </w:r>
      <w:proofErr w:type="spellStart"/>
      <w:proofErr w:type="gramEnd"/>
      <w:r w:rsidR="004C31D8" w:rsidRPr="00845688">
        <w:rPr>
          <w:lang w:val="en-US"/>
        </w:rPr>
        <w:t>int</w:t>
      </w:r>
      <w:proofErr w:type="spellEnd"/>
      <w:r w:rsidR="004C31D8" w:rsidRPr="004B1AF8">
        <w:rPr>
          <w:lang w:val="en-US"/>
        </w:rPr>
        <w:t xml:space="preserve"> </w:t>
      </w:r>
      <w:proofErr w:type="spellStart"/>
      <w:r w:rsidR="004C31D8" w:rsidRPr="004B1AF8">
        <w:rPr>
          <w:lang w:val="en-US"/>
        </w:rPr>
        <w:t>i</w:t>
      </w:r>
      <w:proofErr w:type="spellEnd"/>
      <w:r w:rsidR="004C31D8" w:rsidRPr="004B1AF8">
        <w:rPr>
          <w:lang w:val="en-US"/>
        </w:rPr>
        <w:t xml:space="preserve"> = 0;i &lt; </w:t>
      </w:r>
      <w:proofErr w:type="spellStart"/>
      <w:r w:rsidR="004C31D8" w:rsidRPr="004B1AF8">
        <w:rPr>
          <w:lang w:val="en-US"/>
        </w:rPr>
        <w:t>numberOfFlashes;i</w:t>
      </w:r>
      <w:proofErr w:type="spellEnd"/>
      <w:r w:rsidR="004C31D8" w:rsidRPr="004B1AF8">
        <w:rPr>
          <w:lang w:val="en-US"/>
        </w:rPr>
        <w:t>++)</w:t>
      </w:r>
    </w:p>
    <w:p w14:paraId="2D6C4284" w14:textId="6116B007" w:rsidR="004C31D8" w:rsidRPr="004B1AF8" w:rsidRDefault="004B1AF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en-US"/>
        </w:rPr>
        <w:t xml:space="preserve">  </w:t>
      </w:r>
      <w:r w:rsidR="004C31D8" w:rsidRPr="004B1AF8">
        <w:rPr>
          <w:lang w:val="en-US"/>
        </w:rPr>
        <w:t>{</w:t>
      </w:r>
    </w:p>
    <w:p w14:paraId="2D4094E6" w14:textId="264957CD" w:rsidR="004C31D8" w:rsidRPr="004B1AF8" w:rsidRDefault="004B1AF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4C31D8" w:rsidRPr="004B1AF8">
        <w:rPr>
          <w:lang w:val="en-US"/>
        </w:rPr>
        <w:t>spriteRend.color</w:t>
      </w:r>
      <w:proofErr w:type="spellEnd"/>
      <w:r w:rsidR="004C31D8" w:rsidRPr="004B1AF8">
        <w:rPr>
          <w:lang w:val="en-US"/>
        </w:rPr>
        <w:t xml:space="preserve"> = </w:t>
      </w:r>
      <w:r w:rsidR="004C31D8" w:rsidRPr="00845688">
        <w:rPr>
          <w:lang w:val="en-US"/>
        </w:rPr>
        <w:t>new</w:t>
      </w:r>
      <w:r w:rsidR="004C31D8" w:rsidRPr="004B1AF8">
        <w:rPr>
          <w:lang w:val="en-US"/>
        </w:rPr>
        <w:t xml:space="preserve"> </w:t>
      </w:r>
      <w:proofErr w:type="gramStart"/>
      <w:r w:rsidR="004C31D8" w:rsidRPr="004B1AF8">
        <w:rPr>
          <w:lang w:val="en-US"/>
        </w:rPr>
        <w:t>Color(</w:t>
      </w:r>
      <w:proofErr w:type="gramEnd"/>
      <w:r w:rsidR="004C31D8" w:rsidRPr="004B1AF8">
        <w:rPr>
          <w:lang w:val="en-US"/>
        </w:rPr>
        <w:t>1, 0, 0, 0.5f);</w:t>
      </w:r>
    </w:p>
    <w:p w14:paraId="28A911A7" w14:textId="77777777" w:rsidR="00801019" w:rsidRDefault="004B1AF8" w:rsidP="004B1AF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4C31D8" w:rsidRPr="00845688">
        <w:rPr>
          <w:lang w:val="en-US"/>
        </w:rPr>
        <w:t>yield</w:t>
      </w:r>
      <w:proofErr w:type="gramEnd"/>
      <w:r w:rsidR="004C31D8" w:rsidRPr="004B1AF8">
        <w:rPr>
          <w:lang w:val="en-US"/>
        </w:rPr>
        <w:t xml:space="preserve"> </w:t>
      </w:r>
      <w:r w:rsidR="004C31D8" w:rsidRPr="00845688">
        <w:rPr>
          <w:lang w:val="en-US"/>
        </w:rPr>
        <w:t>return</w:t>
      </w:r>
      <w:r w:rsidR="004C31D8" w:rsidRPr="004B1AF8">
        <w:rPr>
          <w:lang w:val="en-US"/>
        </w:rPr>
        <w:t xml:space="preserve"> </w:t>
      </w:r>
      <w:r w:rsidR="004C31D8" w:rsidRPr="00845688">
        <w:rPr>
          <w:lang w:val="en-US"/>
        </w:rPr>
        <w:t>new</w:t>
      </w:r>
      <w:r w:rsidR="004C31D8" w:rsidRPr="004B1AF8">
        <w:rPr>
          <w:lang w:val="en-US"/>
        </w:rPr>
        <w:t xml:space="preserve"> </w:t>
      </w:r>
      <w:proofErr w:type="spellStart"/>
      <w:r w:rsidR="004C31D8" w:rsidRPr="004B1AF8">
        <w:rPr>
          <w:lang w:val="en-US"/>
        </w:rPr>
        <w:t>WaitForSeconds</w:t>
      </w:r>
      <w:proofErr w:type="spellEnd"/>
      <w:r w:rsidR="004C31D8" w:rsidRPr="004B1AF8">
        <w:rPr>
          <w:lang w:val="en-US"/>
        </w:rPr>
        <w:t>(</w:t>
      </w:r>
    </w:p>
    <w:p w14:paraId="661AEB4B" w14:textId="77777777" w:rsidR="00801019" w:rsidRDefault="00801019" w:rsidP="004B1AF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 w:rsidR="004C31D8" w:rsidRPr="004B1AF8">
        <w:rPr>
          <w:lang w:val="en-US"/>
        </w:rPr>
        <w:t>iframeDuration</w:t>
      </w:r>
      <w:proofErr w:type="spellEnd"/>
      <w:proofErr w:type="gramEnd"/>
      <w:r w:rsidR="004C31D8" w:rsidRPr="004B1AF8">
        <w:rPr>
          <w:lang w:val="en-US"/>
        </w:rPr>
        <w:t>/(</w:t>
      </w:r>
      <w:proofErr w:type="spellStart"/>
      <w:r w:rsidR="004C31D8" w:rsidRPr="004B1AF8">
        <w:rPr>
          <w:lang w:val="en-US"/>
        </w:rPr>
        <w:t>numberOfFlashes</w:t>
      </w:r>
      <w:proofErr w:type="spellEnd"/>
      <w:r w:rsidR="004C31D8" w:rsidRPr="004B1AF8">
        <w:rPr>
          <w:lang w:val="en-US"/>
        </w:rPr>
        <w:t xml:space="preserve"> * 2)</w:t>
      </w:r>
    </w:p>
    <w:p w14:paraId="219D1851" w14:textId="65FF764F" w:rsidR="004C31D8" w:rsidRPr="004B1AF8" w:rsidRDefault="0080101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en-US"/>
        </w:rPr>
        <w:t xml:space="preserve">    </w:t>
      </w:r>
      <w:r w:rsidR="004C31D8" w:rsidRPr="004B1AF8">
        <w:rPr>
          <w:lang w:val="en-US"/>
        </w:rPr>
        <w:t>);</w:t>
      </w:r>
    </w:p>
    <w:p w14:paraId="22BAB052" w14:textId="1D70DDC5" w:rsidR="004C31D8" w:rsidRPr="00801019" w:rsidRDefault="0080101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4C31D8" w:rsidRPr="00801019">
        <w:rPr>
          <w:lang w:val="en-US"/>
        </w:rPr>
        <w:t>spriteRend.color</w:t>
      </w:r>
      <w:proofErr w:type="spellEnd"/>
      <w:r w:rsidR="004C31D8" w:rsidRPr="00801019">
        <w:rPr>
          <w:lang w:val="en-US"/>
        </w:rPr>
        <w:t xml:space="preserve"> = </w:t>
      </w:r>
      <w:proofErr w:type="spellStart"/>
      <w:r w:rsidR="004C31D8" w:rsidRPr="00801019">
        <w:rPr>
          <w:lang w:val="en-US"/>
        </w:rPr>
        <w:t>Color.white</w:t>
      </w:r>
      <w:proofErr w:type="spellEnd"/>
      <w:r w:rsidR="004C31D8" w:rsidRPr="00801019">
        <w:rPr>
          <w:lang w:val="en-US"/>
        </w:rPr>
        <w:t>;</w:t>
      </w:r>
    </w:p>
    <w:p w14:paraId="6608357E" w14:textId="77777777" w:rsidR="00801019" w:rsidRDefault="00801019" w:rsidP="004B1AF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4C31D8" w:rsidRPr="00845688">
        <w:rPr>
          <w:lang w:val="en-US"/>
        </w:rPr>
        <w:t>yield</w:t>
      </w:r>
      <w:proofErr w:type="gramEnd"/>
      <w:r w:rsidR="004C31D8" w:rsidRPr="00801019">
        <w:rPr>
          <w:lang w:val="en-US"/>
        </w:rPr>
        <w:t xml:space="preserve"> </w:t>
      </w:r>
      <w:r w:rsidR="004C31D8" w:rsidRPr="00845688">
        <w:rPr>
          <w:lang w:val="en-US"/>
        </w:rPr>
        <w:t>return</w:t>
      </w:r>
      <w:r w:rsidR="004C31D8" w:rsidRPr="00801019">
        <w:rPr>
          <w:lang w:val="en-US"/>
        </w:rPr>
        <w:t xml:space="preserve"> </w:t>
      </w:r>
      <w:r w:rsidR="004C31D8" w:rsidRPr="00845688">
        <w:rPr>
          <w:lang w:val="en-US"/>
        </w:rPr>
        <w:t>new</w:t>
      </w:r>
      <w:r w:rsidR="004C31D8" w:rsidRPr="00801019">
        <w:rPr>
          <w:lang w:val="en-US"/>
        </w:rPr>
        <w:t xml:space="preserve"> </w:t>
      </w:r>
      <w:proofErr w:type="spellStart"/>
      <w:r w:rsidR="004C31D8" w:rsidRPr="00801019">
        <w:rPr>
          <w:lang w:val="en-US"/>
        </w:rPr>
        <w:t>WaitForSeconds</w:t>
      </w:r>
      <w:proofErr w:type="spellEnd"/>
      <w:r w:rsidR="004C31D8" w:rsidRPr="00801019">
        <w:rPr>
          <w:lang w:val="en-US"/>
        </w:rPr>
        <w:t>(</w:t>
      </w:r>
    </w:p>
    <w:p w14:paraId="398D4075" w14:textId="77777777" w:rsidR="00801019" w:rsidRDefault="00801019" w:rsidP="004B1AF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 w:rsidR="004C31D8" w:rsidRPr="00801019">
        <w:rPr>
          <w:lang w:val="en-US"/>
        </w:rPr>
        <w:t>iframeDuration</w:t>
      </w:r>
      <w:proofErr w:type="spellEnd"/>
      <w:proofErr w:type="gramEnd"/>
      <w:r w:rsidR="004C31D8" w:rsidRPr="00801019">
        <w:rPr>
          <w:lang w:val="en-US"/>
        </w:rPr>
        <w:t xml:space="preserve"> / (</w:t>
      </w:r>
      <w:proofErr w:type="spellStart"/>
      <w:r w:rsidR="004C31D8" w:rsidRPr="00801019">
        <w:rPr>
          <w:lang w:val="en-US"/>
        </w:rPr>
        <w:t>numberOfFlashes</w:t>
      </w:r>
      <w:proofErr w:type="spellEnd"/>
      <w:r w:rsidR="004C31D8" w:rsidRPr="00801019">
        <w:rPr>
          <w:lang w:val="en-US"/>
        </w:rPr>
        <w:t xml:space="preserve"> * 2)</w:t>
      </w:r>
    </w:p>
    <w:p w14:paraId="6F0B0BE8" w14:textId="34DC2D10" w:rsidR="004C31D8" w:rsidRPr="00801019" w:rsidRDefault="0080101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en-US"/>
        </w:rPr>
        <w:t xml:space="preserve">    </w:t>
      </w:r>
      <w:r w:rsidR="004C31D8" w:rsidRPr="00801019">
        <w:rPr>
          <w:lang w:val="en-US"/>
        </w:rPr>
        <w:t>);</w:t>
      </w:r>
    </w:p>
    <w:p w14:paraId="1ECF389F" w14:textId="62C6CCEA" w:rsidR="004C31D8" w:rsidRPr="00CC4CB0" w:rsidRDefault="0080101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en-US"/>
        </w:rPr>
        <w:t xml:space="preserve">  </w:t>
      </w:r>
      <w:r w:rsidR="004C31D8" w:rsidRPr="00CC4CB0">
        <w:rPr>
          <w:lang w:val="en-US"/>
        </w:rPr>
        <w:t>}</w:t>
      </w:r>
    </w:p>
    <w:p w14:paraId="0EBC00BC" w14:textId="550A385B" w:rsidR="004C31D8" w:rsidRPr="00CC4CB0" w:rsidRDefault="0080101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4C31D8" w:rsidRPr="00CC4CB0">
        <w:rPr>
          <w:lang w:val="en-US"/>
        </w:rPr>
        <w:t>invulnerability</w:t>
      </w:r>
      <w:proofErr w:type="gramEnd"/>
      <w:r w:rsidR="004C31D8" w:rsidRPr="00CC4CB0">
        <w:rPr>
          <w:lang w:val="en-US"/>
        </w:rPr>
        <w:t xml:space="preserve"> = </w:t>
      </w:r>
      <w:r w:rsidR="004C31D8" w:rsidRPr="00845688">
        <w:rPr>
          <w:lang w:val="en-US"/>
        </w:rPr>
        <w:t>false</w:t>
      </w:r>
      <w:r w:rsidR="004C31D8" w:rsidRPr="00CC4CB0">
        <w:rPr>
          <w:lang w:val="en-US"/>
        </w:rPr>
        <w:t>;</w:t>
      </w:r>
    </w:p>
    <w:p w14:paraId="526C7DEF" w14:textId="324D5646" w:rsidR="004C31D8" w:rsidRPr="00CC4CB0" w:rsidRDefault="004C31D8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CC4CB0">
        <w:rPr>
          <w:lang w:val="en-US"/>
        </w:rPr>
        <w:t>}</w:t>
      </w:r>
    </w:p>
    <w:p w14:paraId="3544023B" w14:textId="17C3B862" w:rsidR="000532B1" w:rsidRDefault="006702DF" w:rsidP="000772EE">
      <w:r>
        <w:t>Функция</w:t>
      </w:r>
      <w:r w:rsidRPr="00CC4CB0">
        <w:rPr>
          <w:lang w:val="en-US"/>
        </w:rPr>
        <w:t xml:space="preserve"> </w:t>
      </w:r>
      <w:r w:rsidR="001E35C9" w:rsidRPr="00845688">
        <w:rPr>
          <w:rStyle w:val="aff8"/>
          <w:rFonts w:eastAsiaTheme="minorHAnsi"/>
          <w:lang w:val="en-US"/>
        </w:rPr>
        <w:t>Invulnerability</w:t>
      </w:r>
      <w:r w:rsidR="001E35C9" w:rsidRPr="00CC4CB0">
        <w:rPr>
          <w:lang w:val="en-US"/>
        </w:rPr>
        <w:t xml:space="preserve"> </w:t>
      </w:r>
      <w:r w:rsidR="001E35C9">
        <w:t>начинается</w:t>
      </w:r>
      <w:r w:rsidR="001E35C9" w:rsidRPr="00CC4CB0">
        <w:rPr>
          <w:lang w:val="en-US"/>
        </w:rPr>
        <w:t xml:space="preserve"> </w:t>
      </w:r>
      <w:r w:rsidR="001E35C9">
        <w:t>с</w:t>
      </w:r>
      <w:r w:rsidR="001E35C9" w:rsidRPr="00CC4CB0">
        <w:rPr>
          <w:lang w:val="en-US"/>
        </w:rPr>
        <w:t xml:space="preserve"> </w:t>
      </w:r>
      <w:r w:rsidR="001E35C9">
        <w:t>установления</w:t>
      </w:r>
      <w:r w:rsidR="001E35C9" w:rsidRPr="00CC4CB0">
        <w:rPr>
          <w:lang w:val="en-US"/>
        </w:rPr>
        <w:t xml:space="preserve"> </w:t>
      </w:r>
      <w:r w:rsidR="001E35C9">
        <w:t>флага</w:t>
      </w:r>
      <w:r w:rsidR="001E35C9" w:rsidRPr="00CC4CB0">
        <w:rPr>
          <w:lang w:val="en-US"/>
        </w:rPr>
        <w:t xml:space="preserve"> </w:t>
      </w:r>
      <w:r w:rsidR="001E35C9" w:rsidRPr="00845688">
        <w:rPr>
          <w:rStyle w:val="aff8"/>
          <w:rFonts w:eastAsiaTheme="minorHAnsi"/>
          <w:lang w:val="en-US"/>
        </w:rPr>
        <w:t>invulnerability</w:t>
      </w:r>
      <w:r w:rsidR="001E35C9" w:rsidRPr="00CC4CB0">
        <w:rPr>
          <w:lang w:val="en-US"/>
        </w:rPr>
        <w:t xml:space="preserve"> </w:t>
      </w:r>
      <w:r w:rsidR="008C5F59">
        <w:t>в</w:t>
      </w:r>
      <w:r w:rsidR="008C5F59" w:rsidRPr="00CC4CB0">
        <w:rPr>
          <w:lang w:val="en-US"/>
        </w:rPr>
        <w:t xml:space="preserve"> </w:t>
      </w:r>
      <w:r w:rsidR="008C5F59">
        <w:t>значение</w:t>
      </w:r>
      <w:r w:rsidR="001E35C9" w:rsidRPr="00CC4CB0">
        <w:rPr>
          <w:lang w:val="en-US"/>
        </w:rPr>
        <w:t xml:space="preserve"> </w:t>
      </w:r>
      <w:r w:rsidR="001E35C9" w:rsidRPr="00845688">
        <w:rPr>
          <w:rStyle w:val="aff8"/>
          <w:rFonts w:eastAsiaTheme="minorHAnsi"/>
          <w:lang w:val="en-US"/>
        </w:rPr>
        <w:t>true</w:t>
      </w:r>
      <w:r w:rsidR="001E35C9" w:rsidRPr="00CC4CB0">
        <w:rPr>
          <w:lang w:val="en-US"/>
        </w:rPr>
        <w:t xml:space="preserve">, </w:t>
      </w:r>
      <w:r w:rsidR="001E35C9">
        <w:t>что</w:t>
      </w:r>
      <w:r w:rsidR="001E35C9" w:rsidRPr="00CC4CB0">
        <w:rPr>
          <w:lang w:val="en-US"/>
        </w:rPr>
        <w:t xml:space="preserve"> </w:t>
      </w:r>
      <w:r w:rsidR="00150F9E">
        <w:t>предотвращает</w:t>
      </w:r>
      <w:r w:rsidR="00150F9E" w:rsidRPr="00CC4CB0">
        <w:rPr>
          <w:lang w:val="en-US"/>
        </w:rPr>
        <w:t xml:space="preserve"> </w:t>
      </w:r>
      <w:r w:rsidR="00150F9E">
        <w:t>снятие</w:t>
      </w:r>
      <w:r w:rsidR="00150F9E" w:rsidRPr="00CC4CB0">
        <w:rPr>
          <w:lang w:val="en-US"/>
        </w:rPr>
        <w:t xml:space="preserve"> </w:t>
      </w:r>
      <w:r w:rsidR="00150F9E">
        <w:t>очков</w:t>
      </w:r>
      <w:r w:rsidR="00150F9E" w:rsidRPr="00CC4CB0">
        <w:rPr>
          <w:lang w:val="en-US"/>
        </w:rPr>
        <w:t xml:space="preserve"> </w:t>
      </w:r>
      <w:r w:rsidR="00150F9E">
        <w:t>здоровья</w:t>
      </w:r>
      <w:r w:rsidR="00150F9E" w:rsidRPr="00CC4CB0">
        <w:rPr>
          <w:lang w:val="en-US"/>
        </w:rPr>
        <w:t xml:space="preserve"> </w:t>
      </w:r>
      <w:r w:rsidR="00150F9E">
        <w:lastRenderedPageBreak/>
        <w:t>игрока</w:t>
      </w:r>
      <w:r w:rsidR="00150F9E" w:rsidRPr="00CC4CB0">
        <w:rPr>
          <w:lang w:val="en-US"/>
        </w:rPr>
        <w:t xml:space="preserve"> </w:t>
      </w:r>
      <w:r w:rsidR="00150F9E">
        <w:t>при</w:t>
      </w:r>
      <w:r w:rsidR="00150F9E" w:rsidRPr="00CC4CB0">
        <w:rPr>
          <w:lang w:val="en-US"/>
        </w:rPr>
        <w:t xml:space="preserve"> </w:t>
      </w:r>
      <w:r w:rsidR="00150F9E">
        <w:t>выполнении</w:t>
      </w:r>
      <w:r w:rsidR="00150F9E" w:rsidRPr="00CC4CB0">
        <w:rPr>
          <w:lang w:val="en-US"/>
        </w:rPr>
        <w:t xml:space="preserve"> </w:t>
      </w:r>
      <w:r w:rsidR="00150F9E">
        <w:t>функции</w:t>
      </w:r>
      <w:r w:rsidR="00150F9E" w:rsidRPr="00CC4CB0">
        <w:rPr>
          <w:lang w:val="en-US"/>
        </w:rPr>
        <w:t xml:space="preserve"> </w:t>
      </w:r>
      <w:proofErr w:type="spellStart"/>
      <w:r w:rsidR="00150F9E" w:rsidRPr="00845688">
        <w:rPr>
          <w:rStyle w:val="aff8"/>
          <w:rFonts w:eastAsiaTheme="minorHAnsi"/>
          <w:lang w:val="en-US"/>
        </w:rPr>
        <w:t>TakeDamage</w:t>
      </w:r>
      <w:proofErr w:type="spellEnd"/>
      <w:r w:rsidR="005D6B7F" w:rsidRPr="00CC4CB0">
        <w:rPr>
          <w:lang w:val="en-US"/>
        </w:rPr>
        <w:t xml:space="preserve">. </w:t>
      </w:r>
      <w:r w:rsidR="005F688E">
        <w:t>Далее</w:t>
      </w:r>
      <w:r w:rsidR="00570D5D">
        <w:t xml:space="preserve"> запускается цикл, где</w:t>
      </w:r>
      <w:r w:rsidR="005F688E">
        <w:t xml:space="preserve"> в зависимости от количества «вспышек» изменяется цвет изображения игрока с помощью свойства </w:t>
      </w:r>
      <w:proofErr w:type="spellStart"/>
      <w:r w:rsidR="00AE765F" w:rsidRPr="00845688">
        <w:rPr>
          <w:rStyle w:val="aff8"/>
          <w:rFonts w:eastAsiaTheme="minorHAnsi"/>
        </w:rPr>
        <w:t>color</w:t>
      </w:r>
      <w:proofErr w:type="spellEnd"/>
      <w:r w:rsidR="00AE765F" w:rsidRPr="00AE765F">
        <w:t xml:space="preserve"> </w:t>
      </w:r>
      <w:r w:rsidR="00AE765F">
        <w:t xml:space="preserve">компонента </w:t>
      </w:r>
      <w:proofErr w:type="spellStart"/>
      <w:r w:rsidR="005F688E" w:rsidRPr="00845688">
        <w:rPr>
          <w:rStyle w:val="aff8"/>
          <w:rFonts w:eastAsiaTheme="minorHAnsi"/>
        </w:rPr>
        <w:t>SpriteRenderer</w:t>
      </w:r>
      <w:proofErr w:type="spellEnd"/>
      <w:r w:rsidR="00D73EE8">
        <w:t>.</w:t>
      </w:r>
      <w:r w:rsidR="002A3A3A">
        <w:t xml:space="preserve"> </w:t>
      </w:r>
      <w:r w:rsidR="005E606F">
        <w:t xml:space="preserve">Между сменами цветов устанавливается время ожидания, и после выхода из </w:t>
      </w:r>
      <w:r w:rsidR="000F02B7" w:rsidRPr="000F02B7">
        <w:t>цикла</w:t>
      </w:r>
      <w:r w:rsidR="000819FE">
        <w:t xml:space="preserve"> неуязвимость заканчивается.</w:t>
      </w:r>
    </w:p>
    <w:p w14:paraId="76FED181" w14:textId="30A82E09" w:rsidR="00274A18" w:rsidRDefault="00274A18" w:rsidP="00274A18">
      <w:pPr>
        <w:pStyle w:val="21"/>
      </w:pPr>
      <w:bookmarkStart w:id="16" w:name="_Toc134632481"/>
      <w:r>
        <w:t>Реализация рукопашного боя игрового персонажа</w:t>
      </w:r>
      <w:bookmarkEnd w:id="16"/>
    </w:p>
    <w:p w14:paraId="5866CE3D" w14:textId="26C97114" w:rsidR="00BC588B" w:rsidRDefault="00677612" w:rsidP="000772EE">
      <w:r>
        <w:t xml:space="preserve">Атака происходит при нажатии Левой кнопки мыши, и если после прошлой атаки прошло заданное количество времени, то начинает </w:t>
      </w:r>
      <w:r w:rsidR="00491538">
        <w:rPr>
          <w:lang w:val="ru-BY"/>
        </w:rPr>
        <w:t>воспроизводиться</w:t>
      </w:r>
      <w:r w:rsidR="00491538">
        <w:t xml:space="preserve"> </w:t>
      </w:r>
      <w:r>
        <w:t>запись анимации атаки игрока.</w:t>
      </w:r>
      <w:r w:rsidR="00130B40">
        <w:t xml:space="preserve"> В середине кадра в момент удара мечом происходит проверка, находится ли противник в пределах </w:t>
      </w:r>
      <w:r w:rsidR="002D51E2">
        <w:rPr>
          <w:lang w:val="ru-BY"/>
        </w:rPr>
        <w:t>определенной</w:t>
      </w:r>
      <w:r w:rsidR="002D51E2">
        <w:t xml:space="preserve"> </w:t>
      </w:r>
      <w:r w:rsidR="00130B40">
        <w:t>зоны перед игроком.</w:t>
      </w:r>
      <w:r w:rsidR="00AE24CD">
        <w:t xml:space="preserve"> Для этого перед игроком создается виртуальный прямоугольник, длину и </w:t>
      </w:r>
      <w:r w:rsidR="003A5909">
        <w:rPr>
          <w:lang w:val="ru-BY"/>
        </w:rPr>
        <w:t>расстояние</w:t>
      </w:r>
      <w:r w:rsidR="003A5909">
        <w:t xml:space="preserve"> </w:t>
      </w:r>
      <w:r w:rsidR="00686FAC">
        <w:t>от игрока</w:t>
      </w:r>
      <w:r w:rsidR="00AE24CD">
        <w:t xml:space="preserve"> которого определяется разработчиком предварительно с помощью полей </w:t>
      </w:r>
      <w:proofErr w:type="spellStart"/>
      <w:r w:rsidR="00AE24CD" w:rsidRPr="00845688">
        <w:rPr>
          <w:rStyle w:val="aff8"/>
          <w:rFonts w:eastAsiaTheme="minorHAnsi"/>
        </w:rPr>
        <w:t>range</w:t>
      </w:r>
      <w:proofErr w:type="spellEnd"/>
      <w:r w:rsidR="00AE24CD" w:rsidRPr="00AE24CD">
        <w:t xml:space="preserve"> </w:t>
      </w:r>
      <w:r w:rsidR="00D52C07">
        <w:t xml:space="preserve">и </w:t>
      </w:r>
      <w:proofErr w:type="spellStart"/>
      <w:r w:rsidR="00AE24CD" w:rsidRPr="00845688">
        <w:rPr>
          <w:rStyle w:val="aff8"/>
          <w:rFonts w:eastAsiaTheme="minorHAnsi"/>
        </w:rPr>
        <w:t>colliderDistance</w:t>
      </w:r>
      <w:proofErr w:type="spellEnd"/>
      <w:r w:rsidR="00AE24CD">
        <w:t xml:space="preserve"> </w:t>
      </w:r>
      <w:r w:rsidR="00290926">
        <w:t>в</w:t>
      </w:r>
      <w:r w:rsidR="00AE24CD">
        <w:t xml:space="preserve">нутри </w:t>
      </w:r>
      <w:r w:rsidR="00AE24CD">
        <w:rPr>
          <w:lang w:val="en-US"/>
        </w:rPr>
        <w:t>Unity</w:t>
      </w:r>
      <w:r w:rsidR="00AE24CD" w:rsidRPr="00AE24CD">
        <w:t xml:space="preserve"> </w:t>
      </w:r>
      <w:r w:rsidR="00AE24CD">
        <w:rPr>
          <w:lang w:val="en-US"/>
        </w:rPr>
        <w:t>Editor</w:t>
      </w:r>
      <w:r w:rsidR="00290926" w:rsidRPr="00290926">
        <w:t>.</w:t>
      </w:r>
    </w:p>
    <w:p w14:paraId="42220E64" w14:textId="7EE2B93F" w:rsidR="00EE3065" w:rsidRDefault="007F4169" w:rsidP="000772EE">
      <w:r>
        <w:rPr>
          <w:lang w:val="ru-BY"/>
        </w:rPr>
        <w:t>К</w:t>
      </w:r>
      <w:r w:rsidR="00EE3065">
        <w:t>од</w:t>
      </w:r>
      <w:r>
        <w:rPr>
          <w:lang w:val="ru-BY"/>
        </w:rPr>
        <w:t xml:space="preserve"> проверки на наличие противника в зоне атаки</w:t>
      </w:r>
      <w:r w:rsidR="00EE3065">
        <w:t xml:space="preserve"> можно </w:t>
      </w:r>
      <w:r w:rsidR="000D7362">
        <w:t>увидеть</w:t>
      </w:r>
      <w:r w:rsidR="00FC5EB3">
        <w:rPr>
          <w:lang w:val="ru-BY"/>
        </w:rPr>
        <w:t xml:space="preserve"> </w:t>
      </w:r>
      <w:r w:rsidR="00FC5EB3">
        <w:t>на</w:t>
      </w:r>
      <w:r w:rsidR="00FC5EB3">
        <w:rPr>
          <w:lang w:val="ru-BY"/>
        </w:rPr>
        <w:t> </w:t>
      </w:r>
      <w:r w:rsidR="001716E3">
        <w:t>листинге</w:t>
      </w:r>
      <w:r w:rsidR="001716E3">
        <w:rPr>
          <w:lang w:val="ru-BY"/>
        </w:rPr>
        <w:t> </w:t>
      </w:r>
      <w:r w:rsidR="00EE3065">
        <w:t>2.10</w:t>
      </w:r>
      <w:r>
        <w:rPr>
          <w:lang w:val="ru-BY"/>
        </w:rPr>
        <w:t xml:space="preserve"> ниже.</w:t>
      </w:r>
    </w:p>
    <w:p w14:paraId="5BD09C3D" w14:textId="4221B916" w:rsidR="00EE3065" w:rsidRPr="00B96235" w:rsidRDefault="00EE3065" w:rsidP="00EE3065">
      <w:pPr>
        <w:pStyle w:val="afffd"/>
      </w:pPr>
      <w:r>
        <w:t>Листинг 2.10 – Проверка наличие противника в зоне атаки</w:t>
      </w:r>
    </w:p>
    <w:p w14:paraId="4E66D2C2" w14:textId="77777777" w:rsidR="00BC588B" w:rsidRPr="00CC4CB0" w:rsidRDefault="00BC588B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proofErr w:type="gramStart"/>
      <w:r w:rsidRPr="00845688">
        <w:rPr>
          <w:lang w:val="en-US"/>
        </w:rPr>
        <w:t>private</w:t>
      </w:r>
      <w:proofErr w:type="gramEnd"/>
      <w:r w:rsidRPr="00CC4CB0">
        <w:rPr>
          <w:lang w:val="en-US"/>
        </w:rPr>
        <w:t xml:space="preserve"> </w:t>
      </w:r>
      <w:r w:rsidRPr="00845688">
        <w:rPr>
          <w:lang w:val="en-US"/>
        </w:rPr>
        <w:t>bool</w:t>
      </w:r>
      <w:r w:rsidRPr="00CC4CB0">
        <w:rPr>
          <w:lang w:val="en-US"/>
        </w:rPr>
        <w:t xml:space="preserve"> </w:t>
      </w:r>
      <w:proofErr w:type="spellStart"/>
      <w:r w:rsidRPr="00CC4CB0">
        <w:rPr>
          <w:lang w:val="en-US"/>
        </w:rPr>
        <w:t>EnemyInSight</w:t>
      </w:r>
      <w:proofErr w:type="spellEnd"/>
      <w:r w:rsidRPr="00CC4CB0">
        <w:rPr>
          <w:lang w:val="en-US"/>
        </w:rPr>
        <w:t>()</w:t>
      </w:r>
    </w:p>
    <w:p w14:paraId="59B03065" w14:textId="5FC8F7B4" w:rsidR="00BC588B" w:rsidRPr="00CC4CB0" w:rsidRDefault="00BC588B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CC4CB0">
        <w:rPr>
          <w:lang w:val="en-US"/>
        </w:rPr>
        <w:t>{</w:t>
      </w:r>
    </w:p>
    <w:p w14:paraId="61812FC9" w14:textId="454331DB" w:rsidR="00FE2FCC" w:rsidRDefault="00FE2FCC" w:rsidP="00FE2FCC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BC588B" w:rsidRPr="00FE2FCC">
        <w:rPr>
          <w:lang w:val="en-US"/>
        </w:rPr>
        <w:t xml:space="preserve">RaycastHit2D hit = </w:t>
      </w:r>
      <w:proofErr w:type="gramStart"/>
      <w:r w:rsidR="00BC588B" w:rsidRPr="00FE2FCC">
        <w:rPr>
          <w:lang w:val="en-US"/>
        </w:rPr>
        <w:t>Physics2D.BoxCast(</w:t>
      </w:r>
      <w:proofErr w:type="gramEnd"/>
    </w:p>
    <w:p w14:paraId="1FBA3BA9" w14:textId="77777777" w:rsidR="00FE2FCC" w:rsidRDefault="00FE2FCC" w:rsidP="00FE2FCC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proofErr w:type="spellStart"/>
      <w:r w:rsidR="00BC588B" w:rsidRPr="00FE2FCC">
        <w:rPr>
          <w:lang w:val="en-US"/>
        </w:rPr>
        <w:t>boxCollider.bounds.center</w:t>
      </w:r>
      <w:proofErr w:type="spellEnd"/>
      <w:r w:rsidR="00BC588B" w:rsidRPr="00FE2FCC">
        <w:rPr>
          <w:lang w:val="en-US"/>
        </w:rPr>
        <w:t xml:space="preserve"> + </w:t>
      </w:r>
      <w:proofErr w:type="spellStart"/>
      <w:r w:rsidR="00BC588B" w:rsidRPr="00FE2FCC">
        <w:rPr>
          <w:lang w:val="en-US"/>
        </w:rPr>
        <w:t>transform.right</w:t>
      </w:r>
      <w:proofErr w:type="spellEnd"/>
      <w:r w:rsidR="00BC588B" w:rsidRPr="00FE2FCC">
        <w:rPr>
          <w:lang w:val="en-US"/>
        </w:rPr>
        <w:t xml:space="preserve"> </w:t>
      </w:r>
    </w:p>
    <w:p w14:paraId="573D7D50" w14:textId="72B58558" w:rsidR="00BC588B" w:rsidRPr="00FE2FCC" w:rsidRDefault="00FE2FCC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r w:rsidR="00BC588B" w:rsidRPr="00FE2FCC">
        <w:rPr>
          <w:lang w:val="en-US"/>
        </w:rPr>
        <w:t xml:space="preserve">* </w:t>
      </w:r>
      <w:proofErr w:type="gramStart"/>
      <w:r w:rsidR="00BC588B" w:rsidRPr="00FE2FCC">
        <w:rPr>
          <w:lang w:val="en-US"/>
        </w:rPr>
        <w:t>range</w:t>
      </w:r>
      <w:proofErr w:type="gramEnd"/>
      <w:r>
        <w:rPr>
          <w:lang w:val="ru-BY"/>
        </w:rPr>
        <w:t xml:space="preserve"> </w:t>
      </w:r>
      <w:r w:rsidR="00BC588B" w:rsidRPr="00FE2FCC">
        <w:rPr>
          <w:lang w:val="en-US"/>
        </w:rPr>
        <w:t>*</w:t>
      </w:r>
      <w:r>
        <w:rPr>
          <w:lang w:val="ru-BY"/>
        </w:rPr>
        <w:t xml:space="preserve"> </w:t>
      </w:r>
      <w:proofErr w:type="spellStart"/>
      <w:r w:rsidR="00BC588B" w:rsidRPr="00FE2FCC">
        <w:rPr>
          <w:lang w:val="en-US"/>
        </w:rPr>
        <w:t>transform.localScale.x</w:t>
      </w:r>
      <w:proofErr w:type="spellEnd"/>
      <w:r w:rsidR="00BC588B" w:rsidRPr="00FE2FCC">
        <w:rPr>
          <w:lang w:val="en-US"/>
        </w:rPr>
        <w:t xml:space="preserve"> * </w:t>
      </w:r>
      <w:proofErr w:type="spellStart"/>
      <w:r w:rsidR="00BC588B" w:rsidRPr="00FE2FCC">
        <w:rPr>
          <w:lang w:val="en-US"/>
        </w:rPr>
        <w:t>colliderDistance</w:t>
      </w:r>
      <w:proofErr w:type="spellEnd"/>
      <w:r w:rsidR="00BC588B" w:rsidRPr="00FE2FCC">
        <w:rPr>
          <w:lang w:val="en-US"/>
        </w:rPr>
        <w:t>,</w:t>
      </w:r>
    </w:p>
    <w:p w14:paraId="45E594B0" w14:textId="77777777" w:rsidR="00FE2FCC" w:rsidRDefault="00FE2FCC" w:rsidP="00FE2FCC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proofErr w:type="gramStart"/>
      <w:r w:rsidR="00BC588B" w:rsidRPr="00845688">
        <w:rPr>
          <w:lang w:val="en-US"/>
        </w:rPr>
        <w:t>new</w:t>
      </w:r>
      <w:proofErr w:type="gramEnd"/>
      <w:r w:rsidR="00BC588B" w:rsidRPr="00FE2FCC">
        <w:rPr>
          <w:lang w:val="en-US"/>
        </w:rPr>
        <w:t xml:space="preserve"> Vector3(</w:t>
      </w:r>
    </w:p>
    <w:p w14:paraId="01742757" w14:textId="77777777" w:rsidR="00FE2FCC" w:rsidRDefault="00FE2FCC" w:rsidP="00FE2FCC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</w:t>
      </w:r>
      <w:proofErr w:type="spellStart"/>
      <w:r w:rsidR="00BC588B" w:rsidRPr="00FE2FCC">
        <w:rPr>
          <w:lang w:val="en-US"/>
        </w:rPr>
        <w:t>boxCollider.bounds.size.x</w:t>
      </w:r>
      <w:proofErr w:type="spellEnd"/>
      <w:r w:rsidR="00BC588B" w:rsidRPr="00FE2FCC">
        <w:rPr>
          <w:lang w:val="en-US"/>
        </w:rPr>
        <w:t xml:space="preserve"> </w:t>
      </w:r>
    </w:p>
    <w:p w14:paraId="3BC24FAA" w14:textId="77777777" w:rsidR="00FE2FCC" w:rsidRDefault="00FE2FCC" w:rsidP="00FE2FCC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</w:t>
      </w:r>
      <w:r w:rsidR="00BC588B" w:rsidRPr="00FE2FCC">
        <w:rPr>
          <w:lang w:val="en-US"/>
        </w:rPr>
        <w:t xml:space="preserve">* </w:t>
      </w:r>
      <w:proofErr w:type="spellStart"/>
      <w:proofErr w:type="gramStart"/>
      <w:r w:rsidR="00BC588B" w:rsidRPr="00FE2FCC">
        <w:rPr>
          <w:lang w:val="en-US"/>
        </w:rPr>
        <w:t>range,</w:t>
      </w:r>
      <w:proofErr w:type="gramEnd"/>
      <w:r w:rsidR="00BC588B" w:rsidRPr="00FE2FCC">
        <w:rPr>
          <w:lang w:val="en-US"/>
        </w:rPr>
        <w:t>boxCollider.bounds.size.y</w:t>
      </w:r>
      <w:proofErr w:type="spellEnd"/>
      <w:r w:rsidR="00BC588B" w:rsidRPr="00FE2FCC">
        <w:rPr>
          <w:lang w:val="en-US"/>
        </w:rPr>
        <w:t>,</w:t>
      </w:r>
    </w:p>
    <w:p w14:paraId="09F2EAA5" w14:textId="5AE9A2B7" w:rsidR="00FE2FCC" w:rsidRDefault="00FE2FCC" w:rsidP="00FE2FCC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</w:t>
      </w:r>
      <w:proofErr w:type="spellStart"/>
      <w:r w:rsidR="00BC588B" w:rsidRPr="00FE2FCC">
        <w:rPr>
          <w:lang w:val="en-US"/>
        </w:rPr>
        <w:t>boxCollider.bounds.size.z</w:t>
      </w:r>
      <w:proofErr w:type="spellEnd"/>
    </w:p>
    <w:p w14:paraId="792B83D4" w14:textId="501437FF" w:rsidR="00FE2FCC" w:rsidRPr="00845688" w:rsidRDefault="00FE2FCC" w:rsidP="00FE2FCC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r w:rsidR="00BC588B" w:rsidRPr="00FE2FCC">
        <w:rPr>
          <w:lang w:val="en-US"/>
        </w:rPr>
        <w:t>)</w:t>
      </w:r>
      <w:r w:rsidR="00BC588B" w:rsidRPr="00CC4CB0">
        <w:rPr>
          <w:lang w:val="en-US"/>
        </w:rPr>
        <w:t xml:space="preserve">, </w:t>
      </w:r>
    </w:p>
    <w:p w14:paraId="20E52885" w14:textId="77777777" w:rsidR="00FE2FCC" w:rsidRPr="00845688" w:rsidRDefault="00FE2FCC" w:rsidP="00FE2FCC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proofErr w:type="gramStart"/>
      <w:r w:rsidR="00BC588B" w:rsidRPr="00CC4CB0">
        <w:rPr>
          <w:lang w:val="en-US"/>
        </w:rPr>
        <w:t>0</w:t>
      </w:r>
      <w:proofErr w:type="gramEnd"/>
      <w:r w:rsidR="00BC588B" w:rsidRPr="00CC4CB0">
        <w:rPr>
          <w:lang w:val="en-US"/>
        </w:rPr>
        <w:t>,</w:t>
      </w:r>
      <w:r>
        <w:rPr>
          <w:lang w:val="ru-BY"/>
        </w:rPr>
        <w:t xml:space="preserve"> </w:t>
      </w:r>
      <w:r w:rsidR="00BC588B" w:rsidRPr="00CC4CB0">
        <w:rPr>
          <w:lang w:val="en-US"/>
        </w:rPr>
        <w:t>Vector2.left,</w:t>
      </w:r>
      <w:r>
        <w:rPr>
          <w:lang w:val="ru-BY"/>
        </w:rPr>
        <w:t xml:space="preserve"> </w:t>
      </w:r>
      <w:r w:rsidR="00BC588B" w:rsidRPr="00CC4CB0">
        <w:rPr>
          <w:lang w:val="en-US"/>
        </w:rPr>
        <w:t>0,</w:t>
      </w:r>
      <w:r>
        <w:rPr>
          <w:lang w:val="ru-BY"/>
        </w:rPr>
        <w:t xml:space="preserve"> </w:t>
      </w:r>
      <w:proofErr w:type="spellStart"/>
      <w:r w:rsidR="00BC588B" w:rsidRPr="00CC4CB0">
        <w:rPr>
          <w:lang w:val="en-US"/>
        </w:rPr>
        <w:t>EnemyLayer</w:t>
      </w:r>
      <w:proofErr w:type="spellEnd"/>
    </w:p>
    <w:p w14:paraId="3E08C7C0" w14:textId="32B51298" w:rsidR="00BC588B" w:rsidRPr="00E503BF" w:rsidRDefault="00FE2FCC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BC588B" w:rsidRPr="00E503BF">
        <w:rPr>
          <w:lang w:val="en-US"/>
        </w:rPr>
        <w:t>);</w:t>
      </w:r>
    </w:p>
    <w:p w14:paraId="71E3F441" w14:textId="4F422A5E" w:rsidR="00BC588B" w:rsidRPr="00E503BF" w:rsidRDefault="00E503BF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proofErr w:type="gramStart"/>
      <w:r w:rsidR="00BC588B" w:rsidRPr="00845688">
        <w:rPr>
          <w:lang w:val="en-US"/>
        </w:rPr>
        <w:t>if</w:t>
      </w:r>
      <w:proofErr w:type="gramEnd"/>
      <w:r w:rsidR="00BC588B" w:rsidRPr="00E503BF">
        <w:rPr>
          <w:lang w:val="en-US"/>
        </w:rPr>
        <w:t xml:space="preserve"> (</w:t>
      </w:r>
      <w:proofErr w:type="spellStart"/>
      <w:r w:rsidR="00BC588B" w:rsidRPr="00E503BF">
        <w:rPr>
          <w:lang w:val="en-US"/>
        </w:rPr>
        <w:t>hit.collider</w:t>
      </w:r>
      <w:proofErr w:type="spellEnd"/>
      <w:r w:rsidR="00BC588B" w:rsidRPr="00E503BF">
        <w:rPr>
          <w:lang w:val="en-US"/>
        </w:rPr>
        <w:t xml:space="preserve"> != </w:t>
      </w:r>
      <w:r w:rsidR="00BC588B" w:rsidRPr="00845688">
        <w:rPr>
          <w:lang w:val="en-US"/>
        </w:rPr>
        <w:t>null</w:t>
      </w:r>
      <w:r w:rsidR="00BC588B" w:rsidRPr="00E503BF">
        <w:rPr>
          <w:lang w:val="en-US"/>
        </w:rPr>
        <w:t>){</w:t>
      </w:r>
    </w:p>
    <w:p w14:paraId="511E43D8" w14:textId="73033FB4" w:rsidR="00BC588B" w:rsidRPr="00FE2FCC" w:rsidRDefault="00E503BF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FE2FCC">
        <w:rPr>
          <w:lang w:val="ru-BY"/>
        </w:rPr>
        <w:t xml:space="preserve">  </w:t>
      </w:r>
      <w:proofErr w:type="spellStart"/>
      <w:proofErr w:type="gramStart"/>
      <w:r w:rsidR="00BC588B" w:rsidRPr="00FE2FCC">
        <w:rPr>
          <w:lang w:val="en-US"/>
        </w:rPr>
        <w:t>enemyHealth</w:t>
      </w:r>
      <w:proofErr w:type="spellEnd"/>
      <w:proofErr w:type="gramEnd"/>
      <w:r w:rsidR="00BC588B" w:rsidRPr="00FE2FCC">
        <w:rPr>
          <w:lang w:val="en-US"/>
        </w:rPr>
        <w:t xml:space="preserve"> = </w:t>
      </w:r>
      <w:proofErr w:type="spellStart"/>
      <w:r w:rsidR="00BC588B" w:rsidRPr="00FE2FCC">
        <w:rPr>
          <w:lang w:val="en-US"/>
        </w:rPr>
        <w:t>hit.transform.GetComponent</w:t>
      </w:r>
      <w:proofErr w:type="spellEnd"/>
      <w:r w:rsidR="00BC588B" w:rsidRPr="00FE2FCC">
        <w:rPr>
          <w:lang w:val="en-US"/>
        </w:rPr>
        <w:t>&lt;Health&gt;();</w:t>
      </w:r>
    </w:p>
    <w:p w14:paraId="111D9468" w14:textId="23D44350" w:rsidR="00BC588B" w:rsidRPr="00845688" w:rsidRDefault="00E503BF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ru-BY"/>
        </w:rPr>
      </w:pPr>
      <w:r>
        <w:rPr>
          <w:lang w:val="ru-BY"/>
        </w:rPr>
        <w:t xml:space="preserve">  </w:t>
      </w:r>
      <w:r w:rsidR="00BC588B" w:rsidRPr="00FE2FCC">
        <w:t>}</w:t>
      </w:r>
    </w:p>
    <w:p w14:paraId="5A7C8577" w14:textId="4C09DD58" w:rsidR="00BC588B" w:rsidRPr="00FE2FCC" w:rsidRDefault="00E503BF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>
        <w:rPr>
          <w:lang w:val="ru-BY"/>
        </w:rPr>
        <w:t xml:space="preserve">  </w:t>
      </w:r>
      <w:proofErr w:type="spellStart"/>
      <w:r w:rsidR="00BC588B" w:rsidRPr="00845688">
        <w:t>return</w:t>
      </w:r>
      <w:proofErr w:type="spellEnd"/>
      <w:r w:rsidR="00BC588B" w:rsidRPr="00FE2FCC">
        <w:t xml:space="preserve"> </w:t>
      </w:r>
      <w:proofErr w:type="spellStart"/>
      <w:proofErr w:type="gramStart"/>
      <w:r w:rsidR="00BC588B" w:rsidRPr="00FE2FCC">
        <w:t>hit.collider</w:t>
      </w:r>
      <w:proofErr w:type="spellEnd"/>
      <w:proofErr w:type="gramEnd"/>
      <w:r w:rsidR="0051080D">
        <w:rPr>
          <w:lang w:val="ru-BY"/>
        </w:rPr>
        <w:t xml:space="preserve"> </w:t>
      </w:r>
      <w:r w:rsidR="00BC588B" w:rsidRPr="00FE2FCC">
        <w:t>!=</w:t>
      </w:r>
      <w:r w:rsidR="0051080D">
        <w:rPr>
          <w:lang w:val="ru-BY"/>
        </w:rPr>
        <w:t xml:space="preserve"> </w:t>
      </w:r>
      <w:proofErr w:type="spellStart"/>
      <w:r w:rsidR="00BC588B" w:rsidRPr="00845688">
        <w:t>null</w:t>
      </w:r>
      <w:proofErr w:type="spellEnd"/>
      <w:r w:rsidR="00BC588B" w:rsidRPr="00FE2FCC">
        <w:t>;</w:t>
      </w:r>
    </w:p>
    <w:p w14:paraId="622C5FCF" w14:textId="2DEDD9C0" w:rsidR="00BC588B" w:rsidRPr="00FE2FCC" w:rsidRDefault="00BC588B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 w:rsidRPr="00FE2FCC">
        <w:t>}</w:t>
      </w:r>
    </w:p>
    <w:p w14:paraId="47715E2A" w14:textId="67972CB4" w:rsidR="001E5138" w:rsidRDefault="00BC588B" w:rsidP="000772EE">
      <w:r>
        <w:t xml:space="preserve">Если во время удара мечом в этом прямоугольнике находился противник, то мы получаем доступ к его </w:t>
      </w:r>
      <w:r w:rsidR="00182F01">
        <w:t>здоровью и наносим ему урон.</w:t>
      </w:r>
    </w:p>
    <w:p w14:paraId="1486064A" w14:textId="13E995E9" w:rsidR="008F723F" w:rsidRDefault="009B255B" w:rsidP="000772EE">
      <w:r>
        <w:lastRenderedPageBreak/>
        <w:t>Во время создания прототипов и итерирования механики атаки необходимо было визуальное представление зоны атаки игрока</w:t>
      </w:r>
      <w:r w:rsidR="00B741EC">
        <w:rPr>
          <w:lang w:val="ru-BY"/>
        </w:rPr>
        <w:t>. Для этого была использована</w:t>
      </w:r>
      <w:r>
        <w:t xml:space="preserve"> функция </w:t>
      </w:r>
      <w:proofErr w:type="spellStart"/>
      <w:r w:rsidRPr="00845688">
        <w:rPr>
          <w:rStyle w:val="aff8"/>
          <w:rFonts w:eastAsiaTheme="minorHAnsi"/>
        </w:rPr>
        <w:t>OnDrawGizmos</w:t>
      </w:r>
      <w:proofErr w:type="spellEnd"/>
      <w:r>
        <w:t>.</w:t>
      </w:r>
    </w:p>
    <w:p w14:paraId="24F6CC0A" w14:textId="0328CFFC" w:rsidR="008F723F" w:rsidRPr="00845688" w:rsidRDefault="008F723F" w:rsidP="008F723F">
      <w:r>
        <w:rPr>
          <w:lang w:val="ru-BY"/>
        </w:rPr>
        <w:t>Код представлен на листинге 2.11</w:t>
      </w:r>
      <w:r w:rsidR="00181B1D">
        <w:t>; визуальное представление продемонстрировано в Приложении Д</w:t>
      </w:r>
      <w:r w:rsidR="00AD40C2">
        <w:t>.</w:t>
      </w:r>
    </w:p>
    <w:p w14:paraId="2AFE6331" w14:textId="77777777" w:rsidR="008F723F" w:rsidRPr="00185659" w:rsidRDefault="008F723F" w:rsidP="008F723F">
      <w:pPr>
        <w:pStyle w:val="afffd"/>
      </w:pPr>
      <w:r>
        <w:t xml:space="preserve">Листинг 2.11 – Применение </w:t>
      </w:r>
      <w:proofErr w:type="spellStart"/>
      <w:r w:rsidRPr="008F140D">
        <w:rPr>
          <w:rStyle w:val="aff8"/>
          <w:rFonts w:eastAsiaTheme="minorHAnsi"/>
        </w:rPr>
        <w:t>OnDrawGizmos</w:t>
      </w:r>
      <w:proofErr w:type="spellEnd"/>
      <w:r>
        <w:t xml:space="preserve"> </w:t>
      </w:r>
    </w:p>
    <w:p w14:paraId="7C30142E" w14:textId="77777777" w:rsidR="008F723F" w:rsidRPr="008F140D" w:rsidRDefault="008F723F" w:rsidP="008F723F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proofErr w:type="spellStart"/>
      <w:r w:rsidRPr="008F140D">
        <w:t>private</w:t>
      </w:r>
      <w:proofErr w:type="spellEnd"/>
      <w:r w:rsidRPr="008F140D">
        <w:t xml:space="preserve"> </w:t>
      </w:r>
      <w:proofErr w:type="spellStart"/>
      <w:r w:rsidRPr="008F140D">
        <w:t>void</w:t>
      </w:r>
      <w:proofErr w:type="spellEnd"/>
      <w:r w:rsidRPr="008F140D">
        <w:t xml:space="preserve"> </w:t>
      </w:r>
      <w:proofErr w:type="spellStart"/>
      <w:proofErr w:type="gramStart"/>
      <w:r w:rsidRPr="008F140D">
        <w:t>OnDrawGizmos</w:t>
      </w:r>
      <w:proofErr w:type="spellEnd"/>
      <w:r w:rsidRPr="008F140D">
        <w:t>(</w:t>
      </w:r>
      <w:proofErr w:type="gramEnd"/>
      <w:r w:rsidRPr="008F140D">
        <w:t>)</w:t>
      </w:r>
    </w:p>
    <w:p w14:paraId="5B83308E" w14:textId="77777777" w:rsidR="008F723F" w:rsidRPr="00845688" w:rsidRDefault="008F723F" w:rsidP="008F723F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845688">
        <w:rPr>
          <w:lang w:val="en-US"/>
        </w:rPr>
        <w:t>{</w:t>
      </w:r>
    </w:p>
    <w:p w14:paraId="52EA9D90" w14:textId="77777777" w:rsidR="008F723F" w:rsidRPr="008F140D" w:rsidRDefault="008F723F" w:rsidP="008F723F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proofErr w:type="spellStart"/>
      <w:r w:rsidRPr="008F140D">
        <w:rPr>
          <w:lang w:val="en-US"/>
        </w:rPr>
        <w:t>Gizmos.color</w:t>
      </w:r>
      <w:proofErr w:type="spellEnd"/>
      <w:r w:rsidRPr="008F140D">
        <w:rPr>
          <w:lang w:val="en-US"/>
        </w:rPr>
        <w:t xml:space="preserve"> = </w:t>
      </w:r>
      <w:proofErr w:type="spellStart"/>
      <w:r w:rsidRPr="008F140D">
        <w:rPr>
          <w:lang w:val="en-US"/>
        </w:rPr>
        <w:t>Color.red</w:t>
      </w:r>
      <w:proofErr w:type="spellEnd"/>
      <w:r w:rsidRPr="008F140D">
        <w:rPr>
          <w:lang w:val="en-US"/>
        </w:rPr>
        <w:t>;</w:t>
      </w:r>
    </w:p>
    <w:p w14:paraId="0DAB7F52" w14:textId="77777777" w:rsidR="008F723F" w:rsidRDefault="008F723F" w:rsidP="008F723F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proofErr w:type="spellStart"/>
      <w:proofErr w:type="gramStart"/>
      <w:r w:rsidRPr="008F140D">
        <w:rPr>
          <w:lang w:val="en-US"/>
        </w:rPr>
        <w:t>Gizmos.DrawWireCube</w:t>
      </w:r>
      <w:proofErr w:type="spellEnd"/>
      <w:r w:rsidRPr="008F140D">
        <w:rPr>
          <w:lang w:val="en-US"/>
        </w:rPr>
        <w:t>(</w:t>
      </w:r>
      <w:proofErr w:type="gramEnd"/>
    </w:p>
    <w:p w14:paraId="074036BF" w14:textId="77777777" w:rsidR="008F723F" w:rsidRDefault="008F723F" w:rsidP="008F723F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proofErr w:type="spellStart"/>
      <w:r w:rsidRPr="008F140D">
        <w:rPr>
          <w:lang w:val="en-US"/>
        </w:rPr>
        <w:t>boxCollider.bounds.center</w:t>
      </w:r>
      <w:proofErr w:type="spellEnd"/>
      <w:r w:rsidRPr="008F140D">
        <w:rPr>
          <w:lang w:val="en-US"/>
        </w:rPr>
        <w:t xml:space="preserve"> + </w:t>
      </w:r>
      <w:proofErr w:type="spellStart"/>
      <w:r w:rsidRPr="008F140D">
        <w:rPr>
          <w:lang w:val="en-US"/>
        </w:rPr>
        <w:t>transform.right</w:t>
      </w:r>
      <w:proofErr w:type="spellEnd"/>
      <w:r w:rsidRPr="008F140D">
        <w:rPr>
          <w:lang w:val="en-US"/>
        </w:rPr>
        <w:t xml:space="preserve"> </w:t>
      </w:r>
    </w:p>
    <w:p w14:paraId="4580FB94" w14:textId="77777777" w:rsidR="008F723F" w:rsidRPr="008F140D" w:rsidRDefault="008F723F" w:rsidP="008F723F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r w:rsidRPr="008F140D">
        <w:rPr>
          <w:lang w:val="en-US"/>
        </w:rPr>
        <w:t xml:space="preserve">* </w:t>
      </w:r>
      <w:proofErr w:type="gramStart"/>
      <w:r w:rsidRPr="008F140D">
        <w:rPr>
          <w:lang w:val="en-US"/>
        </w:rPr>
        <w:t>range</w:t>
      </w:r>
      <w:proofErr w:type="gramEnd"/>
      <w:r w:rsidRPr="008F140D">
        <w:rPr>
          <w:lang w:val="en-US"/>
        </w:rPr>
        <w:t xml:space="preserve"> * </w:t>
      </w:r>
      <w:proofErr w:type="spellStart"/>
      <w:r w:rsidRPr="008F140D">
        <w:rPr>
          <w:lang w:val="en-US"/>
        </w:rPr>
        <w:t>transform.localScale.x</w:t>
      </w:r>
      <w:proofErr w:type="spellEnd"/>
      <w:r>
        <w:rPr>
          <w:lang w:val="ru-BY"/>
        </w:rPr>
        <w:t xml:space="preserve"> </w:t>
      </w:r>
      <w:r w:rsidRPr="008F140D">
        <w:rPr>
          <w:lang w:val="en-US"/>
        </w:rPr>
        <w:t xml:space="preserve">* </w:t>
      </w:r>
      <w:proofErr w:type="spellStart"/>
      <w:r w:rsidRPr="008F140D">
        <w:rPr>
          <w:lang w:val="en-US"/>
        </w:rPr>
        <w:t>colliderDistance</w:t>
      </w:r>
      <w:proofErr w:type="spellEnd"/>
      <w:r w:rsidRPr="008F140D">
        <w:rPr>
          <w:lang w:val="en-US"/>
        </w:rPr>
        <w:t>,</w:t>
      </w:r>
    </w:p>
    <w:p w14:paraId="00402D78" w14:textId="77777777" w:rsidR="008F723F" w:rsidRDefault="008F723F" w:rsidP="008F723F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proofErr w:type="gramStart"/>
      <w:r w:rsidRPr="002424FF">
        <w:rPr>
          <w:lang w:val="en-US"/>
        </w:rPr>
        <w:t>new</w:t>
      </w:r>
      <w:proofErr w:type="gramEnd"/>
      <w:r w:rsidRPr="008F140D">
        <w:rPr>
          <w:lang w:val="en-US"/>
        </w:rPr>
        <w:t xml:space="preserve"> Vector3(</w:t>
      </w:r>
    </w:p>
    <w:p w14:paraId="391CF9C2" w14:textId="77777777" w:rsidR="008F723F" w:rsidRDefault="008F723F" w:rsidP="008F723F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</w:t>
      </w:r>
      <w:proofErr w:type="spellStart"/>
      <w:r w:rsidRPr="008F140D">
        <w:rPr>
          <w:lang w:val="en-US"/>
        </w:rPr>
        <w:t>boxCollider.bounds.size.x</w:t>
      </w:r>
      <w:proofErr w:type="spellEnd"/>
      <w:r w:rsidRPr="008F140D">
        <w:rPr>
          <w:lang w:val="en-US"/>
        </w:rPr>
        <w:t xml:space="preserve"> * range,</w:t>
      </w:r>
    </w:p>
    <w:p w14:paraId="27A664EA" w14:textId="77777777" w:rsidR="008F723F" w:rsidRDefault="008F723F" w:rsidP="008F723F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</w:t>
      </w:r>
      <w:proofErr w:type="spellStart"/>
      <w:r w:rsidRPr="008F140D">
        <w:rPr>
          <w:lang w:val="en-US"/>
        </w:rPr>
        <w:t>boxCollider.bounds.size.y</w:t>
      </w:r>
      <w:proofErr w:type="spellEnd"/>
      <w:r w:rsidRPr="008F140D">
        <w:rPr>
          <w:lang w:val="en-US"/>
        </w:rPr>
        <w:t xml:space="preserve">, </w:t>
      </w:r>
      <w:proofErr w:type="spellStart"/>
      <w:r w:rsidRPr="008F140D">
        <w:rPr>
          <w:lang w:val="en-US"/>
        </w:rPr>
        <w:t>boxCollider.bounds.size.z</w:t>
      </w:r>
      <w:proofErr w:type="spellEnd"/>
    </w:p>
    <w:p w14:paraId="357A3A47" w14:textId="77777777" w:rsidR="008F723F" w:rsidRPr="00845688" w:rsidRDefault="008F723F" w:rsidP="008F723F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>
        <w:rPr>
          <w:lang w:val="ru-BY"/>
        </w:rPr>
        <w:t xml:space="preserve">    </w:t>
      </w:r>
      <w:r w:rsidRPr="00845688">
        <w:t>)</w:t>
      </w:r>
    </w:p>
    <w:p w14:paraId="2D1A8465" w14:textId="77777777" w:rsidR="008F723F" w:rsidRPr="008F140D" w:rsidRDefault="008F723F" w:rsidP="008F723F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>
        <w:rPr>
          <w:lang w:val="ru-BY"/>
        </w:rPr>
        <w:t xml:space="preserve">  </w:t>
      </w:r>
      <w:r w:rsidRPr="008F140D">
        <w:t>);</w:t>
      </w:r>
    </w:p>
    <w:p w14:paraId="6D55DEEB" w14:textId="77777777" w:rsidR="008F723F" w:rsidRPr="008F140D" w:rsidRDefault="008F723F" w:rsidP="008F723F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 w:rsidRPr="008F140D">
        <w:t>}</w:t>
      </w:r>
    </w:p>
    <w:p w14:paraId="5CE3F502" w14:textId="23A59438" w:rsidR="00BB349B" w:rsidRDefault="009B255B" w:rsidP="00BB349B">
      <w:pPr>
        <w:rPr>
          <w:lang w:val="ru-BY"/>
        </w:rPr>
      </w:pPr>
      <w:r>
        <w:rPr>
          <w:lang w:val="en-US"/>
        </w:rPr>
        <w:t>Gizmos</w:t>
      </w:r>
      <w:r w:rsidRPr="009B255B">
        <w:t xml:space="preserve"> </w:t>
      </w:r>
      <w:r>
        <w:t xml:space="preserve">– это инструмент </w:t>
      </w:r>
      <w:r>
        <w:rPr>
          <w:lang w:val="en-US"/>
        </w:rPr>
        <w:t>Unity</w:t>
      </w:r>
      <w:r w:rsidRPr="009B255B">
        <w:t xml:space="preserve"> </w:t>
      </w:r>
      <w:r>
        <w:rPr>
          <w:lang w:val="en-US"/>
        </w:rPr>
        <w:t>Editor</w:t>
      </w:r>
      <w:r>
        <w:t xml:space="preserve">, предоставляющий возможность разработчику визуализировать компоненты объекта, такие как </w:t>
      </w:r>
      <w:proofErr w:type="spellStart"/>
      <w:r>
        <w:rPr>
          <w:lang w:val="en-US"/>
        </w:rPr>
        <w:t>BoxCollider</w:t>
      </w:r>
      <w:proofErr w:type="spellEnd"/>
      <w:r w:rsidRPr="009B255B">
        <w:t>2</w:t>
      </w:r>
      <w:r>
        <w:rPr>
          <w:lang w:val="en-US"/>
        </w:rPr>
        <w:t>D</w:t>
      </w:r>
      <w:r>
        <w:t>,</w:t>
      </w:r>
      <w:r w:rsidR="001E5138">
        <w:t xml:space="preserve"> внутри сцены игры</w:t>
      </w:r>
      <w:r>
        <w:t>.</w:t>
      </w:r>
      <w:r w:rsidR="001E09E8">
        <w:t xml:space="preserve"> </w:t>
      </w:r>
      <w:r w:rsidR="003551C7">
        <w:t xml:space="preserve">Это помогло при определении оптимального расстояния, в пределах которых противник </w:t>
      </w:r>
      <w:r w:rsidR="00185659">
        <w:t>будет получать уро</w:t>
      </w:r>
      <w:r w:rsidR="00915104">
        <w:rPr>
          <w:lang w:val="ru-BY"/>
        </w:rPr>
        <w:t>н.</w:t>
      </w:r>
    </w:p>
    <w:p w14:paraId="7D19CDDD" w14:textId="37759215" w:rsidR="00274A18" w:rsidRPr="008F723F" w:rsidRDefault="00274A18" w:rsidP="00845688">
      <w:pPr>
        <w:pStyle w:val="21"/>
        <w:ind w:left="2137" w:hanging="357"/>
        <w:contextualSpacing w:val="0"/>
      </w:pPr>
      <w:bookmarkStart w:id="17" w:name="_Toc134632482"/>
      <w:bookmarkStart w:id="18" w:name="_Toc134632483"/>
      <w:bookmarkStart w:id="19" w:name="_Toc134632484"/>
      <w:bookmarkStart w:id="20" w:name="_Toc134632485"/>
      <w:bookmarkStart w:id="21" w:name="_Toc134632486"/>
      <w:bookmarkStart w:id="22" w:name="_Toc134632487"/>
      <w:bookmarkStart w:id="23" w:name="_Toc134632488"/>
      <w:bookmarkStart w:id="24" w:name="_Toc134632489"/>
      <w:bookmarkStart w:id="25" w:name="_Toc134632490"/>
      <w:bookmarkStart w:id="26" w:name="_Toc134632491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Pr="008F723F">
        <w:t>Программная реализация препятствий и противников</w:t>
      </w:r>
      <w:bookmarkEnd w:id="26"/>
    </w:p>
    <w:p w14:paraId="747FAFF9" w14:textId="0BB847E5" w:rsidR="000532B1" w:rsidRDefault="00BE1FC2" w:rsidP="000772EE">
      <w:r>
        <w:t xml:space="preserve">Нанесение урона игроку посредством препятствий реализовано с помощью сценария </w:t>
      </w:r>
      <w:proofErr w:type="spellStart"/>
      <w:r w:rsidRPr="00845688">
        <w:rPr>
          <w:rStyle w:val="aff8"/>
          <w:rFonts w:eastAsiaTheme="minorHAnsi"/>
        </w:rPr>
        <w:t>EnemyDamage</w:t>
      </w:r>
      <w:proofErr w:type="spellEnd"/>
      <w:r w:rsidR="00774267">
        <w:t>.</w:t>
      </w:r>
      <w:r w:rsidR="00441C6B">
        <w:t xml:space="preserve"> Базовый класс сценариев </w:t>
      </w:r>
      <w:proofErr w:type="spellStart"/>
      <w:r w:rsidR="00441C6B" w:rsidRPr="00845688">
        <w:rPr>
          <w:rStyle w:val="aff8"/>
          <w:rFonts w:eastAsiaTheme="minorHAnsi"/>
        </w:rPr>
        <w:t>MonoBehaviour</w:t>
      </w:r>
      <w:proofErr w:type="spellEnd"/>
      <w:r w:rsidR="00441C6B">
        <w:t xml:space="preserve"> объявляет метод </w:t>
      </w:r>
      <w:r w:rsidR="00441C6B" w:rsidRPr="00845688">
        <w:rPr>
          <w:rStyle w:val="aff8"/>
          <w:rFonts w:eastAsiaTheme="minorHAnsi"/>
        </w:rPr>
        <w:t>On</w:t>
      </w:r>
      <w:r w:rsidR="00317A12" w:rsidRPr="00845688">
        <w:rPr>
          <w:rStyle w:val="aff8"/>
          <w:rFonts w:eastAsiaTheme="minorHAnsi"/>
        </w:rPr>
        <w:t>Trigger</w:t>
      </w:r>
      <w:r w:rsidR="00441C6B" w:rsidRPr="00845688">
        <w:rPr>
          <w:rStyle w:val="aff8"/>
          <w:rFonts w:eastAsiaTheme="minorHAnsi"/>
        </w:rPr>
        <w:t>Enter</w:t>
      </w:r>
      <w:r w:rsidR="008052B1" w:rsidRPr="00845688">
        <w:rPr>
          <w:rStyle w:val="aff8"/>
          <w:rFonts w:eastAsiaTheme="minorHAnsi"/>
        </w:rPr>
        <w:t>2D</w:t>
      </w:r>
      <w:r w:rsidR="00441C6B">
        <w:t xml:space="preserve">, который вызывается </w:t>
      </w:r>
      <w:r w:rsidR="00E03E83">
        <w:t>при регистрации любого столк</w:t>
      </w:r>
      <w:r w:rsidR="00441C6B">
        <w:t>новен</w:t>
      </w:r>
      <w:r w:rsidR="00E03E83">
        <w:t>ия объекта с другими сущностями, передавая в качестве аргумента информацию о столкновении.</w:t>
      </w:r>
      <w:r w:rsidR="00E0273A">
        <w:t xml:space="preserve"> При этом у одного из объектов столкновения должно быть отмечено свойство </w:t>
      </w:r>
      <w:proofErr w:type="spellStart"/>
      <w:r w:rsidR="00E0273A" w:rsidRPr="00845688">
        <w:rPr>
          <w:rStyle w:val="aff8"/>
          <w:rFonts w:eastAsiaTheme="minorHAnsi"/>
        </w:rPr>
        <w:t>IsTrigger</w:t>
      </w:r>
      <w:proofErr w:type="spellEnd"/>
      <w:r w:rsidR="00FC6DF3">
        <w:t xml:space="preserve"> внутри компонента </w:t>
      </w:r>
      <w:proofErr w:type="spellStart"/>
      <w:r w:rsidR="00FC6DF3">
        <w:rPr>
          <w:lang w:val="en-US"/>
        </w:rPr>
        <w:t>BoxCollider</w:t>
      </w:r>
      <w:proofErr w:type="spellEnd"/>
      <w:r w:rsidR="00FC6DF3" w:rsidRPr="00FC6DF3">
        <w:t>2</w:t>
      </w:r>
      <w:r w:rsidR="00FC6DF3">
        <w:rPr>
          <w:lang w:val="en-US"/>
        </w:rPr>
        <w:t>D</w:t>
      </w:r>
      <w:r w:rsidR="00FC6DF3">
        <w:t xml:space="preserve">, которое </w:t>
      </w:r>
      <w:r w:rsidR="00CA1CC7">
        <w:t>позволит другим телам проходить объект насквозь</w:t>
      </w:r>
      <w:r w:rsidR="00FC6DF3">
        <w:t>.</w:t>
      </w:r>
      <w:r w:rsidR="00920460">
        <w:t xml:space="preserve"> Регистрация столкновений будет </w:t>
      </w:r>
      <w:proofErr w:type="gramStart"/>
      <w:r w:rsidR="00C56906">
        <w:t>прои</w:t>
      </w:r>
      <w:r w:rsidR="00464EC4">
        <w:t>с</w:t>
      </w:r>
      <w:r w:rsidR="00C56906">
        <w:t>ходить</w:t>
      </w:r>
      <w:proofErr w:type="gramEnd"/>
      <w:r w:rsidR="00920460">
        <w:t xml:space="preserve"> как и раньше</w:t>
      </w:r>
      <w:r w:rsidR="007A431D">
        <w:t>.</w:t>
      </w:r>
      <w:r w:rsidR="00C56906">
        <w:t xml:space="preserve"> </w:t>
      </w:r>
    </w:p>
    <w:p w14:paraId="108C6AB8" w14:textId="2E8080B4" w:rsidR="00EE7C94" w:rsidRDefault="00EE7C94" w:rsidP="000772EE">
      <w:r>
        <w:t xml:space="preserve">Внутри функции </w:t>
      </w:r>
      <w:r w:rsidRPr="00845688">
        <w:rPr>
          <w:rStyle w:val="aff8"/>
          <w:rFonts w:eastAsiaTheme="minorHAnsi"/>
        </w:rPr>
        <w:t>OnTriggerEnter2D</w:t>
      </w:r>
      <w:r>
        <w:t xml:space="preserve">, которая была определена в сценарии </w:t>
      </w:r>
      <w:proofErr w:type="spellStart"/>
      <w:r w:rsidRPr="00845688">
        <w:rPr>
          <w:rStyle w:val="aff8"/>
          <w:rFonts w:eastAsiaTheme="minorHAnsi"/>
        </w:rPr>
        <w:t>EnemyDamage</w:t>
      </w:r>
      <w:proofErr w:type="spellEnd"/>
      <w:r>
        <w:t>, происходит проверка тега объекта столкновения:</w:t>
      </w:r>
      <w:r w:rsidR="00F33B79">
        <w:t xml:space="preserve"> если тег име</w:t>
      </w:r>
      <w:r>
        <w:t xml:space="preserve">ет значение </w:t>
      </w:r>
      <w:r>
        <w:rPr>
          <w:lang w:val="en-US"/>
        </w:rPr>
        <w:t>Player</w:t>
      </w:r>
      <w:r>
        <w:t>, то персонажу наносится некоторый урон</w:t>
      </w:r>
      <w:r w:rsidR="00FA6E30">
        <w:t>.</w:t>
      </w:r>
      <w:r w:rsidR="00347BB3">
        <w:t xml:space="preserve"> </w:t>
      </w:r>
      <w:r w:rsidR="002E0E8B">
        <w:t xml:space="preserve">Ловушка </w:t>
      </w:r>
      <w:r w:rsidR="002E0E8B">
        <w:rPr>
          <w:lang w:val="en-US"/>
        </w:rPr>
        <w:t>Spikes</w:t>
      </w:r>
      <w:r w:rsidR="002E0E8B">
        <w:t xml:space="preserve"> наносит урон игроку именно таким образом, п</w:t>
      </w:r>
      <w:r w:rsidR="00347BB3">
        <w:t xml:space="preserve">ри этом функция </w:t>
      </w:r>
      <w:r w:rsidR="002E0E8B" w:rsidRPr="00845688">
        <w:rPr>
          <w:rStyle w:val="aff8"/>
          <w:rFonts w:eastAsiaTheme="minorHAnsi"/>
        </w:rPr>
        <w:t>OnTriggerEnter2D</w:t>
      </w:r>
      <w:r w:rsidR="002E0E8B" w:rsidRPr="002E0E8B">
        <w:t xml:space="preserve"> </w:t>
      </w:r>
      <w:r w:rsidR="00347BB3">
        <w:lastRenderedPageBreak/>
        <w:t>вызывается только в случае вхождения в ловушку, то есть пока игрок передвигается внутри ловушки и при выходе из нее урон нано</w:t>
      </w:r>
      <w:r w:rsidR="00B80B60">
        <w:t>с</w:t>
      </w:r>
      <w:r w:rsidR="00347BB3">
        <w:t>иться не будет.</w:t>
      </w:r>
    </w:p>
    <w:p w14:paraId="32885F2B" w14:textId="4E17DD3A" w:rsidR="004A6965" w:rsidRDefault="004C05DA" w:rsidP="004A6965">
      <w:r>
        <w:t xml:space="preserve">Ловушка </w:t>
      </w:r>
      <w:r w:rsidR="007012E3">
        <w:t xml:space="preserve">со стрелой </w:t>
      </w:r>
      <w:r>
        <w:t>состоит из двух частей:</w:t>
      </w:r>
      <w:r w:rsidR="00913DA1">
        <w:t xml:space="preserve"> источник выстрела</w:t>
      </w:r>
      <w:r w:rsidR="007A6E85">
        <w:t xml:space="preserve"> </w:t>
      </w:r>
      <w:r>
        <w:t xml:space="preserve">и </w:t>
      </w:r>
      <w:r w:rsidR="00C57E89">
        <w:t>с</w:t>
      </w:r>
      <w:r w:rsidR="00B240E6">
        <w:t>трела</w:t>
      </w:r>
      <w:r>
        <w:t>.</w:t>
      </w:r>
      <w:r w:rsidR="00B7482C" w:rsidRPr="00B7482C">
        <w:t xml:space="preserve"> </w:t>
      </w:r>
      <w:r w:rsidR="00913DA1">
        <w:t xml:space="preserve">Ловушка </w:t>
      </w:r>
      <w:r w:rsidR="00B7482C">
        <w:t xml:space="preserve">не имеет визуального представления, она служит как источник </w:t>
      </w:r>
      <w:r w:rsidR="00DD090B">
        <w:t>полета</w:t>
      </w:r>
      <w:r w:rsidR="00B7482C">
        <w:t xml:space="preserve"> стрелы. Сразу же после создания объекта в мире игры, она выпускает </w:t>
      </w:r>
      <w:r w:rsidR="00C509BF">
        <w:t>снаряд</w:t>
      </w:r>
      <w:r w:rsidR="00B7482C">
        <w:t xml:space="preserve"> через функцию </w:t>
      </w:r>
      <w:proofErr w:type="spellStart"/>
      <w:r w:rsidR="00B7482C" w:rsidRPr="00845688">
        <w:rPr>
          <w:rStyle w:val="aff8"/>
          <w:rFonts w:eastAsiaTheme="minorHAnsi"/>
        </w:rPr>
        <w:t>Attack</w:t>
      </w:r>
      <w:proofErr w:type="spellEnd"/>
      <w:r w:rsidR="00B7482C">
        <w:t xml:space="preserve"> сценария </w:t>
      </w:r>
      <w:proofErr w:type="spellStart"/>
      <w:r w:rsidR="00B7482C" w:rsidRPr="00845688">
        <w:rPr>
          <w:rStyle w:val="aff8"/>
          <w:rFonts w:eastAsiaTheme="minorHAnsi"/>
        </w:rPr>
        <w:t>ArrowTrap</w:t>
      </w:r>
      <w:proofErr w:type="spellEnd"/>
      <w:r w:rsidR="00B7482C" w:rsidRPr="00DD1B7C">
        <w:t xml:space="preserve">. </w:t>
      </w:r>
      <w:r w:rsidR="00B7482C">
        <w:t>Внутри метода</w:t>
      </w:r>
      <w:r w:rsidR="00B7482C" w:rsidRPr="00E63BFD">
        <w:t xml:space="preserve"> </w:t>
      </w:r>
      <w:r w:rsidR="00B7482C">
        <w:t xml:space="preserve">генерируется случайное целое число с помощью функции </w:t>
      </w:r>
      <w:proofErr w:type="spellStart"/>
      <w:r w:rsidR="00B7482C" w:rsidRPr="00845688">
        <w:rPr>
          <w:rStyle w:val="aff8"/>
          <w:rFonts w:eastAsiaTheme="minorHAnsi"/>
        </w:rPr>
        <w:t>Range</w:t>
      </w:r>
      <w:proofErr w:type="spellEnd"/>
      <w:r w:rsidR="00B7482C">
        <w:t xml:space="preserve"> класса</w:t>
      </w:r>
      <w:r w:rsidR="00B7482C" w:rsidRPr="00AF326E">
        <w:t xml:space="preserve"> </w:t>
      </w:r>
      <w:proofErr w:type="spellStart"/>
      <w:r w:rsidR="00B7482C" w:rsidRPr="00845688">
        <w:rPr>
          <w:rStyle w:val="aff8"/>
          <w:rFonts w:eastAsiaTheme="minorHAnsi"/>
        </w:rPr>
        <w:t>Random</w:t>
      </w:r>
      <w:proofErr w:type="spellEnd"/>
      <w:r w:rsidR="00B7482C" w:rsidRPr="00AF326E">
        <w:t xml:space="preserve">, </w:t>
      </w:r>
      <w:r w:rsidR="00B7482C">
        <w:t xml:space="preserve">которое определяет, на какой высоте полетит стрела. В конце мы обращаемся к методу </w:t>
      </w:r>
      <w:proofErr w:type="spellStart"/>
      <w:r w:rsidR="00B7482C" w:rsidRPr="00845688">
        <w:rPr>
          <w:rStyle w:val="aff8"/>
          <w:rFonts w:eastAsiaTheme="minorHAnsi"/>
        </w:rPr>
        <w:t>ActivateProjectile</w:t>
      </w:r>
      <w:proofErr w:type="spellEnd"/>
      <w:r w:rsidR="00B7482C">
        <w:t xml:space="preserve"> объекта стрелы для выпуска снаряда.</w:t>
      </w:r>
    </w:p>
    <w:p w14:paraId="2642BB51" w14:textId="5D01FF78" w:rsidR="004A6965" w:rsidRDefault="004A6965" w:rsidP="004A6965">
      <w:r>
        <w:t>Пример</w:t>
      </w:r>
      <w:r w:rsidRPr="004A6965">
        <w:t xml:space="preserve"> </w:t>
      </w:r>
      <w:r>
        <w:t>кода</w:t>
      </w:r>
      <w:r w:rsidRPr="004A6965">
        <w:t xml:space="preserve"> </w:t>
      </w:r>
      <w:r>
        <w:t>функции</w:t>
      </w:r>
      <w:r w:rsidRPr="004A6965">
        <w:t xml:space="preserve"> </w:t>
      </w:r>
      <w:proofErr w:type="spellStart"/>
      <w:r w:rsidRPr="00845688">
        <w:rPr>
          <w:rStyle w:val="aff8"/>
          <w:rFonts w:eastAsiaTheme="minorHAnsi"/>
        </w:rPr>
        <w:t>Attack</w:t>
      </w:r>
      <w:proofErr w:type="spellEnd"/>
      <w:r>
        <w:t xml:space="preserve"> ловушки со стрелами предоставлен </w:t>
      </w:r>
      <w:r w:rsidR="00564D93" w:rsidRPr="00564D93">
        <w:t>в</w:t>
      </w:r>
      <w:r w:rsidR="00564D93">
        <w:rPr>
          <w:lang w:val="ru-BY"/>
        </w:rPr>
        <w:t> </w:t>
      </w:r>
      <w:r w:rsidR="00564D93" w:rsidRPr="00564D93">
        <w:t>листинге</w:t>
      </w:r>
      <w:r w:rsidR="00564D93">
        <w:rPr>
          <w:lang w:val="ru-BY"/>
        </w:rPr>
        <w:t> </w:t>
      </w:r>
      <w:r>
        <w:t>2.12:</w:t>
      </w:r>
    </w:p>
    <w:p w14:paraId="30EEDEEF" w14:textId="1EC8B327" w:rsidR="00F86F5C" w:rsidRPr="00B96235" w:rsidRDefault="00F86F5C" w:rsidP="00F86F5C">
      <w:pPr>
        <w:pStyle w:val="afffd"/>
        <w:rPr>
          <w:lang w:val="en-US"/>
        </w:rPr>
      </w:pPr>
      <w:r>
        <w:t>Листинг</w:t>
      </w:r>
      <w:r w:rsidRPr="00B96235">
        <w:rPr>
          <w:lang w:val="en-US"/>
        </w:rPr>
        <w:t xml:space="preserve"> 2.12 – </w:t>
      </w:r>
      <w:r>
        <w:t>Функция</w:t>
      </w:r>
      <w:r w:rsidRPr="00B96235">
        <w:rPr>
          <w:lang w:val="en-US"/>
        </w:rPr>
        <w:t xml:space="preserve"> </w:t>
      </w:r>
      <w:r w:rsidRPr="00845688">
        <w:rPr>
          <w:rStyle w:val="aff8"/>
          <w:rFonts w:eastAsiaTheme="minorHAnsi"/>
          <w:lang w:val="en-US"/>
        </w:rPr>
        <w:t>Attack</w:t>
      </w:r>
      <w:r w:rsidRPr="00B96235">
        <w:rPr>
          <w:lang w:val="en-US"/>
        </w:rPr>
        <w:t xml:space="preserve"> </w:t>
      </w:r>
      <w:r>
        <w:t>сценария</w:t>
      </w:r>
      <w:r w:rsidRPr="00B96235">
        <w:rPr>
          <w:lang w:val="en-US"/>
        </w:rPr>
        <w:t xml:space="preserve"> </w:t>
      </w:r>
      <w:proofErr w:type="spellStart"/>
      <w:r w:rsidRPr="00845688">
        <w:rPr>
          <w:rStyle w:val="aff8"/>
          <w:rFonts w:eastAsiaTheme="minorHAnsi"/>
          <w:lang w:val="en-US"/>
        </w:rPr>
        <w:t>ArrowTrap</w:t>
      </w:r>
      <w:proofErr w:type="spellEnd"/>
    </w:p>
    <w:p w14:paraId="6918E8F7" w14:textId="77777777" w:rsidR="004A6965" w:rsidRPr="00845688" w:rsidRDefault="004A6965" w:rsidP="00845688">
      <w:pPr>
        <w:pStyle w:val="aff7"/>
        <w:ind w:left="709"/>
        <w:rPr>
          <w:lang w:val="en-US"/>
        </w:rPr>
      </w:pPr>
      <w:proofErr w:type="gramStart"/>
      <w:r w:rsidRPr="00CC4CB0">
        <w:rPr>
          <w:lang w:val="en-US"/>
        </w:rPr>
        <w:t>private</w:t>
      </w:r>
      <w:proofErr w:type="gramEnd"/>
      <w:r w:rsidRPr="00845688">
        <w:rPr>
          <w:lang w:val="en-US"/>
        </w:rPr>
        <w:t xml:space="preserve"> </w:t>
      </w:r>
      <w:r w:rsidRPr="00CC4CB0">
        <w:rPr>
          <w:lang w:val="en-US"/>
        </w:rPr>
        <w:t>void</w:t>
      </w:r>
      <w:r w:rsidRPr="00845688">
        <w:rPr>
          <w:lang w:val="en-US"/>
        </w:rPr>
        <w:t xml:space="preserve"> Attack()</w:t>
      </w:r>
    </w:p>
    <w:p w14:paraId="031BF23E" w14:textId="30B27909" w:rsidR="001C7D2C" w:rsidRPr="00845688" w:rsidRDefault="004A6965" w:rsidP="00845688">
      <w:pPr>
        <w:pStyle w:val="aff7"/>
        <w:ind w:left="709"/>
        <w:rPr>
          <w:lang w:val="ru-BY"/>
        </w:rPr>
      </w:pPr>
      <w:r w:rsidRPr="00845688">
        <w:rPr>
          <w:lang w:val="en-US"/>
        </w:rPr>
        <w:t>{</w:t>
      </w:r>
    </w:p>
    <w:p w14:paraId="67760F13" w14:textId="4174CA17" w:rsidR="004A6965" w:rsidRPr="00845688" w:rsidRDefault="001C7D2C" w:rsidP="00845688">
      <w:pPr>
        <w:pStyle w:val="aff7"/>
        <w:ind w:left="709"/>
        <w:rPr>
          <w:lang w:val="en-US"/>
        </w:rPr>
      </w:pPr>
      <w:r>
        <w:rPr>
          <w:lang w:val="ru-BY"/>
        </w:rPr>
        <w:t xml:space="preserve">  </w:t>
      </w:r>
      <w:proofErr w:type="spellStart"/>
      <w:proofErr w:type="gramStart"/>
      <w:r w:rsidR="004A6965" w:rsidRPr="001C7D2C">
        <w:rPr>
          <w:lang w:val="en-US"/>
        </w:rPr>
        <w:t>int</w:t>
      </w:r>
      <w:proofErr w:type="spellEnd"/>
      <w:proofErr w:type="gramEnd"/>
      <w:r w:rsidR="004A6965" w:rsidRPr="00845688">
        <w:rPr>
          <w:lang w:val="en-US"/>
        </w:rPr>
        <w:t xml:space="preserve"> random = </w:t>
      </w:r>
      <w:proofErr w:type="spellStart"/>
      <w:r w:rsidR="004A6965" w:rsidRPr="00845688">
        <w:rPr>
          <w:lang w:val="en-US"/>
        </w:rPr>
        <w:t>Mathf.RoundToInt</w:t>
      </w:r>
      <w:proofErr w:type="spellEnd"/>
      <w:r w:rsidR="004A6965" w:rsidRPr="00845688">
        <w:rPr>
          <w:lang w:val="en-US"/>
        </w:rPr>
        <w:t>(</w:t>
      </w:r>
      <w:proofErr w:type="spellStart"/>
      <w:r w:rsidR="004A6965" w:rsidRPr="00845688">
        <w:rPr>
          <w:lang w:val="en-US"/>
        </w:rPr>
        <w:t>Random.Range</w:t>
      </w:r>
      <w:proofErr w:type="spellEnd"/>
      <w:r w:rsidR="004A6965" w:rsidRPr="00845688">
        <w:rPr>
          <w:lang w:val="en-US"/>
        </w:rPr>
        <w:t>(2f, 3f));</w:t>
      </w:r>
    </w:p>
    <w:p w14:paraId="29A038DE" w14:textId="77777777" w:rsidR="001C7D2C" w:rsidRDefault="001C7D2C" w:rsidP="00845688">
      <w:pPr>
        <w:pStyle w:val="aff7"/>
        <w:ind w:left="709"/>
        <w:rPr>
          <w:lang w:val="en-US"/>
        </w:rPr>
      </w:pPr>
      <w:r>
        <w:rPr>
          <w:lang w:val="ru-BY"/>
        </w:rPr>
        <w:t xml:space="preserve">  </w:t>
      </w:r>
      <w:proofErr w:type="spellStart"/>
      <w:r w:rsidR="004A6965" w:rsidRPr="00845688">
        <w:rPr>
          <w:lang w:val="en-US"/>
        </w:rPr>
        <w:t>arrow.transform.position</w:t>
      </w:r>
      <w:proofErr w:type="spellEnd"/>
      <w:r w:rsidR="004A6965" w:rsidRPr="00845688">
        <w:rPr>
          <w:lang w:val="en-US"/>
        </w:rPr>
        <w:t xml:space="preserve"> =</w:t>
      </w:r>
      <w:r>
        <w:rPr>
          <w:lang w:val="ru-BY"/>
        </w:rPr>
        <w:t xml:space="preserve"> </w:t>
      </w:r>
      <w:r w:rsidR="004A6965" w:rsidRPr="001C7D2C">
        <w:rPr>
          <w:lang w:val="en-US"/>
        </w:rPr>
        <w:t>new</w:t>
      </w:r>
      <w:r w:rsidR="004A6965" w:rsidRPr="00845688">
        <w:rPr>
          <w:lang w:val="en-US"/>
        </w:rPr>
        <w:t xml:space="preserve"> </w:t>
      </w:r>
      <w:proofErr w:type="gramStart"/>
      <w:r w:rsidR="004A6965" w:rsidRPr="00845688">
        <w:rPr>
          <w:lang w:val="en-US"/>
        </w:rPr>
        <w:t>Vector2(</w:t>
      </w:r>
      <w:proofErr w:type="gramEnd"/>
    </w:p>
    <w:p w14:paraId="4DDD6685" w14:textId="77777777" w:rsidR="001C7D2C" w:rsidRDefault="001C7D2C" w:rsidP="00845688">
      <w:pPr>
        <w:pStyle w:val="aff7"/>
        <w:ind w:left="709"/>
        <w:rPr>
          <w:lang w:val="en-US"/>
        </w:rPr>
      </w:pPr>
      <w:r>
        <w:rPr>
          <w:lang w:val="ru-BY"/>
        </w:rPr>
        <w:t xml:space="preserve">    </w:t>
      </w:r>
      <w:proofErr w:type="spellStart"/>
      <w:proofErr w:type="gramStart"/>
      <w:r w:rsidR="004A6965" w:rsidRPr="00845688">
        <w:rPr>
          <w:lang w:val="en-US"/>
        </w:rPr>
        <w:t>Camera.main.ViewportToWorldPoint</w:t>
      </w:r>
      <w:proofErr w:type="spellEnd"/>
      <w:r w:rsidR="004A6965" w:rsidRPr="00845688">
        <w:rPr>
          <w:lang w:val="en-US"/>
        </w:rPr>
        <w:t>(</w:t>
      </w:r>
      <w:proofErr w:type="gramEnd"/>
      <w:r w:rsidR="004A6965" w:rsidRPr="00845688">
        <w:rPr>
          <w:lang w:val="en-US"/>
        </w:rPr>
        <w:t>Vector3Int.right).x + 3,</w:t>
      </w:r>
    </w:p>
    <w:p w14:paraId="7E7C6411" w14:textId="499FCF64" w:rsidR="001C7D2C" w:rsidRDefault="001C7D2C" w:rsidP="00845688">
      <w:pPr>
        <w:pStyle w:val="aff7"/>
        <w:ind w:left="709"/>
        <w:rPr>
          <w:lang w:val="en-US"/>
        </w:rPr>
      </w:pPr>
      <w:r>
        <w:rPr>
          <w:lang w:val="ru-BY"/>
        </w:rPr>
        <w:t xml:space="preserve">    </w:t>
      </w:r>
      <w:proofErr w:type="gramStart"/>
      <w:r>
        <w:rPr>
          <w:lang w:val="en-US"/>
        </w:rPr>
        <w:t>r</w:t>
      </w:r>
      <w:r w:rsidRPr="00845688">
        <w:rPr>
          <w:lang w:val="en-US"/>
        </w:rPr>
        <w:t>andom</w:t>
      </w:r>
      <w:proofErr w:type="gramEnd"/>
    </w:p>
    <w:p w14:paraId="372D3015" w14:textId="1194AA81" w:rsidR="004A6965" w:rsidRPr="00845688" w:rsidRDefault="001C7D2C" w:rsidP="00845688">
      <w:pPr>
        <w:pStyle w:val="aff7"/>
        <w:ind w:left="709"/>
        <w:rPr>
          <w:lang w:val="en-US"/>
        </w:rPr>
      </w:pPr>
      <w:r>
        <w:rPr>
          <w:lang w:val="ru-BY"/>
        </w:rPr>
        <w:t xml:space="preserve">  </w:t>
      </w:r>
      <w:r w:rsidR="004A6965" w:rsidRPr="00845688">
        <w:rPr>
          <w:lang w:val="en-US"/>
        </w:rPr>
        <w:t>);</w:t>
      </w:r>
    </w:p>
    <w:p w14:paraId="5B9A69D9" w14:textId="7230DA59" w:rsidR="004A6965" w:rsidRPr="00845688" w:rsidRDefault="00262315" w:rsidP="00845688">
      <w:pPr>
        <w:pStyle w:val="aff7"/>
        <w:ind w:left="709"/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4A6965" w:rsidRPr="00845688">
        <w:rPr>
          <w:lang w:val="en-US"/>
        </w:rPr>
        <w:t>arrow.GetComponent</w:t>
      </w:r>
      <w:proofErr w:type="spellEnd"/>
      <w:r w:rsidR="004A6965" w:rsidRPr="00845688">
        <w:rPr>
          <w:lang w:val="en-US"/>
        </w:rPr>
        <w:t>&lt;</w:t>
      </w:r>
      <w:proofErr w:type="spellStart"/>
      <w:r w:rsidR="004A6965" w:rsidRPr="00845688">
        <w:rPr>
          <w:lang w:val="en-US"/>
        </w:rPr>
        <w:t>EnemyProjectile</w:t>
      </w:r>
      <w:proofErr w:type="spellEnd"/>
      <w:proofErr w:type="gramStart"/>
      <w:r w:rsidR="004A6965" w:rsidRPr="00845688">
        <w:rPr>
          <w:lang w:val="en-US"/>
        </w:rPr>
        <w:t>&gt;(</w:t>
      </w:r>
      <w:proofErr w:type="gramEnd"/>
      <w:r w:rsidR="004A6965" w:rsidRPr="00845688">
        <w:rPr>
          <w:lang w:val="en-US"/>
        </w:rPr>
        <w:t>).</w:t>
      </w:r>
      <w:proofErr w:type="spellStart"/>
      <w:r w:rsidR="004A6965" w:rsidRPr="00845688">
        <w:rPr>
          <w:lang w:val="en-US"/>
        </w:rPr>
        <w:t>ActivateProjectile</w:t>
      </w:r>
      <w:proofErr w:type="spellEnd"/>
      <w:r w:rsidR="004A6965" w:rsidRPr="00845688">
        <w:rPr>
          <w:lang w:val="en-US"/>
        </w:rPr>
        <w:t>();</w:t>
      </w:r>
    </w:p>
    <w:p w14:paraId="6E0A4509" w14:textId="7DBB5423" w:rsidR="00B7482C" w:rsidRPr="00845688" w:rsidRDefault="004A6965" w:rsidP="00845688">
      <w:pPr>
        <w:pStyle w:val="aff7"/>
        <w:ind w:left="709"/>
      </w:pPr>
      <w:r w:rsidRPr="00845688">
        <w:t>}</w:t>
      </w:r>
    </w:p>
    <w:p w14:paraId="3C17ADBA" w14:textId="5C5BCE06" w:rsidR="00EE7C94" w:rsidRDefault="00C57E89" w:rsidP="000772EE">
      <w:r>
        <w:t>К</w:t>
      </w:r>
      <w:r w:rsidRPr="00845688">
        <w:t xml:space="preserve"> </w:t>
      </w:r>
      <w:r>
        <w:t>стреле</w:t>
      </w:r>
      <w:r w:rsidRPr="00845688">
        <w:t xml:space="preserve"> </w:t>
      </w:r>
      <w:r>
        <w:t>применен</w:t>
      </w:r>
      <w:r w:rsidRPr="00845688">
        <w:t xml:space="preserve"> </w:t>
      </w:r>
      <w:r>
        <w:t>сценарий</w:t>
      </w:r>
      <w:r w:rsidRPr="00845688">
        <w:t xml:space="preserve"> </w:t>
      </w:r>
      <w:proofErr w:type="spellStart"/>
      <w:r w:rsidRPr="00845688">
        <w:rPr>
          <w:rStyle w:val="aff8"/>
          <w:rFonts w:eastAsiaTheme="minorHAnsi"/>
        </w:rPr>
        <w:t>EnemyProjectile</w:t>
      </w:r>
      <w:proofErr w:type="spellEnd"/>
      <w:r w:rsidRPr="00845688">
        <w:t xml:space="preserve">, </w:t>
      </w:r>
      <w:r>
        <w:t>который</w:t>
      </w:r>
      <w:r w:rsidRPr="00845688">
        <w:t xml:space="preserve"> </w:t>
      </w:r>
      <w:r>
        <w:t>наследуется</w:t>
      </w:r>
      <w:r w:rsidRPr="00845688">
        <w:t xml:space="preserve"> </w:t>
      </w:r>
      <w:r>
        <w:t>от</w:t>
      </w:r>
      <w:r w:rsidRPr="00845688">
        <w:t xml:space="preserve"> </w:t>
      </w:r>
      <w:proofErr w:type="spellStart"/>
      <w:r w:rsidRPr="00845688">
        <w:rPr>
          <w:rStyle w:val="aff8"/>
          <w:rFonts w:eastAsiaTheme="minorHAnsi"/>
        </w:rPr>
        <w:t>EnemyDamage</w:t>
      </w:r>
      <w:proofErr w:type="spellEnd"/>
      <w:r w:rsidRPr="00845688">
        <w:t xml:space="preserve">, </w:t>
      </w:r>
      <w:r>
        <w:t>чтобы</w:t>
      </w:r>
      <w:r w:rsidRPr="00845688">
        <w:t xml:space="preserve"> </w:t>
      </w:r>
      <w:r>
        <w:t>впоследствии</w:t>
      </w:r>
      <w:r w:rsidRPr="00845688">
        <w:t xml:space="preserve"> </w:t>
      </w:r>
      <w:r>
        <w:t>наносить</w:t>
      </w:r>
      <w:r w:rsidRPr="00845688">
        <w:t xml:space="preserve"> </w:t>
      </w:r>
      <w:r>
        <w:t>урон</w:t>
      </w:r>
      <w:r w:rsidRPr="00845688">
        <w:t xml:space="preserve"> </w:t>
      </w:r>
      <w:r>
        <w:t>игроку</w:t>
      </w:r>
      <w:r w:rsidRPr="00845688">
        <w:t xml:space="preserve"> </w:t>
      </w:r>
      <w:r>
        <w:t>при</w:t>
      </w:r>
      <w:r w:rsidRPr="00845688">
        <w:t xml:space="preserve"> </w:t>
      </w:r>
      <w:r>
        <w:t>попадании</w:t>
      </w:r>
      <w:r w:rsidRPr="00845688">
        <w:t>.</w:t>
      </w:r>
      <w:r w:rsidR="009E19D4" w:rsidRPr="00845688">
        <w:t xml:space="preserve"> </w:t>
      </w:r>
      <w:r w:rsidR="009E19D4">
        <w:t xml:space="preserve">Метод </w:t>
      </w:r>
      <w:proofErr w:type="spellStart"/>
      <w:r w:rsidR="009E19D4" w:rsidRPr="00845688">
        <w:rPr>
          <w:rStyle w:val="aff8"/>
          <w:rFonts w:eastAsiaTheme="minorHAnsi"/>
        </w:rPr>
        <w:t>ActivateProjectile</w:t>
      </w:r>
      <w:proofErr w:type="spellEnd"/>
      <w:r w:rsidR="00987609" w:rsidRPr="00845688">
        <w:t xml:space="preserve"> </w:t>
      </w:r>
      <w:r w:rsidR="009E19D4">
        <w:t>активирует объект вместе с регистрацией столкновений.</w:t>
      </w:r>
      <w:r w:rsidR="00066306">
        <w:t xml:space="preserve"> В функции событий </w:t>
      </w:r>
      <w:proofErr w:type="spellStart"/>
      <w:r w:rsidR="00066306" w:rsidRPr="00845688">
        <w:rPr>
          <w:rStyle w:val="aff8"/>
          <w:rFonts w:eastAsiaTheme="minorHAnsi"/>
        </w:rPr>
        <w:t>Update</w:t>
      </w:r>
      <w:proofErr w:type="spellEnd"/>
      <w:r w:rsidR="00066306" w:rsidRPr="0070253B">
        <w:t xml:space="preserve"> </w:t>
      </w:r>
      <w:r w:rsidR="00723605">
        <w:t>стреле присваивается скорость</w:t>
      </w:r>
      <w:r w:rsidR="0070253B">
        <w:t xml:space="preserve"> для движения против оси </w:t>
      </w:r>
      <w:r w:rsidR="0070253B">
        <w:rPr>
          <w:lang w:val="en-US"/>
        </w:rPr>
        <w:t>X</w:t>
      </w:r>
      <w:r w:rsidR="007E0A4D">
        <w:t>, а также отсчитывается время после запуска снаряда.</w:t>
      </w:r>
      <w:r w:rsidR="000E64EA">
        <w:t xml:space="preserve"> Если время станет больше некоторой заданной величины, то стрела будет деактивирована. Сделано это для повышения производительности, так как стрела потенциально может продолжать лететь, хотя игрок уже давно ее преодолел.</w:t>
      </w:r>
      <w:r w:rsidR="0078051D">
        <w:t xml:space="preserve"> В случае, если стрела столкнется</w:t>
      </w:r>
      <w:r w:rsidR="00AE545F">
        <w:t xml:space="preserve"> на своем пути с любым объектом, то она деактивируется и передает классу-роди</w:t>
      </w:r>
      <w:r w:rsidR="004019C7">
        <w:t>телю информацию о столкновении.</w:t>
      </w:r>
    </w:p>
    <w:p w14:paraId="54616191" w14:textId="7FFF96BF" w:rsidR="008B5ACF" w:rsidRDefault="00155B83" w:rsidP="000772EE">
      <w:r>
        <w:t>Противники</w:t>
      </w:r>
      <w:r w:rsidRPr="004A6965">
        <w:t xml:space="preserve"> </w:t>
      </w:r>
      <w:r>
        <w:t>для</w:t>
      </w:r>
      <w:r w:rsidRPr="004A6965">
        <w:t xml:space="preserve"> </w:t>
      </w:r>
      <w:r>
        <w:t>нанесения</w:t>
      </w:r>
      <w:r w:rsidRPr="004A6965">
        <w:t xml:space="preserve"> </w:t>
      </w:r>
      <w:r>
        <w:t>урона</w:t>
      </w:r>
      <w:r w:rsidRPr="004A6965">
        <w:t xml:space="preserve"> </w:t>
      </w:r>
      <w:r>
        <w:t>игроку</w:t>
      </w:r>
      <w:r w:rsidRPr="004A6965">
        <w:t xml:space="preserve"> </w:t>
      </w:r>
      <w:r>
        <w:t>используют</w:t>
      </w:r>
      <w:r w:rsidRPr="004A6965">
        <w:t xml:space="preserve"> </w:t>
      </w:r>
      <w:r>
        <w:t>с</w:t>
      </w:r>
      <w:r w:rsidR="00190513">
        <w:t>ценарий</w:t>
      </w:r>
      <w:r w:rsidR="00190513" w:rsidRPr="004A6965">
        <w:t xml:space="preserve"> </w:t>
      </w:r>
      <w:proofErr w:type="spellStart"/>
      <w:r w:rsidR="00190513" w:rsidRPr="00845688">
        <w:rPr>
          <w:rStyle w:val="aff8"/>
          <w:rFonts w:eastAsiaTheme="minorHAnsi"/>
        </w:rPr>
        <w:t>MeleeEnemy</w:t>
      </w:r>
      <w:proofErr w:type="spellEnd"/>
      <w:r w:rsidRPr="004A6965">
        <w:t xml:space="preserve">, </w:t>
      </w:r>
      <w:r>
        <w:t>который</w:t>
      </w:r>
      <w:r w:rsidR="00190513" w:rsidRPr="004A6965">
        <w:t xml:space="preserve"> </w:t>
      </w:r>
      <w:r w:rsidR="00190513">
        <w:t>функционирует</w:t>
      </w:r>
      <w:r w:rsidR="00190513" w:rsidRPr="004A6965">
        <w:t xml:space="preserve"> </w:t>
      </w:r>
      <w:r w:rsidR="00190513">
        <w:t>схожим</w:t>
      </w:r>
      <w:r w:rsidR="00190513" w:rsidRPr="004A6965">
        <w:t xml:space="preserve"> </w:t>
      </w:r>
      <w:r w:rsidR="00190513">
        <w:t>образом</w:t>
      </w:r>
      <w:r w:rsidR="00190513" w:rsidRPr="004A6965">
        <w:t xml:space="preserve">, </w:t>
      </w:r>
      <w:r w:rsidR="00190513">
        <w:t>как</w:t>
      </w:r>
      <w:r w:rsidR="00190513" w:rsidRPr="004A6965">
        <w:t xml:space="preserve"> </w:t>
      </w:r>
      <w:r w:rsidR="00190513">
        <w:t>и</w:t>
      </w:r>
      <w:r w:rsidR="00190513" w:rsidRPr="004A6965">
        <w:t xml:space="preserve"> </w:t>
      </w:r>
      <w:r w:rsidR="00190513">
        <w:t>сценарий</w:t>
      </w:r>
      <w:r w:rsidR="00190513" w:rsidRPr="004A6965">
        <w:t xml:space="preserve"> </w:t>
      </w:r>
      <w:r w:rsidR="00190513">
        <w:t>атаки</w:t>
      </w:r>
      <w:r w:rsidR="00190513" w:rsidRPr="004A6965">
        <w:t xml:space="preserve"> </w:t>
      </w:r>
      <w:r w:rsidR="00190513">
        <w:t>игрока</w:t>
      </w:r>
      <w:r w:rsidR="00190513" w:rsidRPr="004A6965">
        <w:t xml:space="preserve">. </w:t>
      </w:r>
      <w:r w:rsidR="00190513">
        <w:t xml:space="preserve">Вместо нажатия Левой кнопки мыши, </w:t>
      </w:r>
      <w:r w:rsidR="00DC26B8">
        <w:rPr>
          <w:lang w:val="ru-BY"/>
        </w:rPr>
        <w:t>началом</w:t>
      </w:r>
      <w:r w:rsidR="00190513">
        <w:t xml:space="preserve"> атаки является вход игрока внутрь виртуального прямоугольника перед</w:t>
      </w:r>
      <w:r w:rsidR="00273B9B">
        <w:t xml:space="preserve"> противником</w:t>
      </w:r>
      <w:r w:rsidR="00190513">
        <w:t>.</w:t>
      </w:r>
      <w:r w:rsidR="0088187F">
        <w:t xml:space="preserve"> </w:t>
      </w:r>
      <w:r w:rsidR="00CE3820">
        <w:t xml:space="preserve">То есть </w:t>
      </w:r>
      <w:r w:rsidR="00172C70">
        <w:rPr>
          <w:lang w:val="ru-BY"/>
        </w:rPr>
        <w:t>враги</w:t>
      </w:r>
      <w:r w:rsidR="00172C70">
        <w:t xml:space="preserve"> </w:t>
      </w:r>
      <w:proofErr w:type="spellStart"/>
      <w:r w:rsidR="00172C70">
        <w:t>буд</w:t>
      </w:r>
      <w:proofErr w:type="spellEnd"/>
      <w:r w:rsidR="00172C70">
        <w:rPr>
          <w:lang w:val="ru-BY"/>
        </w:rPr>
        <w:t>ут</w:t>
      </w:r>
      <w:r w:rsidR="00172C70">
        <w:t xml:space="preserve"> </w:t>
      </w:r>
      <w:r w:rsidR="00CE3820">
        <w:t>реагировать на появление игрока в «зоне видимости»,</w:t>
      </w:r>
      <w:r w:rsidR="00115B24">
        <w:t xml:space="preserve"> чтобы начать напад</w:t>
      </w:r>
      <w:r w:rsidR="00CE3820">
        <w:t>ение.</w:t>
      </w:r>
    </w:p>
    <w:p w14:paraId="498B5BEC" w14:textId="3FA659DD" w:rsidR="008E4BC1" w:rsidRDefault="00094742" w:rsidP="008E4BC1">
      <w:pPr>
        <w:pStyle w:val="21"/>
      </w:pPr>
      <w:r>
        <w:lastRenderedPageBreak/>
        <w:t>Игровые объекты, управляющие системами игры</w:t>
      </w:r>
    </w:p>
    <w:p w14:paraId="210C8332" w14:textId="3D8DB1EA" w:rsidR="00B9067B" w:rsidRDefault="00B9067B" w:rsidP="000772EE">
      <w:r>
        <w:t xml:space="preserve">За управление системой создания новых препятствий перед игроком ответственен объект </w:t>
      </w:r>
      <w:proofErr w:type="spellStart"/>
      <w:r w:rsidRPr="00845688">
        <w:rPr>
          <w:rStyle w:val="aff8"/>
          <w:rFonts w:eastAsiaTheme="minorHAnsi"/>
        </w:rPr>
        <w:t>SpawnManager</w:t>
      </w:r>
      <w:proofErr w:type="spellEnd"/>
      <w:r w:rsidR="002B16CD">
        <w:t xml:space="preserve">, который </w:t>
      </w:r>
      <w:r w:rsidR="00B93A26">
        <w:t>является пустым объектом с единственным компонентом</w:t>
      </w:r>
      <w:r w:rsidR="00421108">
        <w:t xml:space="preserve"> с </w:t>
      </w:r>
      <w:r w:rsidR="00D60958">
        <w:rPr>
          <w:lang w:val="ru-BY"/>
        </w:rPr>
        <w:t>таким же названием</w:t>
      </w:r>
      <w:r w:rsidR="00B93A26">
        <w:t>.</w:t>
      </w:r>
      <w:r w:rsidR="002B0786">
        <w:t xml:space="preserve"> Функционирует </w:t>
      </w:r>
      <w:r w:rsidR="00C1729C">
        <w:rPr>
          <w:lang w:val="ru-BY"/>
        </w:rPr>
        <w:t>он</w:t>
      </w:r>
      <w:r w:rsidR="00C1729C">
        <w:t xml:space="preserve"> </w:t>
      </w:r>
      <w:r w:rsidR="002B0786">
        <w:t>следующим образом: внутри</w:t>
      </w:r>
      <w:r w:rsidR="00E35A20">
        <w:rPr>
          <w:lang w:val="ru-BY"/>
        </w:rPr>
        <w:t xml:space="preserve"> функции</w:t>
      </w:r>
      <w:r w:rsidR="002B0786">
        <w:t xml:space="preserve"> </w:t>
      </w:r>
      <w:proofErr w:type="spellStart"/>
      <w:r w:rsidR="002B0786" w:rsidRPr="00845688">
        <w:rPr>
          <w:rStyle w:val="aff8"/>
          <w:rFonts w:eastAsiaTheme="minorHAnsi"/>
        </w:rPr>
        <w:t>Update</w:t>
      </w:r>
      <w:proofErr w:type="spellEnd"/>
      <w:r w:rsidR="002B0786">
        <w:t xml:space="preserve"> запускается таймер. Когда </w:t>
      </w:r>
      <w:r w:rsidR="004F7F53">
        <w:rPr>
          <w:lang w:val="ru-BY"/>
        </w:rPr>
        <w:t>проходит</w:t>
      </w:r>
      <w:r w:rsidR="002B0786">
        <w:t xml:space="preserve"> время ожидания, то в игре создается новый случайный объект из списка, который заполнен экземплярами каждого из видов препятствий.</w:t>
      </w:r>
      <w:r w:rsidR="0087303E">
        <w:t xml:space="preserve"> Максимальное количество одновременно существующих в игровом мире</w:t>
      </w:r>
      <w:r w:rsidR="00C10B97">
        <w:t xml:space="preserve"> препятствий</w:t>
      </w:r>
      <w:r w:rsidR="0087303E">
        <w:t xml:space="preserve"> ограничено сверху</w:t>
      </w:r>
      <w:r w:rsidR="00723605">
        <w:t xml:space="preserve"> заданным числом. </w:t>
      </w:r>
      <w:r w:rsidR="005366F4">
        <w:rPr>
          <w:lang w:val="ru-BY"/>
        </w:rPr>
        <w:t>Новая</w:t>
      </w:r>
      <w:r w:rsidR="00805AF6">
        <w:t xml:space="preserve"> сущность помещается правее крайней границы камеры</w:t>
      </w:r>
      <w:r w:rsidR="007F558F">
        <w:t xml:space="preserve"> на высоте, которая вычисляется в зависимости от вида преграды.</w:t>
      </w:r>
      <w:r w:rsidR="005E3C8C">
        <w:t xml:space="preserve"> Частота появления новых препятствий будет случайной внутри </w:t>
      </w:r>
      <w:r w:rsidR="00332E3E">
        <w:t xml:space="preserve">диапазона, верхняя </w:t>
      </w:r>
      <w:r w:rsidR="00D210F8">
        <w:t>граница которого</w:t>
      </w:r>
      <w:r w:rsidR="00332E3E">
        <w:t xml:space="preserve"> будет уменьшаться на одну сотую от времени, </w:t>
      </w:r>
      <w:proofErr w:type="spellStart"/>
      <w:r w:rsidR="0019155C">
        <w:t>прошедш</w:t>
      </w:r>
      <w:proofErr w:type="spellEnd"/>
      <w:r w:rsidR="0019155C">
        <w:rPr>
          <w:lang w:val="ru-BY"/>
        </w:rPr>
        <w:t>его</w:t>
      </w:r>
      <w:r w:rsidR="0019155C">
        <w:t xml:space="preserve"> </w:t>
      </w:r>
      <w:r w:rsidR="00332E3E">
        <w:t>с</w:t>
      </w:r>
      <w:r w:rsidR="005F3436">
        <w:t xml:space="preserve"> </w:t>
      </w:r>
      <w:r w:rsidR="00332E3E">
        <w:t>последнего кадра игры.</w:t>
      </w:r>
    </w:p>
    <w:p w14:paraId="6F7C80A4" w14:textId="5AF7A219" w:rsidR="00A71AAA" w:rsidRDefault="003B4DFC" w:rsidP="000772EE">
      <w:r>
        <w:t xml:space="preserve">Для проигрывания всех звуков был создан специальный объект с компонентом </w:t>
      </w:r>
      <w:proofErr w:type="spellStart"/>
      <w:r w:rsidRPr="00845688">
        <w:rPr>
          <w:rStyle w:val="aff8"/>
          <w:rFonts w:eastAsiaTheme="minorHAnsi"/>
        </w:rPr>
        <w:t>AudioSource</w:t>
      </w:r>
      <w:proofErr w:type="spellEnd"/>
      <w:r>
        <w:t>. Этот объект</w:t>
      </w:r>
      <w:r w:rsidR="00EF5B67">
        <w:t>,</w:t>
      </w:r>
      <w:r>
        <w:t xml:space="preserve"> под названием </w:t>
      </w:r>
      <w:proofErr w:type="spellStart"/>
      <w:r w:rsidRPr="00845688">
        <w:rPr>
          <w:rStyle w:val="aff8"/>
          <w:rFonts w:eastAsiaTheme="minorHAnsi"/>
        </w:rPr>
        <w:t>SoundManager</w:t>
      </w:r>
      <w:proofErr w:type="spellEnd"/>
      <w:r>
        <w:t>, станет источником всех звуков в игре</w:t>
      </w:r>
      <w:r w:rsidR="00BD640E">
        <w:t>.</w:t>
      </w:r>
      <w:r w:rsidR="00044791">
        <w:t xml:space="preserve"> Сценарий </w:t>
      </w:r>
      <w:proofErr w:type="spellStart"/>
      <w:r w:rsidR="00044791" w:rsidRPr="00845688">
        <w:rPr>
          <w:rStyle w:val="aff8"/>
          <w:rFonts w:eastAsiaTheme="minorHAnsi"/>
        </w:rPr>
        <w:t>SoundManager</w:t>
      </w:r>
      <w:proofErr w:type="spellEnd"/>
      <w:r w:rsidR="00044791">
        <w:t xml:space="preserve"> предоставляет </w:t>
      </w:r>
      <w:r w:rsidR="000D5DA3">
        <w:t>публичный метод</w:t>
      </w:r>
      <w:r w:rsidR="00044791">
        <w:t xml:space="preserve"> для воспроизведения звуков</w:t>
      </w:r>
      <w:r w:rsidR="000D5DA3">
        <w:t xml:space="preserve"> – </w:t>
      </w:r>
      <w:proofErr w:type="spellStart"/>
      <w:r w:rsidR="00044791" w:rsidRPr="00845688">
        <w:rPr>
          <w:rStyle w:val="aff8"/>
          <w:rFonts w:eastAsiaTheme="minorHAnsi"/>
        </w:rPr>
        <w:t>PlaySound</w:t>
      </w:r>
      <w:proofErr w:type="spellEnd"/>
      <w:r w:rsidR="00044791">
        <w:t>, принимающий аудиодорожку и тут же ее</w:t>
      </w:r>
      <w:r w:rsidR="00EB1647">
        <w:t xml:space="preserve"> </w:t>
      </w:r>
      <w:r w:rsidR="00E83FC4">
        <w:rPr>
          <w:lang w:val="ru-BY"/>
        </w:rPr>
        <w:t>воспроизводящий</w:t>
      </w:r>
      <w:r w:rsidR="00EB1647">
        <w:t>.</w:t>
      </w:r>
      <w:r>
        <w:t xml:space="preserve"> </w:t>
      </w:r>
      <w:r w:rsidR="00193A89">
        <w:t xml:space="preserve">Объект для управления звуком игры должен быть один, поэтому </w:t>
      </w:r>
      <w:proofErr w:type="spellStart"/>
      <w:r w:rsidR="00193A89" w:rsidRPr="00845688">
        <w:rPr>
          <w:rStyle w:val="aff8"/>
          <w:rFonts w:eastAsiaTheme="minorHAnsi"/>
        </w:rPr>
        <w:t>SoundManager</w:t>
      </w:r>
      <w:proofErr w:type="spellEnd"/>
      <w:r w:rsidR="00193A89">
        <w:t xml:space="preserve"> реализует паттерн </w:t>
      </w:r>
      <w:r w:rsidR="00193A89">
        <w:rPr>
          <w:lang w:val="en-US"/>
        </w:rPr>
        <w:t>Singleton</w:t>
      </w:r>
      <w:r w:rsidR="00193A89" w:rsidRPr="00193A89">
        <w:t xml:space="preserve">. </w:t>
      </w:r>
      <w:r w:rsidR="00355356">
        <w:rPr>
          <w:lang w:val="en-US"/>
        </w:rPr>
        <w:t>Singleton</w:t>
      </w:r>
      <w:r w:rsidR="00355356" w:rsidRPr="00355356">
        <w:t xml:space="preserve"> </w:t>
      </w:r>
      <w:r w:rsidR="00355356">
        <w:t>–</w:t>
      </w:r>
      <w:r w:rsidR="00355356" w:rsidRPr="00355356">
        <w:t xml:space="preserve"> </w:t>
      </w:r>
      <w:r w:rsidR="00355356">
        <w:t>паттерн программирования, при котором существует гарантия того, что будет создан единственный объект класса</w:t>
      </w:r>
      <w:r w:rsidR="0097799D">
        <w:t xml:space="preserve"> и что </w:t>
      </w:r>
      <w:r w:rsidR="007E3D1D">
        <w:t xml:space="preserve">к </w:t>
      </w:r>
      <w:r w:rsidR="00224281">
        <w:t xml:space="preserve">этому </w:t>
      </w:r>
      <w:r w:rsidR="007E3D1D">
        <w:t>экземпляру</w:t>
      </w:r>
      <w:r w:rsidR="0097799D">
        <w:t xml:space="preserve"> будет предоставлен доступ</w:t>
      </w:r>
      <w:r w:rsidR="00355356">
        <w:t>.</w:t>
      </w:r>
    </w:p>
    <w:p w14:paraId="7ABE677E" w14:textId="4F693998" w:rsidR="00EE7C94" w:rsidRPr="008D0F74" w:rsidRDefault="00E92957" w:rsidP="000772EE">
      <w:pPr>
        <w:rPr>
          <w:lang w:val="ru-BY"/>
        </w:rPr>
      </w:pPr>
      <w:r>
        <w:t>Воспроизвести звук в других объектах можно следующим образом: сначала мы получаем ссылку на экземпляр источника звука внутри других скриптов</w:t>
      </w:r>
      <w:r w:rsidR="0042258B">
        <w:t>, а з</w:t>
      </w:r>
      <w:r w:rsidR="007240B8">
        <w:t>атем на этом экземпляре</w:t>
      </w:r>
      <w:r w:rsidR="00E67C8E">
        <w:t xml:space="preserve"> вызываются все необходимые звуки</w:t>
      </w:r>
      <w:r w:rsidR="00DA3A5A">
        <w:t>.</w:t>
      </w:r>
      <w:r w:rsidR="008D0F74">
        <w:rPr>
          <w:lang w:val="ru-BY"/>
        </w:rPr>
        <w:t xml:space="preserve"> При этом сам </w:t>
      </w:r>
      <w:proofErr w:type="spellStart"/>
      <w:r w:rsidR="00FA5967" w:rsidRPr="00845688">
        <w:rPr>
          <w:rStyle w:val="aff8"/>
          <w:rFonts w:eastAsiaTheme="minorHAnsi"/>
        </w:rPr>
        <w:t>SoundManager</w:t>
      </w:r>
      <w:proofErr w:type="spellEnd"/>
      <w:r w:rsidR="00FA5967" w:rsidRPr="00FA5967">
        <w:rPr>
          <w:lang w:val="ru-BY"/>
        </w:rPr>
        <w:t xml:space="preserve"> </w:t>
      </w:r>
      <w:r w:rsidR="008D0F74">
        <w:rPr>
          <w:lang w:val="ru-BY"/>
        </w:rPr>
        <w:t xml:space="preserve">не будет уничтожен после загрузки новой сцены, чтобы все настройки уровня громкости </w:t>
      </w:r>
      <w:r w:rsidR="00964491">
        <w:rPr>
          <w:lang w:val="ru-BY"/>
        </w:rPr>
        <w:t xml:space="preserve">сохранялись </w:t>
      </w:r>
      <w:r w:rsidR="0065167D">
        <w:t>при</w:t>
      </w:r>
      <w:r w:rsidR="0065167D">
        <w:rPr>
          <w:lang w:val="ru-BY"/>
        </w:rPr>
        <w:t xml:space="preserve"> </w:t>
      </w:r>
      <w:r w:rsidR="00964491">
        <w:rPr>
          <w:lang w:val="ru-BY"/>
        </w:rPr>
        <w:t>переход</w:t>
      </w:r>
      <w:r w:rsidR="0065167D">
        <w:t>е</w:t>
      </w:r>
      <w:r w:rsidR="00964491">
        <w:rPr>
          <w:lang w:val="ru-BY"/>
        </w:rPr>
        <w:t xml:space="preserve"> между игрой и главным меню</w:t>
      </w:r>
      <w:r w:rsidR="008D0F74">
        <w:rPr>
          <w:lang w:val="ru-BY"/>
        </w:rPr>
        <w:t>.</w:t>
      </w:r>
    </w:p>
    <w:p w14:paraId="57067473" w14:textId="4FC77890" w:rsidR="008C293F" w:rsidRDefault="008C293F" w:rsidP="000772EE">
      <w:r>
        <w:t xml:space="preserve">Объект </w:t>
      </w:r>
      <w:proofErr w:type="spellStart"/>
      <w:r w:rsidRPr="00845688">
        <w:rPr>
          <w:rStyle w:val="aff8"/>
          <w:rFonts w:eastAsiaTheme="minorHAnsi"/>
        </w:rPr>
        <w:t>GameManager</w:t>
      </w:r>
      <w:proofErr w:type="spellEnd"/>
      <w:r>
        <w:t xml:space="preserve"> отвечает за конец и перезапуск игры</w:t>
      </w:r>
      <w:r w:rsidR="00FA5967">
        <w:t>, которые</w:t>
      </w:r>
      <w:r w:rsidR="00692028">
        <w:t xml:space="preserve"> происходят после смерти игрока.</w:t>
      </w:r>
      <w:r w:rsidR="00582616">
        <w:t xml:space="preserve"> Фоновая музыка обрывается, а далее происходит отложенный вызов функции, которая показывает экран проигрыша.</w:t>
      </w:r>
      <w:r w:rsidR="00E457B3">
        <w:t xml:space="preserve"> </w:t>
      </w:r>
      <w:r w:rsidR="00A36245">
        <w:t>Отложенный вызов достигнут</w:t>
      </w:r>
      <w:r w:rsidR="00E457B3">
        <w:t xml:space="preserve"> использованием </w:t>
      </w:r>
      <w:r w:rsidR="00EB2C6A">
        <w:t>в</w:t>
      </w:r>
      <w:r w:rsidR="00FE6058">
        <w:t>с</w:t>
      </w:r>
      <w:r w:rsidR="00EB2C6A">
        <w:t xml:space="preserve">троенной </w:t>
      </w:r>
      <w:r w:rsidR="00E457B3">
        <w:t xml:space="preserve">функции </w:t>
      </w:r>
      <w:proofErr w:type="spellStart"/>
      <w:r w:rsidR="00E457B3" w:rsidRPr="00845688">
        <w:rPr>
          <w:rStyle w:val="aff8"/>
          <w:rFonts w:eastAsiaTheme="minorHAnsi"/>
        </w:rPr>
        <w:t>Invoke</w:t>
      </w:r>
      <w:proofErr w:type="spellEnd"/>
      <w:r w:rsidR="00E457B3">
        <w:t>, первым аргументом которой передается строка</w:t>
      </w:r>
      <w:r w:rsidR="008E13A7">
        <w:t xml:space="preserve">, содержащая название </w:t>
      </w:r>
      <w:r w:rsidR="00E457B3">
        <w:t>функции, которую необходимо запустить, а вторым – время ожидания.</w:t>
      </w:r>
    </w:p>
    <w:p w14:paraId="59CED10A" w14:textId="655CE31D" w:rsidR="00845F78" w:rsidRPr="00F830F3" w:rsidRDefault="00845F78" w:rsidP="000772EE">
      <w:r>
        <w:t>После этого сцена загружается заново, перед этим сохранив лучший счет, если таковой был достигнут в этом сеансе.</w:t>
      </w:r>
      <w:r w:rsidR="00332BF6">
        <w:t xml:space="preserve"> Все объекты принимают</w:t>
      </w:r>
      <w:r w:rsidR="009C3FE1">
        <w:rPr>
          <w:lang w:val="ru-BY"/>
        </w:rPr>
        <w:t xml:space="preserve"> такое же</w:t>
      </w:r>
      <w:r w:rsidR="00332BF6">
        <w:t xml:space="preserve"> состояние, как</w:t>
      </w:r>
      <w:r w:rsidR="009C3FE1">
        <w:rPr>
          <w:lang w:val="ru-BY"/>
        </w:rPr>
        <w:t xml:space="preserve"> и</w:t>
      </w:r>
      <w:r w:rsidR="00332BF6">
        <w:t xml:space="preserve"> в начале игры, что создает зацикленность игрового процесса.</w:t>
      </w:r>
    </w:p>
    <w:p w14:paraId="69A304B5" w14:textId="263E90B9" w:rsidR="00DB364D" w:rsidRPr="00845688" w:rsidRDefault="00263252" w:rsidP="000772EE">
      <w:r>
        <w:lastRenderedPageBreak/>
        <w:t>Для сохранения данных игрока необходим специальный обработчик, который будет способ</w:t>
      </w:r>
      <w:r w:rsidR="00E3128C">
        <w:t>ен</w:t>
      </w:r>
      <w:r>
        <w:t xml:space="preserve"> записывать и считывать информацию из файла, чтобы </w:t>
      </w:r>
      <w:r w:rsidR="00DD277F">
        <w:t>хранить</w:t>
      </w:r>
      <w:r>
        <w:t xml:space="preserve"> лучший счет игрока даже после выключения игры.</w:t>
      </w:r>
      <w:r w:rsidR="000167A1">
        <w:t xml:space="preserve"> В</w:t>
      </w:r>
      <w:r w:rsidR="000167A1" w:rsidRPr="000167A1">
        <w:t xml:space="preserve"> </w:t>
      </w:r>
      <w:r w:rsidR="000167A1">
        <w:t xml:space="preserve">сценарии </w:t>
      </w:r>
      <w:proofErr w:type="spellStart"/>
      <w:r w:rsidR="000167A1" w:rsidRPr="00845688">
        <w:rPr>
          <w:rStyle w:val="aff8"/>
          <w:rFonts w:eastAsiaTheme="minorHAnsi"/>
        </w:rPr>
        <w:t>DataManager</w:t>
      </w:r>
      <w:proofErr w:type="spellEnd"/>
      <w:r w:rsidR="00E638B4">
        <w:t xml:space="preserve"> контейнером для данных служ</w:t>
      </w:r>
      <w:r w:rsidR="00CA06B0">
        <w:t>ит</w:t>
      </w:r>
      <w:r w:rsidR="00A349E9">
        <w:t xml:space="preserve"> объект</w:t>
      </w:r>
      <w:r w:rsidR="000167A1">
        <w:t xml:space="preserve"> внутреннего класса </w:t>
      </w:r>
      <w:proofErr w:type="spellStart"/>
      <w:r w:rsidR="000167A1" w:rsidRPr="00845688">
        <w:rPr>
          <w:rStyle w:val="aff8"/>
          <w:rFonts w:eastAsiaTheme="minorHAnsi"/>
        </w:rPr>
        <w:t>Data</w:t>
      </w:r>
      <w:proofErr w:type="spellEnd"/>
      <w:r w:rsidR="000167A1">
        <w:t xml:space="preserve">, </w:t>
      </w:r>
      <w:r w:rsidR="0030114C">
        <w:t>в полях которого в свою очередь хранится информация</w:t>
      </w:r>
      <w:r w:rsidR="000167A1">
        <w:t>, которую необходимо сохранить</w:t>
      </w:r>
      <w:r w:rsidR="009608B7">
        <w:rPr>
          <w:lang w:val="ru-BY"/>
        </w:rPr>
        <w:t>:</w:t>
      </w:r>
      <w:r w:rsidR="000167A1">
        <w:t xml:space="preserve"> в нашем случае это лучший счет.</w:t>
      </w:r>
      <w:r w:rsidR="00A3775C">
        <w:t xml:space="preserve"> </w:t>
      </w:r>
      <w:r w:rsidR="00B13BF8">
        <w:t>В сценарии также хранится</w:t>
      </w:r>
      <w:r w:rsidR="00A3775C">
        <w:t xml:space="preserve"> путь </w:t>
      </w:r>
      <w:r w:rsidR="00D4134E">
        <w:t>к файлу</w:t>
      </w:r>
      <w:r w:rsidR="00A3775C">
        <w:t xml:space="preserve"> </w:t>
      </w:r>
      <w:proofErr w:type="gramStart"/>
      <w:r w:rsidR="00A3775C">
        <w:t xml:space="preserve">расширения </w:t>
      </w:r>
      <w:r w:rsidR="00AD315E">
        <w:rPr>
          <w:lang w:val="ru-BY"/>
        </w:rPr>
        <w:t>.</w:t>
      </w:r>
      <w:proofErr w:type="spellStart"/>
      <w:r w:rsidR="00A3775C">
        <w:rPr>
          <w:lang w:val="en-US"/>
        </w:rPr>
        <w:t>json</w:t>
      </w:r>
      <w:proofErr w:type="spellEnd"/>
      <w:proofErr w:type="gramEnd"/>
      <w:r w:rsidR="00A349E9">
        <w:t>, в котором</w:t>
      </w:r>
      <w:r w:rsidR="006C3111">
        <w:t xml:space="preserve"> будут находится</w:t>
      </w:r>
      <w:r w:rsidR="00A3775C">
        <w:t xml:space="preserve"> данные игры.</w:t>
      </w:r>
      <w:r w:rsidR="009819F9">
        <w:t xml:space="preserve"> При первом запуске </w:t>
      </w:r>
      <w:r w:rsidR="0065167D">
        <w:t xml:space="preserve">приложения </w:t>
      </w:r>
      <w:r w:rsidR="009819F9">
        <w:t xml:space="preserve">лучший счет </w:t>
      </w:r>
      <w:r w:rsidR="00FB5B3D">
        <w:t>равен</w:t>
      </w:r>
      <w:r w:rsidR="009819F9">
        <w:t xml:space="preserve"> нулю.</w:t>
      </w:r>
      <w:r w:rsidR="00CA2A2D">
        <w:t xml:space="preserve"> </w:t>
      </w:r>
      <w:r w:rsidR="00CA2A2D" w:rsidRPr="005738F2">
        <w:t>Для того, чтобы установить новое значение</w:t>
      </w:r>
      <w:r w:rsidR="006D06CB" w:rsidRPr="005738F2">
        <w:t xml:space="preserve"> поля </w:t>
      </w:r>
      <w:proofErr w:type="spellStart"/>
      <w:r w:rsidR="006D06CB" w:rsidRPr="00845688">
        <w:rPr>
          <w:rStyle w:val="aff8"/>
          <w:rFonts w:eastAsiaTheme="minorHAnsi"/>
        </w:rPr>
        <w:t>bestScore</w:t>
      </w:r>
      <w:proofErr w:type="spellEnd"/>
      <w:r w:rsidR="00CA2A2D" w:rsidRPr="005738F2">
        <w:t xml:space="preserve"> и получить</w:t>
      </w:r>
      <w:r w:rsidR="006D06CB" w:rsidRPr="005738F2">
        <w:t xml:space="preserve"> </w:t>
      </w:r>
      <w:r w:rsidR="00BB177C" w:rsidRPr="005738F2">
        <w:t xml:space="preserve">текущее </w:t>
      </w:r>
      <w:r w:rsidR="00BB177C" w:rsidRPr="00B61878">
        <w:t xml:space="preserve">состояние </w:t>
      </w:r>
      <w:r w:rsidR="006D06CB" w:rsidRPr="00B61878">
        <w:t>объект</w:t>
      </w:r>
      <w:r w:rsidR="009D7D49" w:rsidRPr="00B61878">
        <w:t>а</w:t>
      </w:r>
      <w:r w:rsidR="00CA2A2D" w:rsidRPr="00B61878">
        <w:t xml:space="preserve"> типа </w:t>
      </w:r>
      <w:proofErr w:type="spellStart"/>
      <w:r w:rsidR="00CA2A2D" w:rsidRPr="00845688">
        <w:rPr>
          <w:rStyle w:val="aff8"/>
          <w:rFonts w:eastAsiaTheme="minorHAnsi"/>
        </w:rPr>
        <w:t>Data</w:t>
      </w:r>
      <w:proofErr w:type="spellEnd"/>
      <w:r w:rsidR="004363ED" w:rsidRPr="00B61878">
        <w:t xml:space="preserve"> существуют соответствующие функции </w:t>
      </w:r>
      <w:proofErr w:type="spellStart"/>
      <w:r w:rsidR="006D06CB" w:rsidRPr="00845688">
        <w:rPr>
          <w:rStyle w:val="aff8"/>
          <w:rFonts w:eastAsiaTheme="minorHAnsi"/>
        </w:rPr>
        <w:t>SetBestScore</w:t>
      </w:r>
      <w:proofErr w:type="spellEnd"/>
      <w:r w:rsidR="006D06CB" w:rsidRPr="00B61878">
        <w:t xml:space="preserve"> </w:t>
      </w:r>
      <w:r w:rsidR="004363ED" w:rsidRPr="00B61878">
        <w:t xml:space="preserve">и </w:t>
      </w:r>
      <w:proofErr w:type="spellStart"/>
      <w:r w:rsidR="004363ED" w:rsidRPr="00845688">
        <w:rPr>
          <w:rStyle w:val="aff8"/>
          <w:rFonts w:eastAsiaTheme="minorHAnsi"/>
        </w:rPr>
        <w:t>GetGameData</w:t>
      </w:r>
      <w:proofErr w:type="spellEnd"/>
      <w:r w:rsidR="004363ED" w:rsidRPr="00B61878">
        <w:t>.</w:t>
      </w:r>
    </w:p>
    <w:p w14:paraId="18279F80" w14:textId="7F10854E" w:rsidR="00FE2245" w:rsidRPr="00845688" w:rsidRDefault="00FE2245" w:rsidP="000772EE">
      <w:pPr>
        <w:rPr>
          <w:lang w:val="ru-BY"/>
        </w:rPr>
      </w:pPr>
      <w:proofErr w:type="spellStart"/>
      <w:r w:rsidRPr="00B61878">
        <w:t>Фукнция</w:t>
      </w:r>
      <w:proofErr w:type="spellEnd"/>
      <w:r w:rsidRPr="00B61878">
        <w:t xml:space="preserve"> </w:t>
      </w:r>
      <w:proofErr w:type="spellStart"/>
      <w:r w:rsidR="00EA63A8" w:rsidRPr="00845688">
        <w:rPr>
          <w:rStyle w:val="aff8"/>
          <w:rFonts w:eastAsiaTheme="minorHAnsi"/>
        </w:rPr>
        <w:t>SetBestScore</w:t>
      </w:r>
      <w:proofErr w:type="spellEnd"/>
      <w:r w:rsidR="00EA63A8" w:rsidRPr="00B61878">
        <w:t xml:space="preserve"> </w:t>
      </w:r>
      <w:r w:rsidRPr="00B61878">
        <w:t xml:space="preserve">получает </w:t>
      </w:r>
      <w:r w:rsidRPr="00D62E79">
        <w:t>новый лучший счет</w:t>
      </w:r>
      <w:r w:rsidR="002E7CC5" w:rsidRPr="00D62E79">
        <w:t xml:space="preserve"> и устанавливает пол</w:t>
      </w:r>
      <w:r w:rsidR="00B61878">
        <w:t>ю</w:t>
      </w:r>
      <w:r w:rsidR="002E7CC5" w:rsidRPr="00D62E79">
        <w:t xml:space="preserve"> объекта класса </w:t>
      </w:r>
      <w:proofErr w:type="spellStart"/>
      <w:r w:rsidR="002E7CC5" w:rsidRPr="00845688">
        <w:rPr>
          <w:rStyle w:val="aff8"/>
          <w:rFonts w:eastAsiaTheme="minorHAnsi"/>
        </w:rPr>
        <w:t>Data</w:t>
      </w:r>
      <w:proofErr w:type="spellEnd"/>
      <w:r w:rsidR="002E7CC5" w:rsidRPr="00D62E79">
        <w:t xml:space="preserve"> </w:t>
      </w:r>
      <w:proofErr w:type="spellStart"/>
      <w:r w:rsidR="002E7CC5" w:rsidRPr="00845688">
        <w:rPr>
          <w:rStyle w:val="aff8"/>
          <w:rFonts w:eastAsiaTheme="minorHAnsi"/>
        </w:rPr>
        <w:t>bestScore</w:t>
      </w:r>
      <w:proofErr w:type="spellEnd"/>
      <w:r w:rsidR="002E7CC5" w:rsidRPr="00D62E79">
        <w:t xml:space="preserve"> новое значение</w:t>
      </w:r>
      <w:r w:rsidR="005B5CFC">
        <w:rPr>
          <w:lang w:val="ru-BY"/>
        </w:rPr>
        <w:t>.</w:t>
      </w:r>
      <w:r w:rsidR="002E7CC5" w:rsidRPr="00D62E79">
        <w:t xml:space="preserve"> </w:t>
      </w:r>
      <w:r w:rsidR="00531FEB">
        <w:rPr>
          <w:lang w:val="ru-BY"/>
        </w:rPr>
        <w:t>Е</w:t>
      </w:r>
      <w:proofErr w:type="spellStart"/>
      <w:r w:rsidR="002E7CC5" w:rsidRPr="00D62E79">
        <w:t>сли</w:t>
      </w:r>
      <w:proofErr w:type="spellEnd"/>
      <w:r w:rsidR="002E7CC5" w:rsidRPr="00D62E79">
        <w:t xml:space="preserve"> объекта еще не существует, то метод его создает.</w:t>
      </w:r>
      <w:r w:rsidR="006D06CB" w:rsidRPr="00D62E79">
        <w:t xml:space="preserve"> </w:t>
      </w:r>
      <w:proofErr w:type="spellStart"/>
      <w:r w:rsidR="006D06CB" w:rsidRPr="00845688">
        <w:rPr>
          <w:rStyle w:val="aff8"/>
          <w:rFonts w:eastAsiaTheme="minorHAnsi"/>
        </w:rPr>
        <w:t>GetGameData</w:t>
      </w:r>
      <w:proofErr w:type="spellEnd"/>
      <w:r w:rsidR="006D06CB" w:rsidRPr="00D62E79">
        <w:t xml:space="preserve"> </w:t>
      </w:r>
      <w:r w:rsidR="00194C46">
        <w:rPr>
          <w:lang w:val="ru-BY"/>
        </w:rPr>
        <w:t>также</w:t>
      </w:r>
      <w:r w:rsidR="00194C46" w:rsidRPr="00D62E79">
        <w:t xml:space="preserve"> </w:t>
      </w:r>
      <w:r w:rsidR="006D06CB" w:rsidRPr="00D62E79">
        <w:t xml:space="preserve">создает объект для хранения данных, если это не было сделано ранее, и возвращает </w:t>
      </w:r>
      <w:r w:rsidR="00C00576">
        <w:t>его</w:t>
      </w:r>
      <w:r w:rsidR="00FB7E27">
        <w:rPr>
          <w:lang w:val="ru-BY"/>
        </w:rPr>
        <w:t xml:space="preserve">. Реализация функций </w:t>
      </w:r>
      <w:r w:rsidR="00FB7E27" w:rsidRPr="00845688">
        <w:rPr>
          <w:rStyle w:val="aff8"/>
          <w:rFonts w:eastAsiaTheme="minorHAnsi"/>
          <w:lang w:val="ru-BY"/>
        </w:rPr>
        <w:t>SetBestScore</w:t>
      </w:r>
      <w:r w:rsidR="00FB7E27" w:rsidRPr="00845688">
        <w:rPr>
          <w:lang w:val="ru-BY"/>
        </w:rPr>
        <w:t xml:space="preserve"> и </w:t>
      </w:r>
      <w:r w:rsidR="00FB7E27" w:rsidRPr="00845688">
        <w:rPr>
          <w:rStyle w:val="aff8"/>
          <w:rFonts w:eastAsiaTheme="minorHAnsi"/>
          <w:lang w:val="ru-BY"/>
        </w:rPr>
        <w:t>GetGameData</w:t>
      </w:r>
      <w:r w:rsidR="00FB7E27" w:rsidRPr="00845688">
        <w:rPr>
          <w:lang w:val="ru-BY"/>
        </w:rPr>
        <w:t xml:space="preserve"> </w:t>
      </w:r>
      <w:r w:rsidR="00FB7E27">
        <w:rPr>
          <w:lang w:val="ru-BY"/>
        </w:rPr>
        <w:t xml:space="preserve">представлены на </w:t>
      </w:r>
      <w:r w:rsidR="00C00576" w:rsidRPr="00845688">
        <w:rPr>
          <w:lang w:val="ru-BY"/>
        </w:rPr>
        <w:t>листинг</w:t>
      </w:r>
      <w:r w:rsidR="00FB7E27">
        <w:rPr>
          <w:lang w:val="ru-BY"/>
        </w:rPr>
        <w:t>е</w:t>
      </w:r>
      <w:r w:rsidR="00C00576" w:rsidRPr="00845688">
        <w:rPr>
          <w:lang w:val="ru-BY"/>
        </w:rPr>
        <w:t xml:space="preserve"> 2.13</w:t>
      </w:r>
      <w:r w:rsidR="008278E6">
        <w:rPr>
          <w:lang w:val="ru-BY"/>
        </w:rPr>
        <w:t>.</w:t>
      </w:r>
    </w:p>
    <w:p w14:paraId="009EA6C2" w14:textId="3E3B0E5B" w:rsidR="0082748A" w:rsidRPr="00845688" w:rsidRDefault="0082748A" w:rsidP="0082748A">
      <w:pPr>
        <w:pStyle w:val="afffd"/>
        <w:rPr>
          <w:lang w:val="ru-BY"/>
        </w:rPr>
      </w:pPr>
      <w:r w:rsidRPr="00845688">
        <w:rPr>
          <w:lang w:val="ru-BY"/>
        </w:rPr>
        <w:t xml:space="preserve">Листинг 2.13 – Функции </w:t>
      </w:r>
      <w:r w:rsidRPr="00845688">
        <w:rPr>
          <w:rStyle w:val="aff8"/>
          <w:rFonts w:eastAsiaTheme="minorHAnsi"/>
          <w:lang w:val="ru-BY"/>
        </w:rPr>
        <w:t>SetBestScore</w:t>
      </w:r>
      <w:r w:rsidRPr="00845688">
        <w:rPr>
          <w:lang w:val="ru-BY"/>
        </w:rPr>
        <w:t xml:space="preserve"> и </w:t>
      </w:r>
      <w:r w:rsidRPr="00845688">
        <w:rPr>
          <w:rStyle w:val="aff8"/>
          <w:rFonts w:eastAsiaTheme="minorHAnsi"/>
          <w:lang w:val="ru-BY"/>
        </w:rPr>
        <w:t>GetGameData</w:t>
      </w:r>
    </w:p>
    <w:p w14:paraId="063CE559" w14:textId="207A8718" w:rsidR="00D62E79" w:rsidRPr="00CC4CB0" w:rsidRDefault="00D62E7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proofErr w:type="gramStart"/>
      <w:r w:rsidRPr="00845688">
        <w:rPr>
          <w:lang w:val="en-US"/>
        </w:rPr>
        <w:t>public</w:t>
      </w:r>
      <w:proofErr w:type="gramEnd"/>
      <w:r w:rsidRPr="00CC4CB0">
        <w:rPr>
          <w:lang w:val="en-US"/>
        </w:rPr>
        <w:t xml:space="preserve"> </w:t>
      </w:r>
      <w:r w:rsidRPr="00845688">
        <w:rPr>
          <w:lang w:val="en-US"/>
        </w:rPr>
        <w:t>void</w:t>
      </w:r>
      <w:r w:rsidRPr="00CC4CB0">
        <w:rPr>
          <w:lang w:val="en-US"/>
        </w:rPr>
        <w:t xml:space="preserve"> </w:t>
      </w:r>
      <w:proofErr w:type="spellStart"/>
      <w:r w:rsidRPr="00CC4CB0">
        <w:rPr>
          <w:lang w:val="en-US"/>
        </w:rPr>
        <w:t>SetBestScore</w:t>
      </w:r>
      <w:proofErr w:type="spellEnd"/>
      <w:r w:rsidRPr="00CC4CB0">
        <w:rPr>
          <w:lang w:val="en-US"/>
        </w:rPr>
        <w:t>(</w:t>
      </w:r>
      <w:proofErr w:type="spellStart"/>
      <w:r w:rsidRPr="00845688">
        <w:rPr>
          <w:lang w:val="en-US"/>
        </w:rPr>
        <w:t>int</w:t>
      </w:r>
      <w:proofErr w:type="spellEnd"/>
      <w:r w:rsidRPr="00CC4CB0">
        <w:rPr>
          <w:lang w:val="en-US"/>
        </w:rPr>
        <w:t xml:space="preserve"> </w:t>
      </w:r>
      <w:proofErr w:type="spellStart"/>
      <w:r w:rsidRPr="00CC4CB0">
        <w:rPr>
          <w:lang w:val="en-US"/>
        </w:rPr>
        <w:t>bestScore</w:t>
      </w:r>
      <w:proofErr w:type="spellEnd"/>
      <w:r w:rsidRPr="00CC4CB0">
        <w:rPr>
          <w:lang w:val="en-US"/>
        </w:rPr>
        <w:t>)</w:t>
      </w:r>
    </w:p>
    <w:p w14:paraId="69372A65" w14:textId="6A5D8A09" w:rsidR="00D62E79" w:rsidRPr="00CC4CB0" w:rsidRDefault="00D62E7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CC4CB0">
        <w:rPr>
          <w:lang w:val="en-US"/>
        </w:rPr>
        <w:t>{</w:t>
      </w:r>
    </w:p>
    <w:p w14:paraId="04626533" w14:textId="635C6FD0" w:rsidR="00D62E79" w:rsidRPr="008452F0" w:rsidRDefault="008452F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proofErr w:type="gramStart"/>
      <w:r w:rsidR="00D62E79" w:rsidRPr="00845688">
        <w:rPr>
          <w:lang w:val="en-US"/>
        </w:rPr>
        <w:t>if</w:t>
      </w:r>
      <w:proofErr w:type="gramEnd"/>
      <w:r w:rsidR="00D62E79" w:rsidRPr="008452F0">
        <w:rPr>
          <w:lang w:val="en-US"/>
        </w:rPr>
        <w:t xml:space="preserve"> (</w:t>
      </w:r>
      <w:proofErr w:type="spellStart"/>
      <w:r w:rsidR="00D62E79" w:rsidRPr="008452F0">
        <w:rPr>
          <w:lang w:val="en-US"/>
        </w:rPr>
        <w:t>gameData</w:t>
      </w:r>
      <w:proofErr w:type="spellEnd"/>
      <w:r w:rsidR="00D62E79" w:rsidRPr="008452F0">
        <w:rPr>
          <w:lang w:val="en-US"/>
        </w:rPr>
        <w:t xml:space="preserve"> == </w:t>
      </w:r>
      <w:r w:rsidR="00D62E79" w:rsidRPr="00845688">
        <w:rPr>
          <w:lang w:val="en-US"/>
        </w:rPr>
        <w:t>null</w:t>
      </w:r>
      <w:r w:rsidR="00D62E79" w:rsidRPr="008452F0">
        <w:rPr>
          <w:lang w:val="en-US"/>
        </w:rPr>
        <w:t>)</w:t>
      </w:r>
    </w:p>
    <w:p w14:paraId="4DD0F658" w14:textId="1BA0ECE6" w:rsidR="00D62E79" w:rsidRPr="008452F0" w:rsidRDefault="008452F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D62E79" w:rsidRPr="008452F0">
        <w:rPr>
          <w:lang w:val="en-US"/>
        </w:rPr>
        <w:t>{</w:t>
      </w:r>
    </w:p>
    <w:p w14:paraId="64877D3C" w14:textId="4957E736" w:rsidR="00D62E79" w:rsidRPr="008452F0" w:rsidRDefault="008452F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proofErr w:type="spellStart"/>
      <w:proofErr w:type="gramStart"/>
      <w:r w:rsidR="00D62E79" w:rsidRPr="008452F0">
        <w:rPr>
          <w:lang w:val="en-US"/>
        </w:rPr>
        <w:t>gameData</w:t>
      </w:r>
      <w:proofErr w:type="spellEnd"/>
      <w:proofErr w:type="gramEnd"/>
      <w:r w:rsidR="00D62E79" w:rsidRPr="008452F0">
        <w:rPr>
          <w:lang w:val="en-US"/>
        </w:rPr>
        <w:t xml:space="preserve"> = </w:t>
      </w:r>
      <w:r w:rsidR="00D62E79" w:rsidRPr="00845688">
        <w:rPr>
          <w:lang w:val="en-US"/>
        </w:rPr>
        <w:t>new</w:t>
      </w:r>
      <w:r w:rsidR="00D62E79" w:rsidRPr="008452F0">
        <w:rPr>
          <w:lang w:val="en-US"/>
        </w:rPr>
        <w:t xml:space="preserve"> Data();</w:t>
      </w:r>
    </w:p>
    <w:p w14:paraId="6CE42E21" w14:textId="37D70848" w:rsidR="00D62E79" w:rsidRPr="008452F0" w:rsidRDefault="008452F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D62E79" w:rsidRPr="008452F0">
        <w:rPr>
          <w:lang w:val="en-US"/>
        </w:rPr>
        <w:t>}</w:t>
      </w:r>
    </w:p>
    <w:p w14:paraId="08CA94A3" w14:textId="0BA3B219" w:rsidR="00D62E79" w:rsidRPr="008452F0" w:rsidRDefault="008452F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proofErr w:type="spellStart"/>
      <w:r w:rsidR="00D62E79" w:rsidRPr="008452F0">
        <w:rPr>
          <w:lang w:val="en-US"/>
        </w:rPr>
        <w:t>gameData.bestScore</w:t>
      </w:r>
      <w:proofErr w:type="spellEnd"/>
      <w:r w:rsidR="00D62E79" w:rsidRPr="008452F0">
        <w:rPr>
          <w:lang w:val="en-US"/>
        </w:rPr>
        <w:t xml:space="preserve"> = </w:t>
      </w:r>
      <w:proofErr w:type="spellStart"/>
      <w:r w:rsidR="00D62E79" w:rsidRPr="008452F0">
        <w:rPr>
          <w:lang w:val="en-US"/>
        </w:rPr>
        <w:t>bestScore</w:t>
      </w:r>
      <w:proofErr w:type="spellEnd"/>
      <w:r w:rsidR="00D62E79" w:rsidRPr="008452F0">
        <w:rPr>
          <w:lang w:val="en-US"/>
        </w:rPr>
        <w:t>;</w:t>
      </w:r>
    </w:p>
    <w:p w14:paraId="5EB4F360" w14:textId="0DDD4BA4" w:rsidR="00D62E79" w:rsidRPr="00CC4CB0" w:rsidRDefault="00D62E7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CC4CB0">
        <w:rPr>
          <w:lang w:val="en-US"/>
        </w:rPr>
        <w:t>}</w:t>
      </w:r>
    </w:p>
    <w:p w14:paraId="5EE992A0" w14:textId="77777777" w:rsidR="00D62E79" w:rsidRPr="00CC4CB0" w:rsidRDefault="00D62E7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</w:p>
    <w:p w14:paraId="52B062CC" w14:textId="5EE2E4EA" w:rsidR="00D62E79" w:rsidRPr="00CC4CB0" w:rsidRDefault="00D62E7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proofErr w:type="gramStart"/>
      <w:r w:rsidRPr="00845688">
        <w:rPr>
          <w:lang w:val="en-US"/>
        </w:rPr>
        <w:t>public</w:t>
      </w:r>
      <w:proofErr w:type="gramEnd"/>
      <w:r w:rsidRPr="00CC4CB0">
        <w:rPr>
          <w:lang w:val="en-US"/>
        </w:rPr>
        <w:t xml:space="preserve"> Data </w:t>
      </w:r>
      <w:proofErr w:type="spellStart"/>
      <w:r w:rsidRPr="00CC4CB0">
        <w:rPr>
          <w:lang w:val="en-US"/>
        </w:rPr>
        <w:t>GetGameData</w:t>
      </w:r>
      <w:proofErr w:type="spellEnd"/>
      <w:r w:rsidRPr="00CC4CB0">
        <w:rPr>
          <w:lang w:val="en-US"/>
        </w:rPr>
        <w:t>()</w:t>
      </w:r>
    </w:p>
    <w:p w14:paraId="53CB1E86" w14:textId="5FFAD6B9" w:rsidR="00D62E79" w:rsidRPr="00CC4CB0" w:rsidRDefault="00D62E7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CC4CB0">
        <w:rPr>
          <w:lang w:val="en-US"/>
        </w:rPr>
        <w:t>{</w:t>
      </w:r>
    </w:p>
    <w:p w14:paraId="325EE288" w14:textId="21AB02B3" w:rsidR="00D62E79" w:rsidRPr="008452F0" w:rsidRDefault="008452F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proofErr w:type="gramStart"/>
      <w:r w:rsidR="00D62E79" w:rsidRPr="00845688">
        <w:rPr>
          <w:lang w:val="en-US"/>
        </w:rPr>
        <w:t>if</w:t>
      </w:r>
      <w:proofErr w:type="gramEnd"/>
      <w:r w:rsidR="00D62E79" w:rsidRPr="008452F0">
        <w:rPr>
          <w:lang w:val="en-US"/>
        </w:rPr>
        <w:t xml:space="preserve"> (</w:t>
      </w:r>
      <w:proofErr w:type="spellStart"/>
      <w:r w:rsidR="00D62E79" w:rsidRPr="008452F0">
        <w:rPr>
          <w:lang w:val="en-US"/>
        </w:rPr>
        <w:t>gameData</w:t>
      </w:r>
      <w:proofErr w:type="spellEnd"/>
      <w:r w:rsidR="00D62E79" w:rsidRPr="008452F0">
        <w:rPr>
          <w:lang w:val="en-US"/>
        </w:rPr>
        <w:t xml:space="preserve"> == </w:t>
      </w:r>
      <w:r w:rsidR="00D62E79" w:rsidRPr="00845688">
        <w:rPr>
          <w:lang w:val="en-US"/>
        </w:rPr>
        <w:t>null</w:t>
      </w:r>
      <w:r w:rsidR="00D62E79" w:rsidRPr="008452F0">
        <w:rPr>
          <w:lang w:val="en-US"/>
        </w:rPr>
        <w:t>)</w:t>
      </w:r>
    </w:p>
    <w:p w14:paraId="7D254BCD" w14:textId="57184DD6" w:rsidR="00D62E79" w:rsidRPr="008452F0" w:rsidRDefault="008452F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D62E79" w:rsidRPr="008452F0">
        <w:rPr>
          <w:lang w:val="en-US"/>
        </w:rPr>
        <w:t>{</w:t>
      </w:r>
    </w:p>
    <w:p w14:paraId="366CE01E" w14:textId="4F65913D" w:rsidR="00D62E79" w:rsidRPr="008452F0" w:rsidRDefault="008452F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proofErr w:type="spellStart"/>
      <w:proofErr w:type="gramStart"/>
      <w:r w:rsidR="00D62E79" w:rsidRPr="008452F0">
        <w:rPr>
          <w:lang w:val="en-US"/>
        </w:rPr>
        <w:t>gameData</w:t>
      </w:r>
      <w:proofErr w:type="spellEnd"/>
      <w:proofErr w:type="gramEnd"/>
      <w:r w:rsidR="00D62E79" w:rsidRPr="008452F0">
        <w:rPr>
          <w:lang w:val="en-US"/>
        </w:rPr>
        <w:t xml:space="preserve"> = </w:t>
      </w:r>
      <w:r w:rsidR="00D62E79" w:rsidRPr="00845688">
        <w:rPr>
          <w:lang w:val="en-US"/>
        </w:rPr>
        <w:t>new</w:t>
      </w:r>
      <w:r w:rsidR="00D62E79" w:rsidRPr="008452F0">
        <w:rPr>
          <w:lang w:val="en-US"/>
        </w:rPr>
        <w:t xml:space="preserve"> Data();</w:t>
      </w:r>
    </w:p>
    <w:p w14:paraId="09DEA449" w14:textId="26B4988A" w:rsidR="00D62E79" w:rsidRPr="00845688" w:rsidRDefault="008452F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ru-BY"/>
        </w:rPr>
      </w:pPr>
      <w:r>
        <w:rPr>
          <w:lang w:val="ru-BY"/>
        </w:rPr>
        <w:t xml:space="preserve">   </w:t>
      </w:r>
      <w:r w:rsidR="00D62E79" w:rsidRPr="00845688">
        <w:rPr>
          <w:lang w:val="ru-BY"/>
        </w:rPr>
        <w:t>gameData.bestScore = 0;</w:t>
      </w:r>
    </w:p>
    <w:p w14:paraId="7103361D" w14:textId="0681BE42" w:rsidR="00D62E79" w:rsidRPr="00845688" w:rsidRDefault="008452F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ru-BY"/>
        </w:rPr>
      </w:pPr>
      <w:r>
        <w:rPr>
          <w:lang w:val="ru-BY"/>
        </w:rPr>
        <w:t xml:space="preserve">  </w:t>
      </w:r>
      <w:r w:rsidR="00D62E79" w:rsidRPr="00845688">
        <w:rPr>
          <w:lang w:val="ru-BY"/>
        </w:rPr>
        <w:t>}</w:t>
      </w:r>
    </w:p>
    <w:p w14:paraId="233FF7F0" w14:textId="1626EA7E" w:rsidR="00D62E79" w:rsidRPr="00845688" w:rsidRDefault="008452F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ru-BY"/>
        </w:rPr>
      </w:pPr>
      <w:r>
        <w:rPr>
          <w:lang w:val="ru-BY"/>
        </w:rPr>
        <w:t xml:space="preserve">  </w:t>
      </w:r>
      <w:r w:rsidR="00D62E79" w:rsidRPr="00845688">
        <w:rPr>
          <w:lang w:val="ru-BY"/>
        </w:rPr>
        <w:t>return gameData;</w:t>
      </w:r>
    </w:p>
    <w:p w14:paraId="17536832" w14:textId="1E572ED9" w:rsidR="00D62E79" w:rsidRPr="00845688" w:rsidRDefault="00D62E7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ru-BY"/>
        </w:rPr>
      </w:pPr>
      <w:r w:rsidRPr="00845688">
        <w:rPr>
          <w:lang w:val="ru-BY"/>
        </w:rPr>
        <w:t>}</w:t>
      </w:r>
    </w:p>
    <w:p w14:paraId="2B680861" w14:textId="3A6CAF70" w:rsidR="00263252" w:rsidRDefault="0048096B" w:rsidP="000772EE">
      <w:r w:rsidRPr="00845688">
        <w:rPr>
          <w:lang w:val="ru-BY"/>
        </w:rPr>
        <w:t>М</w:t>
      </w:r>
      <w:r w:rsidR="000855DE" w:rsidRPr="00845688">
        <w:rPr>
          <w:lang w:val="ru-BY"/>
        </w:rPr>
        <w:t xml:space="preserve">етоды </w:t>
      </w:r>
      <w:r w:rsidR="000855DE" w:rsidRPr="00845688">
        <w:rPr>
          <w:rStyle w:val="aff8"/>
          <w:rFonts w:eastAsiaTheme="minorHAnsi"/>
          <w:lang w:val="ru-BY"/>
        </w:rPr>
        <w:t>Load</w:t>
      </w:r>
      <w:r w:rsidR="000855DE" w:rsidRPr="00845688">
        <w:rPr>
          <w:lang w:val="ru-BY"/>
        </w:rPr>
        <w:t xml:space="preserve"> и </w:t>
      </w:r>
      <w:r w:rsidR="000855DE" w:rsidRPr="00845688">
        <w:rPr>
          <w:rStyle w:val="aff8"/>
          <w:rFonts w:eastAsiaTheme="minorHAnsi"/>
          <w:lang w:val="ru-BY"/>
        </w:rPr>
        <w:t>S</w:t>
      </w:r>
      <w:r w:rsidR="0007357C" w:rsidRPr="00845688">
        <w:rPr>
          <w:rStyle w:val="aff8"/>
          <w:rFonts w:eastAsiaTheme="minorHAnsi"/>
          <w:lang w:val="ru-BY"/>
        </w:rPr>
        <w:t>ave</w:t>
      </w:r>
      <w:r w:rsidR="00372187" w:rsidRPr="00845688">
        <w:rPr>
          <w:lang w:val="ru-BY"/>
        </w:rPr>
        <w:t xml:space="preserve"> нужны для</w:t>
      </w:r>
      <w:r w:rsidR="00F16464" w:rsidRPr="00845688">
        <w:rPr>
          <w:lang w:val="ru-BY"/>
        </w:rPr>
        <w:t xml:space="preserve"> чтения и</w:t>
      </w:r>
      <w:r w:rsidR="00372187" w:rsidRPr="00845688">
        <w:rPr>
          <w:lang w:val="ru-BY"/>
        </w:rPr>
        <w:t xml:space="preserve"> записи объекта </w:t>
      </w:r>
      <w:r w:rsidR="006F1625" w:rsidRPr="00845688">
        <w:rPr>
          <w:rStyle w:val="aff8"/>
          <w:rFonts w:eastAsiaTheme="minorHAnsi"/>
          <w:lang w:val="ru-BY"/>
        </w:rPr>
        <w:t>gameData</w:t>
      </w:r>
      <w:r w:rsidR="00372187" w:rsidRPr="00845688">
        <w:rPr>
          <w:lang w:val="ru-BY"/>
        </w:rPr>
        <w:t xml:space="preserve"> в файл</w:t>
      </w:r>
      <w:r w:rsidR="0007357C" w:rsidRPr="00845688">
        <w:rPr>
          <w:lang w:val="ru-BY"/>
        </w:rPr>
        <w:t xml:space="preserve">. </w:t>
      </w:r>
      <w:r w:rsidR="0007357C">
        <w:t xml:space="preserve">Чтобы загрузить данные из файла, создается экземпляр класса </w:t>
      </w:r>
      <w:proofErr w:type="spellStart"/>
      <w:r w:rsidR="0007357C" w:rsidRPr="00845688">
        <w:rPr>
          <w:rStyle w:val="aff8"/>
          <w:rFonts w:eastAsiaTheme="minorHAnsi"/>
        </w:rPr>
        <w:t>StreamReader</w:t>
      </w:r>
      <w:proofErr w:type="spellEnd"/>
      <w:r w:rsidR="0007357C">
        <w:t xml:space="preserve">, встроенный в </w:t>
      </w:r>
      <w:r w:rsidR="0007357C">
        <w:rPr>
          <w:lang w:val="en-US"/>
        </w:rPr>
        <w:t>C</w:t>
      </w:r>
      <w:r w:rsidR="0007357C" w:rsidRPr="0007357C">
        <w:t>#</w:t>
      </w:r>
      <w:r w:rsidR="0007357C">
        <w:t xml:space="preserve">, затем все содержимое файла помещается в строку, из которой потом извлекается объект класса </w:t>
      </w:r>
      <w:r w:rsidR="0007357C">
        <w:rPr>
          <w:lang w:val="en-US"/>
        </w:rPr>
        <w:t>Data</w:t>
      </w:r>
      <w:r w:rsidR="0007357C">
        <w:t>.</w:t>
      </w:r>
      <w:r w:rsidR="00DB364D">
        <w:t xml:space="preserve"> В случае сохранения информации необходимо сначала перевести объект </w:t>
      </w:r>
      <w:r w:rsidR="00DB364D" w:rsidRPr="003F67C4">
        <w:t xml:space="preserve">в </w:t>
      </w:r>
      <w:r w:rsidR="003F67C4">
        <w:t>строку</w:t>
      </w:r>
      <w:r w:rsidR="003F67C4" w:rsidRPr="003F67C4">
        <w:t xml:space="preserve"> в формате</w:t>
      </w:r>
      <w:r w:rsidR="006C7EE5" w:rsidRPr="003F67C4">
        <w:t xml:space="preserve"> </w:t>
      </w:r>
      <w:r w:rsidR="006C7EE5" w:rsidRPr="003F67C4">
        <w:rPr>
          <w:lang w:val="en-US"/>
        </w:rPr>
        <w:t>JSON</w:t>
      </w:r>
      <w:r w:rsidR="00DB364D">
        <w:t xml:space="preserve">, а затем записать ее содержимое в файл посредством </w:t>
      </w:r>
      <w:proofErr w:type="spellStart"/>
      <w:r w:rsidR="00DB364D" w:rsidRPr="00845688">
        <w:rPr>
          <w:rStyle w:val="aff8"/>
          <w:rFonts w:eastAsiaTheme="minorHAnsi"/>
        </w:rPr>
        <w:t>StreamWrite</w:t>
      </w:r>
      <w:r w:rsidR="00C66002" w:rsidRPr="00845688">
        <w:rPr>
          <w:rStyle w:val="aff8"/>
          <w:rFonts w:eastAsiaTheme="minorHAnsi"/>
        </w:rPr>
        <w:t>r</w:t>
      </w:r>
      <w:proofErr w:type="spellEnd"/>
      <w:r w:rsidR="007329C2" w:rsidRPr="007329C2">
        <w:t>.</w:t>
      </w:r>
    </w:p>
    <w:p w14:paraId="226BD12C" w14:textId="76931DC5" w:rsidR="00A4102F" w:rsidRDefault="0069616B" w:rsidP="00A4102F">
      <w:pPr>
        <w:pStyle w:val="21"/>
      </w:pPr>
      <w:bookmarkStart w:id="27" w:name="_Toc134632493"/>
      <w:r>
        <w:rPr>
          <w:lang w:val="ru-BY"/>
        </w:rPr>
        <w:lastRenderedPageBreak/>
        <w:t xml:space="preserve">Реализация </w:t>
      </w:r>
      <w:r w:rsidR="00AF513B">
        <w:rPr>
          <w:lang w:val="ru-BY"/>
        </w:rPr>
        <w:t>объектов-</w:t>
      </w:r>
      <w:r w:rsidR="00A4102F">
        <w:t>бонусов</w:t>
      </w:r>
      <w:bookmarkEnd w:id="27"/>
    </w:p>
    <w:p w14:paraId="098D960A" w14:textId="44611DD9" w:rsidR="00065565" w:rsidRPr="00065565" w:rsidRDefault="00065565" w:rsidP="00065565">
      <w:r>
        <w:rPr>
          <w:lang w:val="ru-BY"/>
        </w:rPr>
        <w:t>Объекты предметов</w:t>
      </w:r>
      <w:r w:rsidR="00075A8C">
        <w:t>,</w:t>
      </w:r>
      <w:r>
        <w:rPr>
          <w:lang w:val="ru-BY"/>
        </w:rPr>
        <w:t xml:space="preserve"> </w:t>
      </w:r>
      <w:r w:rsidR="004F346E">
        <w:t>«</w:t>
      </w:r>
      <w:r w:rsidR="00762B8D">
        <w:rPr>
          <w:lang w:val="ru-BY"/>
        </w:rPr>
        <w:t>поднимаемых</w:t>
      </w:r>
      <w:r w:rsidR="004F346E">
        <w:t>»</w:t>
      </w:r>
      <w:r w:rsidR="00762B8D">
        <w:rPr>
          <w:lang w:val="ru-BY"/>
        </w:rPr>
        <w:t xml:space="preserve"> </w:t>
      </w:r>
      <w:r>
        <w:rPr>
          <w:lang w:val="ru-BY"/>
        </w:rPr>
        <w:t xml:space="preserve">при касании </w:t>
      </w:r>
      <w:r w:rsidR="00142F3A">
        <w:rPr>
          <w:lang w:val="ru-BY"/>
        </w:rPr>
        <w:t>персонажа игрока</w:t>
      </w:r>
      <w:r>
        <w:rPr>
          <w:lang w:val="ru-BY"/>
        </w:rPr>
        <w:t xml:space="preserve">, должны либо моментально примениться, либо добавиться в инвентарь игрока. Общим </w:t>
      </w:r>
      <w:r w:rsidR="00532948">
        <w:rPr>
          <w:lang w:val="ru-BY"/>
        </w:rPr>
        <w:t>поведением</w:t>
      </w:r>
      <w:r>
        <w:rPr>
          <w:lang w:val="ru-BY"/>
        </w:rPr>
        <w:t xml:space="preserve">, которым обладают все поднимаемые предметы, является уничтожение объекта, если его не подняли в течении некоторого времени. </w:t>
      </w:r>
      <w:r w:rsidR="008168D9">
        <w:rPr>
          <w:lang w:val="ru-BY"/>
        </w:rPr>
        <w:t xml:space="preserve">Эта логика </w:t>
      </w:r>
      <w:r>
        <w:rPr>
          <w:lang w:val="ru-BY"/>
        </w:rPr>
        <w:t xml:space="preserve">находится внутри скрипта </w:t>
      </w:r>
      <w:proofErr w:type="spellStart"/>
      <w:r w:rsidRPr="00845688">
        <w:rPr>
          <w:rStyle w:val="aff8"/>
          <w:rFonts w:eastAsiaTheme="minorHAnsi"/>
        </w:rPr>
        <w:t>Collectible</w:t>
      </w:r>
      <w:proofErr w:type="spellEnd"/>
      <w:r>
        <w:rPr>
          <w:lang w:val="ru-BY"/>
        </w:rPr>
        <w:t>, от которого будут наследоваться сценарии всех видов бонусов.</w:t>
      </w:r>
    </w:p>
    <w:p w14:paraId="2A49BC4A" w14:textId="2A822AD9" w:rsidR="00065565" w:rsidRDefault="0089755E" w:rsidP="009D5075">
      <w:pPr>
        <w:rPr>
          <w:lang w:val="ru-BY"/>
        </w:rPr>
      </w:pPr>
      <w:r>
        <w:rPr>
          <w:lang w:val="ru-BY"/>
        </w:rPr>
        <w:t xml:space="preserve">Бонусы, которые можно будет применить самим игроком, хранятся в компоненте </w:t>
      </w:r>
      <w:r>
        <w:rPr>
          <w:lang w:val="en-US"/>
        </w:rPr>
        <w:t>Bonuses</w:t>
      </w:r>
      <w:r>
        <w:rPr>
          <w:lang w:val="ru-BY"/>
        </w:rPr>
        <w:t>.</w:t>
      </w:r>
      <w:r w:rsidR="00733A9F">
        <w:rPr>
          <w:lang w:val="ru-BY"/>
        </w:rPr>
        <w:t xml:space="preserve"> Все виды поднимаемых предметов </w:t>
      </w:r>
      <w:r w:rsidR="008A4E8B">
        <w:t>находятся</w:t>
      </w:r>
      <w:r w:rsidR="00733A9F">
        <w:rPr>
          <w:lang w:val="ru-BY"/>
        </w:rPr>
        <w:t xml:space="preserve"> в перечислении </w:t>
      </w:r>
      <w:proofErr w:type="spellStart"/>
      <w:r w:rsidR="00733A9F" w:rsidRPr="00845688">
        <w:rPr>
          <w:rStyle w:val="aff8"/>
          <w:rFonts w:eastAsiaTheme="minorHAnsi"/>
        </w:rPr>
        <w:t>CollectibleTypes</w:t>
      </w:r>
      <w:proofErr w:type="spellEnd"/>
      <w:r w:rsidR="00733A9F">
        <w:rPr>
          <w:lang w:val="ru-BY"/>
        </w:rPr>
        <w:t>, доступ к которому есть у всех сценариев приложения.</w:t>
      </w:r>
      <w:r w:rsidR="009C099D" w:rsidRPr="009C099D">
        <w:t xml:space="preserve"> </w:t>
      </w:r>
      <w:r w:rsidR="009C099D">
        <w:rPr>
          <w:lang w:val="ru-BY"/>
        </w:rPr>
        <w:t xml:space="preserve">При создании сцены берутся ссылки на компоненты </w:t>
      </w:r>
      <w:proofErr w:type="spellStart"/>
      <w:r w:rsidR="009C099D" w:rsidRPr="00845688">
        <w:rPr>
          <w:rStyle w:val="aff8"/>
          <w:rFonts w:eastAsiaTheme="minorHAnsi"/>
        </w:rPr>
        <w:t>GameManager</w:t>
      </w:r>
      <w:proofErr w:type="spellEnd"/>
      <w:r w:rsidR="009C099D">
        <w:rPr>
          <w:lang w:val="ru-BY"/>
        </w:rPr>
        <w:t xml:space="preserve"> для запуска анимаций внутри </w:t>
      </w:r>
      <w:r w:rsidR="009B2183">
        <w:rPr>
          <w:lang w:val="ru-BY"/>
        </w:rPr>
        <w:t xml:space="preserve">пользовательского интерфейса, </w:t>
      </w:r>
      <w:proofErr w:type="spellStart"/>
      <w:r w:rsidR="009B2183" w:rsidRPr="00845688">
        <w:rPr>
          <w:rStyle w:val="aff8"/>
          <w:rFonts w:eastAsiaTheme="minorHAnsi"/>
        </w:rPr>
        <w:t>SpriteRenderer</w:t>
      </w:r>
      <w:proofErr w:type="spellEnd"/>
      <w:r w:rsidR="009B2183" w:rsidRPr="009B2183">
        <w:t xml:space="preserve"> </w:t>
      </w:r>
      <w:r w:rsidR="009B2183">
        <w:rPr>
          <w:lang w:val="ru-BY"/>
        </w:rPr>
        <w:t>игрока, чтобы визуально продемонстрировать применение некоторых бонусов,</w:t>
      </w:r>
      <w:r w:rsidR="00572B8C">
        <w:rPr>
          <w:lang w:val="ru-BY"/>
        </w:rPr>
        <w:t xml:space="preserve"> числовое значение слоев </w:t>
      </w:r>
      <w:proofErr w:type="spellStart"/>
      <w:r w:rsidR="00572B8C" w:rsidRPr="00845688">
        <w:rPr>
          <w:rStyle w:val="aff8"/>
          <w:rFonts w:eastAsiaTheme="minorHAnsi"/>
        </w:rPr>
        <w:t>Player</w:t>
      </w:r>
      <w:proofErr w:type="spellEnd"/>
      <w:r w:rsidR="00572B8C" w:rsidRPr="00572B8C">
        <w:t xml:space="preserve"> </w:t>
      </w:r>
      <w:r w:rsidR="00572B8C">
        <w:rPr>
          <w:lang w:val="ru-BY"/>
        </w:rPr>
        <w:t xml:space="preserve">и </w:t>
      </w:r>
      <w:proofErr w:type="spellStart"/>
      <w:r w:rsidR="00572B8C" w:rsidRPr="00845688">
        <w:rPr>
          <w:rStyle w:val="aff8"/>
          <w:rFonts w:eastAsiaTheme="minorHAnsi"/>
        </w:rPr>
        <w:t>Spike</w:t>
      </w:r>
      <w:proofErr w:type="spellEnd"/>
      <w:r w:rsidR="00572B8C">
        <w:rPr>
          <w:lang w:val="ru-BY"/>
        </w:rPr>
        <w:t>, и ссылку на элемент интерфейса, отображающий бонусы, которые игрок может использовать</w:t>
      </w:r>
      <w:r w:rsidR="000C41B5">
        <w:rPr>
          <w:lang w:val="ru-BY"/>
        </w:rPr>
        <w:t>.</w:t>
      </w:r>
    </w:p>
    <w:p w14:paraId="39B1AC84" w14:textId="694C6F54" w:rsidR="008B338D" w:rsidRPr="00EC78BE" w:rsidRDefault="000C41B5" w:rsidP="000772EE">
      <w:r>
        <w:rPr>
          <w:lang w:val="ru-BY"/>
        </w:rPr>
        <w:t xml:space="preserve">В каждом кадре сценарий ждет нажатия на </w:t>
      </w:r>
      <w:r w:rsidR="005E5744">
        <w:rPr>
          <w:lang w:val="ru-BY"/>
        </w:rPr>
        <w:t xml:space="preserve">клавишу </w:t>
      </w:r>
      <w:r>
        <w:rPr>
          <w:lang w:val="en-US"/>
        </w:rPr>
        <w:t>F</w:t>
      </w:r>
      <w:r w:rsidR="005E5744">
        <w:rPr>
          <w:lang w:val="ru-BY"/>
        </w:rPr>
        <w:t xml:space="preserve"> </w:t>
      </w:r>
      <w:r w:rsidR="000A6738">
        <w:t>(или А</w:t>
      </w:r>
      <w:r w:rsidR="003F400C">
        <w:t xml:space="preserve"> при русской раскладке</w:t>
      </w:r>
      <w:r w:rsidR="000A6738">
        <w:t>)</w:t>
      </w:r>
      <w:r>
        <w:rPr>
          <w:lang w:val="ru-BY"/>
        </w:rPr>
        <w:t xml:space="preserve"> на клавиатуре, </w:t>
      </w:r>
      <w:r w:rsidR="00E32FC6">
        <w:rPr>
          <w:lang w:val="ru-BY"/>
        </w:rPr>
        <w:t xml:space="preserve">отвечающую </w:t>
      </w:r>
      <w:r>
        <w:rPr>
          <w:lang w:val="ru-BY"/>
        </w:rPr>
        <w:t>за применение бонуса.</w:t>
      </w:r>
      <w:r w:rsidR="0084557B">
        <w:rPr>
          <w:lang w:val="ru-BY"/>
        </w:rPr>
        <w:t xml:space="preserve"> Все предметы находятся в </w:t>
      </w:r>
      <w:r w:rsidR="00F37A3C">
        <w:rPr>
          <w:lang w:val="ru-BY"/>
        </w:rPr>
        <w:t>очереди</w:t>
      </w:r>
      <w:r w:rsidR="0084557B">
        <w:rPr>
          <w:lang w:val="ru-BY"/>
        </w:rPr>
        <w:t xml:space="preserve"> </w:t>
      </w:r>
      <w:proofErr w:type="spellStart"/>
      <w:r w:rsidR="00F37A3C" w:rsidRPr="00845688">
        <w:rPr>
          <w:rStyle w:val="aff8"/>
          <w:rFonts w:eastAsiaTheme="minorHAnsi"/>
        </w:rPr>
        <w:t>Queue</w:t>
      </w:r>
      <w:proofErr w:type="spellEnd"/>
      <w:r w:rsidR="0084557B" w:rsidRPr="00845688">
        <w:rPr>
          <w:rStyle w:val="aff8"/>
          <w:rFonts w:eastAsiaTheme="minorHAnsi"/>
        </w:rPr>
        <w:t>&lt;</w:t>
      </w:r>
      <w:proofErr w:type="spellStart"/>
      <w:r w:rsidR="0084557B" w:rsidRPr="00845688">
        <w:rPr>
          <w:rStyle w:val="aff8"/>
          <w:rFonts w:eastAsiaTheme="minorHAnsi"/>
        </w:rPr>
        <w:t>CollectibleTypes</w:t>
      </w:r>
      <w:proofErr w:type="spellEnd"/>
      <w:r w:rsidR="0084557B" w:rsidRPr="00845688">
        <w:rPr>
          <w:rStyle w:val="aff8"/>
          <w:rFonts w:eastAsiaTheme="minorHAnsi"/>
        </w:rPr>
        <w:t xml:space="preserve">&gt; </w:t>
      </w:r>
      <w:proofErr w:type="spellStart"/>
      <w:r w:rsidR="0084557B" w:rsidRPr="00845688">
        <w:rPr>
          <w:rStyle w:val="aff8"/>
          <w:rFonts w:eastAsiaTheme="minorHAnsi"/>
        </w:rPr>
        <w:t>collected</w:t>
      </w:r>
      <w:proofErr w:type="spellEnd"/>
      <w:r w:rsidR="0084557B">
        <w:rPr>
          <w:lang w:val="ru-BY"/>
        </w:rPr>
        <w:t xml:space="preserve">, ограниченного сверху заданным числом. </w:t>
      </w:r>
      <w:r w:rsidR="008B338D">
        <w:rPr>
          <w:lang w:val="ru-BY"/>
        </w:rPr>
        <w:t>Структура данных Очередь</w:t>
      </w:r>
      <w:r w:rsidR="00711AB3">
        <w:t>,</w:t>
      </w:r>
      <w:r w:rsidR="008B338D">
        <w:rPr>
          <w:lang w:val="ru-BY"/>
        </w:rPr>
        <w:t xml:space="preserve"> или еще </w:t>
      </w:r>
      <w:r w:rsidR="00557802">
        <w:rPr>
          <w:lang w:val="ru-BY"/>
        </w:rPr>
        <w:t xml:space="preserve">называемая </w:t>
      </w:r>
      <w:r w:rsidR="008B338D">
        <w:rPr>
          <w:lang w:val="en-US"/>
        </w:rPr>
        <w:t>Queue</w:t>
      </w:r>
      <w:r w:rsidR="00711AB3">
        <w:t>,</w:t>
      </w:r>
      <w:r w:rsidR="008B338D">
        <w:rPr>
          <w:lang w:val="ru-BY"/>
        </w:rPr>
        <w:t xml:space="preserve"> реализует принцип </w:t>
      </w:r>
      <w:r w:rsidR="00C13C61">
        <w:t>«</w:t>
      </w:r>
      <w:r w:rsidR="008B338D" w:rsidRPr="00300BB9">
        <w:rPr>
          <w:lang w:val="ru-BY"/>
        </w:rPr>
        <w:t>первый вошел - первый вышел</w:t>
      </w:r>
      <w:r w:rsidR="00C13C61">
        <w:t>»</w:t>
      </w:r>
      <w:r w:rsidR="00C13C61" w:rsidRPr="00300BB9" w:rsidDel="00C13C61">
        <w:rPr>
          <w:lang w:val="ru-BY"/>
        </w:rPr>
        <w:t xml:space="preserve"> </w:t>
      </w:r>
      <w:r w:rsidR="008B338D">
        <w:rPr>
          <w:lang w:val="ru-BY"/>
        </w:rPr>
        <w:t xml:space="preserve">. Новые элементы очереди добавляются в </w:t>
      </w:r>
      <w:r w:rsidR="006E2375">
        <w:t>«</w:t>
      </w:r>
      <w:r w:rsidR="008B338D">
        <w:rPr>
          <w:lang w:val="ru-BY"/>
        </w:rPr>
        <w:t>хвост</w:t>
      </w:r>
      <w:r w:rsidR="006E2375">
        <w:t>»</w:t>
      </w:r>
      <w:r w:rsidR="008B338D">
        <w:rPr>
          <w:lang w:val="ru-BY"/>
        </w:rPr>
        <w:t xml:space="preserve"> списка, при этом взять можно только первый элемент, в данный момент находящийся в </w:t>
      </w:r>
      <w:r w:rsidR="00AF068F">
        <w:t>«</w:t>
      </w:r>
      <w:r w:rsidR="008B338D">
        <w:rPr>
          <w:lang w:val="ru-BY"/>
        </w:rPr>
        <w:t>голове</w:t>
      </w:r>
      <w:r w:rsidR="00AF068F">
        <w:t>»</w:t>
      </w:r>
      <w:r w:rsidR="008B338D">
        <w:rPr>
          <w:lang w:val="ru-BY"/>
        </w:rPr>
        <w:t xml:space="preserve">. Примером очередей могут служить очереди в магазине, в которых </w:t>
      </w:r>
      <w:r w:rsidR="00E12FB6" w:rsidRPr="00E12FB6">
        <w:t>первым обслуживается</w:t>
      </w:r>
      <w:r w:rsidR="008B338D" w:rsidRPr="00E12FB6">
        <w:rPr>
          <w:lang w:val="ru-BY"/>
        </w:rPr>
        <w:t xml:space="preserve"> </w:t>
      </w:r>
      <w:r w:rsidR="008B338D">
        <w:rPr>
          <w:lang w:val="ru-BY"/>
        </w:rPr>
        <w:t>покупатель во главе.</w:t>
      </w:r>
    </w:p>
    <w:p w14:paraId="7AE9CFDB" w14:textId="5D1828C0" w:rsidR="00300BB9" w:rsidRDefault="0084557B" w:rsidP="000772EE">
      <w:pPr>
        <w:rPr>
          <w:lang w:val="ru-BY"/>
        </w:rPr>
      </w:pPr>
      <w:r>
        <w:rPr>
          <w:lang w:val="ru-BY"/>
        </w:rPr>
        <w:t>Первый попавший в список предмет будет использован в первую очередь.</w:t>
      </w:r>
      <w:r w:rsidR="00D7490A">
        <w:rPr>
          <w:lang w:val="ru-BY"/>
        </w:rPr>
        <w:t xml:space="preserve"> Поэтому после нажатия кнопки</w:t>
      </w:r>
      <w:r w:rsidR="003E28E5" w:rsidRPr="003E28E5">
        <w:t>,</w:t>
      </w:r>
      <w:r w:rsidR="00D7490A" w:rsidRPr="00D7490A">
        <w:t xml:space="preserve"> </w:t>
      </w:r>
      <w:r w:rsidR="00D7490A">
        <w:rPr>
          <w:lang w:val="en-US"/>
        </w:rPr>
        <w:t>switch</w:t>
      </w:r>
      <w:r w:rsidR="003E28E5" w:rsidRPr="003E28E5">
        <w:t>-</w:t>
      </w:r>
      <w:r w:rsidR="00D7490A">
        <w:rPr>
          <w:lang w:val="ru-BY"/>
        </w:rPr>
        <w:t>выражение проверяет значение элемента списка, и в зависимости от его вида, выполняет различные действия, в которых и будет заключаться функция каждого из бонусов.</w:t>
      </w:r>
    </w:p>
    <w:p w14:paraId="56970F49" w14:textId="1D1A12E7" w:rsidR="0073113A" w:rsidRDefault="002E2EF7" w:rsidP="000772EE">
      <w:r>
        <w:t xml:space="preserve">После применения бонуса </w:t>
      </w:r>
      <w:proofErr w:type="spellStart"/>
      <w:r w:rsidRPr="00845688">
        <w:rPr>
          <w:rStyle w:val="aff8"/>
          <w:rFonts w:eastAsiaTheme="minorHAnsi"/>
        </w:rPr>
        <w:t>DestructionCollectible</w:t>
      </w:r>
      <w:proofErr w:type="spellEnd"/>
      <w:r>
        <w:t xml:space="preserve"> необходимо было реализовать уничтожение всех объектов препятствий, созданных </w:t>
      </w:r>
      <w:proofErr w:type="spellStart"/>
      <w:r w:rsidRPr="00845688">
        <w:rPr>
          <w:rStyle w:val="aff8"/>
          <w:rFonts w:eastAsiaTheme="minorHAnsi"/>
        </w:rPr>
        <w:t>SpawnManager</w:t>
      </w:r>
      <w:proofErr w:type="spellEnd"/>
      <w:r>
        <w:t>.</w:t>
      </w:r>
      <w:r>
        <w:rPr>
          <w:lang w:val="ru-BY"/>
        </w:rPr>
        <w:t xml:space="preserve"> </w:t>
      </w:r>
      <w:r>
        <w:t>Д</w:t>
      </w:r>
      <w:r w:rsidR="002A1C78">
        <w:rPr>
          <w:lang w:val="ru-BY"/>
        </w:rPr>
        <w:t xml:space="preserve">ля начала берется ссылка на экземпляр </w:t>
      </w:r>
      <w:proofErr w:type="spellStart"/>
      <w:r w:rsidR="002A1C78" w:rsidRPr="00845688">
        <w:rPr>
          <w:rStyle w:val="aff8"/>
          <w:rFonts w:eastAsiaTheme="minorHAnsi"/>
        </w:rPr>
        <w:t>SpawnManager</w:t>
      </w:r>
      <w:proofErr w:type="spellEnd"/>
      <w:r w:rsidR="002A1C78">
        <w:rPr>
          <w:lang w:val="ru-BY"/>
        </w:rPr>
        <w:t xml:space="preserve">, чтобы затем вызвать на </w:t>
      </w:r>
      <w:r w:rsidR="00E974D5">
        <w:rPr>
          <w:lang w:val="ru-BY"/>
        </w:rPr>
        <w:t xml:space="preserve">нем </w:t>
      </w:r>
      <w:r w:rsidR="002A1C78">
        <w:rPr>
          <w:lang w:val="ru-BY"/>
        </w:rPr>
        <w:t xml:space="preserve">функцию </w:t>
      </w:r>
      <w:proofErr w:type="spellStart"/>
      <w:r w:rsidR="002A1C78" w:rsidRPr="00845688">
        <w:rPr>
          <w:rStyle w:val="aff8"/>
          <w:rFonts w:eastAsiaTheme="minorHAnsi"/>
        </w:rPr>
        <w:t>emptySpawnedList</w:t>
      </w:r>
      <w:proofErr w:type="spellEnd"/>
      <w:r w:rsidR="0072667E">
        <w:rPr>
          <w:lang w:val="ru-BY"/>
        </w:rPr>
        <w:t xml:space="preserve">, </w:t>
      </w:r>
      <w:r w:rsidR="006A0D57">
        <w:rPr>
          <w:lang w:val="ru-BY"/>
        </w:rPr>
        <w:t xml:space="preserve">уничтожающую </w:t>
      </w:r>
      <w:r w:rsidR="0072667E">
        <w:rPr>
          <w:lang w:val="ru-BY"/>
        </w:rPr>
        <w:t>все объекты преград</w:t>
      </w:r>
      <w:r w:rsidR="00780B17">
        <w:rPr>
          <w:lang w:val="ru-BY"/>
        </w:rPr>
        <w:t>.</w:t>
      </w:r>
      <w:r w:rsidR="00D12827">
        <w:rPr>
          <w:lang w:val="ru-BY"/>
        </w:rPr>
        <w:t xml:space="preserve"> </w:t>
      </w:r>
      <w:r w:rsidR="00AC4004">
        <w:t xml:space="preserve">На экране при этом </w:t>
      </w:r>
      <w:r w:rsidR="00AC4004">
        <w:rPr>
          <w:lang w:val="ru-BY"/>
        </w:rPr>
        <w:t>проигрывается анимация</w:t>
      </w:r>
      <w:r w:rsidR="002A1C78" w:rsidRPr="002A1C78">
        <w:t xml:space="preserve"> </w:t>
      </w:r>
      <w:r w:rsidR="00D12827">
        <w:rPr>
          <w:lang w:val="ru-BY"/>
        </w:rPr>
        <w:t>удара молнии</w:t>
      </w:r>
      <w:r w:rsidR="00172BCF">
        <w:rPr>
          <w:lang w:val="ru-BY"/>
        </w:rPr>
        <w:t xml:space="preserve"> </w:t>
      </w:r>
      <w:r w:rsidR="00AC4004">
        <w:t>на белом фоне,</w:t>
      </w:r>
      <w:r w:rsidR="00093EA4">
        <w:t xml:space="preserve"> чтобы</w:t>
      </w:r>
      <w:r w:rsidR="00AC4004">
        <w:t xml:space="preserve"> преграды не исчезали на глазах у игрока.</w:t>
      </w:r>
    </w:p>
    <w:p w14:paraId="3D535287" w14:textId="77777777" w:rsidR="0073113A" w:rsidRDefault="0073113A">
      <w:pPr>
        <w:spacing w:line="240" w:lineRule="auto"/>
        <w:ind w:firstLine="0"/>
        <w:contextualSpacing w:val="0"/>
        <w:jc w:val="left"/>
      </w:pPr>
      <w:r>
        <w:br w:type="page"/>
      </w:r>
    </w:p>
    <w:p w14:paraId="19A6E05F" w14:textId="36F858EF" w:rsidR="000C41B5" w:rsidRDefault="0073113A" w:rsidP="000772EE">
      <w:r>
        <w:rPr>
          <w:lang w:val="ru-BY"/>
        </w:rPr>
        <w:lastRenderedPageBreak/>
        <w:t>В конце</w:t>
      </w:r>
      <w:r w:rsidR="00D12827">
        <w:rPr>
          <w:lang w:val="ru-BY"/>
        </w:rPr>
        <w:t xml:space="preserve"> из списка доступных бонусов убирается первый элемент.</w:t>
      </w:r>
      <w:r w:rsidR="00163C26">
        <w:rPr>
          <w:lang w:val="ru-BY"/>
        </w:rPr>
        <w:t xml:space="preserve"> При этом содержимое </w:t>
      </w:r>
      <w:r w:rsidR="00163C26">
        <w:t>«</w:t>
      </w:r>
      <w:r w:rsidR="006F5229">
        <w:rPr>
          <w:lang w:val="ru-BY"/>
        </w:rPr>
        <w:t>инвентаря</w:t>
      </w:r>
      <w:r w:rsidR="00163C26">
        <w:t>»</w:t>
      </w:r>
      <w:r w:rsidR="006F5229">
        <w:rPr>
          <w:lang w:val="ru-BY"/>
        </w:rPr>
        <w:t xml:space="preserve"> обновляется на экране</w:t>
      </w:r>
      <w:r w:rsidR="00FA6B66">
        <w:rPr>
          <w:lang w:val="ru-BY"/>
        </w:rPr>
        <w:t xml:space="preserve"> с помощью кода на </w:t>
      </w:r>
      <w:r w:rsidR="00412308">
        <w:t>листинг</w:t>
      </w:r>
      <w:r w:rsidR="00FA6B66">
        <w:rPr>
          <w:lang w:val="ru-BY"/>
        </w:rPr>
        <w:t xml:space="preserve">е </w:t>
      </w:r>
      <w:r w:rsidR="00412308">
        <w:t>2.14</w:t>
      </w:r>
      <w:r w:rsidR="00FA6B66">
        <w:rPr>
          <w:lang w:val="ru-BY"/>
        </w:rPr>
        <w:t>.</w:t>
      </w:r>
    </w:p>
    <w:p w14:paraId="448753D7" w14:textId="70789459" w:rsidR="00EF5173" w:rsidRPr="00EF5173" w:rsidRDefault="00EF5173" w:rsidP="00EF5173">
      <w:pPr>
        <w:pStyle w:val="afffd"/>
      </w:pPr>
      <w:r>
        <w:t>Листинг 2.14 – Код, выполняемы</w:t>
      </w:r>
      <w:r w:rsidR="00CC0CBF">
        <w:t>й</w:t>
      </w:r>
      <w:r>
        <w:t xml:space="preserve"> при применени</w:t>
      </w:r>
      <w:r w:rsidR="009E1850">
        <w:t>и</w:t>
      </w:r>
      <w:r>
        <w:t xml:space="preserve"> </w:t>
      </w:r>
      <w:r w:rsidR="00A75519">
        <w:t>бонуса</w:t>
      </w:r>
      <w:r w:rsidR="00A75519">
        <w:rPr>
          <w:lang w:val="ru-BY"/>
        </w:rPr>
        <w:t> </w:t>
      </w:r>
      <w:proofErr w:type="spellStart"/>
      <w:r w:rsidRPr="00845688">
        <w:rPr>
          <w:rStyle w:val="aff8"/>
          <w:rFonts w:eastAsiaTheme="minorHAnsi"/>
        </w:rPr>
        <w:t>DestructionCollectible</w:t>
      </w:r>
      <w:proofErr w:type="spellEnd"/>
    </w:p>
    <w:p w14:paraId="25E4FBED" w14:textId="77777777" w:rsidR="00E53886" w:rsidRPr="00CC4CB0" w:rsidRDefault="00E53886" w:rsidP="00845688">
      <w:pPr>
        <w:pStyle w:val="aff7"/>
        <w:ind w:left="709"/>
        <w:rPr>
          <w:lang w:val="en-US"/>
        </w:rPr>
      </w:pPr>
      <w:proofErr w:type="gramStart"/>
      <w:r w:rsidRPr="00845688">
        <w:rPr>
          <w:lang w:val="en-US"/>
        </w:rPr>
        <w:t>case</w:t>
      </w:r>
      <w:proofErr w:type="gramEnd"/>
      <w:r w:rsidRPr="00CC4CB0">
        <w:rPr>
          <w:lang w:val="en-US"/>
        </w:rPr>
        <w:t xml:space="preserve"> </w:t>
      </w:r>
      <w:proofErr w:type="spellStart"/>
      <w:r w:rsidRPr="00CC4CB0">
        <w:rPr>
          <w:lang w:val="en-US"/>
        </w:rPr>
        <w:t>CollectibleTypes.Destruction</w:t>
      </w:r>
      <w:proofErr w:type="spellEnd"/>
      <w:r w:rsidRPr="00CC4CB0">
        <w:rPr>
          <w:lang w:val="en-US"/>
        </w:rPr>
        <w:t>:</w:t>
      </w:r>
    </w:p>
    <w:p w14:paraId="668BF789" w14:textId="5CE01E21" w:rsidR="00EA62B0" w:rsidRDefault="00EA62B0" w:rsidP="00EA62B0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proofErr w:type="spellStart"/>
      <w:r w:rsidR="00F11E3B" w:rsidRPr="00EA62B0">
        <w:rPr>
          <w:lang w:val="en-US"/>
        </w:rPr>
        <w:t>SpawnManager</w:t>
      </w:r>
      <w:proofErr w:type="spellEnd"/>
      <w:r w:rsidR="00F11E3B" w:rsidRPr="00EA62B0">
        <w:rPr>
          <w:lang w:val="en-US"/>
        </w:rPr>
        <w:t xml:space="preserve"> </w:t>
      </w:r>
      <w:proofErr w:type="spellStart"/>
      <w:r w:rsidR="00F11E3B" w:rsidRPr="00EA62B0">
        <w:rPr>
          <w:lang w:val="en-US"/>
        </w:rPr>
        <w:t>spawnManager</w:t>
      </w:r>
      <w:proofErr w:type="spellEnd"/>
      <w:r w:rsidR="00F11E3B" w:rsidRPr="00EA62B0">
        <w:rPr>
          <w:lang w:val="en-US"/>
        </w:rPr>
        <w:t xml:space="preserve"> </w:t>
      </w:r>
      <w:r w:rsidRPr="00EA62B0">
        <w:rPr>
          <w:lang w:val="en-US"/>
        </w:rPr>
        <w:t>=</w:t>
      </w:r>
    </w:p>
    <w:p w14:paraId="4AB5926A" w14:textId="77777777" w:rsidR="00EA62B0" w:rsidRDefault="00EA62B0" w:rsidP="00EA62B0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r w:rsidR="00F11E3B" w:rsidRPr="00EA62B0">
        <w:rPr>
          <w:lang w:val="en-US"/>
        </w:rPr>
        <w:t>(</w:t>
      </w:r>
      <w:proofErr w:type="spellStart"/>
      <w:r w:rsidR="00F11E3B" w:rsidRPr="00EA62B0">
        <w:rPr>
          <w:lang w:val="en-US"/>
        </w:rPr>
        <w:t>SpawnManager</w:t>
      </w:r>
      <w:proofErr w:type="spellEnd"/>
      <w:r w:rsidR="00F11E3B" w:rsidRPr="00EA62B0">
        <w:rPr>
          <w:lang w:val="en-US"/>
        </w:rPr>
        <w:t>)</w:t>
      </w:r>
      <w:proofErr w:type="spellStart"/>
      <w:proofErr w:type="gramStart"/>
      <w:r w:rsidR="00F11E3B" w:rsidRPr="00EA62B0">
        <w:rPr>
          <w:lang w:val="en-US"/>
        </w:rPr>
        <w:t>FindAnyObjectByType</w:t>
      </w:r>
      <w:proofErr w:type="spellEnd"/>
      <w:r w:rsidR="00F11E3B" w:rsidRPr="00EA62B0">
        <w:rPr>
          <w:lang w:val="en-US"/>
        </w:rPr>
        <w:t>(</w:t>
      </w:r>
      <w:proofErr w:type="spellStart"/>
      <w:proofErr w:type="gramEnd"/>
      <w:r w:rsidR="00F11E3B" w:rsidRPr="00845688">
        <w:rPr>
          <w:lang w:val="en-US"/>
        </w:rPr>
        <w:t>typeof</w:t>
      </w:r>
      <w:proofErr w:type="spellEnd"/>
      <w:r w:rsidR="00F11E3B" w:rsidRPr="00EA62B0">
        <w:rPr>
          <w:lang w:val="en-US"/>
        </w:rPr>
        <w:t>(</w:t>
      </w:r>
      <w:proofErr w:type="spellStart"/>
      <w:r w:rsidR="00F11E3B" w:rsidRPr="00EA62B0">
        <w:rPr>
          <w:lang w:val="en-US"/>
        </w:rPr>
        <w:t>SpawnManager</w:t>
      </w:r>
      <w:proofErr w:type="spellEnd"/>
      <w:r w:rsidR="00F11E3B" w:rsidRPr="00EA62B0">
        <w:rPr>
          <w:lang w:val="en-US"/>
        </w:rPr>
        <w:t>));</w:t>
      </w:r>
    </w:p>
    <w:p w14:paraId="0DAAFD09" w14:textId="1CF0C550" w:rsidR="00F11E3B" w:rsidRPr="00EA62B0" w:rsidRDefault="00EA62B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proofErr w:type="spellStart"/>
      <w:proofErr w:type="gramStart"/>
      <w:r w:rsidR="00F11E3B" w:rsidRPr="00EA62B0">
        <w:rPr>
          <w:lang w:val="en-US"/>
        </w:rPr>
        <w:t>SoundManager.instance.PlaySound</w:t>
      </w:r>
      <w:proofErr w:type="spellEnd"/>
      <w:r w:rsidR="00F11E3B" w:rsidRPr="00EA62B0">
        <w:rPr>
          <w:lang w:val="en-US"/>
        </w:rPr>
        <w:t>(</w:t>
      </w:r>
      <w:proofErr w:type="spellStart"/>
      <w:proofErr w:type="gramEnd"/>
      <w:r w:rsidR="00F11E3B" w:rsidRPr="00EA62B0">
        <w:rPr>
          <w:lang w:val="en-US"/>
        </w:rPr>
        <w:t>lightningSound</w:t>
      </w:r>
      <w:proofErr w:type="spellEnd"/>
      <w:r w:rsidR="00F11E3B" w:rsidRPr="00EA62B0">
        <w:rPr>
          <w:lang w:val="en-US"/>
        </w:rPr>
        <w:t>);</w:t>
      </w:r>
    </w:p>
    <w:p w14:paraId="73B9F2E5" w14:textId="6AAE0F22" w:rsidR="00F11E3B" w:rsidRPr="00EA62B0" w:rsidRDefault="00EA62B0" w:rsidP="00845688">
      <w:pPr>
        <w:pStyle w:val="aff7"/>
        <w:ind w:left="709"/>
        <w:rPr>
          <w:lang w:val="en-US"/>
        </w:rPr>
      </w:pPr>
      <w:r>
        <w:rPr>
          <w:lang w:val="ru-BY"/>
        </w:rPr>
        <w:t xml:space="preserve">  </w:t>
      </w:r>
      <w:proofErr w:type="spellStart"/>
      <w:proofErr w:type="gramStart"/>
      <w:r w:rsidR="00F11E3B" w:rsidRPr="00EA62B0">
        <w:rPr>
          <w:lang w:val="en-US"/>
        </w:rPr>
        <w:t>gameManager.PlayLightningAnim</w:t>
      </w:r>
      <w:proofErr w:type="spellEnd"/>
      <w:r w:rsidR="00F11E3B" w:rsidRPr="00EA62B0">
        <w:rPr>
          <w:lang w:val="en-US"/>
        </w:rPr>
        <w:t>(</w:t>
      </w:r>
      <w:proofErr w:type="gramEnd"/>
      <w:r w:rsidR="00F11E3B" w:rsidRPr="00EA62B0">
        <w:rPr>
          <w:lang w:val="en-US"/>
        </w:rPr>
        <w:t>);</w:t>
      </w:r>
    </w:p>
    <w:p w14:paraId="3FA836F9" w14:textId="3310E236" w:rsidR="00F11E3B" w:rsidRPr="00EA62B0" w:rsidRDefault="00EA62B0" w:rsidP="00845688">
      <w:pPr>
        <w:pStyle w:val="aff7"/>
        <w:ind w:left="709"/>
        <w:rPr>
          <w:lang w:val="en-US"/>
        </w:rPr>
      </w:pPr>
      <w:r>
        <w:rPr>
          <w:lang w:val="ru-BY"/>
        </w:rPr>
        <w:t xml:space="preserve">  </w:t>
      </w:r>
      <w:proofErr w:type="spellStart"/>
      <w:proofErr w:type="gramStart"/>
      <w:r w:rsidR="00F11E3B" w:rsidRPr="00EA62B0">
        <w:rPr>
          <w:lang w:val="en-US"/>
        </w:rPr>
        <w:t>spawnManager.emptySpawnedList</w:t>
      </w:r>
      <w:proofErr w:type="spellEnd"/>
      <w:r w:rsidR="00F11E3B" w:rsidRPr="00EA62B0">
        <w:rPr>
          <w:lang w:val="en-US"/>
        </w:rPr>
        <w:t>(</w:t>
      </w:r>
      <w:proofErr w:type="gramEnd"/>
      <w:r w:rsidR="00F11E3B" w:rsidRPr="00EA62B0">
        <w:rPr>
          <w:lang w:val="en-US"/>
        </w:rPr>
        <w:t>);</w:t>
      </w:r>
    </w:p>
    <w:p w14:paraId="795F1601" w14:textId="3D64191A" w:rsidR="0086433D" w:rsidRPr="00845688" w:rsidRDefault="00EA62B0" w:rsidP="00845688">
      <w:pPr>
        <w:pStyle w:val="aff7"/>
        <w:ind w:left="709"/>
        <w:rPr>
          <w:lang w:val="en-US"/>
        </w:rPr>
      </w:pPr>
      <w:r>
        <w:rPr>
          <w:lang w:val="ru-BY"/>
        </w:rPr>
        <w:t xml:space="preserve">  </w:t>
      </w:r>
      <w:proofErr w:type="spellStart"/>
      <w:proofErr w:type="gramStart"/>
      <w:r w:rsidR="00F11E3B" w:rsidRPr="00EA62B0">
        <w:rPr>
          <w:lang w:val="en-US"/>
        </w:rPr>
        <w:t>ui.RefreshUIList</w:t>
      </w:r>
      <w:proofErr w:type="spellEnd"/>
      <w:r w:rsidR="00F11E3B" w:rsidRPr="00EA62B0">
        <w:rPr>
          <w:lang w:val="en-US"/>
        </w:rPr>
        <w:t>(</w:t>
      </w:r>
      <w:proofErr w:type="gramEnd"/>
      <w:r w:rsidR="00F11E3B" w:rsidRPr="00EA62B0">
        <w:rPr>
          <w:lang w:val="en-US"/>
        </w:rPr>
        <w:t>);</w:t>
      </w:r>
    </w:p>
    <w:p w14:paraId="4A467630" w14:textId="6B0D43DB" w:rsidR="00EC06EA" w:rsidRPr="00CC4CB0" w:rsidRDefault="00EA62B0" w:rsidP="00845688">
      <w:pPr>
        <w:pStyle w:val="aff7"/>
        <w:ind w:left="709"/>
      </w:pPr>
      <w:r>
        <w:rPr>
          <w:lang w:val="ru-BY"/>
        </w:rPr>
        <w:t xml:space="preserve">  </w:t>
      </w:r>
      <w:proofErr w:type="gramStart"/>
      <w:r w:rsidR="00E53886" w:rsidRPr="00845688">
        <w:rPr>
          <w:lang w:val="en-US"/>
        </w:rPr>
        <w:t>break</w:t>
      </w:r>
      <w:proofErr w:type="gramEnd"/>
      <w:r w:rsidR="00E53886" w:rsidRPr="00CC4CB0">
        <w:t>;</w:t>
      </w:r>
    </w:p>
    <w:p w14:paraId="0812C406" w14:textId="583C84B7" w:rsidR="00F97FB8" w:rsidRDefault="00F97FB8" w:rsidP="000772EE">
      <w:r>
        <w:rPr>
          <w:lang w:val="ru-BY"/>
        </w:rPr>
        <w:t xml:space="preserve">Если </w:t>
      </w:r>
      <w:r w:rsidR="005D0347">
        <w:rPr>
          <w:lang w:val="ru-BY"/>
        </w:rPr>
        <w:t xml:space="preserve">был применен бонус </w:t>
      </w:r>
      <w:r w:rsidR="005D0347" w:rsidRPr="00845688">
        <w:rPr>
          <w:rStyle w:val="aff8"/>
          <w:rFonts w:eastAsiaTheme="minorHAnsi"/>
        </w:rPr>
        <w:t>SteelShoes</w:t>
      </w:r>
      <w:r w:rsidR="00425AF1" w:rsidRPr="00845688">
        <w:rPr>
          <w:rStyle w:val="aff8"/>
          <w:rFonts w:eastAsiaTheme="minorHAnsi"/>
        </w:rPr>
        <w:t>C</w:t>
      </w:r>
      <w:r w:rsidR="003A6270" w:rsidRPr="00845688">
        <w:rPr>
          <w:rStyle w:val="aff8"/>
          <w:rFonts w:eastAsiaTheme="minorHAnsi"/>
        </w:rPr>
        <w:t>ollectible</w:t>
      </w:r>
      <w:r w:rsidR="00172BCF">
        <w:rPr>
          <w:lang w:val="ru-BY"/>
        </w:rPr>
        <w:t xml:space="preserve">, то </w:t>
      </w:r>
      <w:r w:rsidR="00DA53C2">
        <w:rPr>
          <w:lang w:val="ru-BY"/>
        </w:rPr>
        <w:t xml:space="preserve">вызывается сопрограмма </w:t>
      </w:r>
      <w:proofErr w:type="spellStart"/>
      <w:r w:rsidR="00DA53C2" w:rsidRPr="00845688">
        <w:rPr>
          <w:rStyle w:val="aff8"/>
          <w:rFonts w:eastAsiaTheme="minorHAnsi"/>
        </w:rPr>
        <w:t>InvulnerabilityFromSpikes</w:t>
      </w:r>
      <w:proofErr w:type="spellEnd"/>
      <w:r w:rsidR="00DA53C2">
        <w:rPr>
          <w:lang w:val="ru-BY"/>
        </w:rPr>
        <w:t xml:space="preserve">, которая работает схожим образом с функцией </w:t>
      </w:r>
      <w:proofErr w:type="spellStart"/>
      <w:r w:rsidR="00DA53C2" w:rsidRPr="00845688">
        <w:rPr>
          <w:rStyle w:val="aff8"/>
          <w:rFonts w:eastAsiaTheme="minorHAnsi"/>
        </w:rPr>
        <w:t>Invulnerability</w:t>
      </w:r>
      <w:proofErr w:type="spellEnd"/>
      <w:r w:rsidR="00DA53C2">
        <w:rPr>
          <w:lang w:val="ru-BY"/>
        </w:rPr>
        <w:t xml:space="preserve"> сценария </w:t>
      </w:r>
      <w:proofErr w:type="spellStart"/>
      <w:r w:rsidR="00DA53C2" w:rsidRPr="00845688">
        <w:rPr>
          <w:rStyle w:val="aff8"/>
          <w:rFonts w:eastAsiaTheme="minorHAnsi"/>
        </w:rPr>
        <w:t>Health</w:t>
      </w:r>
      <w:proofErr w:type="spellEnd"/>
      <w:r w:rsidR="000F7448">
        <w:rPr>
          <w:lang w:val="ru-BY"/>
        </w:rPr>
        <w:t>, отключающая регистрацию</w:t>
      </w:r>
      <w:r w:rsidR="00DA53C2">
        <w:rPr>
          <w:lang w:val="ru-BY"/>
        </w:rPr>
        <w:t xml:space="preserve"> столкновения слоев игрока и шипов, при этом </w:t>
      </w:r>
      <w:r w:rsidR="00D176BE">
        <w:rPr>
          <w:lang w:val="ru-BY"/>
        </w:rPr>
        <w:t>изменяя цвет персонажа на серый</w:t>
      </w:r>
      <w:r w:rsidR="00D176BE">
        <w:t>.</w:t>
      </w:r>
    </w:p>
    <w:p w14:paraId="0C35EE87" w14:textId="24BC39F2" w:rsidR="00D176BE" w:rsidRDefault="00D176BE" w:rsidP="000772EE">
      <w:r>
        <w:t xml:space="preserve">Пример кода, выполняемого при использовании </w:t>
      </w:r>
      <w:proofErr w:type="gramStart"/>
      <w:r w:rsidRPr="00845688">
        <w:rPr>
          <w:rStyle w:val="aff8"/>
          <w:rFonts w:eastAsiaTheme="minorHAnsi"/>
        </w:rPr>
        <w:t>SteelShoesCollectible</w:t>
      </w:r>
      <w:proofErr w:type="gramEnd"/>
      <w:r>
        <w:t xml:space="preserve"> находится в листинге 2.15</w:t>
      </w:r>
      <w:r w:rsidR="004A7AFD">
        <w:t>.</w:t>
      </w:r>
    </w:p>
    <w:p w14:paraId="29010CE6" w14:textId="505FC11B" w:rsidR="00D176BE" w:rsidRPr="00B96235" w:rsidRDefault="00D176BE" w:rsidP="00D176BE">
      <w:pPr>
        <w:pStyle w:val="afffd"/>
      </w:pPr>
      <w:r>
        <w:t xml:space="preserve">Листинг 2.15 – Код, выполняемый при применении бонуса </w:t>
      </w:r>
      <w:r w:rsidRPr="00845688">
        <w:rPr>
          <w:rStyle w:val="aff8"/>
          <w:rFonts w:eastAsiaTheme="minorHAnsi"/>
        </w:rPr>
        <w:t>SteelShoesCollectible</w:t>
      </w:r>
    </w:p>
    <w:p w14:paraId="6D5F285E" w14:textId="6407CE1B" w:rsidR="009E0FF4" w:rsidRPr="00CC4CB0" w:rsidRDefault="009E0FF4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proofErr w:type="gramStart"/>
      <w:r w:rsidRPr="00845688">
        <w:rPr>
          <w:lang w:val="en-US"/>
        </w:rPr>
        <w:t>case</w:t>
      </w:r>
      <w:proofErr w:type="gramEnd"/>
      <w:r w:rsidRPr="00CC4CB0">
        <w:rPr>
          <w:lang w:val="en-US"/>
        </w:rPr>
        <w:t xml:space="preserve"> </w:t>
      </w:r>
      <w:proofErr w:type="spellStart"/>
      <w:r w:rsidRPr="00CC4CB0">
        <w:rPr>
          <w:lang w:val="en-US"/>
        </w:rPr>
        <w:t>CollectibleTypes.SteelShoes</w:t>
      </w:r>
      <w:proofErr w:type="spellEnd"/>
      <w:r w:rsidRPr="00CC4CB0">
        <w:rPr>
          <w:lang w:val="en-US"/>
        </w:rPr>
        <w:t>:</w:t>
      </w:r>
    </w:p>
    <w:p w14:paraId="769C9881" w14:textId="27A8E45C" w:rsidR="009E0FF4" w:rsidRPr="001E6C8E" w:rsidRDefault="001E6C8E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proofErr w:type="spellStart"/>
      <w:proofErr w:type="gramStart"/>
      <w:r w:rsidR="009E0FF4" w:rsidRPr="001E6C8E">
        <w:rPr>
          <w:lang w:val="en-US"/>
        </w:rPr>
        <w:t>SoundManager.instance.PlaySound</w:t>
      </w:r>
      <w:proofErr w:type="spellEnd"/>
      <w:r w:rsidR="009E0FF4" w:rsidRPr="001E6C8E">
        <w:rPr>
          <w:lang w:val="en-US"/>
        </w:rPr>
        <w:t>(</w:t>
      </w:r>
      <w:proofErr w:type="spellStart"/>
      <w:proofErr w:type="gramEnd"/>
      <w:r w:rsidR="009E0FF4" w:rsidRPr="001E6C8E">
        <w:rPr>
          <w:lang w:val="en-US"/>
        </w:rPr>
        <w:t>steelShoeSound</w:t>
      </w:r>
      <w:proofErr w:type="spellEnd"/>
      <w:r w:rsidR="009E0FF4" w:rsidRPr="001E6C8E">
        <w:rPr>
          <w:lang w:val="en-US"/>
        </w:rPr>
        <w:t>);</w:t>
      </w:r>
    </w:p>
    <w:p w14:paraId="70937E87" w14:textId="43706948" w:rsidR="009E0FF4" w:rsidRPr="001E6C8E" w:rsidRDefault="001E6C8E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proofErr w:type="spellStart"/>
      <w:proofErr w:type="gramStart"/>
      <w:r w:rsidR="009E0FF4" w:rsidRPr="001E6C8E">
        <w:rPr>
          <w:lang w:val="en-US"/>
        </w:rPr>
        <w:t>ui.RefreshUIList</w:t>
      </w:r>
      <w:proofErr w:type="spellEnd"/>
      <w:r w:rsidR="009E0FF4" w:rsidRPr="001E6C8E">
        <w:rPr>
          <w:lang w:val="en-US"/>
        </w:rPr>
        <w:t>(</w:t>
      </w:r>
      <w:proofErr w:type="gramEnd"/>
      <w:r w:rsidR="009E0FF4" w:rsidRPr="001E6C8E">
        <w:rPr>
          <w:lang w:val="en-US"/>
        </w:rPr>
        <w:t>);</w:t>
      </w:r>
    </w:p>
    <w:p w14:paraId="6569F003" w14:textId="168B6CDB" w:rsidR="009E0FF4" w:rsidRPr="00CC4CB0" w:rsidRDefault="001E6C8E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proofErr w:type="spellStart"/>
      <w:proofErr w:type="gramStart"/>
      <w:r w:rsidR="009E0FF4" w:rsidRPr="00CC4CB0">
        <w:rPr>
          <w:lang w:val="en-US"/>
        </w:rPr>
        <w:t>StartCoroutine</w:t>
      </w:r>
      <w:proofErr w:type="spellEnd"/>
      <w:r w:rsidR="009E0FF4" w:rsidRPr="00CC4CB0">
        <w:rPr>
          <w:lang w:val="en-US"/>
        </w:rPr>
        <w:t>(</w:t>
      </w:r>
      <w:proofErr w:type="spellStart"/>
      <w:proofErr w:type="gramEnd"/>
      <w:r w:rsidR="009E0FF4" w:rsidRPr="00CC4CB0">
        <w:rPr>
          <w:lang w:val="en-US"/>
        </w:rPr>
        <w:t>InvulnerabilityFromSpikes</w:t>
      </w:r>
      <w:proofErr w:type="spellEnd"/>
      <w:r w:rsidR="009E0FF4" w:rsidRPr="00CC4CB0">
        <w:rPr>
          <w:lang w:val="en-US"/>
        </w:rPr>
        <w:t>());</w:t>
      </w:r>
    </w:p>
    <w:p w14:paraId="13183D51" w14:textId="62B2FE58" w:rsidR="00E53886" w:rsidRPr="00CC4CB0" w:rsidRDefault="001E6C8E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proofErr w:type="gramStart"/>
      <w:r w:rsidR="009E0FF4" w:rsidRPr="00845688">
        <w:rPr>
          <w:lang w:val="en-US"/>
        </w:rPr>
        <w:t>break</w:t>
      </w:r>
      <w:proofErr w:type="gramEnd"/>
      <w:r w:rsidR="009E0FF4" w:rsidRPr="00CC4CB0">
        <w:rPr>
          <w:lang w:val="en-US"/>
        </w:rPr>
        <w:t>;</w:t>
      </w:r>
    </w:p>
    <w:p w14:paraId="7237556D" w14:textId="38CB0806" w:rsidR="008B5EF2" w:rsidRPr="008B5EF2" w:rsidRDefault="008B5EF2" w:rsidP="008B5EF2">
      <w:pPr>
        <w:pStyle w:val="21"/>
      </w:pPr>
      <w:bookmarkStart w:id="28" w:name="_Toc134632494"/>
      <w:r>
        <w:t>Проектирование пользовательского интерфейса</w:t>
      </w:r>
      <w:bookmarkEnd w:id="28"/>
    </w:p>
    <w:p w14:paraId="52F0AEE1" w14:textId="262EDC8A" w:rsidR="000312AF" w:rsidRDefault="00026D5A" w:rsidP="000772EE">
      <w:pPr>
        <w:tabs>
          <w:tab w:val="left" w:pos="567"/>
        </w:tabs>
        <w:rPr>
          <w:lang w:val="ru-BY"/>
        </w:rPr>
      </w:pPr>
      <w:r>
        <w:rPr>
          <w:lang w:val="ru-BY"/>
        </w:rPr>
        <w:t>Ч</w:t>
      </w:r>
      <w:r w:rsidR="0019302B">
        <w:rPr>
          <w:lang w:val="ru-BY"/>
        </w:rPr>
        <w:t xml:space="preserve">тобы игрок обладал всей информацией, необходимой ему для прохождения игры, </w:t>
      </w:r>
      <w:r>
        <w:rPr>
          <w:lang w:val="ru-BY"/>
        </w:rPr>
        <w:t>того, что происходит на экране, недостаточно.</w:t>
      </w:r>
      <w:r w:rsidR="003907F3">
        <w:rPr>
          <w:lang w:val="ru-BY"/>
        </w:rPr>
        <w:t xml:space="preserve"> Информация о количестве здоровья, сколько было набрано очков</w:t>
      </w:r>
      <w:r w:rsidR="00FF4764">
        <w:rPr>
          <w:lang w:val="ru-BY"/>
        </w:rPr>
        <w:t>, сколько он собрал бонусов –</w:t>
      </w:r>
      <w:r w:rsidR="003907F3">
        <w:rPr>
          <w:lang w:val="ru-BY"/>
        </w:rPr>
        <w:t xml:space="preserve"> показать напрямую в игровом мире невозможно или неудобно.</w:t>
      </w:r>
      <w:r w:rsidR="00CA3F49">
        <w:rPr>
          <w:lang w:val="ru-BY"/>
        </w:rPr>
        <w:t xml:space="preserve"> Для этой цели служит специальный экран, который накладывается поверх игрового процесса, называемый </w:t>
      </w:r>
      <w:r w:rsidR="00CA3F49">
        <w:rPr>
          <w:lang w:val="en-US"/>
        </w:rPr>
        <w:t>UI</w:t>
      </w:r>
      <w:r w:rsidR="00772F99">
        <w:rPr>
          <w:lang w:val="ru-BY"/>
        </w:rPr>
        <w:t xml:space="preserve"> </w:t>
      </w:r>
      <w:r w:rsidR="00CA3F49" w:rsidRPr="00CA3F49">
        <w:t>(</w:t>
      </w:r>
      <w:r w:rsidR="00CA3F49">
        <w:rPr>
          <w:lang w:val="en-US"/>
        </w:rPr>
        <w:t>user</w:t>
      </w:r>
      <w:r w:rsidR="00CA3F49" w:rsidRPr="00CA3F49">
        <w:t xml:space="preserve"> </w:t>
      </w:r>
      <w:r w:rsidR="00CA3F49">
        <w:rPr>
          <w:lang w:val="en-US"/>
        </w:rPr>
        <w:t>interface</w:t>
      </w:r>
      <w:r w:rsidR="00CA3F49" w:rsidRPr="00CA3F49">
        <w:t>)</w:t>
      </w:r>
      <w:r w:rsidR="00CA3F49">
        <w:rPr>
          <w:lang w:val="ru-BY"/>
        </w:rPr>
        <w:t xml:space="preserve"> или </w:t>
      </w:r>
      <w:r w:rsidR="006965FC">
        <w:rPr>
          <w:lang w:val="ru-BY"/>
        </w:rPr>
        <w:t xml:space="preserve">пользовательским </w:t>
      </w:r>
      <w:r w:rsidR="00CA3F49">
        <w:rPr>
          <w:lang w:val="ru-BY"/>
        </w:rPr>
        <w:t>интерфейс</w:t>
      </w:r>
      <w:r w:rsidR="006965FC">
        <w:rPr>
          <w:lang w:val="ru-BY"/>
        </w:rPr>
        <w:t>ом</w:t>
      </w:r>
      <w:r w:rsidR="00CA3F49">
        <w:rPr>
          <w:lang w:val="ru-BY"/>
        </w:rPr>
        <w:t>.</w:t>
      </w:r>
    </w:p>
    <w:p w14:paraId="69A937AA" w14:textId="6ECF5938" w:rsidR="006C4915" w:rsidRPr="00D83468" w:rsidRDefault="006C4915" w:rsidP="000772EE">
      <w:pPr>
        <w:tabs>
          <w:tab w:val="left" w:pos="567"/>
        </w:tabs>
        <w:rPr>
          <w:lang w:val="ru-BY"/>
        </w:rPr>
      </w:pPr>
      <w:r>
        <w:rPr>
          <w:lang w:val="ru-BY"/>
        </w:rPr>
        <w:t xml:space="preserve">В </w:t>
      </w:r>
      <w:r>
        <w:rPr>
          <w:lang w:val="en-US"/>
        </w:rPr>
        <w:t>Unity</w:t>
      </w:r>
      <w:r w:rsidRPr="006C4915">
        <w:t xml:space="preserve"> </w:t>
      </w:r>
      <w:r>
        <w:rPr>
          <w:lang w:val="ru-BY"/>
        </w:rPr>
        <w:t xml:space="preserve">все элементы интерфейса должны находиться внутри специальной зоны </w:t>
      </w:r>
      <w:r>
        <w:rPr>
          <w:lang w:val="en-US"/>
        </w:rPr>
        <w:t>Canvas</w:t>
      </w:r>
      <w:r>
        <w:rPr>
          <w:lang w:val="ru-BY"/>
        </w:rPr>
        <w:t xml:space="preserve">, играющую роль холста для всего интерфейса. Если создать элемент </w:t>
      </w:r>
      <w:r>
        <w:rPr>
          <w:lang w:val="en-US"/>
        </w:rPr>
        <w:t>UI</w:t>
      </w:r>
      <w:r>
        <w:rPr>
          <w:lang w:val="ru-BY"/>
        </w:rPr>
        <w:t xml:space="preserve"> без существующего холста в сцене, то он будет автоматически добавлен </w:t>
      </w:r>
      <w:r w:rsidR="009D5075">
        <w:t>вместо</w:t>
      </w:r>
      <w:r>
        <w:rPr>
          <w:lang w:val="ru-BY"/>
        </w:rPr>
        <w:t xml:space="preserve"> нас</w:t>
      </w:r>
      <w:r w:rsidR="00D83468">
        <w:rPr>
          <w:lang w:val="ru-BY"/>
        </w:rPr>
        <w:t xml:space="preserve"> и изначальный элемент станет потомком </w:t>
      </w:r>
      <w:r w:rsidR="00D83468">
        <w:rPr>
          <w:lang w:val="en-US"/>
        </w:rPr>
        <w:t>Canvas</w:t>
      </w:r>
      <w:r w:rsidR="00D83468">
        <w:rPr>
          <w:lang w:val="ru-BY"/>
        </w:rPr>
        <w:t>.</w:t>
      </w:r>
      <w:r w:rsidR="00CA71A1">
        <w:rPr>
          <w:lang w:val="ru-BY"/>
        </w:rPr>
        <w:t xml:space="preserve"> Отображаться </w:t>
      </w:r>
      <w:r w:rsidR="00CA71A1">
        <w:rPr>
          <w:lang w:val="ru-BY"/>
        </w:rPr>
        <w:lastRenderedPageBreak/>
        <w:t>пользовательский интерфейс может либо поверх всей сцены,</w:t>
      </w:r>
      <w:r w:rsidR="00775A3E">
        <w:t xml:space="preserve"> </w:t>
      </w:r>
      <w:r w:rsidR="002136E9">
        <w:t>либо</w:t>
      </w:r>
      <w:r w:rsidR="00CA71A1">
        <w:rPr>
          <w:lang w:val="ru-BY"/>
        </w:rPr>
        <w:t xml:space="preserve"> прямо перед камерой игры или вообще являться таким же объектом мира, как и остальные сущности.</w:t>
      </w:r>
      <w:r w:rsidR="001D25DA">
        <w:rPr>
          <w:lang w:val="ru-BY"/>
        </w:rPr>
        <w:t xml:space="preserve"> В зависимости от предназначения интерфейса могут реализо</w:t>
      </w:r>
      <w:r w:rsidR="000246CA">
        <w:t>вы</w:t>
      </w:r>
      <w:r w:rsidR="001D25DA">
        <w:rPr>
          <w:lang w:val="ru-BY"/>
        </w:rPr>
        <w:t>ваться разные варианты.</w:t>
      </w:r>
    </w:p>
    <w:p w14:paraId="268EF547" w14:textId="1B5D8BCB" w:rsidR="00FC325D" w:rsidRDefault="001D25DA" w:rsidP="000772EE">
      <w:pPr>
        <w:rPr>
          <w:lang w:val="ru-BY"/>
        </w:rPr>
      </w:pPr>
      <w:r>
        <w:rPr>
          <w:lang w:val="ru-BY"/>
        </w:rPr>
        <w:t xml:space="preserve">Элементы </w:t>
      </w:r>
      <w:r>
        <w:rPr>
          <w:lang w:val="en-US"/>
        </w:rPr>
        <w:t>UI</w:t>
      </w:r>
      <w:r>
        <w:rPr>
          <w:lang w:val="ru-BY"/>
        </w:rPr>
        <w:t xml:space="preserve"> являются дочерними по отношению к холсту. Их положение на экране, угол поворота и размер меняется теми же инструментами, что</w:t>
      </w:r>
      <w:r w:rsidR="00B24BC9">
        <w:rPr>
          <w:lang w:val="ru-BY"/>
        </w:rPr>
        <w:t xml:space="preserve"> остальные</w:t>
      </w:r>
      <w:r>
        <w:rPr>
          <w:lang w:val="ru-BY"/>
        </w:rPr>
        <w:t xml:space="preserve"> объекты в </w:t>
      </w:r>
      <w:r>
        <w:rPr>
          <w:lang w:val="en-US"/>
        </w:rPr>
        <w:t>Unity</w:t>
      </w:r>
      <w:r w:rsidR="00B24BC9">
        <w:rPr>
          <w:lang w:val="ru-BY"/>
        </w:rPr>
        <w:t>.</w:t>
      </w:r>
      <w:r w:rsidR="009A1D4C">
        <w:rPr>
          <w:lang w:val="ru-BY"/>
        </w:rPr>
        <w:t xml:space="preserve"> Это достигается тем, что каждый объект интерфейса </w:t>
      </w:r>
      <w:r w:rsidR="009A1D4C">
        <w:rPr>
          <w:lang w:val="en-US"/>
        </w:rPr>
        <w:t>Unity</w:t>
      </w:r>
      <w:r w:rsidR="009A1D4C">
        <w:rPr>
          <w:lang w:val="ru-BY"/>
        </w:rPr>
        <w:t xml:space="preserve"> имеет компонент </w:t>
      </w:r>
      <w:proofErr w:type="spellStart"/>
      <w:r w:rsidR="009A1D4C">
        <w:rPr>
          <w:lang w:val="en-US"/>
        </w:rPr>
        <w:t>RectTransform</w:t>
      </w:r>
      <w:proofErr w:type="spellEnd"/>
      <w:r w:rsidR="009A1D4C">
        <w:rPr>
          <w:lang w:val="ru-BY"/>
        </w:rPr>
        <w:t xml:space="preserve">, который имеет положение, масштаб и угол поворота, как и обычный </w:t>
      </w:r>
      <w:r w:rsidR="009A1D4C">
        <w:rPr>
          <w:lang w:val="en-US"/>
        </w:rPr>
        <w:t>Transform</w:t>
      </w:r>
      <w:r w:rsidR="009A1D4C">
        <w:rPr>
          <w:lang w:val="ru-BY"/>
        </w:rPr>
        <w:t xml:space="preserve">, но к ним добавлены значения ширины и высоты, определяющие </w:t>
      </w:r>
      <w:r w:rsidR="00D17E57">
        <w:rPr>
          <w:lang w:val="ru-BY"/>
        </w:rPr>
        <w:t>размерность прямоугольника</w:t>
      </w:r>
      <w:r w:rsidR="00574345">
        <w:rPr>
          <w:lang w:val="ru-BY"/>
        </w:rPr>
        <w:t>, внутри которого будет находиться</w:t>
      </w:r>
      <w:r w:rsidR="00C44F46">
        <w:rPr>
          <w:lang w:val="ru-BY"/>
        </w:rPr>
        <w:t xml:space="preserve"> текст, изображения и </w:t>
      </w:r>
      <w:r w:rsidR="009E5428">
        <w:rPr>
          <w:lang w:val="ru-BY"/>
        </w:rPr>
        <w:t>другие элементы</w:t>
      </w:r>
      <w:r w:rsidR="009A1D4C">
        <w:rPr>
          <w:lang w:val="ru-BY"/>
        </w:rPr>
        <w:t>.</w:t>
      </w:r>
    </w:p>
    <w:p w14:paraId="0D552EB7" w14:textId="036BDD72" w:rsidR="000B6129" w:rsidRPr="00FD5B65" w:rsidRDefault="000B6129" w:rsidP="000772EE">
      <w:pPr>
        <w:rPr>
          <w:lang w:val="ru-BY"/>
        </w:rPr>
      </w:pPr>
      <w:r w:rsidRPr="000B6129"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3BE90589" wp14:editId="7111E9E7">
            <wp:simplePos x="0" y="0"/>
            <wp:positionH relativeFrom="margin">
              <wp:align>center</wp:align>
            </wp:positionH>
            <wp:positionV relativeFrom="paragraph">
              <wp:posOffset>574906</wp:posOffset>
            </wp:positionV>
            <wp:extent cx="3637280" cy="2066925"/>
            <wp:effectExtent l="0" t="0" r="1270" b="9525"/>
            <wp:wrapTopAndBottom/>
            <wp:docPr id="65044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45756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BY"/>
        </w:rPr>
        <w:t>Интерфейс</w:t>
      </w:r>
      <w:r w:rsidR="00AD018B">
        <w:rPr>
          <w:lang w:val="ru-BY"/>
        </w:rPr>
        <w:t xml:space="preserve"> </w:t>
      </w:r>
      <w:r w:rsidR="005A6F5A">
        <w:t>«</w:t>
      </w:r>
      <w:r w:rsidR="006B677C">
        <w:rPr>
          <w:lang w:val="ru-BY"/>
        </w:rPr>
        <w:t>Running Knight</w:t>
      </w:r>
      <w:r w:rsidR="005A6F5A">
        <w:t>»</w:t>
      </w:r>
      <w:r>
        <w:rPr>
          <w:lang w:val="ru-BY"/>
        </w:rPr>
        <w:t xml:space="preserve"> во время игрового процесса выглядит </w:t>
      </w:r>
      <w:r w:rsidR="00FD5B65">
        <w:rPr>
          <w:lang w:val="ru-BY"/>
        </w:rPr>
        <w:t>как на рисунке 2.</w:t>
      </w:r>
      <w:r w:rsidR="00F35596" w:rsidRPr="00845688">
        <w:t>3</w:t>
      </w:r>
      <w:r w:rsidR="00FD5B65">
        <w:rPr>
          <w:lang w:val="ru-BY"/>
        </w:rPr>
        <w:t>.</w:t>
      </w:r>
    </w:p>
    <w:p w14:paraId="1704CF59" w14:textId="5C1B1170" w:rsidR="000A37AB" w:rsidRPr="000A37AB" w:rsidRDefault="000A37AB" w:rsidP="000A37AB">
      <w:pPr>
        <w:pStyle w:val="afff3"/>
        <w:rPr>
          <w:noProof/>
        </w:rPr>
      </w:pPr>
      <w:r>
        <w:t>Рисунок 2.</w:t>
      </w:r>
      <w:r w:rsidR="00F35596" w:rsidRPr="00845688">
        <w:t>3</w:t>
      </w:r>
      <w:r>
        <w:t xml:space="preserve"> –Интерфейс во время игрового процесса</w:t>
      </w:r>
      <w:r w:rsidRPr="00EF07DA">
        <w:t xml:space="preserve"> </w:t>
      </w:r>
    </w:p>
    <w:p w14:paraId="5674C280" w14:textId="2525BAE7" w:rsidR="00D17ECD" w:rsidRDefault="000B6129" w:rsidP="000772EE">
      <w:pPr>
        <w:rPr>
          <w:lang w:val="ru-BY"/>
        </w:rPr>
      </w:pPr>
      <w:r>
        <w:rPr>
          <w:lang w:val="ru-BY"/>
        </w:rPr>
        <w:t xml:space="preserve">Изображения сердец обозначают количество очков здоровья игрока, при получении урона одно из сердец закрашивается черным цветом, пока жизнь </w:t>
      </w:r>
      <w:r w:rsidR="009D1F93">
        <w:t>игрового персонажа</w:t>
      </w:r>
      <w:r>
        <w:rPr>
          <w:lang w:val="ru-BY"/>
        </w:rPr>
        <w:t xml:space="preserve"> не закончится.</w:t>
      </w:r>
      <w:r w:rsidR="00911540">
        <w:rPr>
          <w:lang w:val="ru-BY"/>
        </w:rPr>
        <w:t xml:space="preserve"> В правом углу сверху находится счетчик очков, полученных в этой сессии, в то время как ниже можно увидеть свой лучший результат за все время игры</w:t>
      </w:r>
      <w:r w:rsidR="00C7695F">
        <w:rPr>
          <w:lang w:val="ru-BY"/>
        </w:rPr>
        <w:t>.</w:t>
      </w:r>
    </w:p>
    <w:p w14:paraId="584AC67F" w14:textId="12AFA1CE" w:rsidR="00221450" w:rsidRDefault="00833381" w:rsidP="00F60599">
      <w:r>
        <w:rPr>
          <w:lang w:val="ru-BY"/>
        </w:rPr>
        <w:t>В нижнем левом углу экрана расположены бонусы, которые игрок может использовать. Они обновляются каждый раз, когда игрок применяет один из них, или подбирает новый.</w:t>
      </w:r>
      <w:r w:rsidR="00292AC4">
        <w:rPr>
          <w:lang w:val="ru-BY"/>
        </w:rPr>
        <w:t xml:space="preserve"> Для этого внутри холста интерфейса есть объект, содержащий </w:t>
      </w:r>
      <w:r w:rsidR="006C7592">
        <w:rPr>
          <w:lang w:val="ru-BY"/>
        </w:rPr>
        <w:t>элемент</w:t>
      </w:r>
      <w:r w:rsidR="006C7592">
        <w:t>ы</w:t>
      </w:r>
      <w:r w:rsidR="00292AC4">
        <w:rPr>
          <w:lang w:val="ru-BY"/>
        </w:rPr>
        <w:t xml:space="preserve"> с компонентом для отображения </w:t>
      </w:r>
      <w:r w:rsidR="00C46FB4">
        <w:t>изображений</w:t>
      </w:r>
      <w:r w:rsidR="00292AC4">
        <w:rPr>
          <w:lang w:val="ru-BY"/>
        </w:rPr>
        <w:t>.</w:t>
      </w:r>
      <w:r w:rsidR="00154998">
        <w:rPr>
          <w:lang w:val="ru-BY"/>
        </w:rPr>
        <w:t xml:space="preserve"> Чтобы отобразить в этих элементах </w:t>
      </w:r>
      <w:r w:rsidR="007459F0">
        <w:rPr>
          <w:lang w:val="ru-BY"/>
        </w:rPr>
        <w:t xml:space="preserve">список бонусов, проходим </w:t>
      </w:r>
      <w:r w:rsidR="00982D25">
        <w:rPr>
          <w:lang w:val="ru-BY"/>
        </w:rPr>
        <w:t xml:space="preserve">с помощью цикла </w:t>
      </w:r>
      <w:r w:rsidR="007459F0">
        <w:rPr>
          <w:lang w:val="ru-BY"/>
        </w:rPr>
        <w:t xml:space="preserve">по всем доступным </w:t>
      </w:r>
      <w:r w:rsidR="00982D25">
        <w:rPr>
          <w:lang w:val="ru-BY"/>
        </w:rPr>
        <w:t>изображениям</w:t>
      </w:r>
      <w:r w:rsidR="007459F0">
        <w:rPr>
          <w:lang w:val="ru-BY"/>
        </w:rPr>
        <w:t>, для каждо</w:t>
      </w:r>
      <w:r w:rsidR="00165BDF">
        <w:rPr>
          <w:lang w:val="ru-BY"/>
        </w:rPr>
        <w:t xml:space="preserve">го </w:t>
      </w:r>
      <w:r w:rsidR="007459F0">
        <w:rPr>
          <w:lang w:val="ru-BY"/>
        </w:rPr>
        <w:t xml:space="preserve">устанавливая </w:t>
      </w:r>
      <w:r w:rsidR="00266469">
        <w:rPr>
          <w:lang w:val="ru-BY"/>
        </w:rPr>
        <w:t xml:space="preserve">спрайт </w:t>
      </w:r>
      <w:r w:rsidR="007459F0">
        <w:rPr>
          <w:lang w:val="ru-BY"/>
        </w:rPr>
        <w:t xml:space="preserve">бонуса, который находится в </w:t>
      </w:r>
      <w:r w:rsidR="00413CCD">
        <w:t>«</w:t>
      </w:r>
      <w:r w:rsidR="007459F0">
        <w:rPr>
          <w:lang w:val="ru-BY"/>
        </w:rPr>
        <w:t>инвентаре</w:t>
      </w:r>
      <w:r w:rsidR="00413CCD">
        <w:t>»</w:t>
      </w:r>
      <w:r w:rsidR="007459F0">
        <w:rPr>
          <w:lang w:val="ru-BY"/>
        </w:rPr>
        <w:t xml:space="preserve"> игрока. Если бонусов меньше, чем максимально </w:t>
      </w:r>
      <w:r w:rsidR="007459F0">
        <w:rPr>
          <w:lang w:val="ru-BY"/>
        </w:rPr>
        <w:lastRenderedPageBreak/>
        <w:t xml:space="preserve">возможное количество, то для картинок, которым не </w:t>
      </w:r>
      <w:r w:rsidR="00413CCD">
        <w:rPr>
          <w:lang w:val="ru-BY"/>
        </w:rPr>
        <w:t>соответствует</w:t>
      </w:r>
      <w:r w:rsidR="00A323C4">
        <w:rPr>
          <w:lang w:val="ru-BY"/>
        </w:rPr>
        <w:t xml:space="preserve"> бонус, устанавливается пустое значение</w:t>
      </w:r>
      <w:r w:rsidR="00A43CAB">
        <w:rPr>
          <w:lang w:val="ru-BY"/>
        </w:rPr>
        <w:t xml:space="preserve">. Описанный код представлен на </w:t>
      </w:r>
      <w:r w:rsidR="00F60599">
        <w:t>листинг</w:t>
      </w:r>
      <w:r w:rsidR="00A43CAB">
        <w:rPr>
          <w:lang w:val="ru-BY"/>
        </w:rPr>
        <w:t>е</w:t>
      </w:r>
      <w:r w:rsidR="00F60599">
        <w:t xml:space="preserve"> 2.16</w:t>
      </w:r>
      <w:r w:rsidR="00B36291">
        <w:t>.</w:t>
      </w:r>
    </w:p>
    <w:p w14:paraId="7C7D30FE" w14:textId="48D14C6C" w:rsidR="003E4B51" w:rsidRPr="00FB0576" w:rsidRDefault="003E4B51" w:rsidP="003E4B51">
      <w:pPr>
        <w:pStyle w:val="afffd"/>
      </w:pPr>
      <w:r>
        <w:t>Листинг 2.16 – Визуализация бонусов из «</w:t>
      </w:r>
      <w:r w:rsidR="007D3DFD">
        <w:t>инвентаря</w:t>
      </w:r>
      <w:r>
        <w:t>»</w:t>
      </w:r>
    </w:p>
    <w:p w14:paraId="6950D81D" w14:textId="730646C4" w:rsidR="006E380C" w:rsidRPr="00845688" w:rsidRDefault="00221450" w:rsidP="00F737D0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proofErr w:type="spellStart"/>
      <w:proofErr w:type="gramStart"/>
      <w:r w:rsidRPr="00CC4CB0">
        <w:rPr>
          <w:lang w:val="en-US"/>
        </w:rPr>
        <w:t>toVisualize</w:t>
      </w:r>
      <w:proofErr w:type="spellEnd"/>
      <w:proofErr w:type="gramEnd"/>
      <w:r w:rsidRPr="00CC4CB0">
        <w:rPr>
          <w:lang w:val="en-US"/>
        </w:rPr>
        <w:t xml:space="preserve"> = </w:t>
      </w:r>
      <w:proofErr w:type="spellStart"/>
      <w:r w:rsidRPr="00CC4CB0">
        <w:rPr>
          <w:lang w:val="en-US"/>
        </w:rPr>
        <w:t>bonuses.getList</w:t>
      </w:r>
      <w:proofErr w:type="spellEnd"/>
      <w:r w:rsidRPr="00CC4CB0">
        <w:rPr>
          <w:lang w:val="en-US"/>
        </w:rPr>
        <w:t>();</w:t>
      </w:r>
    </w:p>
    <w:p w14:paraId="76E378DD" w14:textId="77777777" w:rsidR="00ED2EF4" w:rsidRPr="00CC4CB0" w:rsidRDefault="00ED2EF4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</w:p>
    <w:p w14:paraId="0B432A64" w14:textId="41B0071B" w:rsidR="00221450" w:rsidRPr="00F737D0" w:rsidRDefault="0022145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proofErr w:type="gramStart"/>
      <w:r w:rsidRPr="00845688">
        <w:rPr>
          <w:lang w:val="en-US"/>
        </w:rPr>
        <w:t>for</w:t>
      </w:r>
      <w:r w:rsidRPr="00F737D0">
        <w:rPr>
          <w:lang w:val="en-US"/>
        </w:rPr>
        <w:t>(</w:t>
      </w:r>
      <w:proofErr w:type="spellStart"/>
      <w:proofErr w:type="gramEnd"/>
      <w:r w:rsidRPr="00845688">
        <w:rPr>
          <w:lang w:val="en-US"/>
        </w:rPr>
        <w:t>int</w:t>
      </w:r>
      <w:proofErr w:type="spellEnd"/>
      <w:r w:rsidRPr="00F737D0">
        <w:rPr>
          <w:lang w:val="en-US"/>
        </w:rPr>
        <w:t xml:space="preserve"> </w:t>
      </w:r>
      <w:proofErr w:type="spellStart"/>
      <w:r w:rsidRPr="00F737D0">
        <w:rPr>
          <w:lang w:val="en-US"/>
        </w:rPr>
        <w:t>i</w:t>
      </w:r>
      <w:proofErr w:type="spellEnd"/>
      <w:r w:rsidRPr="00F737D0">
        <w:rPr>
          <w:lang w:val="en-US"/>
        </w:rPr>
        <w:t xml:space="preserve">=0;i&lt; </w:t>
      </w:r>
      <w:proofErr w:type="spellStart"/>
      <w:r w:rsidRPr="00F737D0">
        <w:rPr>
          <w:lang w:val="en-US"/>
        </w:rPr>
        <w:t>imageList.Count;i</w:t>
      </w:r>
      <w:proofErr w:type="spellEnd"/>
      <w:r w:rsidRPr="00F737D0">
        <w:rPr>
          <w:lang w:val="en-US"/>
        </w:rPr>
        <w:t>++)</w:t>
      </w:r>
    </w:p>
    <w:p w14:paraId="2ABDE717" w14:textId="3D59259C" w:rsidR="00221450" w:rsidRPr="00CC4CB0" w:rsidRDefault="0022145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 w:rsidRPr="00CC4CB0">
        <w:rPr>
          <w:lang w:val="en-US"/>
        </w:rPr>
        <w:t>{</w:t>
      </w:r>
    </w:p>
    <w:p w14:paraId="2C92BD44" w14:textId="15349BD4" w:rsidR="006E380C" w:rsidRDefault="00CB0FEA" w:rsidP="00F737D0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proofErr w:type="spellStart"/>
      <w:proofErr w:type="gramStart"/>
      <w:r w:rsidR="00221450" w:rsidRPr="00CB0FEA">
        <w:rPr>
          <w:lang w:val="en-US"/>
        </w:rPr>
        <w:t>imageBuffer</w:t>
      </w:r>
      <w:proofErr w:type="spellEnd"/>
      <w:proofErr w:type="gramEnd"/>
      <w:r w:rsidR="00221450" w:rsidRPr="00CB0FEA">
        <w:rPr>
          <w:lang w:val="en-US"/>
        </w:rPr>
        <w:t xml:space="preserve"> = </w:t>
      </w:r>
      <w:proofErr w:type="spellStart"/>
      <w:r w:rsidR="00221450" w:rsidRPr="00CB0FEA">
        <w:rPr>
          <w:lang w:val="en-US"/>
        </w:rPr>
        <w:t>imageList</w:t>
      </w:r>
      <w:proofErr w:type="spellEnd"/>
      <w:r w:rsidR="00221450" w:rsidRPr="00CB0FEA">
        <w:rPr>
          <w:lang w:val="en-US"/>
        </w:rPr>
        <w:t>[</w:t>
      </w:r>
      <w:proofErr w:type="spellStart"/>
      <w:r w:rsidR="00221450" w:rsidRPr="00CB0FEA">
        <w:rPr>
          <w:lang w:val="en-US"/>
        </w:rPr>
        <w:t>i</w:t>
      </w:r>
      <w:proofErr w:type="spellEnd"/>
      <w:r w:rsidR="00221450" w:rsidRPr="00CB0FEA">
        <w:rPr>
          <w:lang w:val="en-US"/>
        </w:rPr>
        <w:t>].</w:t>
      </w:r>
      <w:proofErr w:type="spellStart"/>
      <w:r w:rsidR="00221450" w:rsidRPr="00CB0FEA">
        <w:rPr>
          <w:lang w:val="en-US"/>
        </w:rPr>
        <w:t>GetComponent</w:t>
      </w:r>
      <w:proofErr w:type="spellEnd"/>
      <w:r w:rsidR="00221450" w:rsidRPr="00CB0FEA">
        <w:rPr>
          <w:lang w:val="en-US"/>
        </w:rPr>
        <w:t>&lt;Image&gt;();</w:t>
      </w:r>
    </w:p>
    <w:p w14:paraId="53514087" w14:textId="77777777" w:rsidR="00ED2EF4" w:rsidRPr="00CB0FEA" w:rsidRDefault="00ED2EF4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</w:p>
    <w:p w14:paraId="75D95740" w14:textId="17A414BC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proofErr w:type="gramStart"/>
      <w:r w:rsidR="00221450" w:rsidRPr="00845688">
        <w:rPr>
          <w:lang w:val="en-US"/>
        </w:rPr>
        <w:t>if</w:t>
      </w:r>
      <w:proofErr w:type="gramEnd"/>
      <w:r w:rsidR="00221450" w:rsidRPr="00CB0FEA">
        <w:rPr>
          <w:lang w:val="en-US"/>
        </w:rPr>
        <w:t xml:space="preserve"> (</w:t>
      </w:r>
      <w:proofErr w:type="spellStart"/>
      <w:r w:rsidR="00221450" w:rsidRPr="00CB0FEA">
        <w:rPr>
          <w:lang w:val="en-US"/>
        </w:rPr>
        <w:t>i</w:t>
      </w:r>
      <w:proofErr w:type="spellEnd"/>
      <w:r w:rsidR="00221450" w:rsidRPr="00CB0FEA">
        <w:rPr>
          <w:lang w:val="en-US"/>
        </w:rPr>
        <w:t xml:space="preserve">&lt; </w:t>
      </w:r>
      <w:proofErr w:type="spellStart"/>
      <w:r w:rsidR="00221450" w:rsidRPr="00CB0FEA">
        <w:rPr>
          <w:lang w:val="en-US"/>
        </w:rPr>
        <w:t>toVisualize.Count</w:t>
      </w:r>
      <w:proofErr w:type="spellEnd"/>
      <w:r w:rsidR="00221450" w:rsidRPr="00CB0FEA">
        <w:rPr>
          <w:lang w:val="en-US"/>
        </w:rPr>
        <w:t>)</w:t>
      </w:r>
    </w:p>
    <w:p w14:paraId="2DF517A1" w14:textId="026ABBB5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221450" w:rsidRPr="00CB0FEA">
        <w:rPr>
          <w:lang w:val="en-US"/>
        </w:rPr>
        <w:t>{</w:t>
      </w:r>
    </w:p>
    <w:p w14:paraId="2E984C30" w14:textId="76DB03B4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proofErr w:type="gramStart"/>
      <w:r w:rsidR="00221450" w:rsidRPr="00845688">
        <w:rPr>
          <w:lang w:val="en-US"/>
        </w:rPr>
        <w:t>switch</w:t>
      </w:r>
      <w:proofErr w:type="gramEnd"/>
      <w:r w:rsidR="00221450" w:rsidRPr="00CB0FEA">
        <w:rPr>
          <w:lang w:val="en-US"/>
        </w:rPr>
        <w:t xml:space="preserve"> (</w:t>
      </w:r>
      <w:proofErr w:type="spellStart"/>
      <w:r w:rsidR="00221450" w:rsidRPr="00CB0FEA">
        <w:rPr>
          <w:lang w:val="en-US"/>
        </w:rPr>
        <w:t>toVisualize</w:t>
      </w:r>
      <w:proofErr w:type="spellEnd"/>
      <w:r w:rsidR="00221450" w:rsidRPr="00CB0FEA">
        <w:rPr>
          <w:lang w:val="en-US"/>
        </w:rPr>
        <w:t>[</w:t>
      </w:r>
      <w:proofErr w:type="spellStart"/>
      <w:r w:rsidR="00221450" w:rsidRPr="00CB0FEA">
        <w:rPr>
          <w:lang w:val="en-US"/>
        </w:rPr>
        <w:t>i</w:t>
      </w:r>
      <w:proofErr w:type="spellEnd"/>
      <w:r w:rsidR="00221450" w:rsidRPr="00CB0FEA">
        <w:rPr>
          <w:lang w:val="en-US"/>
        </w:rPr>
        <w:t>])</w:t>
      </w:r>
    </w:p>
    <w:p w14:paraId="23AF98F8" w14:textId="5DC0C5FB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r w:rsidR="00221450" w:rsidRPr="00CB0FEA">
        <w:rPr>
          <w:lang w:val="en-US"/>
        </w:rPr>
        <w:t>{</w:t>
      </w:r>
    </w:p>
    <w:p w14:paraId="228C192B" w14:textId="3A24BEE2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</w:t>
      </w:r>
      <w:proofErr w:type="gramStart"/>
      <w:r w:rsidR="00221450" w:rsidRPr="00845688">
        <w:rPr>
          <w:lang w:val="en-US"/>
        </w:rPr>
        <w:t>case</w:t>
      </w:r>
      <w:proofErr w:type="gramEnd"/>
      <w:r w:rsidR="00221450" w:rsidRPr="00CB0FEA">
        <w:rPr>
          <w:lang w:val="en-US"/>
        </w:rPr>
        <w:t xml:space="preserve"> </w:t>
      </w:r>
      <w:proofErr w:type="spellStart"/>
      <w:r w:rsidR="00221450" w:rsidRPr="00CB0FEA">
        <w:rPr>
          <w:lang w:val="en-US"/>
        </w:rPr>
        <w:t>CollectibleTypes.Destruction</w:t>
      </w:r>
      <w:proofErr w:type="spellEnd"/>
      <w:r w:rsidR="00221450" w:rsidRPr="00CB0FEA">
        <w:rPr>
          <w:lang w:val="en-US"/>
        </w:rPr>
        <w:t>:</w:t>
      </w:r>
    </w:p>
    <w:p w14:paraId="73AE4D80" w14:textId="6228DCE8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  </w:t>
      </w:r>
      <w:proofErr w:type="spellStart"/>
      <w:r w:rsidR="00221450" w:rsidRPr="00CB0FEA">
        <w:rPr>
          <w:lang w:val="en-US"/>
        </w:rPr>
        <w:t>imageBuffer.enabled</w:t>
      </w:r>
      <w:proofErr w:type="spellEnd"/>
      <w:r w:rsidR="00221450" w:rsidRPr="00CB0FEA">
        <w:rPr>
          <w:lang w:val="en-US"/>
        </w:rPr>
        <w:t xml:space="preserve"> = </w:t>
      </w:r>
      <w:r w:rsidR="00221450" w:rsidRPr="00845688">
        <w:rPr>
          <w:lang w:val="en-US"/>
        </w:rPr>
        <w:t>true</w:t>
      </w:r>
      <w:r w:rsidR="00221450" w:rsidRPr="00CB0FEA">
        <w:rPr>
          <w:lang w:val="en-US"/>
        </w:rPr>
        <w:t>;</w:t>
      </w:r>
    </w:p>
    <w:p w14:paraId="00E02143" w14:textId="7348E6FB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  </w:t>
      </w:r>
      <w:proofErr w:type="spellStart"/>
      <w:r w:rsidR="00221450" w:rsidRPr="00CB0FEA">
        <w:rPr>
          <w:lang w:val="en-US"/>
        </w:rPr>
        <w:t>imageBuffer.sprite</w:t>
      </w:r>
      <w:proofErr w:type="spellEnd"/>
      <w:r w:rsidR="00221450" w:rsidRPr="00CB0FEA">
        <w:rPr>
          <w:lang w:val="en-US"/>
        </w:rPr>
        <w:t xml:space="preserve"> = </w:t>
      </w:r>
      <w:proofErr w:type="spellStart"/>
      <w:r w:rsidR="00221450" w:rsidRPr="00CB0FEA">
        <w:rPr>
          <w:lang w:val="en-US"/>
        </w:rPr>
        <w:t>destructImage</w:t>
      </w:r>
      <w:proofErr w:type="spellEnd"/>
      <w:r w:rsidR="00221450" w:rsidRPr="00CB0FEA">
        <w:rPr>
          <w:lang w:val="en-US"/>
        </w:rPr>
        <w:t>;</w:t>
      </w:r>
    </w:p>
    <w:p w14:paraId="7601766C" w14:textId="4C646CFB" w:rsidR="006E380C" w:rsidRDefault="00CB0FEA" w:rsidP="00F737D0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  </w:t>
      </w:r>
      <w:proofErr w:type="gramStart"/>
      <w:r w:rsidR="00221450" w:rsidRPr="00845688">
        <w:rPr>
          <w:lang w:val="en-US"/>
        </w:rPr>
        <w:t>break</w:t>
      </w:r>
      <w:proofErr w:type="gramEnd"/>
      <w:r w:rsidR="00221450" w:rsidRPr="00CB0FEA">
        <w:rPr>
          <w:lang w:val="en-US"/>
        </w:rPr>
        <w:t>;</w:t>
      </w:r>
    </w:p>
    <w:p w14:paraId="20284312" w14:textId="77777777" w:rsidR="00F87339" w:rsidRPr="00CB0FEA" w:rsidRDefault="00F8733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</w:p>
    <w:p w14:paraId="1ACAEA7B" w14:textId="10E9A211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</w:t>
      </w:r>
      <w:proofErr w:type="gramStart"/>
      <w:r w:rsidR="00221450" w:rsidRPr="00845688">
        <w:rPr>
          <w:lang w:val="en-US"/>
        </w:rPr>
        <w:t>case</w:t>
      </w:r>
      <w:proofErr w:type="gramEnd"/>
      <w:r w:rsidR="00221450" w:rsidRPr="00CB0FEA">
        <w:rPr>
          <w:lang w:val="en-US"/>
        </w:rPr>
        <w:t xml:space="preserve"> </w:t>
      </w:r>
      <w:proofErr w:type="spellStart"/>
      <w:r w:rsidR="00221450" w:rsidRPr="00CB0FEA">
        <w:rPr>
          <w:lang w:val="en-US"/>
        </w:rPr>
        <w:t>CollectibleTypes.SteelShoes</w:t>
      </w:r>
      <w:proofErr w:type="spellEnd"/>
      <w:r w:rsidR="00221450" w:rsidRPr="00CB0FEA">
        <w:rPr>
          <w:lang w:val="en-US"/>
        </w:rPr>
        <w:t>:</w:t>
      </w:r>
    </w:p>
    <w:p w14:paraId="75922611" w14:textId="3CED6592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  </w:t>
      </w:r>
      <w:proofErr w:type="spellStart"/>
      <w:r w:rsidR="00221450" w:rsidRPr="00CB0FEA">
        <w:rPr>
          <w:lang w:val="en-US"/>
        </w:rPr>
        <w:t>imageBuffer.enabled</w:t>
      </w:r>
      <w:proofErr w:type="spellEnd"/>
      <w:r w:rsidR="00221450" w:rsidRPr="00CB0FEA">
        <w:rPr>
          <w:lang w:val="en-US"/>
        </w:rPr>
        <w:t xml:space="preserve"> = </w:t>
      </w:r>
      <w:r w:rsidR="00221450" w:rsidRPr="00845688">
        <w:rPr>
          <w:lang w:val="en-US"/>
        </w:rPr>
        <w:t>true</w:t>
      </w:r>
      <w:r w:rsidR="00221450" w:rsidRPr="00CB0FEA">
        <w:rPr>
          <w:lang w:val="en-US"/>
        </w:rPr>
        <w:t>;</w:t>
      </w:r>
    </w:p>
    <w:p w14:paraId="02CB5746" w14:textId="7E18849A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  </w:t>
      </w:r>
      <w:proofErr w:type="spellStart"/>
      <w:r w:rsidR="00221450" w:rsidRPr="00CB0FEA">
        <w:rPr>
          <w:lang w:val="en-US"/>
        </w:rPr>
        <w:t>imageBuffer.sprite</w:t>
      </w:r>
      <w:proofErr w:type="spellEnd"/>
      <w:r w:rsidR="00221450" w:rsidRPr="00CB0FEA">
        <w:rPr>
          <w:lang w:val="en-US"/>
        </w:rPr>
        <w:t xml:space="preserve"> = </w:t>
      </w:r>
      <w:proofErr w:type="spellStart"/>
      <w:r w:rsidR="00221450" w:rsidRPr="00CB0FEA">
        <w:rPr>
          <w:lang w:val="en-US"/>
        </w:rPr>
        <w:t>steelShoesImage</w:t>
      </w:r>
      <w:proofErr w:type="spellEnd"/>
      <w:r w:rsidR="00221450" w:rsidRPr="00CB0FEA">
        <w:rPr>
          <w:lang w:val="en-US"/>
        </w:rPr>
        <w:t>;</w:t>
      </w:r>
    </w:p>
    <w:p w14:paraId="43228275" w14:textId="7AF00666" w:rsidR="006E380C" w:rsidRDefault="00CB0FEA" w:rsidP="00F737D0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  </w:t>
      </w:r>
      <w:proofErr w:type="gramStart"/>
      <w:r w:rsidR="00221450" w:rsidRPr="00845688">
        <w:rPr>
          <w:lang w:val="en-US"/>
        </w:rPr>
        <w:t>break</w:t>
      </w:r>
      <w:proofErr w:type="gramEnd"/>
      <w:r w:rsidR="00221450" w:rsidRPr="00CB0FEA">
        <w:rPr>
          <w:lang w:val="en-US"/>
        </w:rPr>
        <w:t>;</w:t>
      </w:r>
    </w:p>
    <w:p w14:paraId="53E82B55" w14:textId="77777777" w:rsidR="00F87339" w:rsidRPr="00CB0FEA" w:rsidRDefault="00F87339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</w:p>
    <w:p w14:paraId="1C2E6583" w14:textId="6902A583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</w:t>
      </w:r>
      <w:proofErr w:type="gramStart"/>
      <w:r w:rsidR="00221450" w:rsidRPr="00845688">
        <w:rPr>
          <w:lang w:val="en-US"/>
        </w:rPr>
        <w:t>case</w:t>
      </w:r>
      <w:proofErr w:type="gramEnd"/>
      <w:r w:rsidR="00221450" w:rsidRPr="00CB0FEA">
        <w:rPr>
          <w:lang w:val="en-US"/>
        </w:rPr>
        <w:t xml:space="preserve"> </w:t>
      </w:r>
      <w:proofErr w:type="spellStart"/>
      <w:r w:rsidR="00221450" w:rsidRPr="00CB0FEA">
        <w:rPr>
          <w:lang w:val="en-US"/>
        </w:rPr>
        <w:t>CollectibleTypes.Default</w:t>
      </w:r>
      <w:proofErr w:type="spellEnd"/>
      <w:r w:rsidR="00221450" w:rsidRPr="00CB0FEA">
        <w:rPr>
          <w:lang w:val="en-US"/>
        </w:rPr>
        <w:t>:</w:t>
      </w:r>
    </w:p>
    <w:p w14:paraId="3AF91307" w14:textId="61B61DED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  </w:t>
      </w:r>
      <w:proofErr w:type="spellStart"/>
      <w:r w:rsidR="00221450" w:rsidRPr="00CB0FEA">
        <w:rPr>
          <w:lang w:val="en-US"/>
        </w:rPr>
        <w:t>imageBuffer.enabled</w:t>
      </w:r>
      <w:proofErr w:type="spellEnd"/>
      <w:r w:rsidR="00221450" w:rsidRPr="00CB0FEA">
        <w:rPr>
          <w:lang w:val="en-US"/>
        </w:rPr>
        <w:t xml:space="preserve"> = </w:t>
      </w:r>
      <w:r w:rsidR="00221450" w:rsidRPr="00845688">
        <w:rPr>
          <w:lang w:val="en-US"/>
        </w:rPr>
        <w:t>false</w:t>
      </w:r>
      <w:r w:rsidR="00221450" w:rsidRPr="00CB0FEA">
        <w:rPr>
          <w:lang w:val="en-US"/>
        </w:rPr>
        <w:t>;</w:t>
      </w:r>
    </w:p>
    <w:p w14:paraId="005BD57A" w14:textId="3D87EA42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  </w:t>
      </w:r>
      <w:proofErr w:type="spellStart"/>
      <w:r w:rsidR="00221450" w:rsidRPr="00CB0FEA">
        <w:rPr>
          <w:lang w:val="en-US"/>
        </w:rPr>
        <w:t>imageBuffer.sprite</w:t>
      </w:r>
      <w:proofErr w:type="spellEnd"/>
      <w:r w:rsidR="00221450" w:rsidRPr="00CB0FEA">
        <w:rPr>
          <w:lang w:val="en-US"/>
        </w:rPr>
        <w:t xml:space="preserve"> = </w:t>
      </w:r>
      <w:r w:rsidR="00221450" w:rsidRPr="00845688">
        <w:rPr>
          <w:lang w:val="en-US"/>
        </w:rPr>
        <w:t>null</w:t>
      </w:r>
      <w:r w:rsidR="00221450" w:rsidRPr="00CB0FEA">
        <w:rPr>
          <w:lang w:val="en-US"/>
        </w:rPr>
        <w:t>;</w:t>
      </w:r>
    </w:p>
    <w:p w14:paraId="5E196C4E" w14:textId="19EF6B9D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    </w:t>
      </w:r>
      <w:proofErr w:type="gramStart"/>
      <w:r w:rsidR="00221450" w:rsidRPr="00845688">
        <w:rPr>
          <w:lang w:val="en-US"/>
        </w:rPr>
        <w:t>break</w:t>
      </w:r>
      <w:proofErr w:type="gramEnd"/>
      <w:r w:rsidR="00221450" w:rsidRPr="00CB0FEA">
        <w:rPr>
          <w:lang w:val="en-US"/>
        </w:rPr>
        <w:t>;</w:t>
      </w:r>
    </w:p>
    <w:p w14:paraId="105CD504" w14:textId="37E7020B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r w:rsidR="00221450" w:rsidRPr="00CB0FEA">
        <w:rPr>
          <w:lang w:val="en-US"/>
        </w:rPr>
        <w:t>}</w:t>
      </w:r>
    </w:p>
    <w:p w14:paraId="5464B2CC" w14:textId="3C4FFDC8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221450" w:rsidRPr="00CB0FEA">
        <w:rPr>
          <w:lang w:val="en-US"/>
        </w:rPr>
        <w:t>}</w:t>
      </w:r>
    </w:p>
    <w:p w14:paraId="362C2CBA" w14:textId="20D06231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proofErr w:type="gramStart"/>
      <w:r w:rsidR="00221450" w:rsidRPr="00845688">
        <w:rPr>
          <w:lang w:val="en-US"/>
        </w:rPr>
        <w:t>else</w:t>
      </w:r>
      <w:proofErr w:type="gramEnd"/>
    </w:p>
    <w:p w14:paraId="57BCB5A2" w14:textId="2163824D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</w:t>
      </w:r>
      <w:r w:rsidR="00221450" w:rsidRPr="00CB0FEA">
        <w:rPr>
          <w:lang w:val="en-US"/>
        </w:rPr>
        <w:t>{</w:t>
      </w:r>
    </w:p>
    <w:p w14:paraId="7D90EE6D" w14:textId="739588F9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proofErr w:type="spellStart"/>
      <w:r w:rsidR="00221450" w:rsidRPr="00CB0FEA">
        <w:rPr>
          <w:lang w:val="en-US"/>
        </w:rPr>
        <w:t>imageBuffer.enabled</w:t>
      </w:r>
      <w:proofErr w:type="spellEnd"/>
      <w:r w:rsidR="00221450" w:rsidRPr="00CB0FEA">
        <w:rPr>
          <w:lang w:val="en-US"/>
        </w:rPr>
        <w:t xml:space="preserve"> = </w:t>
      </w:r>
      <w:r w:rsidR="00221450" w:rsidRPr="00845688">
        <w:rPr>
          <w:lang w:val="en-US"/>
        </w:rPr>
        <w:t>false</w:t>
      </w:r>
      <w:r w:rsidR="00221450" w:rsidRPr="00CB0FEA">
        <w:rPr>
          <w:lang w:val="en-US"/>
        </w:rPr>
        <w:t>;</w:t>
      </w:r>
    </w:p>
    <w:p w14:paraId="3C17BEFD" w14:textId="2B71C445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  <w:rPr>
          <w:lang w:val="en-US"/>
        </w:rPr>
      </w:pPr>
      <w:r>
        <w:rPr>
          <w:lang w:val="ru-BY"/>
        </w:rPr>
        <w:t xml:space="preserve">    </w:t>
      </w:r>
      <w:proofErr w:type="spellStart"/>
      <w:r w:rsidR="00221450" w:rsidRPr="00CB0FEA">
        <w:rPr>
          <w:lang w:val="en-US"/>
        </w:rPr>
        <w:t>imageBuffer.sprite</w:t>
      </w:r>
      <w:proofErr w:type="spellEnd"/>
      <w:r w:rsidR="00221450" w:rsidRPr="00CB0FEA">
        <w:rPr>
          <w:lang w:val="en-US"/>
        </w:rPr>
        <w:t xml:space="preserve"> = </w:t>
      </w:r>
      <w:r w:rsidR="00221450" w:rsidRPr="00845688">
        <w:rPr>
          <w:lang w:val="en-US"/>
        </w:rPr>
        <w:t>null</w:t>
      </w:r>
      <w:r w:rsidR="00221450" w:rsidRPr="00CB0FEA">
        <w:rPr>
          <w:lang w:val="en-US"/>
        </w:rPr>
        <w:t>;</w:t>
      </w:r>
    </w:p>
    <w:p w14:paraId="7606BF42" w14:textId="09FA8930" w:rsidR="00221450" w:rsidRPr="00CB0FEA" w:rsidRDefault="00CB0FEA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>
        <w:rPr>
          <w:lang w:val="ru-BY"/>
        </w:rPr>
        <w:t xml:space="preserve">  </w:t>
      </w:r>
      <w:r w:rsidR="00221450" w:rsidRPr="00CB0FEA">
        <w:t>}</w:t>
      </w:r>
    </w:p>
    <w:p w14:paraId="06F46652" w14:textId="2BD2FE92" w:rsidR="00221450" w:rsidRPr="00845688" w:rsidRDefault="00221450" w:rsidP="00845688">
      <w:pPr>
        <w:pStyle w:val="af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/>
      </w:pPr>
      <w:r w:rsidRPr="00CB0FEA">
        <w:t>}</w:t>
      </w:r>
    </w:p>
    <w:p w14:paraId="54890648" w14:textId="610B8802" w:rsidR="00986930" w:rsidRPr="00986930" w:rsidRDefault="00400A20" w:rsidP="00986930">
      <w:pPr>
        <w:rPr>
          <w:lang w:val="ru-BY"/>
        </w:rPr>
      </w:pPr>
      <w:r>
        <w:rPr>
          <w:lang w:val="ru-BY"/>
        </w:rPr>
        <w:t xml:space="preserve">Чтобы приостановить игру на некоторое время, игрок может нажать клавишу </w:t>
      </w:r>
      <w:r>
        <w:rPr>
          <w:lang w:val="en-US"/>
        </w:rPr>
        <w:t>Escape</w:t>
      </w:r>
      <w:r w:rsidR="00EC0A7A">
        <w:rPr>
          <w:lang w:val="ru-BY"/>
        </w:rPr>
        <w:t>. В результате</w:t>
      </w:r>
      <w:r>
        <w:rPr>
          <w:lang w:val="ru-BY"/>
        </w:rPr>
        <w:t xml:space="preserve"> появится меню паузы</w:t>
      </w:r>
      <w:r w:rsidR="00496408">
        <w:rPr>
          <w:lang w:val="ru-BY"/>
        </w:rPr>
        <w:t>, в котором</w:t>
      </w:r>
      <w:r>
        <w:rPr>
          <w:lang w:val="ru-BY"/>
        </w:rPr>
        <w:t xml:space="preserve"> игрок может продолжить игру, изменить настройки громкости звука и музыки игры или выйти в главное меню.</w:t>
      </w:r>
      <w:r w:rsidR="000702EC">
        <w:rPr>
          <w:lang w:val="ru-BY"/>
        </w:rPr>
        <w:t xml:space="preserve"> При этом игра будет остановлена на фоне</w:t>
      </w:r>
      <w:r w:rsidR="003C1496">
        <w:rPr>
          <w:lang w:val="ru-BY"/>
        </w:rPr>
        <w:t xml:space="preserve">: </w:t>
      </w:r>
      <w:r w:rsidR="000702EC">
        <w:rPr>
          <w:lang w:val="ru-BY"/>
        </w:rPr>
        <w:t>значения скорости, с которой идет время внутри игры</w:t>
      </w:r>
      <w:r w:rsidR="00CA3B1E">
        <w:t>,</w:t>
      </w:r>
      <w:r w:rsidR="003C1496">
        <w:rPr>
          <w:lang w:val="ru-BY"/>
        </w:rPr>
        <w:t xml:space="preserve"> установлено в</w:t>
      </w:r>
      <w:r w:rsidR="000702EC">
        <w:rPr>
          <w:lang w:val="ru-BY"/>
        </w:rPr>
        <w:t xml:space="preserve"> 0.</w:t>
      </w:r>
      <w:r w:rsidR="005B0A4D">
        <w:rPr>
          <w:lang w:val="ru-BY"/>
        </w:rPr>
        <w:t xml:space="preserve"> Выйти из меню можно нажав кнопку </w:t>
      </w:r>
      <w:r w:rsidR="005B0A4D">
        <w:rPr>
          <w:lang w:val="en-US"/>
        </w:rPr>
        <w:t>Escape</w:t>
      </w:r>
      <w:r w:rsidR="005B0A4D">
        <w:rPr>
          <w:lang w:val="ru-BY"/>
        </w:rPr>
        <w:t xml:space="preserve"> еще раз.</w:t>
      </w:r>
    </w:p>
    <w:p w14:paraId="6C6AF9EC" w14:textId="1207A06A" w:rsidR="0075126B" w:rsidRPr="0075126B" w:rsidRDefault="00D2449C" w:rsidP="00845688">
      <w:pPr>
        <w:ind w:firstLine="709"/>
        <w:rPr>
          <w:noProof/>
        </w:rPr>
      </w:pPr>
      <w:r>
        <w:rPr>
          <w:lang w:val="ru-BY"/>
        </w:rPr>
        <w:t xml:space="preserve">При запуске приложения игры сначала </w:t>
      </w:r>
      <w:r w:rsidR="00D13333">
        <w:rPr>
          <w:lang w:val="ru-BY"/>
        </w:rPr>
        <w:t>загружается</w:t>
      </w:r>
      <w:r>
        <w:rPr>
          <w:lang w:val="ru-BY"/>
        </w:rPr>
        <w:t xml:space="preserve"> сцена главного меню</w:t>
      </w:r>
      <w:r w:rsidR="00D13333">
        <w:rPr>
          <w:lang w:val="ru-BY"/>
        </w:rPr>
        <w:t xml:space="preserve">, из которой можно перейти к игровому процессу, нажав кнопку </w:t>
      </w:r>
      <w:r w:rsidR="00D13333">
        <w:rPr>
          <w:lang w:val="en-US"/>
        </w:rPr>
        <w:t>Play</w:t>
      </w:r>
      <w:r w:rsidR="00D13333">
        <w:rPr>
          <w:lang w:val="ru-BY"/>
        </w:rPr>
        <w:t>.</w:t>
      </w:r>
      <w:r w:rsidR="008D0F74">
        <w:rPr>
          <w:lang w:val="ru-BY"/>
        </w:rPr>
        <w:t xml:space="preserve"> </w:t>
      </w:r>
      <w:r w:rsidR="004F211D">
        <w:rPr>
          <w:lang w:val="ru-BY"/>
        </w:rPr>
        <w:t xml:space="preserve">При нажатии на кнопку </w:t>
      </w:r>
      <w:r w:rsidR="00FF2E89">
        <w:rPr>
          <w:lang w:val="en-US"/>
        </w:rPr>
        <w:t>Options</w:t>
      </w:r>
      <w:r w:rsidR="004F211D">
        <w:rPr>
          <w:lang w:val="ru-BY"/>
        </w:rPr>
        <w:t xml:space="preserve">, появляется окно, где можно изменить громкость игры отдельно для </w:t>
      </w:r>
      <w:r w:rsidR="004F211D">
        <w:rPr>
          <w:lang w:val="ru-BY"/>
        </w:rPr>
        <w:lastRenderedPageBreak/>
        <w:t>звуков и музыки.</w:t>
      </w:r>
      <w:r w:rsidR="00867BB6">
        <w:rPr>
          <w:lang w:val="ru-BY"/>
        </w:rPr>
        <w:t xml:space="preserve"> Чтобы выйти из приложения, есть возможность нажать на </w:t>
      </w:r>
      <w:r w:rsidR="00867BB6">
        <w:rPr>
          <w:lang w:val="en-US"/>
        </w:rPr>
        <w:t>Quit</w:t>
      </w:r>
      <w:r w:rsidR="00867BB6">
        <w:rPr>
          <w:lang w:val="ru-BY"/>
        </w:rPr>
        <w:t>, что выключит игру.</w:t>
      </w:r>
    </w:p>
    <w:p w14:paraId="40409B4F" w14:textId="75835D82" w:rsidR="00E8631F" w:rsidRDefault="005C4B95" w:rsidP="000772EE">
      <w:pPr>
        <w:rPr>
          <w:lang w:val="ru-BY"/>
        </w:rPr>
      </w:pPr>
      <w:r>
        <w:rPr>
          <w:lang w:val="ru-BY"/>
        </w:rPr>
        <w:t>Когда игрок погибает, прямо перед перезапуском уровня</w:t>
      </w:r>
      <w:r w:rsidR="00D0076D">
        <w:rPr>
          <w:lang w:val="ru-BY"/>
        </w:rPr>
        <w:t xml:space="preserve"> появляется экран, </w:t>
      </w:r>
      <w:r w:rsidR="000321EF">
        <w:rPr>
          <w:lang w:val="ru-BY"/>
        </w:rPr>
        <w:t xml:space="preserve">информирующий </w:t>
      </w:r>
      <w:r w:rsidR="00D0076D">
        <w:rPr>
          <w:lang w:val="ru-BY"/>
        </w:rPr>
        <w:t>о конце игры.</w:t>
      </w:r>
    </w:p>
    <w:p w14:paraId="026E34C2" w14:textId="25F0FFE0" w:rsidR="00174DB3" w:rsidRPr="00174DB3" w:rsidRDefault="00F737D0" w:rsidP="00174DB3">
      <w:pPr>
        <w:pStyle w:val="21"/>
      </w:pPr>
      <w:bookmarkStart w:id="29" w:name="_Toc134632495"/>
      <w:r>
        <w:rPr>
          <w:lang w:val="ru-BY"/>
        </w:rPr>
        <w:t xml:space="preserve">Выбор компонентов игры из </w:t>
      </w:r>
      <w:r w:rsidR="00330298">
        <w:t xml:space="preserve">магазина </w:t>
      </w:r>
      <w:r>
        <w:rPr>
          <w:lang w:val="en-US"/>
        </w:rPr>
        <w:t>Unity</w:t>
      </w:r>
      <w:r w:rsidRPr="00845688">
        <w:t xml:space="preserve"> </w:t>
      </w:r>
      <w:r>
        <w:rPr>
          <w:lang w:val="en-US"/>
        </w:rPr>
        <w:t>Asset</w:t>
      </w:r>
      <w:r w:rsidRPr="00845688">
        <w:t xml:space="preserve"> </w:t>
      </w:r>
      <w:r>
        <w:rPr>
          <w:lang w:val="en-US"/>
        </w:rPr>
        <w:t>Store</w:t>
      </w:r>
      <w:r w:rsidRPr="00845688">
        <w:t xml:space="preserve">. </w:t>
      </w:r>
      <w:r w:rsidR="00174DB3">
        <w:t xml:space="preserve">Создание </w:t>
      </w:r>
      <w:r>
        <w:rPr>
          <w:lang w:val="ru-BY"/>
        </w:rPr>
        <w:t xml:space="preserve">оригинальной </w:t>
      </w:r>
      <w:r w:rsidR="00174DB3">
        <w:t>анимации</w:t>
      </w:r>
      <w:bookmarkEnd w:id="29"/>
    </w:p>
    <w:p w14:paraId="25571E3C" w14:textId="55C1BDFD" w:rsidR="00B31A73" w:rsidRPr="00035760" w:rsidRDefault="002E0CFA" w:rsidP="000772EE">
      <w:r>
        <w:rPr>
          <w:lang w:val="ru-BY"/>
        </w:rPr>
        <w:t>Изображения, необходимые для создания</w:t>
      </w:r>
      <w:r w:rsidR="009617A7">
        <w:t xml:space="preserve"> внешнего вида игры</w:t>
      </w:r>
      <w:r>
        <w:rPr>
          <w:lang w:val="ru-BY"/>
        </w:rPr>
        <w:t xml:space="preserve">, были взяты из </w:t>
      </w:r>
      <w:r>
        <w:rPr>
          <w:lang w:val="en-US"/>
        </w:rPr>
        <w:t>Unity</w:t>
      </w:r>
      <w:r w:rsidRPr="002E0CFA">
        <w:t xml:space="preserve"> </w:t>
      </w:r>
      <w:r>
        <w:rPr>
          <w:lang w:val="en-US"/>
        </w:rPr>
        <w:t>Asset</w:t>
      </w:r>
      <w:r w:rsidRPr="002E0CFA">
        <w:t xml:space="preserve"> </w:t>
      </w:r>
      <w:r>
        <w:rPr>
          <w:lang w:val="en-US"/>
        </w:rPr>
        <w:t>Store</w:t>
      </w:r>
      <w:r>
        <w:rPr>
          <w:lang w:val="ru-BY"/>
        </w:rPr>
        <w:t xml:space="preserve">, где они распространялись бесплатно. При выборе спрайтов отдавалось предпочтение тем </w:t>
      </w:r>
      <w:r w:rsidR="002B5F5C">
        <w:rPr>
          <w:lang w:val="ru-BY"/>
        </w:rPr>
        <w:t>компонентам графики</w:t>
      </w:r>
      <w:r>
        <w:rPr>
          <w:lang w:val="ru-BY"/>
        </w:rPr>
        <w:t xml:space="preserve">, </w:t>
      </w:r>
      <w:r w:rsidR="002B5F5C">
        <w:rPr>
          <w:lang w:val="ru-BY"/>
        </w:rPr>
        <w:t xml:space="preserve">в которых </w:t>
      </w:r>
      <w:r w:rsidR="00035760">
        <w:rPr>
          <w:lang w:val="ru-BY"/>
        </w:rPr>
        <w:t>автор придерживался</w:t>
      </w:r>
      <w:r w:rsidR="00FB0576">
        <w:t xml:space="preserve"> визуального</w:t>
      </w:r>
      <w:r w:rsidR="00035760">
        <w:rPr>
          <w:lang w:val="ru-BY"/>
        </w:rPr>
        <w:t xml:space="preserve"> стиля игр 7</w:t>
      </w:r>
      <w:r>
        <w:rPr>
          <w:lang w:val="ru-BY"/>
        </w:rPr>
        <w:t xml:space="preserve">0-80-х годов, называемый </w:t>
      </w:r>
      <w:r>
        <w:rPr>
          <w:lang w:val="en-US"/>
        </w:rPr>
        <w:t>Pixel</w:t>
      </w:r>
      <w:r w:rsidRPr="002E0CFA">
        <w:t xml:space="preserve"> </w:t>
      </w:r>
      <w:r>
        <w:rPr>
          <w:lang w:val="en-US"/>
        </w:rPr>
        <w:t>Art</w:t>
      </w:r>
      <w:r>
        <w:rPr>
          <w:lang w:val="ru-BY"/>
        </w:rPr>
        <w:t>.</w:t>
      </w:r>
      <w:r w:rsidR="00022307">
        <w:rPr>
          <w:lang w:val="ru-BY"/>
        </w:rPr>
        <w:t xml:space="preserve"> </w:t>
      </w:r>
      <w:r w:rsidR="00022307">
        <w:rPr>
          <w:lang w:val="en-US"/>
        </w:rPr>
        <w:t>Pixel</w:t>
      </w:r>
      <w:r w:rsidR="00022307" w:rsidRPr="00022307">
        <w:t xml:space="preserve"> </w:t>
      </w:r>
      <w:r w:rsidR="00022307">
        <w:rPr>
          <w:lang w:val="en-US"/>
        </w:rPr>
        <w:t>Art</w:t>
      </w:r>
      <w:r w:rsidR="00022307" w:rsidRPr="00022307">
        <w:t xml:space="preserve"> – </w:t>
      </w:r>
      <w:r w:rsidR="00022307">
        <w:rPr>
          <w:lang w:val="ru-BY"/>
        </w:rPr>
        <w:t xml:space="preserve">это </w:t>
      </w:r>
      <w:r w:rsidR="00DA7A14">
        <w:rPr>
          <w:lang w:val="ru-BY"/>
        </w:rPr>
        <w:t>стиль</w:t>
      </w:r>
      <w:r w:rsidR="006F7BB6">
        <w:rPr>
          <w:lang w:val="ru-BY"/>
        </w:rPr>
        <w:t xml:space="preserve"> </w:t>
      </w:r>
      <w:r w:rsidR="00022307">
        <w:rPr>
          <w:lang w:val="ru-BY"/>
        </w:rPr>
        <w:t xml:space="preserve">цифрового рисунка, </w:t>
      </w:r>
      <w:r w:rsidR="00025D0A">
        <w:rPr>
          <w:lang w:val="ru-BY"/>
        </w:rPr>
        <w:t>при создании которого</w:t>
      </w:r>
      <w:r w:rsidR="00022307">
        <w:rPr>
          <w:lang w:val="ru-BY"/>
        </w:rPr>
        <w:t xml:space="preserve"> </w:t>
      </w:r>
      <w:r w:rsidR="00875392">
        <w:t>худ</w:t>
      </w:r>
      <w:r w:rsidR="00576A01">
        <w:t>ожник работает на уровне пикселей.</w:t>
      </w:r>
      <w:r w:rsidR="00875392">
        <w:t xml:space="preserve"> </w:t>
      </w:r>
      <w:r w:rsidR="00D6622E">
        <w:t xml:space="preserve">Такой стиль широко использовался разработчиками </w:t>
      </w:r>
      <w:r w:rsidR="00035760">
        <w:t>видеоигр</w:t>
      </w:r>
      <w:r w:rsidR="00175984">
        <w:t xml:space="preserve"> 70-80-х годов</w:t>
      </w:r>
      <w:r w:rsidR="00B96900">
        <w:t xml:space="preserve">, </w:t>
      </w:r>
      <w:r w:rsidR="001E4078">
        <w:rPr>
          <w:lang w:val="ru-BY"/>
        </w:rPr>
        <w:t xml:space="preserve">что обусловлено </w:t>
      </w:r>
      <w:r w:rsidR="00175984">
        <w:t>ограничениями</w:t>
      </w:r>
      <w:r w:rsidR="00E65D53">
        <w:t xml:space="preserve"> компьютеров того времени</w:t>
      </w:r>
      <w:r w:rsidR="004D174B">
        <w:t>.</w:t>
      </w:r>
      <w:r w:rsidR="00D6622E">
        <w:t xml:space="preserve"> После</w:t>
      </w:r>
      <w:r w:rsidR="00864B87">
        <w:t xml:space="preserve"> развития технологий и появления трехмерной графики </w:t>
      </w:r>
      <w:r w:rsidR="00AB4A43">
        <w:t>интерес к</w:t>
      </w:r>
      <w:r w:rsidR="00864B87">
        <w:t xml:space="preserve"> </w:t>
      </w:r>
      <w:r w:rsidR="00864B87">
        <w:rPr>
          <w:lang w:val="en-US"/>
        </w:rPr>
        <w:t>Pixel</w:t>
      </w:r>
      <w:r w:rsidR="007C78FC">
        <w:t xml:space="preserve"> </w:t>
      </w:r>
      <w:r w:rsidR="00864B87">
        <w:rPr>
          <w:lang w:val="en-US"/>
        </w:rPr>
        <w:t>Art</w:t>
      </w:r>
      <w:r w:rsidR="00AB4A43">
        <w:t xml:space="preserve"> не исчез</w:t>
      </w:r>
      <w:r w:rsidR="00E21EC1">
        <w:t>,</w:t>
      </w:r>
      <w:r w:rsidR="00AB4A43">
        <w:t xml:space="preserve"> и до сих пор </w:t>
      </w:r>
      <w:r w:rsidR="009B397E">
        <w:t xml:space="preserve">этот стиль </w:t>
      </w:r>
      <w:r w:rsidR="00384E12">
        <w:t>применяется</w:t>
      </w:r>
      <w:r w:rsidR="00AB4A43">
        <w:t xml:space="preserve"> при создании видеоигр</w:t>
      </w:r>
      <w:r w:rsidR="00864B87">
        <w:t>.</w:t>
      </w:r>
    </w:p>
    <w:p w14:paraId="08BBE824" w14:textId="0054F3B0" w:rsidR="006B53AC" w:rsidRDefault="00B31A73" w:rsidP="000772EE">
      <w:pPr>
        <w:rPr>
          <w:lang w:val="ru-BY"/>
        </w:rPr>
      </w:pPr>
      <w:r>
        <w:rPr>
          <w:lang w:val="ru-BY"/>
        </w:rPr>
        <w:t>Покадровая анимация удара молнии при ис</w:t>
      </w:r>
      <w:r w:rsidR="0018063C">
        <w:rPr>
          <w:lang w:val="ru-BY"/>
        </w:rPr>
        <w:t xml:space="preserve">пользовании бонуса разрушения </w:t>
      </w:r>
      <w:r>
        <w:rPr>
          <w:lang w:val="ru-BY"/>
        </w:rPr>
        <w:t xml:space="preserve">была нарисована для игры </w:t>
      </w:r>
      <w:r w:rsidR="003960AB">
        <w:rPr>
          <w:lang w:val="ru-BY"/>
        </w:rPr>
        <w:t xml:space="preserve">с помощью </w:t>
      </w:r>
      <w:r>
        <w:rPr>
          <w:lang w:val="ru-BY"/>
        </w:rPr>
        <w:t>веб-</w:t>
      </w:r>
      <w:r w:rsidR="0042665F">
        <w:rPr>
          <w:lang w:val="ru-BY"/>
        </w:rPr>
        <w:t>приложения</w:t>
      </w:r>
      <w:r>
        <w:rPr>
          <w:lang w:val="ru-BY"/>
        </w:rPr>
        <w:t xml:space="preserve"> </w:t>
      </w:r>
      <w:r>
        <w:rPr>
          <w:lang w:val="en-US"/>
        </w:rPr>
        <w:t>Pix</w:t>
      </w:r>
      <w:r w:rsidR="003C6D92">
        <w:rPr>
          <w:lang w:val="en-US"/>
        </w:rPr>
        <w:t>i</w:t>
      </w:r>
      <w:r>
        <w:rPr>
          <w:lang w:val="en-US"/>
        </w:rPr>
        <w:t>lArt</w:t>
      </w:r>
      <w:r w:rsidR="00676F04" w:rsidRPr="00676F04">
        <w:t>.</w:t>
      </w:r>
      <w:r w:rsidR="0042665F" w:rsidRPr="0042665F">
        <w:t xml:space="preserve"> </w:t>
      </w:r>
      <w:r w:rsidR="0042665F">
        <w:rPr>
          <w:lang w:val="ru-BY"/>
        </w:rPr>
        <w:t>Этот сайт позиционируется как социаль</w:t>
      </w:r>
      <w:r w:rsidR="00006EC5">
        <w:rPr>
          <w:lang w:val="ru-BY"/>
        </w:rPr>
        <w:t xml:space="preserve">ная платформа, где художники </w:t>
      </w:r>
      <w:r w:rsidR="007B7814">
        <w:rPr>
          <w:lang w:val="ru-BY"/>
        </w:rPr>
        <w:t>могут</w:t>
      </w:r>
      <w:r w:rsidR="0042665F">
        <w:rPr>
          <w:lang w:val="ru-BY"/>
        </w:rPr>
        <w:t xml:space="preserve"> делиться своими картинами, созданными в стиле пиксельной графики.</w:t>
      </w:r>
    </w:p>
    <w:p w14:paraId="2012757C" w14:textId="7695C02A" w:rsidR="003630EE" w:rsidRDefault="00B25F17" w:rsidP="000772EE">
      <w:pPr>
        <w:rPr>
          <w:lang w:val="ru-BY"/>
        </w:rPr>
      </w:pPr>
      <w:r>
        <w:rPr>
          <w:lang w:val="ru-BY"/>
        </w:rPr>
        <w:t>Помимо этого,</w:t>
      </w:r>
      <w:r w:rsidR="0042665F">
        <w:rPr>
          <w:lang w:val="ru-BY"/>
        </w:rPr>
        <w:t xml:space="preserve"> веб-приложение предоставляет бесплатные инструменты для создания пиксельного изображения</w:t>
      </w:r>
      <w:r w:rsidR="00152B4A">
        <w:rPr>
          <w:lang w:val="ru-BY"/>
        </w:rPr>
        <w:t>.</w:t>
      </w:r>
      <w:r w:rsidR="003023B5">
        <w:rPr>
          <w:lang w:val="ru-BY"/>
        </w:rPr>
        <w:t xml:space="preserve"> Картины можно разбивать на слои, р</w:t>
      </w:r>
      <w:r w:rsidR="00B35B28">
        <w:rPr>
          <w:lang w:val="ru-BY"/>
        </w:rPr>
        <w:t>и</w:t>
      </w:r>
      <w:r w:rsidR="003023B5">
        <w:rPr>
          <w:lang w:val="ru-BY"/>
        </w:rPr>
        <w:t xml:space="preserve">суя отдельные части на разных полотнах, в конце объединяя </w:t>
      </w:r>
      <w:r w:rsidR="00CC5791">
        <w:rPr>
          <w:lang w:val="ru-BY"/>
        </w:rPr>
        <w:t xml:space="preserve">их </w:t>
      </w:r>
      <w:r w:rsidR="003023B5">
        <w:rPr>
          <w:lang w:val="ru-BY"/>
        </w:rPr>
        <w:t>воедино.</w:t>
      </w:r>
      <w:r w:rsidR="00B35B28">
        <w:rPr>
          <w:lang w:val="ru-BY"/>
        </w:rPr>
        <w:t xml:space="preserve"> Можно выбрать различные цветовые палитры из встроенных или создать их самому</w:t>
      </w:r>
      <w:r w:rsidR="00037D8A">
        <w:rPr>
          <w:lang w:val="ru-BY"/>
        </w:rPr>
        <w:t xml:space="preserve">. </w:t>
      </w:r>
      <w:r w:rsidR="00037D8A">
        <w:rPr>
          <w:lang w:val="en-US"/>
        </w:rPr>
        <w:t>PixilArt</w:t>
      </w:r>
      <w:r w:rsidR="00037D8A">
        <w:rPr>
          <w:lang w:val="ru-BY"/>
        </w:rPr>
        <w:t xml:space="preserve"> дает возможность создавать анимации, </w:t>
      </w:r>
      <w:r w:rsidR="00FE2CF4">
        <w:t>позволяя нарисовать</w:t>
      </w:r>
      <w:r w:rsidR="00037D8A">
        <w:rPr>
          <w:lang w:val="ru-BY"/>
        </w:rPr>
        <w:t xml:space="preserve"> каждый кадр </w:t>
      </w:r>
      <w:r w:rsidR="001D6C6F">
        <w:rPr>
          <w:lang w:val="ru-BY"/>
        </w:rPr>
        <w:t>по</w:t>
      </w:r>
      <w:r w:rsidR="00B842FF">
        <w:t xml:space="preserve"> </w:t>
      </w:r>
      <w:r w:rsidR="001D6C6F">
        <w:rPr>
          <w:lang w:val="ru-BY"/>
        </w:rPr>
        <w:t>отдельности</w:t>
      </w:r>
      <w:r w:rsidR="002A3E13">
        <w:rPr>
          <w:lang w:val="ru-BY"/>
        </w:rPr>
        <w:t>.</w:t>
      </w:r>
      <w:r w:rsidR="00037D8A">
        <w:rPr>
          <w:lang w:val="ru-BY"/>
        </w:rPr>
        <w:t xml:space="preserve"> </w:t>
      </w:r>
      <w:r w:rsidR="006519E9">
        <w:rPr>
          <w:lang w:val="ru-BY"/>
        </w:rPr>
        <w:t>Кадры</w:t>
      </w:r>
      <w:r w:rsidR="00037D8A">
        <w:rPr>
          <w:lang w:val="ru-BY"/>
        </w:rPr>
        <w:t xml:space="preserve"> затем</w:t>
      </w:r>
      <w:r w:rsidR="001514F5">
        <w:rPr>
          <w:lang w:val="ru-BY"/>
        </w:rPr>
        <w:t xml:space="preserve"> можно</w:t>
      </w:r>
      <w:r w:rsidR="00037D8A">
        <w:rPr>
          <w:lang w:val="ru-BY"/>
        </w:rPr>
        <w:t xml:space="preserve"> импортировать </w:t>
      </w:r>
      <w:r w:rsidR="007226EC">
        <w:rPr>
          <w:lang w:val="ru-BY"/>
        </w:rPr>
        <w:t xml:space="preserve">в виде </w:t>
      </w:r>
      <w:r w:rsidR="00037D8A">
        <w:rPr>
          <w:lang w:val="ru-BY"/>
        </w:rPr>
        <w:t xml:space="preserve">готовой </w:t>
      </w:r>
      <w:r w:rsidR="008C2FD9">
        <w:rPr>
          <w:lang w:val="ru-BY"/>
        </w:rPr>
        <w:t xml:space="preserve">записи </w:t>
      </w:r>
      <w:r w:rsidR="00037D8A">
        <w:rPr>
          <w:lang w:val="ru-BY"/>
        </w:rPr>
        <w:t xml:space="preserve">в файле с расширением </w:t>
      </w:r>
      <w:r w:rsidR="00B119D2">
        <w:rPr>
          <w:lang w:val="ru-BY"/>
        </w:rPr>
        <w:t>.</w:t>
      </w:r>
      <w:r w:rsidR="00037D8A">
        <w:rPr>
          <w:lang w:val="en-US"/>
        </w:rPr>
        <w:t>gif</w:t>
      </w:r>
      <w:r w:rsidR="00037D8A">
        <w:rPr>
          <w:lang w:val="ru-BY"/>
        </w:rPr>
        <w:t>, или расположить каждый кадр друг за другом на одном изображении</w:t>
      </w:r>
      <w:r w:rsidR="007A7437">
        <w:rPr>
          <w:lang w:val="ru-BY"/>
        </w:rPr>
        <w:t>. Последний формат</w:t>
      </w:r>
      <w:r w:rsidR="00037D8A">
        <w:rPr>
          <w:lang w:val="ru-BY"/>
        </w:rPr>
        <w:t xml:space="preserve"> облегчает процесс переноса анимации </w:t>
      </w:r>
      <w:r w:rsidR="001E42D6">
        <w:rPr>
          <w:lang w:val="ru-BY"/>
        </w:rPr>
        <w:t xml:space="preserve">для </w:t>
      </w:r>
      <w:r w:rsidR="00A101B6">
        <w:rPr>
          <w:lang w:val="ru-BY"/>
        </w:rPr>
        <w:t>реализации</w:t>
      </w:r>
      <w:r w:rsidR="001E42D6">
        <w:rPr>
          <w:lang w:val="ru-BY"/>
        </w:rPr>
        <w:t xml:space="preserve"> внутри </w:t>
      </w:r>
      <w:r w:rsidR="000172E6">
        <w:rPr>
          <w:lang w:val="ru-BY"/>
        </w:rPr>
        <w:t>платформ для создания игр</w:t>
      </w:r>
      <w:r w:rsidR="00037D8A">
        <w:rPr>
          <w:lang w:val="ru-BY"/>
        </w:rPr>
        <w:t xml:space="preserve">, </w:t>
      </w:r>
      <w:r w:rsidR="00DC069C">
        <w:rPr>
          <w:lang w:val="ru-BY"/>
        </w:rPr>
        <w:t>например</w:t>
      </w:r>
      <w:r w:rsidR="0035476D">
        <w:rPr>
          <w:lang w:val="ru-BY"/>
        </w:rPr>
        <w:t>,</w:t>
      </w:r>
      <w:r w:rsidR="00DC069C">
        <w:rPr>
          <w:lang w:val="ru-BY"/>
        </w:rPr>
        <w:t xml:space="preserve"> </w:t>
      </w:r>
      <w:r w:rsidR="00037D8A">
        <w:rPr>
          <w:lang w:val="en-US"/>
        </w:rPr>
        <w:t>Unity</w:t>
      </w:r>
      <w:r w:rsidR="00037D8A">
        <w:rPr>
          <w:lang w:val="ru-BY"/>
        </w:rPr>
        <w:t>.</w:t>
      </w:r>
    </w:p>
    <w:p w14:paraId="2090C37E" w14:textId="3DFE742D" w:rsidR="003630EE" w:rsidRPr="00330298" w:rsidRDefault="003630EE" w:rsidP="000772EE">
      <w:pPr>
        <w:rPr>
          <w:sz w:val="32"/>
          <w:szCs w:val="28"/>
          <w:lang w:val="ru-BY"/>
        </w:rPr>
      </w:pPr>
      <w:r>
        <w:rPr>
          <w:lang w:val="ru-BY"/>
        </w:rPr>
        <w:t>В Приложении В представлена раскадровка созданной анимации</w:t>
      </w:r>
      <w:r w:rsidR="008D1D67">
        <w:rPr>
          <w:lang w:val="ru-BY"/>
        </w:rPr>
        <w:t xml:space="preserve"> для бонуса </w:t>
      </w:r>
      <w:proofErr w:type="spellStart"/>
      <w:r w:rsidR="008D1D67" w:rsidRPr="008F140D">
        <w:rPr>
          <w:rStyle w:val="aff8"/>
          <w:rFonts w:eastAsiaTheme="minorHAnsi"/>
        </w:rPr>
        <w:t>DestructionCollectible</w:t>
      </w:r>
      <w:proofErr w:type="spellEnd"/>
      <w:r>
        <w:rPr>
          <w:lang w:val="ru-BY"/>
        </w:rPr>
        <w:t>.</w:t>
      </w:r>
      <w:r w:rsidR="008D1D67">
        <w:rPr>
          <w:lang w:val="ru-BY"/>
        </w:rPr>
        <w:t xml:space="preserve"> Кадры анимации были созданы с помощью редактора </w:t>
      </w:r>
      <w:r w:rsidR="008D1D67">
        <w:rPr>
          <w:lang w:val="en-US"/>
        </w:rPr>
        <w:t>PixilArt</w:t>
      </w:r>
      <w:r w:rsidR="008D1D67">
        <w:rPr>
          <w:lang w:val="ru-BY"/>
        </w:rPr>
        <w:t>.</w:t>
      </w:r>
    </w:p>
    <w:p w14:paraId="2D325EF5" w14:textId="72D107C5" w:rsidR="0084750F" w:rsidRPr="00845688" w:rsidRDefault="00F801BF" w:rsidP="004B2EA2">
      <w:pPr>
        <w:spacing w:line="240" w:lineRule="auto"/>
        <w:ind w:firstLine="0"/>
        <w:contextualSpacing w:val="0"/>
        <w:jc w:val="left"/>
      </w:pPr>
      <w:r w:rsidRPr="00845688">
        <w:br w:type="page"/>
      </w:r>
    </w:p>
    <w:p w14:paraId="010CD0BE" w14:textId="328572CA" w:rsidR="007F4F27" w:rsidRDefault="007F4F27" w:rsidP="007F4F27">
      <w:pPr>
        <w:pStyle w:val="affa"/>
      </w:pPr>
      <w:bookmarkStart w:id="30" w:name="_Toc134632496"/>
      <w:r>
        <w:lastRenderedPageBreak/>
        <w:t>Заключение</w:t>
      </w:r>
      <w:bookmarkEnd w:id="30"/>
    </w:p>
    <w:p w14:paraId="7E40441C" w14:textId="564A93CB" w:rsidR="00925495" w:rsidRDefault="007F4F27" w:rsidP="007F4F27">
      <w:pPr>
        <w:ind w:firstLine="708"/>
        <w:contextualSpacing w:val="0"/>
      </w:pPr>
      <w:r>
        <w:t xml:space="preserve">Был проведен сравнительный анализ компьютерных игр жанра «бесконечный </w:t>
      </w:r>
      <w:proofErr w:type="spellStart"/>
      <w:r>
        <w:t>раннер</w:t>
      </w:r>
      <w:proofErr w:type="spellEnd"/>
      <w:r>
        <w:t>»</w:t>
      </w:r>
      <w:r w:rsidR="00011011">
        <w:t xml:space="preserve">, изучены основные составляющие жанра, </w:t>
      </w:r>
      <w:r w:rsidR="00232571">
        <w:rPr>
          <w:lang w:val="ru-BY"/>
        </w:rPr>
        <w:t>рассмотрены</w:t>
      </w:r>
      <w:r w:rsidR="00232571">
        <w:t xml:space="preserve"> </w:t>
      </w:r>
      <w:r w:rsidR="00011011">
        <w:t>достоинства и недостатки игр-аналогов.</w:t>
      </w:r>
    </w:p>
    <w:p w14:paraId="2925CDD3" w14:textId="7240A043" w:rsidR="00CA431E" w:rsidRDefault="00803FE4" w:rsidP="00CA431E">
      <w:pPr>
        <w:ind w:firstLine="708"/>
        <w:contextualSpacing w:val="0"/>
      </w:pPr>
      <w:r>
        <w:rPr>
          <w:lang w:val="ru-BY"/>
        </w:rPr>
        <w:t xml:space="preserve">Были сравнены платформы для </w:t>
      </w:r>
      <w:r>
        <w:t>разработки видеоигр</w:t>
      </w:r>
      <w:r>
        <w:rPr>
          <w:lang w:val="ru-BY"/>
        </w:rPr>
        <w:t xml:space="preserve"> </w:t>
      </w:r>
      <w:r>
        <w:rPr>
          <w:lang w:val="en-US"/>
        </w:rPr>
        <w:t>Unreal</w:t>
      </w:r>
      <w:r w:rsidRPr="00845688">
        <w:t xml:space="preserve"> </w:t>
      </w:r>
      <w:r>
        <w:rPr>
          <w:lang w:val="en-US"/>
        </w:rPr>
        <w:t>Engine</w:t>
      </w:r>
      <w:r w:rsidRPr="00845688">
        <w:t xml:space="preserve"> </w:t>
      </w:r>
      <w:r>
        <w:rPr>
          <w:lang w:val="ru-BY"/>
        </w:rPr>
        <w:t xml:space="preserve">и </w:t>
      </w:r>
      <w:r>
        <w:rPr>
          <w:lang w:val="en-US"/>
        </w:rPr>
        <w:t>Unity</w:t>
      </w:r>
      <w:r w:rsidRPr="00845688">
        <w:t>.</w:t>
      </w:r>
      <w:r w:rsidR="00B93205" w:rsidRPr="00845688">
        <w:t xml:space="preserve"> </w:t>
      </w:r>
      <w:r w:rsidR="00B93205">
        <w:rPr>
          <w:lang w:val="ru-BY"/>
        </w:rPr>
        <w:t>Вы</w:t>
      </w:r>
      <w:r w:rsidR="00DB4972">
        <w:t>бор</w:t>
      </w:r>
      <w:r w:rsidR="00F02E03">
        <w:rPr>
          <w:lang w:val="ru-BY"/>
        </w:rPr>
        <w:t xml:space="preserve"> был сделан</w:t>
      </w:r>
      <w:r w:rsidR="00DB4972">
        <w:t xml:space="preserve"> в пользу игровой платформы </w:t>
      </w:r>
      <w:r w:rsidR="00DB4972">
        <w:rPr>
          <w:lang w:val="en-US"/>
        </w:rPr>
        <w:t>Unity</w:t>
      </w:r>
      <w:r w:rsidR="009866F8" w:rsidRPr="00011011">
        <w:t>.</w:t>
      </w:r>
    </w:p>
    <w:p w14:paraId="39D7E242" w14:textId="643FF396" w:rsidR="00CA431E" w:rsidRDefault="0098246B" w:rsidP="00CA431E">
      <w:pPr>
        <w:ind w:firstLine="708"/>
        <w:contextualSpacing w:val="0"/>
      </w:pPr>
      <w:r>
        <w:t>Были спроектированы правила игры, придуманы различные ловушки, противники; проработаны системы бонусов и система начисления очков.</w:t>
      </w:r>
      <w:r w:rsidR="00F02E03">
        <w:rPr>
          <w:lang w:val="ru-BY"/>
        </w:rPr>
        <w:t xml:space="preserve"> Реализовано </w:t>
      </w:r>
      <w:r w:rsidR="0051623A">
        <w:rPr>
          <w:lang w:val="ru-BY"/>
        </w:rPr>
        <w:t>три</w:t>
      </w:r>
      <w:r w:rsidR="00F02E03">
        <w:rPr>
          <w:lang w:val="ru-BY"/>
        </w:rPr>
        <w:t xml:space="preserve"> типа</w:t>
      </w:r>
      <w:r w:rsidR="00C35683">
        <w:rPr>
          <w:lang w:val="ru-BY"/>
        </w:rPr>
        <w:t xml:space="preserve"> </w:t>
      </w:r>
      <w:r w:rsidR="00F02E03">
        <w:rPr>
          <w:lang w:val="ru-BY"/>
        </w:rPr>
        <w:t xml:space="preserve">препятствий: ловушки </w:t>
      </w:r>
      <w:proofErr w:type="spellStart"/>
      <w:r w:rsidR="00F02E03" w:rsidRPr="00845688">
        <w:t>Spikes</w:t>
      </w:r>
      <w:proofErr w:type="spellEnd"/>
      <w:r w:rsidR="009C5544" w:rsidRPr="00845688">
        <w:t xml:space="preserve"> и </w:t>
      </w:r>
      <w:proofErr w:type="spellStart"/>
      <w:r w:rsidR="00F02E03" w:rsidRPr="00845688">
        <w:t>ArrowTrap</w:t>
      </w:r>
      <w:proofErr w:type="spellEnd"/>
      <w:r w:rsidR="009C5544" w:rsidRPr="00845688">
        <w:t>, прот</w:t>
      </w:r>
      <w:r w:rsidR="00F0071D">
        <w:t>ив</w:t>
      </w:r>
      <w:r w:rsidR="009C5544" w:rsidRPr="00845688">
        <w:t>ник</w:t>
      </w:r>
      <w:r w:rsidR="00F02E03" w:rsidRPr="00845688">
        <w:t xml:space="preserve"> </w:t>
      </w:r>
      <w:proofErr w:type="spellStart"/>
      <w:r w:rsidR="00F02E03" w:rsidRPr="00845688">
        <w:t>MeleeEnemy</w:t>
      </w:r>
      <w:proofErr w:type="spellEnd"/>
      <w:r w:rsidR="00C35683" w:rsidRPr="00845688">
        <w:t>.</w:t>
      </w:r>
      <w:r w:rsidR="0051623A" w:rsidRPr="00845688">
        <w:t xml:space="preserve"> </w:t>
      </w:r>
      <w:proofErr w:type="spellStart"/>
      <w:r w:rsidR="0051623A" w:rsidRPr="00845688">
        <w:t>Разр</w:t>
      </w:r>
      <w:proofErr w:type="spellEnd"/>
      <w:r w:rsidR="0051623A">
        <w:rPr>
          <w:rStyle w:val="afff2"/>
          <w:lang w:val="ru-BY"/>
        </w:rPr>
        <w:t>аботаны три бонуса</w:t>
      </w:r>
      <w:r w:rsidR="000741B4">
        <w:rPr>
          <w:rStyle w:val="afff2"/>
          <w:lang w:val="ru-BY"/>
        </w:rPr>
        <w:t>:</w:t>
      </w:r>
      <w:r w:rsidR="00961642">
        <w:rPr>
          <w:rStyle w:val="afff2"/>
          <w:lang w:val="ru-BY"/>
        </w:rPr>
        <w:t xml:space="preserve"> </w:t>
      </w:r>
      <w:proofErr w:type="spellStart"/>
      <w:r w:rsidR="00961642">
        <w:rPr>
          <w:lang w:val="en-US"/>
        </w:rPr>
        <w:t>DestructionCollectible</w:t>
      </w:r>
      <w:proofErr w:type="spellEnd"/>
      <w:r w:rsidR="00961642" w:rsidRPr="00845688">
        <w:t xml:space="preserve">, </w:t>
      </w:r>
      <w:r w:rsidR="00961642">
        <w:rPr>
          <w:lang w:val="en-US"/>
        </w:rPr>
        <w:t>HealthCollectible</w:t>
      </w:r>
      <w:r w:rsidR="00961642" w:rsidRPr="00845688">
        <w:t xml:space="preserve">, </w:t>
      </w:r>
      <w:r w:rsidR="00961642">
        <w:rPr>
          <w:lang w:val="en-US"/>
        </w:rPr>
        <w:t>SteelShoesCollectible</w:t>
      </w:r>
      <w:r w:rsidR="00961642">
        <w:rPr>
          <w:lang w:val="ru-BY"/>
        </w:rPr>
        <w:t>.</w:t>
      </w:r>
      <w:r w:rsidR="004A4C3D">
        <w:rPr>
          <w:lang w:val="ru-BY"/>
        </w:rPr>
        <w:t xml:space="preserve"> Создана одна оригинальная анимация применения бонуса </w:t>
      </w:r>
      <w:proofErr w:type="spellStart"/>
      <w:r w:rsidR="004A4C3D">
        <w:rPr>
          <w:lang w:val="en-US"/>
        </w:rPr>
        <w:t>DestructionCollectible</w:t>
      </w:r>
      <w:proofErr w:type="spellEnd"/>
      <w:r w:rsidR="004A4C3D" w:rsidRPr="00845688">
        <w:t>.</w:t>
      </w:r>
      <w:r w:rsidR="00B10CFA">
        <w:rPr>
          <w:lang w:val="ru-BY"/>
        </w:rPr>
        <w:t xml:space="preserve"> </w:t>
      </w:r>
      <w:r w:rsidR="00B10CFA">
        <w:t>Был разработан пользовательский интерфейс игры, оформлено визуальное представление игры.</w:t>
      </w:r>
    </w:p>
    <w:p w14:paraId="2A0FD5CB" w14:textId="77777777" w:rsidR="00CA431E" w:rsidRDefault="00CA431E" w:rsidP="00CA431E">
      <w:pPr>
        <w:ind w:firstLine="708"/>
        <w:contextualSpacing w:val="0"/>
      </w:pPr>
      <w:r>
        <w:rPr>
          <w:lang w:val="ru-BY"/>
        </w:rPr>
        <w:t xml:space="preserve">Видеоигра разработана для операционной системы </w:t>
      </w:r>
      <w:r>
        <w:rPr>
          <w:lang w:val="en-US"/>
        </w:rPr>
        <w:t>Windows</w:t>
      </w:r>
      <w:r>
        <w:rPr>
          <w:lang w:val="ru-BY"/>
        </w:rPr>
        <w:t xml:space="preserve"> с использованием платформы </w:t>
      </w:r>
      <w:r>
        <w:rPr>
          <w:lang w:val="en-US"/>
        </w:rPr>
        <w:t>Unity</w:t>
      </w:r>
      <w:r>
        <w:rPr>
          <w:lang w:val="ru-BY"/>
        </w:rPr>
        <w:t xml:space="preserve"> и языка программирования</w:t>
      </w:r>
      <w:r w:rsidRPr="008F140D">
        <w:t xml:space="preserve"> </w:t>
      </w:r>
      <w:r>
        <w:rPr>
          <w:lang w:val="en-US"/>
        </w:rPr>
        <w:t>C</w:t>
      </w:r>
      <w:r w:rsidRPr="002D653B">
        <w:t>#</w:t>
      </w:r>
      <w:r>
        <w:t>,</w:t>
      </w:r>
      <w:r>
        <w:rPr>
          <w:lang w:val="ru-BY"/>
        </w:rPr>
        <w:t xml:space="preserve"> спрайтов и анимаций из магазина </w:t>
      </w:r>
      <w:r>
        <w:rPr>
          <w:lang w:val="en-US"/>
        </w:rPr>
        <w:t>Unity</w:t>
      </w:r>
      <w:r w:rsidRPr="008B644B">
        <w:t xml:space="preserve"> </w:t>
      </w:r>
      <w:r>
        <w:rPr>
          <w:lang w:val="en-US"/>
        </w:rPr>
        <w:t>Asset</w:t>
      </w:r>
      <w:r w:rsidRPr="008B644B">
        <w:t xml:space="preserve"> </w:t>
      </w:r>
      <w:r>
        <w:rPr>
          <w:lang w:val="en-US"/>
        </w:rPr>
        <w:t>Store</w:t>
      </w:r>
      <w:r>
        <w:rPr>
          <w:lang w:val="ru-BY"/>
        </w:rPr>
        <w:t>.</w:t>
      </w:r>
    </w:p>
    <w:p w14:paraId="44917930" w14:textId="4996303C" w:rsidR="007F4F27" w:rsidRDefault="00CA431E" w:rsidP="00845688">
      <w:pPr>
        <w:ind w:firstLine="708"/>
        <w:contextualSpacing w:val="0"/>
      </w:pPr>
      <w:r>
        <w:rPr>
          <w:lang w:val="ru-BY"/>
        </w:rPr>
        <w:t>Игра предлагает игроку справляться</w:t>
      </w:r>
      <w:r w:rsidR="00CB4D96">
        <w:t xml:space="preserve"> с</w:t>
      </w:r>
      <w:r>
        <w:rPr>
          <w:lang w:val="ru-BY"/>
        </w:rPr>
        <w:t xml:space="preserve"> разнообразны</w:t>
      </w:r>
      <w:r w:rsidR="00CB4D96">
        <w:t>ми</w:t>
      </w:r>
      <w:r>
        <w:rPr>
          <w:lang w:val="ru-BY"/>
        </w:rPr>
        <w:t xml:space="preserve"> препятствия</w:t>
      </w:r>
      <w:r w:rsidR="005222F5">
        <w:t>ми</w:t>
      </w:r>
      <w:r>
        <w:rPr>
          <w:lang w:val="ru-BY"/>
        </w:rPr>
        <w:t xml:space="preserve">, преодоление которых усложняется с ходом игры. Система бонусов делает игру еще более разнообразной, предоставляя игроку выбор тактик прохождения. </w:t>
      </w:r>
      <w:r w:rsidR="00A15015">
        <w:rPr>
          <w:lang w:val="ru-BY"/>
        </w:rPr>
        <w:t xml:space="preserve">Созданная видеоигра позволяет провести в ней неограниченное количество времени, так </w:t>
      </w:r>
      <w:r w:rsidR="00114CC2">
        <w:t xml:space="preserve">как </w:t>
      </w:r>
      <w:r w:rsidR="00A15015">
        <w:rPr>
          <w:lang w:val="ru-BY"/>
        </w:rPr>
        <w:t>ее невозможно пройти, но при этом игрок мотивирован совершенствовать свое мастерство и ставить новые рекорды по количеству очков.</w:t>
      </w:r>
    </w:p>
    <w:p w14:paraId="51CB4D20" w14:textId="65FEF513" w:rsidR="007F4F27" w:rsidRDefault="007F4F27">
      <w:pPr>
        <w:spacing w:line="240" w:lineRule="auto"/>
        <w:ind w:firstLine="0"/>
        <w:contextualSpacing w:val="0"/>
        <w:jc w:val="left"/>
        <w:rPr>
          <w:rFonts w:eastAsiaTheme="majorEastAsia" w:cs="Times New Roman"/>
          <w:b/>
          <w:caps/>
          <w:sz w:val="32"/>
          <w:szCs w:val="32"/>
        </w:rPr>
      </w:pPr>
      <w:r>
        <w:br w:type="page"/>
      </w:r>
    </w:p>
    <w:p w14:paraId="7B894875" w14:textId="77777777" w:rsidR="007F4F27" w:rsidRDefault="007F4F27" w:rsidP="0084750F">
      <w:pPr>
        <w:pStyle w:val="affa"/>
      </w:pPr>
    </w:p>
    <w:p w14:paraId="2091E140" w14:textId="218DA3A2" w:rsidR="004B0CFC" w:rsidRPr="00624569" w:rsidRDefault="00624569" w:rsidP="0084750F">
      <w:pPr>
        <w:pStyle w:val="affa"/>
      </w:pPr>
      <w:bookmarkStart w:id="31" w:name="_Toc134632497"/>
      <w:r>
        <w:t>СПИСОК ИСПОЛЬЗОВАННОЙ ЛИТЕРАТУРЫ</w:t>
      </w:r>
      <w:bookmarkEnd w:id="31"/>
    </w:p>
    <w:p w14:paraId="18B7AE83" w14:textId="77777777" w:rsidR="00B22378" w:rsidRPr="0046628E" w:rsidRDefault="00B22378" w:rsidP="00B22378">
      <w:pPr>
        <w:pStyle w:val="aff0"/>
        <w:numPr>
          <w:ilvl w:val="0"/>
          <w:numId w:val="7"/>
        </w:numPr>
        <w:ind w:left="0" w:firstLine="851"/>
        <w:rPr>
          <w:lang w:val="en-US"/>
        </w:rPr>
      </w:pPr>
      <w:r w:rsidRPr="0046628E">
        <w:rPr>
          <w:lang w:val="en-US"/>
        </w:rPr>
        <w:t xml:space="preserve">Video Gaming Industry &amp; Its Revenue Shift [Electronic resource] – Mode of access: </w:t>
      </w:r>
      <w:hyperlink r:id="rId19" w:history="1">
        <w:r w:rsidRPr="00DA000B">
          <w:rPr>
            <w:rStyle w:val="aff"/>
            <w:color w:val="auto"/>
            <w:u w:val="none"/>
            <w:lang w:val="en-US"/>
          </w:rPr>
          <w:t>https://www.forbes.com/sites/ilkerkoksal/2019/11/08/video-gaming-industry--its-revenue-shift/</w:t>
        </w:r>
      </w:hyperlink>
      <w:r w:rsidRPr="0046628E">
        <w:rPr>
          <w:lang w:val="en-US"/>
        </w:rPr>
        <w:t xml:space="preserve"> – Date of access: 13.03.2023.</w:t>
      </w:r>
    </w:p>
    <w:p w14:paraId="77A1EF19" w14:textId="02EAC5DD" w:rsidR="00E70A13" w:rsidRPr="0046628E" w:rsidRDefault="00E70A13" w:rsidP="0046628E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 w:rsidRPr="00FE7A91">
        <w:t xml:space="preserve">Н. Н. </w:t>
      </w:r>
      <w:proofErr w:type="spellStart"/>
      <w:r w:rsidRPr="00FE7A91">
        <w:t>Шамгунов</w:t>
      </w:r>
      <w:proofErr w:type="spellEnd"/>
      <w:r w:rsidRPr="00FE7A91">
        <w:t xml:space="preserve">, Г. А. Корнеев, А. А. </w:t>
      </w:r>
      <w:proofErr w:type="spellStart"/>
      <w:r w:rsidRPr="00FE7A91">
        <w:t>Шалыто</w:t>
      </w:r>
      <w:proofErr w:type="spellEnd"/>
      <w:r w:rsidRPr="00FE7A91">
        <w:t xml:space="preserve">. </w:t>
      </w:r>
      <w:proofErr w:type="spellStart"/>
      <w:r w:rsidRPr="00FE7A91">
        <w:t>State</w:t>
      </w:r>
      <w:proofErr w:type="spellEnd"/>
      <w:r w:rsidRPr="00FE7A91">
        <w:t xml:space="preserve"> </w:t>
      </w:r>
      <w:proofErr w:type="spellStart"/>
      <w:r w:rsidRPr="00FE7A91">
        <w:t>Machine</w:t>
      </w:r>
      <w:proofErr w:type="spellEnd"/>
      <w:r w:rsidRPr="00FE7A91">
        <w:t xml:space="preserve"> — новый паттерн объектно-ориентированного проектирования [Электронный ресурс] – Режим доступа: </w:t>
      </w:r>
      <w:hyperlink r:id="rId20" w:history="1">
        <w:r w:rsidRPr="00845688">
          <w:rPr>
            <w:rStyle w:val="aff"/>
            <w:color w:val="auto"/>
            <w:u w:val="none"/>
          </w:rPr>
          <w:t>http://www.softcraft.ru/auto/switch/statemachine/statemachine.pdf</w:t>
        </w:r>
      </w:hyperlink>
      <w:r w:rsidRPr="0046628E">
        <w:t xml:space="preserve"> </w:t>
      </w:r>
      <w:r w:rsidRPr="0046628E">
        <w:rPr>
          <w:rFonts w:cs="Times New Roman"/>
        </w:rPr>
        <w:t xml:space="preserve">– Дата доступа: </w:t>
      </w:r>
      <w:r w:rsidR="00262609" w:rsidRPr="0046628E">
        <w:rPr>
          <w:rFonts w:cs="Times New Roman"/>
        </w:rPr>
        <w:t>04.04</w:t>
      </w:r>
      <w:r w:rsidRPr="0046628E">
        <w:rPr>
          <w:rFonts w:cs="Times New Roman"/>
        </w:rPr>
        <w:t>.2023.</w:t>
      </w:r>
    </w:p>
    <w:p w14:paraId="18798B8E" w14:textId="6059DF44" w:rsidR="008B745C" w:rsidRPr="0046628E" w:rsidRDefault="008B745C" w:rsidP="0046628E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 w:rsidRPr="0046628E">
        <w:rPr>
          <w:lang w:val="en-US"/>
        </w:rPr>
        <w:t xml:space="preserve">C# Documentation [Electronic resource] – Mode of access: </w:t>
      </w:r>
      <w:hyperlink r:id="rId21" w:history="1">
        <w:r w:rsidRPr="00845688">
          <w:rPr>
            <w:rStyle w:val="aff"/>
            <w:color w:val="auto"/>
            <w:u w:val="none"/>
            <w:lang w:val="en-US"/>
          </w:rPr>
          <w:t>https://learn.microsoft.com/en-us/dotnet/csharp/</w:t>
        </w:r>
      </w:hyperlink>
      <w:r w:rsidRPr="0046628E">
        <w:rPr>
          <w:lang w:val="en-US"/>
        </w:rPr>
        <w:t xml:space="preserve"> – Date of access:</w:t>
      </w:r>
      <w:r w:rsidR="00FE0120" w:rsidRPr="0046628E">
        <w:rPr>
          <w:lang w:val="en-US"/>
        </w:rPr>
        <w:t xml:space="preserve"> 16.03</w:t>
      </w:r>
      <w:r w:rsidRPr="0046628E">
        <w:rPr>
          <w:lang w:val="en-US"/>
        </w:rPr>
        <w:t>.2023.</w:t>
      </w:r>
    </w:p>
    <w:p w14:paraId="77E4CD91" w14:textId="77777777" w:rsidR="008B5D45" w:rsidRPr="0046628E" w:rsidRDefault="008B5D45" w:rsidP="0046628E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 w:rsidRPr="0046628E">
        <w:rPr>
          <w:lang w:val="en-US"/>
        </w:rPr>
        <w:t xml:space="preserve">RB Whitaker. The C# Player’s Guide Fifth edition– </w:t>
      </w:r>
      <w:proofErr w:type="spellStart"/>
      <w:r w:rsidRPr="0046628E">
        <w:rPr>
          <w:lang w:val="en-US"/>
        </w:rPr>
        <w:t>Starbound</w:t>
      </w:r>
      <w:proofErr w:type="spellEnd"/>
      <w:r w:rsidRPr="0046628E">
        <w:rPr>
          <w:lang w:val="en-US"/>
        </w:rPr>
        <w:t xml:space="preserve"> Software, 2022 – 495 p.</w:t>
      </w:r>
    </w:p>
    <w:p w14:paraId="1B66B023" w14:textId="1E6C1C5C" w:rsidR="008B745C" w:rsidRPr="0046628E" w:rsidRDefault="008B745C" w:rsidP="0046628E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 w:rsidRPr="0046628E">
        <w:rPr>
          <w:lang w:val="en-US"/>
        </w:rPr>
        <w:t xml:space="preserve">Dinosaur T-Rex Game [Electronic resource] – Mode of access: </w:t>
      </w:r>
      <w:hyperlink r:id="rId22" w:history="1">
        <w:r w:rsidRPr="00845688">
          <w:rPr>
            <w:rStyle w:val="aff"/>
            <w:color w:val="auto"/>
            <w:u w:val="none"/>
            <w:lang w:val="en-US"/>
          </w:rPr>
          <w:t>https://trex-runner.com/</w:t>
        </w:r>
      </w:hyperlink>
      <w:r w:rsidR="003A78E2" w:rsidRPr="0046628E">
        <w:rPr>
          <w:lang w:val="en-US"/>
        </w:rPr>
        <w:t xml:space="preserve"> – Date of access: 12.03</w:t>
      </w:r>
      <w:r w:rsidRPr="0046628E">
        <w:rPr>
          <w:lang w:val="en-US"/>
        </w:rPr>
        <w:t>.2023.</w:t>
      </w:r>
    </w:p>
    <w:p w14:paraId="6ADF6F0E" w14:textId="1B6E19DC" w:rsidR="00F34EEC" w:rsidRPr="0046628E" w:rsidRDefault="00F34EEC" w:rsidP="0046628E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 w:rsidRPr="0046628E">
        <w:rPr>
          <w:lang w:val="en-US"/>
        </w:rPr>
        <w:t xml:space="preserve">Subway Surfers [Electronic resource] – Mode of access: </w:t>
      </w:r>
      <w:hyperlink r:id="rId23" w:history="1">
        <w:r w:rsidRPr="00845688">
          <w:rPr>
            <w:rStyle w:val="aff"/>
            <w:color w:val="auto"/>
            <w:u w:val="none"/>
            <w:lang w:val="en-US"/>
          </w:rPr>
          <w:t>https://sybogames.com/subway-surfers/</w:t>
        </w:r>
      </w:hyperlink>
      <w:r w:rsidRPr="0046628E">
        <w:rPr>
          <w:lang w:val="en-US"/>
        </w:rPr>
        <w:t xml:space="preserve"> – Date of access:</w:t>
      </w:r>
      <w:r w:rsidR="003A78E2" w:rsidRPr="0046628E">
        <w:rPr>
          <w:lang w:val="en-US"/>
        </w:rPr>
        <w:t xml:space="preserve"> 12.03</w:t>
      </w:r>
      <w:r w:rsidRPr="0046628E">
        <w:rPr>
          <w:lang w:val="en-US"/>
        </w:rPr>
        <w:t>.2023.</w:t>
      </w:r>
    </w:p>
    <w:p w14:paraId="565959B2" w14:textId="21C55A12" w:rsidR="0036450D" w:rsidRPr="0046628E" w:rsidRDefault="0036450D" w:rsidP="0046628E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 w:rsidRPr="0046628E">
        <w:rPr>
          <w:lang w:val="en-US"/>
        </w:rPr>
        <w:t>Unity D</w:t>
      </w:r>
      <w:r w:rsidR="007F0BD2" w:rsidRPr="0046628E">
        <w:rPr>
          <w:lang w:val="en-US"/>
        </w:rPr>
        <w:t>ocumentatio</w:t>
      </w:r>
      <w:r w:rsidRPr="0046628E">
        <w:rPr>
          <w:lang w:val="en-US"/>
        </w:rPr>
        <w:t>n</w:t>
      </w:r>
      <w:r w:rsidR="0055758B" w:rsidRPr="0046628E">
        <w:rPr>
          <w:lang w:val="en-US"/>
        </w:rPr>
        <w:t xml:space="preserve"> </w:t>
      </w:r>
      <w:r w:rsidR="00CA3625" w:rsidRPr="0046628E">
        <w:rPr>
          <w:lang w:val="en-US"/>
        </w:rPr>
        <w:t>[</w:t>
      </w:r>
      <w:r w:rsidR="0055758B" w:rsidRPr="0046628E">
        <w:rPr>
          <w:lang w:val="en-US"/>
        </w:rPr>
        <w:t xml:space="preserve">Electronic resource] </w:t>
      </w:r>
      <w:r w:rsidR="00CA3625" w:rsidRPr="0046628E">
        <w:rPr>
          <w:lang w:val="en-US"/>
        </w:rPr>
        <w:t xml:space="preserve">– </w:t>
      </w:r>
      <w:r w:rsidR="0055758B" w:rsidRPr="0046628E">
        <w:rPr>
          <w:lang w:val="en-US"/>
        </w:rPr>
        <w:t>Mode of access</w:t>
      </w:r>
      <w:r w:rsidR="00CA3625" w:rsidRPr="0046628E">
        <w:rPr>
          <w:lang w:val="en-US"/>
        </w:rPr>
        <w:t xml:space="preserve">: </w:t>
      </w:r>
      <w:hyperlink r:id="rId24" w:history="1">
        <w:r w:rsidR="00CA3625" w:rsidRPr="00845688">
          <w:rPr>
            <w:rStyle w:val="aff"/>
            <w:color w:val="auto"/>
            <w:u w:val="none"/>
            <w:lang w:val="en-US"/>
          </w:rPr>
          <w:t>https://docs.unity.com/</w:t>
        </w:r>
      </w:hyperlink>
      <w:r w:rsidR="00CA3625" w:rsidRPr="0046628E">
        <w:rPr>
          <w:lang w:val="en-US"/>
        </w:rPr>
        <w:t xml:space="preserve"> – </w:t>
      </w:r>
      <w:r w:rsidR="0055758B" w:rsidRPr="0046628E">
        <w:rPr>
          <w:lang w:val="en-US"/>
        </w:rPr>
        <w:t>Date of access</w:t>
      </w:r>
      <w:r w:rsidR="00961D4F" w:rsidRPr="0046628E">
        <w:rPr>
          <w:lang w:val="en-US"/>
        </w:rPr>
        <w:t>: 13.03</w:t>
      </w:r>
      <w:r w:rsidR="00CA3625" w:rsidRPr="0046628E">
        <w:rPr>
          <w:lang w:val="en-US"/>
        </w:rPr>
        <w:t>.2023</w:t>
      </w:r>
      <w:r w:rsidR="0069470C" w:rsidRPr="0046628E">
        <w:rPr>
          <w:lang w:val="en-US"/>
        </w:rPr>
        <w:t>.</w:t>
      </w:r>
    </w:p>
    <w:p w14:paraId="4AE2E96E" w14:textId="32F32D60" w:rsidR="00B20A6A" w:rsidRPr="0046628E" w:rsidRDefault="00B20A6A" w:rsidP="0046628E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 w:rsidRPr="0046628E">
        <w:rPr>
          <w:lang w:val="ru-BY"/>
        </w:rPr>
        <w:t>Unity: Что представляет из себя Coroutine и зачем там Ienumerator</w:t>
      </w:r>
      <w:r w:rsidRPr="0046628E">
        <w:t xml:space="preserve"> [Электронный ресурс]</w:t>
      </w:r>
      <w:r w:rsidR="00715BE8" w:rsidRPr="0046628E">
        <w:t xml:space="preserve"> – Режим доступа: </w:t>
      </w:r>
      <w:hyperlink r:id="rId25" w:history="1">
        <w:r w:rsidR="00715BE8" w:rsidRPr="00845688">
          <w:rPr>
            <w:rStyle w:val="aff"/>
            <w:color w:val="auto"/>
            <w:u w:val="none"/>
          </w:rPr>
          <w:t>https://habr.com/ru/articles/682320/</w:t>
        </w:r>
      </w:hyperlink>
      <w:r w:rsidR="00715BE8" w:rsidRPr="0046628E">
        <w:t xml:space="preserve"> – Дата доступа:</w:t>
      </w:r>
      <w:r w:rsidR="00A63407" w:rsidRPr="0046628E">
        <w:t xml:space="preserve"> 09.04</w:t>
      </w:r>
      <w:r w:rsidR="00457FC4" w:rsidRPr="0046628E">
        <w:t>.2023</w:t>
      </w:r>
    </w:p>
    <w:p w14:paraId="36207C64" w14:textId="31338911" w:rsidR="00D7010E" w:rsidRPr="0046628E" w:rsidRDefault="00D7010E" w:rsidP="00845688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 w:rsidRPr="0046628E">
        <w:rPr>
          <w:lang w:val="en-US"/>
        </w:rPr>
        <w:t>Unity Asset Store [Electronic resource] – Mode of access: https://assetstore.unity.com/ – Date of access: 13.03.2023.</w:t>
      </w:r>
    </w:p>
    <w:p w14:paraId="6AF232D5" w14:textId="3FC9B2D2" w:rsidR="00CF3F3D" w:rsidRPr="0046628E" w:rsidRDefault="00CF3F3D" w:rsidP="0046628E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 w:rsidRPr="0046628E">
        <w:rPr>
          <w:lang w:val="ru-BY"/>
        </w:rPr>
        <w:t>Unreal Engine 5 Documentation</w:t>
      </w:r>
      <w:r w:rsidRPr="0046628E">
        <w:rPr>
          <w:lang w:val="en-US"/>
        </w:rPr>
        <w:t xml:space="preserve"> [Electronic resource] – Mode of access: </w:t>
      </w:r>
      <w:hyperlink r:id="rId26" w:history="1">
        <w:r w:rsidRPr="00845688">
          <w:rPr>
            <w:rStyle w:val="aff"/>
            <w:color w:val="auto"/>
            <w:u w:val="none"/>
            <w:lang w:val="en-US"/>
          </w:rPr>
          <w:t>https://docs.unrealengine.com/5.0/en-US/</w:t>
        </w:r>
      </w:hyperlink>
      <w:r w:rsidRPr="0046628E">
        <w:rPr>
          <w:lang w:val="en-US"/>
        </w:rPr>
        <w:t xml:space="preserve"> – Date of access:</w:t>
      </w:r>
      <w:r w:rsidR="009508CC" w:rsidRPr="0046628E">
        <w:rPr>
          <w:lang w:val="en-US"/>
        </w:rPr>
        <w:t xml:space="preserve"> 13.03</w:t>
      </w:r>
      <w:r w:rsidRPr="0046628E">
        <w:rPr>
          <w:lang w:val="en-US"/>
        </w:rPr>
        <w:t>.2023</w:t>
      </w:r>
      <w:r w:rsidR="00865730" w:rsidRPr="0046628E">
        <w:rPr>
          <w:lang w:val="en-US"/>
        </w:rPr>
        <w:t>.</w:t>
      </w:r>
    </w:p>
    <w:p w14:paraId="376C3D8F" w14:textId="4538A1DF" w:rsidR="00690B5F" w:rsidRPr="0046628E" w:rsidRDefault="00690B5F" w:rsidP="0046628E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 w:rsidRPr="0046628E">
        <w:rPr>
          <w:lang w:val="ru-BY"/>
        </w:rPr>
        <w:t>Visual Studio documentation</w:t>
      </w:r>
      <w:r w:rsidRPr="0046628E">
        <w:rPr>
          <w:lang w:val="en-US"/>
        </w:rPr>
        <w:t xml:space="preserve"> [Electronic resource] – Mode of access: </w:t>
      </w:r>
      <w:hyperlink r:id="rId27" w:history="1">
        <w:r w:rsidRPr="00845688">
          <w:rPr>
            <w:rStyle w:val="aff"/>
            <w:color w:val="auto"/>
            <w:u w:val="none"/>
            <w:lang w:val="en-US"/>
          </w:rPr>
          <w:t>https://learn.microsoft.com/en-us/visualstudio/windows/?view=vs-2022</w:t>
        </w:r>
      </w:hyperlink>
      <w:r w:rsidRPr="0046628E">
        <w:rPr>
          <w:lang w:val="en-US"/>
        </w:rPr>
        <w:t xml:space="preserve"> – Date of access: </w:t>
      </w:r>
      <w:r w:rsidR="003E4D05" w:rsidRPr="0046628E">
        <w:rPr>
          <w:lang w:val="en-US"/>
        </w:rPr>
        <w:t>23.02</w:t>
      </w:r>
      <w:r w:rsidRPr="0046628E">
        <w:rPr>
          <w:lang w:val="en-US"/>
        </w:rPr>
        <w:t>.2023.</w:t>
      </w:r>
    </w:p>
    <w:p w14:paraId="4525B4AE" w14:textId="2B1D2A13" w:rsidR="00E12CD7" w:rsidRPr="0046628E" w:rsidRDefault="004A325F" w:rsidP="0046628E">
      <w:pPr>
        <w:pStyle w:val="aff0"/>
        <w:numPr>
          <w:ilvl w:val="0"/>
          <w:numId w:val="7"/>
        </w:numPr>
        <w:ind w:left="0" w:firstLine="851"/>
        <w:rPr>
          <w:lang w:val="en-US"/>
        </w:rPr>
      </w:pPr>
      <w:r w:rsidRPr="0046628E">
        <w:rPr>
          <w:lang w:val="en-US"/>
        </w:rPr>
        <w:t xml:space="preserve">PixilArt [Electronic resource] – Mode of access: </w:t>
      </w:r>
      <w:hyperlink r:id="rId28" w:history="1">
        <w:r w:rsidRPr="00845688">
          <w:rPr>
            <w:rStyle w:val="aff"/>
            <w:color w:val="auto"/>
            <w:u w:val="none"/>
            <w:lang w:val="en-US"/>
          </w:rPr>
          <w:t>https://www.pixilart.com/</w:t>
        </w:r>
      </w:hyperlink>
      <w:r w:rsidRPr="0046628E">
        <w:rPr>
          <w:lang w:val="en-US"/>
        </w:rPr>
        <w:t xml:space="preserve"> – Date of access: </w:t>
      </w:r>
      <w:r w:rsidR="009F1DA2" w:rsidRPr="0046628E">
        <w:rPr>
          <w:lang w:val="en-US"/>
        </w:rPr>
        <w:t>11</w:t>
      </w:r>
      <w:r w:rsidRPr="0046628E">
        <w:rPr>
          <w:lang w:val="en-US"/>
        </w:rPr>
        <w:t>.04.2023.</w:t>
      </w:r>
    </w:p>
    <w:p w14:paraId="73C7F935" w14:textId="77777777" w:rsidR="00E12CD7" w:rsidRDefault="00E12CD7">
      <w:pPr>
        <w:spacing w:line="240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14:paraId="020D69EB" w14:textId="371B82B7" w:rsidR="004A325F" w:rsidRDefault="00E12CD7" w:rsidP="00E12CD7">
      <w:pPr>
        <w:pStyle w:val="affa"/>
      </w:pPr>
      <w:bookmarkStart w:id="32" w:name="_Toc134632498"/>
      <w:r>
        <w:lastRenderedPageBreak/>
        <w:t>Приложения</w:t>
      </w:r>
      <w:bookmarkEnd w:id="32"/>
    </w:p>
    <w:p w14:paraId="6185F384" w14:textId="73B2D073" w:rsidR="00E12CD7" w:rsidRPr="00452BF3" w:rsidRDefault="00E12CD7" w:rsidP="00452BF3">
      <w:pPr>
        <w:pStyle w:val="aff3"/>
      </w:pPr>
      <w:r w:rsidRPr="00452BF3">
        <w:t>Приложение А</w:t>
      </w:r>
    </w:p>
    <w:p w14:paraId="661D52EE" w14:textId="15992248" w:rsidR="00452BF3" w:rsidRPr="00494815" w:rsidRDefault="00330FE1" w:rsidP="00452BF3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AF408D" wp14:editId="1F38725F">
                <wp:simplePos x="0" y="0"/>
                <wp:positionH relativeFrom="margin">
                  <wp:posOffset>1021926</wp:posOffset>
                </wp:positionH>
                <wp:positionV relativeFrom="paragraph">
                  <wp:posOffset>6213263</wp:posOffset>
                </wp:positionV>
                <wp:extent cx="4381500" cy="635"/>
                <wp:effectExtent l="0" t="0" r="0" b="1905"/>
                <wp:wrapTopAndBottom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D1A787" w14:textId="0F347452" w:rsidR="00C95566" w:rsidRPr="002B49E5" w:rsidRDefault="00C95566" w:rsidP="002B49E5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>
                              <w:t>Рисунок А5 – анимация падения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AF408D" id="_x0000_t202" coordsize="21600,21600" o:spt="202" path="m,l,21600r21600,l21600,xe">
                <v:stroke joinstyle="miter"/>
                <v:path gradientshapeok="t" o:connecttype="rect"/>
              </v:shapetype>
              <v:shape id="Надпись 24" o:spid="_x0000_s1026" type="#_x0000_t202" style="position:absolute;left:0;text-align:left;margin-left:80.45pt;margin-top:489.25pt;width:345pt;height:.05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" stroked="f">
                <v:textbox style="mso-fit-shape-to-text:t" inset="0,0,0,0">
                  <w:txbxContent>
                    <w:p w14:paraId="70D1A787" w14:textId="0F347452" w:rsidR="00C95566" w:rsidRPr="002B49E5" w:rsidRDefault="00C95566" w:rsidP="002B49E5">
                      <w:pPr>
                        <w:pStyle w:val="afff3"/>
                        <w:rPr>
                          <w:lang w:val="ru-BY"/>
                        </w:rPr>
                      </w:pPr>
                      <w:r>
                        <w:t>Рисунок А5 – анимация падения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09440" behindDoc="0" locked="0" layoutInCell="1" allowOverlap="1" wp14:anchorId="24E638F3" wp14:editId="2EBEBBDF">
            <wp:simplePos x="0" y="0"/>
            <wp:positionH relativeFrom="margin">
              <wp:posOffset>1118870</wp:posOffset>
            </wp:positionH>
            <wp:positionV relativeFrom="paragraph">
              <wp:posOffset>5461424</wp:posOffset>
            </wp:positionV>
            <wp:extent cx="4322445" cy="609600"/>
            <wp:effectExtent l="19050" t="19050" r="20955" b="19050"/>
            <wp:wrapTopAndBottom/>
            <wp:docPr id="23" name="Рисунок 23" descr="C:\Users\AdminNB\AppData\Local\Microsoft\Windows\INetCache\Content.Word\HeroKnight-F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NB\AppData\Local\Microsoft\Windows\INetCache\Content.Word\HeroKnight-Fall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609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0F91E3" wp14:editId="1BC76DF8">
                <wp:simplePos x="0" y="0"/>
                <wp:positionH relativeFrom="margin">
                  <wp:posOffset>1489710</wp:posOffset>
                </wp:positionH>
                <wp:positionV relativeFrom="paragraph">
                  <wp:posOffset>4920403</wp:posOffset>
                </wp:positionV>
                <wp:extent cx="3429000" cy="635"/>
                <wp:effectExtent l="0" t="0" r="0" b="1905"/>
                <wp:wrapTopAndBottom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B34AD0" w14:textId="7584D92E" w:rsidR="00C95566" w:rsidRPr="00692494" w:rsidRDefault="00C95566" w:rsidP="00692494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>
                              <w:t>Рисунок А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t xml:space="preserve"> – анимация прыжка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F91E3" id="Надпись 22" o:spid="_x0000_s1027" type="#_x0000_t202" style="position:absolute;left:0;text-align:left;margin-left:117.3pt;margin-top:387.45pt;width:270pt;height:.0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" stroked="f">
                <v:textbox style="mso-fit-shape-to-text:t" inset="0,0,0,0">
                  <w:txbxContent>
                    <w:p w14:paraId="20B34AD0" w14:textId="7584D92E" w:rsidR="00C95566" w:rsidRPr="00692494" w:rsidRDefault="00C95566" w:rsidP="00692494">
                      <w:pPr>
                        <w:pStyle w:val="afff3"/>
                        <w:rPr>
                          <w:lang w:val="ru-BY"/>
                        </w:rPr>
                      </w:pPr>
                      <w:r>
                        <w:t>Рисунок А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t xml:space="preserve"> – анимация прыжка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06368" behindDoc="0" locked="0" layoutInCell="1" allowOverlap="1" wp14:anchorId="165F598E" wp14:editId="55FA7066">
            <wp:simplePos x="0" y="0"/>
            <wp:positionH relativeFrom="margin">
              <wp:posOffset>1796415</wp:posOffset>
            </wp:positionH>
            <wp:positionV relativeFrom="paragraph">
              <wp:posOffset>4308263</wp:posOffset>
            </wp:positionV>
            <wp:extent cx="3099435" cy="563880"/>
            <wp:effectExtent l="19050" t="19050" r="24765" b="26670"/>
            <wp:wrapTopAndBottom/>
            <wp:docPr id="20" name="Рисунок 20" descr="C:\Users\AdminNB\AppData\Local\Microsoft\Windows\INetCache\Content.Word\HeroKnight-J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NB\AppData\Local\Microsoft\Windows\INetCache\Content.Word\HeroKnight-Jump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5638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D0BF2C" wp14:editId="5E8BCA6E">
                <wp:simplePos x="0" y="0"/>
                <wp:positionH relativeFrom="margin">
                  <wp:align>right</wp:align>
                </wp:positionH>
                <wp:positionV relativeFrom="paragraph">
                  <wp:posOffset>3898477</wp:posOffset>
                </wp:positionV>
                <wp:extent cx="6305550" cy="635"/>
                <wp:effectExtent l="0" t="0" r="0" b="1905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8EE1A4" w14:textId="5EA9BF2E" w:rsidR="00C95566" w:rsidRPr="00AB6CC6" w:rsidRDefault="00C95566" w:rsidP="00AB6CC6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>
                              <w:t>Рисунок А3 – анимация удара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0BF2C" id="Надпись 14" o:spid="_x0000_s1028" type="#_x0000_t202" style="position:absolute;left:0;text-align:left;margin-left:445.3pt;margin-top:306.95pt;width:496.5pt;height:.05pt;z-index:2517053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" stroked="f">
                <v:textbox style="mso-fit-shape-to-text:t" inset="0,0,0,0">
                  <w:txbxContent>
                    <w:p w14:paraId="348EE1A4" w14:textId="5EA9BF2E" w:rsidR="00C95566" w:rsidRPr="00AB6CC6" w:rsidRDefault="00C95566" w:rsidP="00AB6CC6">
                      <w:pPr>
                        <w:pStyle w:val="afff3"/>
                        <w:rPr>
                          <w:lang w:val="ru-BY"/>
                        </w:rPr>
                      </w:pPr>
                      <w:r>
                        <w:t>Рисунок А3 – анимация удара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57568" behindDoc="0" locked="0" layoutInCell="1" allowOverlap="1" wp14:anchorId="4465FFC3" wp14:editId="0E4DA041">
            <wp:simplePos x="0" y="0"/>
            <wp:positionH relativeFrom="margin">
              <wp:align>center</wp:align>
            </wp:positionH>
            <wp:positionV relativeFrom="paragraph">
              <wp:posOffset>3190240</wp:posOffset>
            </wp:positionV>
            <wp:extent cx="3923665" cy="632460"/>
            <wp:effectExtent l="19050" t="19050" r="19685" b="15240"/>
            <wp:wrapTopAndBottom/>
            <wp:docPr id="1190302998" name="Picture 1190302998" descr="C:\Users\AdminNB\AppData\Local\Microsoft\Windows\INetCache\Content.Word\HeroKnight-At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NB\AppData\Local\Microsoft\Windows\INetCache\Content.Word\HeroKnight-Atta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35" b="1586"/>
                    <a:stretch/>
                  </pic:blipFill>
                  <pic:spPr bwMode="auto">
                    <a:xfrm>
                      <a:off x="0" y="0"/>
                      <a:ext cx="3923665" cy="6324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00224" behindDoc="0" locked="0" layoutInCell="1" allowOverlap="1" wp14:anchorId="5789A351" wp14:editId="6C82A49B">
            <wp:simplePos x="0" y="0"/>
            <wp:positionH relativeFrom="margin">
              <wp:align>center</wp:align>
            </wp:positionH>
            <wp:positionV relativeFrom="paragraph">
              <wp:posOffset>2504863</wp:posOffset>
            </wp:positionV>
            <wp:extent cx="4011930" cy="558800"/>
            <wp:effectExtent l="19050" t="19050" r="26670" b="12700"/>
            <wp:wrapTopAndBottom/>
            <wp:docPr id="9" name="Рисунок 9" descr="C:\Users\AdminNB\AppData\Local\Microsoft\Windows\INetCache\Content.Word\HeroKnight-At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NB\AppData\Local\Microsoft\Windows\INetCache\Content.Word\HeroKnight-Atta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24" b="1586"/>
                    <a:stretch/>
                  </pic:blipFill>
                  <pic:spPr bwMode="auto">
                    <a:xfrm>
                      <a:off x="0" y="0"/>
                      <a:ext cx="4011930" cy="558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95104" behindDoc="0" locked="0" layoutInCell="1" allowOverlap="1" wp14:anchorId="3387985B" wp14:editId="73A4AEA2">
            <wp:simplePos x="0" y="0"/>
            <wp:positionH relativeFrom="margin">
              <wp:align>right</wp:align>
            </wp:positionH>
            <wp:positionV relativeFrom="paragraph">
              <wp:posOffset>326602</wp:posOffset>
            </wp:positionV>
            <wp:extent cx="6576060" cy="549910"/>
            <wp:effectExtent l="19050" t="19050" r="15240" b="21590"/>
            <wp:wrapTopAndBottom/>
            <wp:docPr id="1" name="Рисунок 1" descr="C:\Users\AdminNB\AppData\Local\Microsoft\Windows\INetCache\Content.Word\HeroKnight-I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NB\AppData\Local\Microsoft\Windows\INetCache\Content.Word\HeroKnight-Idle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5499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E3CE72" wp14:editId="601B810B">
                <wp:simplePos x="0" y="0"/>
                <wp:positionH relativeFrom="margin">
                  <wp:align>center</wp:align>
                </wp:positionH>
                <wp:positionV relativeFrom="paragraph">
                  <wp:posOffset>1011767</wp:posOffset>
                </wp:positionV>
                <wp:extent cx="5993765" cy="635"/>
                <wp:effectExtent l="0" t="0" r="6985" b="1905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276461" w14:textId="7F1891A7" w:rsidR="00C95566" w:rsidRPr="00E1672C" w:rsidRDefault="00C95566" w:rsidP="00E1672C">
                            <w:pPr>
                              <w:pStyle w:val="afff3"/>
                            </w:pPr>
                            <w:r w:rsidRPr="00E1672C">
                              <w:t>Рисунок А1 – анимация положения покоя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3CE72" id="Надпись 2" o:spid="_x0000_s1029" type="#_x0000_t202" style="position:absolute;left:0;text-align:left;margin-left:0;margin-top:79.65pt;width:471.95pt;height:.0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" stroked="f">
                <v:textbox style="mso-fit-shape-to-text:t" inset="0,0,0,0">
                  <w:txbxContent>
                    <w:p w14:paraId="4F276461" w14:textId="7F1891A7" w:rsidR="00C95566" w:rsidRPr="00E1672C" w:rsidRDefault="00C95566" w:rsidP="00E1672C">
                      <w:pPr>
                        <w:pStyle w:val="afff3"/>
                      </w:pPr>
                      <w:r w:rsidRPr="00E1672C">
                        <w:t>Рисунок А1 – анимация положения покоя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2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0583C8" wp14:editId="1029F796">
                <wp:simplePos x="0" y="0"/>
                <wp:positionH relativeFrom="column">
                  <wp:posOffset>0</wp:posOffset>
                </wp:positionH>
                <wp:positionV relativeFrom="paragraph">
                  <wp:posOffset>1987550</wp:posOffset>
                </wp:positionV>
                <wp:extent cx="6332220" cy="635"/>
                <wp:effectExtent l="0" t="0" r="0" b="1905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294427" w14:textId="5C3C36CD" w:rsidR="00C95566" w:rsidRPr="00C75E68" w:rsidRDefault="00C95566" w:rsidP="002226F6">
                            <w:pPr>
                              <w:pStyle w:val="afff3"/>
                            </w:pPr>
                            <w:r w:rsidRPr="00E1672C">
                              <w:t>Рисунок А</w:t>
                            </w:r>
                            <w:r>
                              <w:t>2</w:t>
                            </w:r>
                            <w:r w:rsidRPr="00E1672C">
                              <w:t xml:space="preserve"> – анимация </w:t>
                            </w:r>
                            <w:r>
                              <w:t>бега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583C8" id="Надпись 11" o:spid="_x0000_s1030" type="#_x0000_t202" style="position:absolute;left:0;text-align:left;margin-left:0;margin-top:156.5pt;width:498.6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" stroked="f">
                <v:textbox style="mso-fit-shape-to-text:t" inset="0,0,0,0">
                  <w:txbxContent>
                    <w:p w14:paraId="1C294427" w14:textId="5C3C36CD" w:rsidR="00C95566" w:rsidRPr="00C75E68" w:rsidRDefault="00C95566" w:rsidP="002226F6">
                      <w:pPr>
                        <w:pStyle w:val="afff3"/>
                      </w:pPr>
                      <w:r w:rsidRPr="00E1672C">
                        <w:t>Рисунок А</w:t>
                      </w:r>
                      <w:r>
                        <w:t>2</w:t>
                      </w:r>
                      <w:r w:rsidRPr="00E1672C">
                        <w:t xml:space="preserve"> – анимация </w:t>
                      </w:r>
                      <w:r>
                        <w:t>бега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6628E">
        <w:rPr>
          <w:noProof/>
          <w:lang w:eastAsia="ru-RU"/>
        </w:rPr>
        <w:drawing>
          <wp:anchor distT="0" distB="0" distL="114300" distR="114300" simplePos="0" relativeHeight="251701248" behindDoc="0" locked="0" layoutInCell="1" allowOverlap="1" wp14:anchorId="59CFBCD2" wp14:editId="41E1F1F4">
            <wp:simplePos x="0" y="0"/>
            <wp:positionH relativeFrom="margin">
              <wp:posOffset>236220</wp:posOffset>
            </wp:positionH>
            <wp:positionV relativeFrom="paragraph">
              <wp:posOffset>1443990</wp:posOffset>
            </wp:positionV>
            <wp:extent cx="6087110" cy="467360"/>
            <wp:effectExtent l="19050" t="19050" r="27940" b="27940"/>
            <wp:wrapTopAndBottom/>
            <wp:docPr id="10" name="Рисунок 10" descr="C:\Users\AdminNB\AppData\Local\Microsoft\Windows\INetCache\Content.Word\HeroKnight-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NB\AppData\Local\Microsoft\Windows\INetCache\Content.Word\HeroKnight-Run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4673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72C">
        <w:t xml:space="preserve">Кадры </w:t>
      </w:r>
      <w:r w:rsidR="00452BF3">
        <w:t>анимации игрового персонажа</w:t>
      </w:r>
      <w:r w:rsidR="00494815">
        <w:rPr>
          <w:lang w:val="ru-BY"/>
        </w:rPr>
        <w:t xml:space="preserve"> из </w:t>
      </w:r>
      <w:r w:rsidR="00494815">
        <w:rPr>
          <w:lang w:val="en-US"/>
        </w:rPr>
        <w:t>Unity</w:t>
      </w:r>
      <w:r w:rsidR="00494815" w:rsidRPr="00845688">
        <w:t xml:space="preserve"> </w:t>
      </w:r>
      <w:r w:rsidR="00494815">
        <w:rPr>
          <w:lang w:val="en-US"/>
        </w:rPr>
        <w:t>Asset</w:t>
      </w:r>
      <w:r w:rsidR="00494815" w:rsidRPr="00845688">
        <w:t xml:space="preserve"> </w:t>
      </w:r>
      <w:r w:rsidR="00494815">
        <w:rPr>
          <w:lang w:val="en-US"/>
        </w:rPr>
        <w:t>Store</w:t>
      </w:r>
    </w:p>
    <w:p w14:paraId="584FCBF7" w14:textId="77777777" w:rsidR="0046628E" w:rsidRPr="000B2E67" w:rsidRDefault="0046628E" w:rsidP="00AB6CC6">
      <w:pPr>
        <w:pStyle w:val="afff3"/>
        <w:jc w:val="both"/>
      </w:pPr>
    </w:p>
    <w:p w14:paraId="7764C164" w14:textId="7EA5548B" w:rsidR="00665228" w:rsidRDefault="00330FE1" w:rsidP="00845688">
      <w:pPr>
        <w:ind w:firstLine="0"/>
        <w:rPr>
          <w:i/>
          <w:caps/>
          <w:color w:val="000000" w:themeColor="text1"/>
          <w:sz w:val="32"/>
          <w:szCs w:val="32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18656" behindDoc="0" locked="0" layoutInCell="1" allowOverlap="1" wp14:anchorId="3AEF499F" wp14:editId="4DDEE5B7">
            <wp:simplePos x="0" y="0"/>
            <wp:positionH relativeFrom="margin">
              <wp:align>center</wp:align>
            </wp:positionH>
            <wp:positionV relativeFrom="paragraph">
              <wp:posOffset>19473</wp:posOffset>
            </wp:positionV>
            <wp:extent cx="1877695" cy="586740"/>
            <wp:effectExtent l="19050" t="19050" r="27305" b="22860"/>
            <wp:wrapTopAndBottom/>
            <wp:docPr id="29" name="Рисунок 29" descr="C:\Users\AdminNB\AppData\Local\Microsoft\Windows\INetCache\Content.Word\HeroKnight-hu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NB\AppData\Local\Microsoft\Windows\INetCache\Content.Word\HeroKnight-hurt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5867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59616" behindDoc="0" locked="0" layoutInCell="1" allowOverlap="1" wp14:anchorId="00613325" wp14:editId="01033F09">
            <wp:simplePos x="0" y="0"/>
            <wp:positionH relativeFrom="margin">
              <wp:align>center</wp:align>
            </wp:positionH>
            <wp:positionV relativeFrom="paragraph">
              <wp:posOffset>1911350</wp:posOffset>
            </wp:positionV>
            <wp:extent cx="4656455" cy="716280"/>
            <wp:effectExtent l="19050" t="19050" r="10795" b="26670"/>
            <wp:wrapTopAndBottom/>
            <wp:docPr id="844072506" name="Picture 844072506" descr="C:\Users\AdminNB\AppData\Local\Microsoft\Windows\INetCache\Content.Word\HeroKnight-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NB\AppData\Local\Microsoft\Windows\INetCache\Content.Word\HeroKnight-Ro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97" t="1" b="-2910"/>
                    <a:stretch/>
                  </pic:blipFill>
                  <pic:spPr bwMode="auto">
                    <a:xfrm>
                      <a:off x="0" y="0"/>
                      <a:ext cx="4656455" cy="7162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12512" behindDoc="0" locked="0" layoutInCell="1" allowOverlap="1" wp14:anchorId="2F3417F8" wp14:editId="27369197">
            <wp:simplePos x="0" y="0"/>
            <wp:positionH relativeFrom="margin">
              <wp:align>center</wp:align>
            </wp:positionH>
            <wp:positionV relativeFrom="paragraph">
              <wp:posOffset>1175385</wp:posOffset>
            </wp:positionV>
            <wp:extent cx="5379720" cy="630555"/>
            <wp:effectExtent l="19050" t="19050" r="11430" b="17145"/>
            <wp:wrapTopAndBottom/>
            <wp:docPr id="25" name="Рисунок 25" descr="C:\Users\AdminNB\AppData\Local\Microsoft\Windows\INetCache\Content.Word\HeroKnight-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NB\AppData\Local\Microsoft\Windows\INetCache\Content.Word\HeroKnight-Ro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63"/>
                    <a:stretch/>
                  </pic:blipFill>
                  <pic:spPr bwMode="auto">
                    <a:xfrm>
                      <a:off x="0" y="0"/>
                      <a:ext cx="5379720" cy="6305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61664" behindDoc="0" locked="0" layoutInCell="1" allowOverlap="1" wp14:anchorId="72D89287" wp14:editId="507F41CE">
            <wp:simplePos x="0" y="0"/>
            <wp:positionH relativeFrom="margin">
              <wp:align>center</wp:align>
            </wp:positionH>
            <wp:positionV relativeFrom="paragraph">
              <wp:posOffset>3716867</wp:posOffset>
            </wp:positionV>
            <wp:extent cx="4344035" cy="571500"/>
            <wp:effectExtent l="19050" t="19050" r="18415" b="19050"/>
            <wp:wrapTopAndBottom/>
            <wp:docPr id="1124529757" name="Picture 1124529757" descr="C:\Users\AdminNB\AppData\Local\Microsoft\Windows\INetCache\Content.Word\HeroKnight-De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NB\AppData\Local\Microsoft\Windows\INetCache\Content.Word\HeroKnight-Deat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96"/>
                    <a:stretch/>
                  </pic:blipFill>
                  <pic:spPr bwMode="auto">
                    <a:xfrm>
                      <a:off x="0" y="0"/>
                      <a:ext cx="4344035" cy="571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E39B58" wp14:editId="7D2BEC82">
                <wp:simplePos x="0" y="0"/>
                <wp:positionH relativeFrom="column">
                  <wp:posOffset>-199814</wp:posOffset>
                </wp:positionH>
                <wp:positionV relativeFrom="paragraph">
                  <wp:posOffset>4323292</wp:posOffset>
                </wp:positionV>
                <wp:extent cx="6336030" cy="635"/>
                <wp:effectExtent l="0" t="0" r="0" b="0"/>
                <wp:wrapTopAndBottom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F63F0D" w14:textId="1F019507" w:rsidR="00C95566" w:rsidRPr="000B2E67" w:rsidRDefault="00C95566" w:rsidP="000B2E67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А</w:t>
                            </w:r>
                            <w:r w:rsidR="00DC2B07">
                              <w:t>8</w:t>
                            </w:r>
                            <w:r>
                              <w:t xml:space="preserve"> – анимация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смерти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39B58" id="Надпись 28" o:spid="_x0000_s1031" type="#_x0000_t202" style="position:absolute;left:0;text-align:left;margin-left:-15.75pt;margin-top:340.4pt;width:498.9pt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" stroked="f">
                <v:textbox style="mso-fit-shape-to-text:t" inset="0,0,0,0">
                  <w:txbxContent>
                    <w:p w14:paraId="28F63F0D" w14:textId="1F019507" w:rsidR="00C95566" w:rsidRPr="000B2E67" w:rsidRDefault="00C95566" w:rsidP="000B2E67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А</w:t>
                      </w:r>
                      <w:r w:rsidR="00DC2B07">
                        <w:t>8</w:t>
                      </w:r>
                      <w:r>
                        <w:t xml:space="preserve"> – анимация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смерти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15584" behindDoc="0" locked="0" layoutInCell="1" allowOverlap="1" wp14:anchorId="749A7D78" wp14:editId="127AF202">
            <wp:simplePos x="0" y="0"/>
            <wp:positionH relativeFrom="page">
              <wp:posOffset>1709420</wp:posOffset>
            </wp:positionH>
            <wp:positionV relativeFrom="paragraph">
              <wp:posOffset>3006513</wp:posOffset>
            </wp:positionV>
            <wp:extent cx="4930775" cy="585470"/>
            <wp:effectExtent l="19050" t="19050" r="22225" b="24130"/>
            <wp:wrapTopAndBottom/>
            <wp:docPr id="27" name="Рисунок 27" descr="C:\Users\AdminNB\AppData\Local\Microsoft\Windows\INetCache\Content.Word\HeroKnight-De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NB\AppData\Local\Microsoft\Windows\INetCache\Content.Word\HeroKnight-Deat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685"/>
                    <a:stretch/>
                  </pic:blipFill>
                  <pic:spPr bwMode="auto">
                    <a:xfrm>
                      <a:off x="0" y="0"/>
                      <a:ext cx="4930775" cy="5854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3D8104" wp14:editId="7B94296F">
                <wp:simplePos x="0" y="0"/>
                <wp:positionH relativeFrom="page">
                  <wp:align>center</wp:align>
                </wp:positionH>
                <wp:positionV relativeFrom="paragraph">
                  <wp:posOffset>2607522</wp:posOffset>
                </wp:positionV>
                <wp:extent cx="6332220" cy="635"/>
                <wp:effectExtent l="0" t="0" r="0" b="1905"/>
                <wp:wrapTopAndBottom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EF9521" w14:textId="1ABEED29" w:rsidR="00C95566" w:rsidRPr="00E10DE4" w:rsidRDefault="00C95566" w:rsidP="002D7647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А</w:t>
                            </w:r>
                            <w:r w:rsidR="00DC2B07">
                              <w:t>7</w:t>
                            </w:r>
                            <w:r>
                              <w:t xml:space="preserve"> – анимация кувырка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D8104" id="Надпись 26" o:spid="_x0000_s1032" type="#_x0000_t202" style="position:absolute;left:0;text-align:left;margin-left:0;margin-top:205.3pt;width:498.6pt;height:.05pt;z-index:2517145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" stroked="f">
                <v:textbox style="mso-fit-shape-to-text:t" inset="0,0,0,0">
                  <w:txbxContent>
                    <w:p w14:paraId="53EF9521" w14:textId="1ABEED29" w:rsidR="00C95566" w:rsidRPr="00E10DE4" w:rsidRDefault="00C95566" w:rsidP="002D7647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А</w:t>
                      </w:r>
                      <w:r w:rsidR="00DC2B07">
                        <w:t>7</w:t>
                      </w:r>
                      <w:r>
                        <w:t xml:space="preserve"> – анимация кувырка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0398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A0F9DA" wp14:editId="39BEB148">
                <wp:simplePos x="0" y="0"/>
                <wp:positionH relativeFrom="margin">
                  <wp:posOffset>952500</wp:posOffset>
                </wp:positionH>
                <wp:positionV relativeFrom="paragraph">
                  <wp:posOffset>680085</wp:posOffset>
                </wp:positionV>
                <wp:extent cx="3771900" cy="635"/>
                <wp:effectExtent l="0" t="0" r="0" b="1905"/>
                <wp:wrapTopAndBottom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3A9F35" w14:textId="299CF98A" w:rsidR="00C95566" w:rsidRPr="00937119" w:rsidRDefault="00C95566" w:rsidP="00937119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А</w:t>
                            </w:r>
                            <w:r w:rsidR="00DC2B07">
                              <w:t>6</w:t>
                            </w:r>
                            <w:r>
                              <w:t xml:space="preserve"> – анимация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получения урона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A0F9DA" id="Надпись 30" o:spid="_x0000_s1033" type="#_x0000_t202" style="position:absolute;left:0;text-align:left;margin-left:75pt;margin-top:53.55pt;width:297pt;height:.05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" stroked="f">
                <v:textbox style="mso-fit-shape-to-text:t" inset="0,0,0,0">
                  <w:txbxContent>
                    <w:p w14:paraId="113A9F35" w14:textId="299CF98A" w:rsidR="00C95566" w:rsidRPr="00937119" w:rsidRDefault="00C95566" w:rsidP="00937119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А</w:t>
                      </w:r>
                      <w:r w:rsidR="00DC2B07">
                        <w:t>6</w:t>
                      </w:r>
                      <w:r>
                        <w:t xml:space="preserve"> – анимация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получения урона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65228">
        <w:br w:type="page"/>
      </w:r>
    </w:p>
    <w:p w14:paraId="57D34C05" w14:textId="750C54EC" w:rsidR="00321AA0" w:rsidRPr="000B2E67" w:rsidRDefault="00257A34" w:rsidP="00257A34">
      <w:pPr>
        <w:pStyle w:val="aff3"/>
      </w:pPr>
      <w:r>
        <w:lastRenderedPageBreak/>
        <w:t>Приложение Б</w:t>
      </w:r>
    </w:p>
    <w:p w14:paraId="2438B063" w14:textId="27A945F8" w:rsidR="00321AA0" w:rsidRPr="00906ED2" w:rsidRDefault="00084B77" w:rsidP="002F0B9D">
      <w:pPr>
        <w:pStyle w:val="ae"/>
        <w:ind w:left="0" w:firstLine="851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727872" behindDoc="0" locked="0" layoutInCell="1" allowOverlap="1" wp14:anchorId="111E190F" wp14:editId="319B3D45">
            <wp:simplePos x="0" y="0"/>
            <wp:positionH relativeFrom="margin">
              <wp:align>center</wp:align>
            </wp:positionH>
            <wp:positionV relativeFrom="paragraph">
              <wp:posOffset>6001385</wp:posOffset>
            </wp:positionV>
            <wp:extent cx="6745605" cy="1104900"/>
            <wp:effectExtent l="19050" t="19050" r="17145" b="19050"/>
            <wp:wrapTopAndBottom/>
            <wp:docPr id="98496195" name="Рисунок 98496195" descr="C:\Users\AdminNB\AppData\Local\Microsoft\Windows\INetCache\Content.Word\De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dminNB\AppData\Local\Microsoft\Windows\INetCache\Content.Word\Deat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564"/>
                    <a:stretch/>
                  </pic:blipFill>
                  <pic:spPr bwMode="auto">
                    <a:xfrm>
                      <a:off x="0" y="0"/>
                      <a:ext cx="6745605" cy="1104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7D8F0C" wp14:editId="5A753140">
                <wp:simplePos x="0" y="0"/>
                <wp:positionH relativeFrom="margin">
                  <wp:align>center</wp:align>
                </wp:positionH>
                <wp:positionV relativeFrom="paragraph">
                  <wp:posOffset>5606733</wp:posOffset>
                </wp:positionV>
                <wp:extent cx="6137910" cy="635"/>
                <wp:effectExtent l="0" t="0" r="0" b="1905"/>
                <wp:wrapTopAndBottom/>
                <wp:docPr id="98496194" name="Надпись 98496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7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8C1AAF" w14:textId="2A483E00" w:rsidR="00C95566" w:rsidRPr="00B1240E" w:rsidRDefault="00C95566" w:rsidP="00734693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Б2 – анимация удара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D8F0C" id="Надпись 98496194" o:spid="_x0000_s1034" type="#_x0000_t202" style="position:absolute;left:0;text-align:left;margin-left:0;margin-top:441.5pt;width:483.3pt;height:.05pt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" stroked="f">
                <v:textbox style="mso-fit-shape-to-text:t" inset="0,0,0,0">
                  <w:txbxContent>
                    <w:p w14:paraId="4F8C1AAF" w14:textId="2A483E00" w:rsidR="00C95566" w:rsidRPr="00B1240E" w:rsidRDefault="00C95566" w:rsidP="00734693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Б2 – анимация удара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67808" behindDoc="0" locked="0" layoutInCell="1" allowOverlap="1" wp14:anchorId="1D79B13D" wp14:editId="28EEEB5C">
            <wp:simplePos x="0" y="0"/>
            <wp:positionH relativeFrom="margin">
              <wp:align>center</wp:align>
            </wp:positionH>
            <wp:positionV relativeFrom="paragraph">
              <wp:posOffset>4332922</wp:posOffset>
            </wp:positionV>
            <wp:extent cx="3782060" cy="1181100"/>
            <wp:effectExtent l="19050" t="19050" r="27940" b="19050"/>
            <wp:wrapTopAndBottom/>
            <wp:docPr id="706505799" name="Picture 706505799" descr="C:\Users\AdminNB\AppData\Local\Microsoft\Windows\INetCache\Content.Word\Att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dminNB\AppData\Local\Microsoft\Windows\INetCache\Content.Word\Attack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31" b="13433"/>
                    <a:stretch/>
                  </pic:blipFill>
                  <pic:spPr bwMode="auto">
                    <a:xfrm>
                      <a:off x="0" y="0"/>
                      <a:ext cx="3782060" cy="11811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24800" behindDoc="0" locked="0" layoutInCell="1" allowOverlap="1" wp14:anchorId="2355C12F" wp14:editId="2F629EF1">
            <wp:simplePos x="0" y="0"/>
            <wp:positionH relativeFrom="margin">
              <wp:align>center</wp:align>
            </wp:positionH>
            <wp:positionV relativeFrom="paragraph">
              <wp:posOffset>3062923</wp:posOffset>
            </wp:positionV>
            <wp:extent cx="5425440" cy="1165860"/>
            <wp:effectExtent l="19050" t="19050" r="22860" b="15240"/>
            <wp:wrapTopAndBottom/>
            <wp:docPr id="98496193" name="Рисунок 98496193" descr="C:\Users\AdminNB\AppData\Local\Microsoft\Windows\INetCache\Content.Word\Att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dminNB\AppData\Local\Microsoft\Windows\INetCache\Content.Word\Attack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377" b="11940"/>
                    <a:stretch/>
                  </pic:blipFill>
                  <pic:spPr bwMode="auto">
                    <a:xfrm>
                      <a:off x="0" y="0"/>
                      <a:ext cx="5425440" cy="11658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83749C" wp14:editId="09BAD4AF">
                <wp:simplePos x="0" y="0"/>
                <wp:positionH relativeFrom="margin">
                  <wp:align>center</wp:align>
                </wp:positionH>
                <wp:positionV relativeFrom="paragraph">
                  <wp:posOffset>2651443</wp:posOffset>
                </wp:positionV>
                <wp:extent cx="6416675" cy="635"/>
                <wp:effectExtent l="0" t="0" r="3175" b="1905"/>
                <wp:wrapTopAndBottom/>
                <wp:docPr id="98496192" name="Надпись 98496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281D7D" w14:textId="55E229FE" w:rsidR="00C95566" w:rsidRPr="00844302" w:rsidRDefault="00C95566" w:rsidP="002F0B9D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Б1 – анимация положения покоя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3749C" id="Надпись 98496192" o:spid="_x0000_s1035" type="#_x0000_t202" style="position:absolute;left:0;text-align:left;margin-left:0;margin-top:208.8pt;width:505.25pt;height:.05pt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" stroked="f">
                <v:textbox style="mso-fit-shape-to-text:t" inset="0,0,0,0">
                  <w:txbxContent>
                    <w:p w14:paraId="76281D7D" w14:textId="55E229FE" w:rsidR="00C95566" w:rsidRPr="00844302" w:rsidRDefault="00C95566" w:rsidP="002F0B9D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Б1 – анимация положения покоя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63712" behindDoc="0" locked="0" layoutInCell="1" allowOverlap="1" wp14:anchorId="23335C28" wp14:editId="66594475">
            <wp:simplePos x="0" y="0"/>
            <wp:positionH relativeFrom="margin">
              <wp:posOffset>140017</wp:posOffset>
            </wp:positionH>
            <wp:positionV relativeFrom="paragraph">
              <wp:posOffset>1435418</wp:posOffset>
            </wp:positionV>
            <wp:extent cx="6418580" cy="1100455"/>
            <wp:effectExtent l="19050" t="19050" r="20320" b="23495"/>
            <wp:wrapTopAndBottom/>
            <wp:docPr id="665138301" name="Picture 665138301" descr="C:\Users\AdminNB\AppData\Local\Microsoft\Windows\INetCache\Content.Word\I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dminNB\AppData\Local\Microsoft\Windows\INetCache\Content.Word\Id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51" b="10389"/>
                    <a:stretch/>
                  </pic:blipFill>
                  <pic:spPr bwMode="auto">
                    <a:xfrm>
                      <a:off x="0" y="0"/>
                      <a:ext cx="6418580" cy="11004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21728" behindDoc="0" locked="0" layoutInCell="1" allowOverlap="1" wp14:anchorId="30C537EF" wp14:editId="5B2C3CA8">
            <wp:simplePos x="0" y="0"/>
            <wp:positionH relativeFrom="page">
              <wp:posOffset>1176338</wp:posOffset>
            </wp:positionH>
            <wp:positionV relativeFrom="paragraph">
              <wp:posOffset>317818</wp:posOffset>
            </wp:positionV>
            <wp:extent cx="6449060" cy="960120"/>
            <wp:effectExtent l="19050" t="19050" r="27940" b="11430"/>
            <wp:wrapTopAndBottom/>
            <wp:docPr id="31" name="Рисунок 31" descr="C:\Users\AdminNB\AppData\Local\Microsoft\Windows\INetCache\Content.Word\I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dminNB\AppData\Local\Microsoft\Windows\INetCache\Content.Word\Id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6561" b="12987"/>
                    <a:stretch/>
                  </pic:blipFill>
                  <pic:spPr bwMode="auto">
                    <a:xfrm>
                      <a:off x="0" y="0"/>
                      <a:ext cx="6449060" cy="9601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983">
        <w:t xml:space="preserve">Кадры анимации </w:t>
      </w:r>
      <w:r w:rsidR="00257A34">
        <w:t>противника</w:t>
      </w:r>
      <w:r w:rsidR="00906ED2" w:rsidRPr="00845688">
        <w:t xml:space="preserve"> </w:t>
      </w:r>
      <w:r w:rsidR="00906ED2">
        <w:rPr>
          <w:lang w:val="ru-BY"/>
        </w:rPr>
        <w:t xml:space="preserve">из </w:t>
      </w:r>
      <w:r w:rsidR="00906ED2">
        <w:rPr>
          <w:lang w:val="en-US"/>
        </w:rPr>
        <w:t>Unity</w:t>
      </w:r>
      <w:r w:rsidR="00906ED2" w:rsidRPr="00845688">
        <w:t xml:space="preserve"> </w:t>
      </w:r>
      <w:r w:rsidR="00906ED2">
        <w:rPr>
          <w:lang w:val="en-US"/>
        </w:rPr>
        <w:t>Asset</w:t>
      </w:r>
      <w:r w:rsidR="00906ED2" w:rsidRPr="00845688">
        <w:t xml:space="preserve"> </w:t>
      </w:r>
      <w:r w:rsidR="00906ED2">
        <w:rPr>
          <w:lang w:val="en-US"/>
        </w:rPr>
        <w:t>Store</w:t>
      </w:r>
    </w:p>
    <w:p w14:paraId="378216D8" w14:textId="4FA5C741" w:rsidR="00084B77" w:rsidRDefault="00084B77" w:rsidP="00084B77">
      <w:pPr>
        <w:pStyle w:val="ae"/>
        <w:ind w:left="0" w:firstLine="851"/>
        <w:rPr>
          <w:lang w:val="ru-BY"/>
        </w:rPr>
      </w:pPr>
      <w:r>
        <w:rPr>
          <w:lang w:val="ru-BY"/>
        </w:rPr>
        <w:br w:type="page"/>
      </w:r>
    </w:p>
    <w:p w14:paraId="2881E71A" w14:textId="2AC0CB1C" w:rsidR="00084B77" w:rsidRDefault="00084B77" w:rsidP="00084B77">
      <w:pPr>
        <w:pStyle w:val="ae"/>
        <w:ind w:left="0" w:firstLine="851"/>
        <w:rPr>
          <w:lang w:val="ru-BY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05A069" wp14:editId="4C22A580">
                <wp:simplePos x="0" y="0"/>
                <wp:positionH relativeFrom="margin">
                  <wp:align>right</wp:align>
                </wp:positionH>
                <wp:positionV relativeFrom="paragraph">
                  <wp:posOffset>1296035</wp:posOffset>
                </wp:positionV>
                <wp:extent cx="6185535" cy="635"/>
                <wp:effectExtent l="0" t="0" r="5715" b="1905"/>
                <wp:wrapTopAndBottom/>
                <wp:docPr id="98496196" name="Надпись 98496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5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AD902C" w14:textId="061DED17" w:rsidR="00C95566" w:rsidRPr="008F1BB6" w:rsidRDefault="00C95566" w:rsidP="006D7F2A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Б</w:t>
                            </w:r>
                            <w:r w:rsidR="00670618">
                              <w:t>3</w:t>
                            </w:r>
                            <w:r>
                              <w:t xml:space="preserve"> – анимация смерти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5A069" id="Надпись 98496196" o:spid="_x0000_s1036" type="#_x0000_t202" style="position:absolute;left:0;text-align:left;margin-left:435.85pt;margin-top:102.05pt;width:487.05pt;height:.05pt;z-index:2517299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" stroked="f">
                <v:textbox style="mso-fit-shape-to-text:t" inset="0,0,0,0">
                  <w:txbxContent>
                    <w:p w14:paraId="7FAD902C" w14:textId="061DED17" w:rsidR="00C95566" w:rsidRPr="008F1BB6" w:rsidRDefault="00C95566" w:rsidP="006D7F2A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Б</w:t>
                      </w:r>
                      <w:r w:rsidR="00670618">
                        <w:t>3</w:t>
                      </w:r>
                      <w:r>
                        <w:t xml:space="preserve"> – анимация смерти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65760" behindDoc="0" locked="0" layoutInCell="1" allowOverlap="1" wp14:anchorId="76833149" wp14:editId="0AD9E84B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5633720" cy="1148715"/>
            <wp:effectExtent l="19050" t="19050" r="24130" b="13335"/>
            <wp:wrapTopAndBottom/>
            <wp:docPr id="630215722" name="Picture 630215722" descr="C:\Users\AdminNB\AppData\Local\Microsoft\Windows\INetCache\Content.Word\De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dminNB\AppData\Local\Microsoft\Windows\INetCache\Content.Word\Deat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36"/>
                    <a:stretch/>
                  </pic:blipFill>
                  <pic:spPr bwMode="auto">
                    <a:xfrm>
                      <a:off x="0" y="0"/>
                      <a:ext cx="5633720" cy="11487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BY"/>
        </w:rPr>
        <w:br w:type="page"/>
      </w:r>
    </w:p>
    <w:p w14:paraId="65E7227C" w14:textId="79104890" w:rsidR="00353B6C" w:rsidRDefault="00353B6C" w:rsidP="00353B6C">
      <w:pPr>
        <w:pStyle w:val="aff3"/>
        <w:rPr>
          <w:lang w:val="ru-BY"/>
        </w:rPr>
      </w:pPr>
      <w:r>
        <w:rPr>
          <w:lang w:val="ru-BY"/>
        </w:rPr>
        <w:lastRenderedPageBreak/>
        <w:t>ПРИЛОЖЕНИЕ В</w:t>
      </w:r>
    </w:p>
    <w:p w14:paraId="4CDA19EC" w14:textId="456B075C" w:rsidR="00B0387A" w:rsidRPr="00845688" w:rsidRDefault="00B0387A" w:rsidP="00845688">
      <w:pPr>
        <w:pStyle w:val="aff3"/>
        <w:jc w:val="center"/>
      </w:pPr>
      <w:r w:rsidRPr="00274306">
        <w:rPr>
          <w:i w:val="0"/>
          <w:caps w:val="0"/>
          <w:noProof/>
          <w:color w:val="auto"/>
          <w:sz w:val="28"/>
          <w:szCs w:val="22"/>
          <w:lang w:eastAsia="ru-RU"/>
        </w:rPr>
        <w:drawing>
          <wp:anchor distT="0" distB="0" distL="114300" distR="114300" simplePos="0" relativeHeight="251755520" behindDoc="0" locked="0" layoutInCell="1" allowOverlap="1" wp14:anchorId="19669F52" wp14:editId="7344F82D">
            <wp:simplePos x="0" y="0"/>
            <wp:positionH relativeFrom="margin">
              <wp:align>right</wp:align>
            </wp:positionH>
            <wp:positionV relativeFrom="paragraph">
              <wp:posOffset>356235</wp:posOffset>
            </wp:positionV>
            <wp:extent cx="6332220" cy="480060"/>
            <wp:effectExtent l="19050" t="19050" r="11430" b="15240"/>
            <wp:wrapTopAndBottom/>
            <wp:docPr id="1503507975" name="Picture 1503507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95583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800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5688">
        <w:rPr>
          <w:i w:val="0"/>
          <w:caps w:val="0"/>
          <w:color w:val="auto"/>
          <w:sz w:val="28"/>
          <w:szCs w:val="22"/>
        </w:rPr>
        <w:t>Оригинальная анимация, созданная с помощью редактора PixilArt</w:t>
      </w:r>
    </w:p>
    <w:p w14:paraId="5961001D" w14:textId="22A8CFEF" w:rsidR="00353B6C" w:rsidRDefault="00353B6C" w:rsidP="005F3436">
      <w:pPr>
        <w:pStyle w:val="afff3"/>
        <w:rPr>
          <w:lang w:val="ru-BY"/>
        </w:rPr>
      </w:pPr>
      <w:r>
        <w:rPr>
          <w:lang w:val="ru-BY"/>
        </w:rPr>
        <w:t xml:space="preserve">Рисунок В1 - </w:t>
      </w:r>
      <w:r>
        <w:t>анимации удара молнии</w:t>
      </w:r>
    </w:p>
    <w:p w14:paraId="5EC267FF" w14:textId="27133761" w:rsidR="00353B6C" w:rsidRPr="00353B6C" w:rsidRDefault="00353B6C">
      <w:pPr>
        <w:spacing w:line="240" w:lineRule="auto"/>
        <w:ind w:firstLine="0"/>
        <w:contextualSpacing w:val="0"/>
        <w:jc w:val="left"/>
        <w:rPr>
          <w:lang w:val="ru-BY"/>
        </w:rPr>
      </w:pPr>
    </w:p>
    <w:p w14:paraId="05C265E5" w14:textId="7C13CF9E" w:rsidR="00004FFB" w:rsidRPr="00845688" w:rsidRDefault="00004FFB" w:rsidP="00004FFB">
      <w:pPr>
        <w:pStyle w:val="aff3"/>
        <w:rPr>
          <w:lang w:val="ru-BY"/>
        </w:rPr>
      </w:pPr>
      <w:r>
        <w:t xml:space="preserve">Приложение </w:t>
      </w:r>
      <w:r w:rsidR="00263BB2">
        <w:rPr>
          <w:lang w:val="ru-BY"/>
        </w:rPr>
        <w:t>Г</w:t>
      </w:r>
    </w:p>
    <w:p w14:paraId="22F77E28" w14:textId="60D627E8" w:rsidR="00321AA0" w:rsidRDefault="00284740" w:rsidP="005F354D">
      <w:pPr>
        <w:pStyle w:val="ae"/>
        <w:ind w:left="0" w:firstLine="851"/>
        <w:jc w:val="center"/>
      </w:pPr>
      <w:r w:rsidRPr="00961AFF">
        <w:rPr>
          <w:noProof/>
          <w:lang w:eastAsia="ru-RU"/>
        </w:rPr>
        <w:drawing>
          <wp:anchor distT="0" distB="0" distL="114300" distR="114300" simplePos="0" relativeHeight="251769856" behindDoc="0" locked="0" layoutInCell="1" allowOverlap="1" wp14:anchorId="47047F4A" wp14:editId="549740D4">
            <wp:simplePos x="0" y="0"/>
            <wp:positionH relativeFrom="margin">
              <wp:posOffset>2051685</wp:posOffset>
            </wp:positionH>
            <wp:positionV relativeFrom="paragraph">
              <wp:posOffset>349250</wp:posOffset>
            </wp:positionV>
            <wp:extent cx="3010320" cy="1486107"/>
            <wp:effectExtent l="19050" t="19050" r="19050" b="190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861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876C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7B08C1" wp14:editId="4625CF30">
                <wp:simplePos x="0" y="0"/>
                <wp:positionH relativeFrom="margin">
                  <wp:align>center</wp:align>
                </wp:positionH>
                <wp:positionV relativeFrom="paragraph">
                  <wp:posOffset>1953577</wp:posOffset>
                </wp:positionV>
                <wp:extent cx="4502785" cy="635"/>
                <wp:effectExtent l="0" t="0" r="0" b="1905"/>
                <wp:wrapTopAndBottom/>
                <wp:docPr id="98496198" name="Надпись 98496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0A5541" w14:textId="0F9B508F" w:rsidR="00C95566" w:rsidRPr="00354B8E" w:rsidRDefault="00C95566" w:rsidP="00FF6147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9876CE">
                              <w:t>Г</w:t>
                            </w:r>
                            <w:r>
                              <w:t xml:space="preserve">1 – </w:t>
                            </w:r>
                            <w:r w:rsidR="009876CE">
                              <w:t xml:space="preserve">Ловушка </w:t>
                            </w:r>
                            <w:r w:rsidR="009876CE">
                              <w:rPr>
                                <w:lang w:val="en-US"/>
                              </w:rPr>
                              <w:t>Spikes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B08C1" id="Надпись 98496198" o:spid="_x0000_s1037" type="#_x0000_t202" style="position:absolute;left:0;text-align:left;margin-left:0;margin-top:153.8pt;width:354.55pt;height:.05pt;z-index:251734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" stroked="f">
                <v:textbox style="mso-fit-shape-to-text:t" inset="0,0,0,0">
                  <w:txbxContent>
                    <w:p w14:paraId="190A5541" w14:textId="0F9B508F" w:rsidR="00C95566" w:rsidRPr="00354B8E" w:rsidRDefault="00C95566" w:rsidP="00FF6147">
                      <w:pPr>
                        <w:pStyle w:val="afff3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9876CE">
                        <w:t>Г</w:t>
                      </w:r>
                      <w:r>
                        <w:t xml:space="preserve">1 – </w:t>
                      </w:r>
                      <w:r w:rsidR="009876CE">
                        <w:t xml:space="preserve">Ловушка </w:t>
                      </w:r>
                      <w:r w:rsidR="009876CE">
                        <w:rPr>
                          <w:lang w:val="en-US"/>
                        </w:rPr>
                        <w:t>Spikes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876CE">
        <w:t xml:space="preserve">Изображение ловушки </w:t>
      </w:r>
      <w:r w:rsidR="009876CE">
        <w:rPr>
          <w:lang w:val="en-US"/>
        </w:rPr>
        <w:t>Spikes</w:t>
      </w:r>
    </w:p>
    <w:p w14:paraId="6594DB88" w14:textId="3FD04AC3" w:rsidR="00A55F8B" w:rsidRDefault="00A55F8B">
      <w:pPr>
        <w:spacing w:line="240" w:lineRule="auto"/>
        <w:ind w:firstLine="0"/>
        <w:contextualSpacing w:val="0"/>
        <w:jc w:val="left"/>
        <w:rPr>
          <w:lang w:val="ru-BY"/>
        </w:rPr>
      </w:pPr>
      <w:r>
        <w:rPr>
          <w:lang w:val="ru-BY"/>
        </w:rPr>
        <w:br w:type="page"/>
      </w:r>
    </w:p>
    <w:p w14:paraId="587BDDD2" w14:textId="12C5E2AD" w:rsidR="00321AA0" w:rsidRPr="00845688" w:rsidRDefault="003207B5" w:rsidP="003207B5">
      <w:pPr>
        <w:pStyle w:val="aff3"/>
        <w:rPr>
          <w:lang w:val="ru-BY"/>
        </w:rPr>
      </w:pPr>
      <w:r>
        <w:lastRenderedPageBreak/>
        <w:t xml:space="preserve">Приложение </w:t>
      </w:r>
      <w:r w:rsidR="00F03FED">
        <w:rPr>
          <w:lang w:val="ru-BY"/>
        </w:rPr>
        <w:t>Д</w:t>
      </w:r>
    </w:p>
    <w:p w14:paraId="3146DD41" w14:textId="0AC50A03" w:rsidR="003207B5" w:rsidRPr="00D1745B" w:rsidRDefault="00A224E8" w:rsidP="003207B5">
      <w:pPr>
        <w:jc w:val="center"/>
      </w:pPr>
      <w:r>
        <w:t>Изображение зоны</w:t>
      </w:r>
      <w:r w:rsidR="00D1745B">
        <w:t xml:space="preserve"> атаки персонажа</w:t>
      </w:r>
      <w:r w:rsidR="00BD754D">
        <w:t xml:space="preserve"> и фоновое изображение уровня игры</w:t>
      </w:r>
      <w:bookmarkStart w:id="33" w:name="_GoBack"/>
      <w:bookmarkEnd w:id="33"/>
    </w:p>
    <w:p w14:paraId="2ACB1F5F" w14:textId="3FEA4BF8" w:rsidR="003A614B" w:rsidRDefault="003A614B" w:rsidP="003A614B">
      <w:pPr>
        <w:pStyle w:val="aff3"/>
        <w:tabs>
          <w:tab w:val="left" w:pos="4185"/>
          <w:tab w:val="right" w:pos="9972"/>
        </w:tabs>
        <w:jc w:val="left"/>
        <w:rPr>
          <w:lang w:val="ru-BY"/>
        </w:rPr>
      </w:pPr>
      <w:r>
        <w:rPr>
          <w:lang w:val="ru-BY"/>
        </w:rPr>
        <w:tab/>
      </w:r>
      <w:r w:rsidR="00C63E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AE1597" wp14:editId="6BF80FFF">
                <wp:simplePos x="0" y="0"/>
                <wp:positionH relativeFrom="margin">
                  <wp:align>center</wp:align>
                </wp:positionH>
                <wp:positionV relativeFrom="paragraph">
                  <wp:posOffset>6652895</wp:posOffset>
                </wp:positionV>
                <wp:extent cx="5100955" cy="635"/>
                <wp:effectExtent l="0" t="0" r="4445" b="5080"/>
                <wp:wrapTopAndBottom/>
                <wp:docPr id="98496202" name="Надпись 98496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0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44CB9C" w14:textId="546E497A" w:rsidR="00C95566" w:rsidRPr="00156503" w:rsidRDefault="00C95566" w:rsidP="00C63E79">
                            <w:pPr>
                              <w:pStyle w:val="afff3"/>
                              <w:rPr>
                                <w:caps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t xml:space="preserve">Рисунок </w:t>
                            </w:r>
                            <w:r w:rsidR="009C6419">
                              <w:t>Д</w:t>
                            </w:r>
                            <w:r>
                              <w:t>2 – фоновое изображение уровня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E1597" id="Надпись 98496202" o:spid="_x0000_s1038" type="#_x0000_t202" style="position:absolute;left:0;text-align:left;margin-left:0;margin-top:523.85pt;width:401.65pt;height:.05pt;z-index:251745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" stroked="f">
                <v:textbox style="mso-fit-shape-to-text:t" inset="0,0,0,0">
                  <w:txbxContent>
                    <w:p w14:paraId="4B44CB9C" w14:textId="546E497A" w:rsidR="00C95566" w:rsidRPr="00156503" w:rsidRDefault="00C95566" w:rsidP="00C63E79">
                      <w:pPr>
                        <w:pStyle w:val="afff3"/>
                        <w:rPr>
                          <w:caps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t xml:space="preserve">Рисунок </w:t>
                      </w:r>
                      <w:r w:rsidR="009C6419">
                        <w:t>Д</w:t>
                      </w:r>
                      <w:r>
                        <w:t>2 – фоновое изображение уровня игры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3E79">
        <w:rPr>
          <w:noProof/>
          <w:lang w:eastAsia="ru-RU"/>
        </w:rPr>
        <w:drawing>
          <wp:anchor distT="0" distB="0" distL="114300" distR="114300" simplePos="0" relativeHeight="251743232" behindDoc="0" locked="0" layoutInCell="1" allowOverlap="1" wp14:anchorId="5A74180A" wp14:editId="565E653A">
            <wp:simplePos x="0" y="0"/>
            <wp:positionH relativeFrom="margin">
              <wp:align>center</wp:align>
            </wp:positionH>
            <wp:positionV relativeFrom="paragraph">
              <wp:posOffset>2709227</wp:posOffset>
            </wp:positionV>
            <wp:extent cx="5100955" cy="3824605"/>
            <wp:effectExtent l="19050" t="19050" r="23495" b="23495"/>
            <wp:wrapTopAndBottom/>
            <wp:docPr id="98496201" name="Рисунок 98496201" descr="C:\Users\AdminNB\AppData\Local\Microsoft\Windows\INetCache\Content.Word\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AdminNB\AppData\Local\Microsoft\Windows\INetCache\Content.Word\background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55" cy="38246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33D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C38C42" wp14:editId="564F98E7">
                <wp:simplePos x="0" y="0"/>
                <wp:positionH relativeFrom="column">
                  <wp:posOffset>689610</wp:posOffset>
                </wp:positionH>
                <wp:positionV relativeFrom="paragraph">
                  <wp:posOffset>2127885</wp:posOffset>
                </wp:positionV>
                <wp:extent cx="4949190" cy="635"/>
                <wp:effectExtent l="0" t="0" r="0" b="0"/>
                <wp:wrapTopAndBottom/>
                <wp:docPr id="98496200" name="Надпись 98496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9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37C3A2" w14:textId="2605AAC2" w:rsidR="00C95566" w:rsidRPr="00EE65A8" w:rsidRDefault="00C95566" w:rsidP="00933D86">
                            <w:pPr>
                              <w:pStyle w:val="afff3"/>
                              <w:rPr>
                                <w:caps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t xml:space="preserve">Рисунок </w:t>
                            </w:r>
                            <w:r w:rsidR="009C6419">
                              <w:t>Д</w:t>
                            </w:r>
                            <w:r>
                              <w:t>1 – зона атаки персонажа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38C42" id="Надпись 98496200" o:spid="_x0000_s1039" type="#_x0000_t202" style="position:absolute;left:0;text-align:left;margin-left:54.3pt;margin-top:167.55pt;width:389.7pt;height: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" stroked="f">
                <v:textbox style="mso-fit-shape-to-text:t" inset="0,0,0,0">
                  <w:txbxContent>
                    <w:p w14:paraId="5D37C3A2" w14:textId="2605AAC2" w:rsidR="00C95566" w:rsidRPr="00EE65A8" w:rsidRDefault="00C95566" w:rsidP="00933D86">
                      <w:pPr>
                        <w:pStyle w:val="afff3"/>
                        <w:rPr>
                          <w:caps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t xml:space="preserve">Рисунок </w:t>
                      </w:r>
                      <w:r w:rsidR="009C6419">
                        <w:t>Д</w:t>
                      </w:r>
                      <w:r>
                        <w:t>1 – зона атаки персонажа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33D86">
        <w:rPr>
          <w:noProof/>
          <w:lang w:eastAsia="ru-RU"/>
        </w:rPr>
        <w:drawing>
          <wp:anchor distT="0" distB="0" distL="114300" distR="114300" simplePos="0" relativeHeight="251740160" behindDoc="0" locked="0" layoutInCell="1" allowOverlap="1" wp14:anchorId="73508591" wp14:editId="740CFC61">
            <wp:simplePos x="0" y="0"/>
            <wp:positionH relativeFrom="margin">
              <wp:align>center</wp:align>
            </wp:positionH>
            <wp:positionV relativeFrom="paragraph">
              <wp:posOffset>118427</wp:posOffset>
            </wp:positionV>
            <wp:extent cx="4949190" cy="1952625"/>
            <wp:effectExtent l="19050" t="19050" r="22860" b="28575"/>
            <wp:wrapTopAndBottom/>
            <wp:docPr id="21" name="Рисунок 21" descr="C:\Users\AdminNB\AppData\Local\Microsoft\Windows\INetCache\Content.Word\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NB\AppData\Local\Microsoft\Windows\INetCache\Content.Word\box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190" cy="1952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72B3E" w14:textId="77777777" w:rsidR="003A614B" w:rsidRPr="003A614B" w:rsidRDefault="003A614B" w:rsidP="003A614B">
      <w:pPr>
        <w:rPr>
          <w:lang w:val="ru-BY"/>
        </w:rPr>
      </w:pPr>
    </w:p>
    <w:p w14:paraId="19262785" w14:textId="4C95C6D6" w:rsidR="003A614B" w:rsidRPr="003A614B" w:rsidRDefault="003A614B" w:rsidP="003A614B">
      <w:pPr>
        <w:pStyle w:val="aff3"/>
      </w:pPr>
      <w:r>
        <w:lastRenderedPageBreak/>
        <w:t xml:space="preserve">Приложение </w:t>
      </w:r>
      <w:r w:rsidR="002759D8">
        <w:t>Е</w:t>
      </w:r>
    </w:p>
    <w:p w14:paraId="50329ED9" w14:textId="5D3FDC4F" w:rsidR="003A614B" w:rsidRPr="003A614B" w:rsidRDefault="003A614B" w:rsidP="00C45DF4">
      <w:pPr>
        <w:jc w:val="center"/>
      </w:pPr>
      <w:r>
        <w:t>Схема управления</w:t>
      </w:r>
    </w:p>
    <w:p w14:paraId="71D9AB0C" w14:textId="77777777" w:rsidR="003A614B" w:rsidRPr="003A614B" w:rsidRDefault="003A614B" w:rsidP="003A614B">
      <w:pPr>
        <w:rPr>
          <w:lang w:val="ru-BY"/>
        </w:rPr>
      </w:pPr>
    </w:p>
    <w:p w14:paraId="266A84E0" w14:textId="28F9DE3A" w:rsidR="00982E89" w:rsidRDefault="00982E89" w:rsidP="00982E89">
      <w:pPr>
        <w:pStyle w:val="afff3"/>
      </w:pPr>
      <w:r>
        <w:t xml:space="preserve">Таблица </w:t>
      </w:r>
      <w:r w:rsidR="00B251D7">
        <w:t>Е</w:t>
      </w:r>
      <w:r>
        <w:t>1 – схема управления</w:t>
      </w:r>
    </w:p>
    <w:tbl>
      <w:tblPr>
        <w:tblStyle w:val="afc"/>
        <w:tblpPr w:leftFromText="180" w:rightFromText="180" w:vertAnchor="page" w:horzAnchor="page" w:tblpX="1783" w:tblpY="2222"/>
        <w:tblW w:w="0" w:type="auto"/>
        <w:tblInd w:w="0" w:type="dxa"/>
        <w:tblLook w:val="04A0" w:firstRow="1" w:lastRow="0" w:firstColumn="1" w:lastColumn="0" w:noHBand="0" w:noVBand="1"/>
      </w:tblPr>
      <w:tblGrid>
        <w:gridCol w:w="4390"/>
        <w:gridCol w:w="4536"/>
      </w:tblGrid>
      <w:tr w:rsidR="00C45DF4" w:rsidRPr="00DB63E3" w14:paraId="65589A4E" w14:textId="77777777" w:rsidTr="00C45DF4">
        <w:tc>
          <w:tcPr>
            <w:tcW w:w="4390" w:type="dxa"/>
          </w:tcPr>
          <w:p w14:paraId="3EA0BA41" w14:textId="77777777" w:rsidR="00C45DF4" w:rsidRPr="00DB63E3" w:rsidRDefault="00C45DF4" w:rsidP="00C45DF4">
            <w:pPr>
              <w:ind w:firstLine="0"/>
              <w:rPr>
                <w:b/>
              </w:rPr>
            </w:pPr>
            <w:r w:rsidRPr="00DB63E3">
              <w:rPr>
                <w:b/>
              </w:rPr>
              <w:t>Клавиша</w:t>
            </w:r>
          </w:p>
        </w:tc>
        <w:tc>
          <w:tcPr>
            <w:tcW w:w="4536" w:type="dxa"/>
          </w:tcPr>
          <w:p w14:paraId="3716160C" w14:textId="77777777" w:rsidR="00C45DF4" w:rsidRPr="00DB63E3" w:rsidRDefault="00C45DF4" w:rsidP="00C45DF4">
            <w:pPr>
              <w:ind w:firstLine="0"/>
              <w:rPr>
                <w:b/>
              </w:rPr>
            </w:pPr>
            <w:r w:rsidRPr="00DB63E3">
              <w:rPr>
                <w:b/>
              </w:rPr>
              <w:t>Функция</w:t>
            </w:r>
          </w:p>
        </w:tc>
      </w:tr>
      <w:tr w:rsidR="00C45DF4" w14:paraId="17DFEDD5" w14:textId="77777777" w:rsidTr="00C45DF4">
        <w:tc>
          <w:tcPr>
            <w:tcW w:w="4390" w:type="dxa"/>
          </w:tcPr>
          <w:p w14:paraId="13249B46" w14:textId="77777777" w:rsidR="00C45DF4" w:rsidRDefault="00C45DF4" w:rsidP="00C45DF4">
            <w:pPr>
              <w:ind w:firstLine="0"/>
            </w:pPr>
            <w:r>
              <w:t>Левая кнопка мыши</w:t>
            </w:r>
          </w:p>
        </w:tc>
        <w:tc>
          <w:tcPr>
            <w:tcW w:w="4536" w:type="dxa"/>
          </w:tcPr>
          <w:p w14:paraId="7E658659" w14:textId="77777777" w:rsidR="00C45DF4" w:rsidRDefault="00C45DF4" w:rsidP="00C45DF4">
            <w:pPr>
              <w:ind w:firstLine="0"/>
            </w:pPr>
            <w:r>
              <w:t>Атака</w:t>
            </w:r>
          </w:p>
        </w:tc>
      </w:tr>
      <w:tr w:rsidR="00C45DF4" w14:paraId="12B06CD7" w14:textId="77777777" w:rsidTr="00C45DF4">
        <w:tc>
          <w:tcPr>
            <w:tcW w:w="4390" w:type="dxa"/>
          </w:tcPr>
          <w:p w14:paraId="04B3D4A2" w14:textId="77777777" w:rsidR="00C45DF4" w:rsidRPr="00B60ABC" w:rsidRDefault="00C45DF4" w:rsidP="00C45DF4">
            <w:pPr>
              <w:ind w:firstLine="0"/>
            </w:pPr>
            <w:r>
              <w:rPr>
                <w:lang w:val="en-US"/>
              </w:rPr>
              <w:t>Space(</w:t>
            </w:r>
            <w:r>
              <w:t>Пробел)</w:t>
            </w:r>
          </w:p>
        </w:tc>
        <w:tc>
          <w:tcPr>
            <w:tcW w:w="4536" w:type="dxa"/>
          </w:tcPr>
          <w:p w14:paraId="01F0EC93" w14:textId="77777777" w:rsidR="00C45DF4" w:rsidRDefault="00C45DF4" w:rsidP="00C45DF4">
            <w:pPr>
              <w:ind w:firstLine="0"/>
            </w:pPr>
            <w:r>
              <w:t>Прыжок</w:t>
            </w:r>
          </w:p>
        </w:tc>
      </w:tr>
      <w:tr w:rsidR="00C45DF4" w14:paraId="6172D31F" w14:textId="77777777" w:rsidTr="00C45DF4">
        <w:tc>
          <w:tcPr>
            <w:tcW w:w="4390" w:type="dxa"/>
          </w:tcPr>
          <w:p w14:paraId="154C38BF" w14:textId="77777777" w:rsidR="00C45DF4" w:rsidRPr="00B60ABC" w:rsidRDefault="00C45DF4" w:rsidP="00C45DF4">
            <w:pPr>
              <w:ind w:firstLine="0"/>
            </w:pPr>
            <w:r>
              <w:t>С</w:t>
            </w:r>
          </w:p>
        </w:tc>
        <w:tc>
          <w:tcPr>
            <w:tcW w:w="4536" w:type="dxa"/>
          </w:tcPr>
          <w:p w14:paraId="2829AA31" w14:textId="77777777" w:rsidR="00C45DF4" w:rsidRDefault="00C45DF4" w:rsidP="00C45DF4">
            <w:pPr>
              <w:ind w:firstLine="0"/>
            </w:pPr>
            <w:r>
              <w:t>Кувырок</w:t>
            </w:r>
          </w:p>
        </w:tc>
      </w:tr>
      <w:tr w:rsidR="00C45DF4" w14:paraId="749025CD" w14:textId="77777777" w:rsidTr="00C45DF4">
        <w:tc>
          <w:tcPr>
            <w:tcW w:w="4390" w:type="dxa"/>
          </w:tcPr>
          <w:p w14:paraId="0D1A2461" w14:textId="77777777" w:rsidR="00C45DF4" w:rsidRPr="0083344B" w:rsidRDefault="00C45DF4" w:rsidP="00C45DF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(А)</w:t>
            </w:r>
          </w:p>
        </w:tc>
        <w:tc>
          <w:tcPr>
            <w:tcW w:w="4536" w:type="dxa"/>
          </w:tcPr>
          <w:p w14:paraId="3EF26818" w14:textId="77777777" w:rsidR="00C45DF4" w:rsidRPr="000757FF" w:rsidRDefault="00C45DF4" w:rsidP="00C45DF4">
            <w:pPr>
              <w:ind w:firstLine="0"/>
            </w:pPr>
            <w:r>
              <w:t>Применить бонус</w:t>
            </w:r>
          </w:p>
        </w:tc>
      </w:tr>
    </w:tbl>
    <w:p w14:paraId="6B123095" w14:textId="14CF32C9" w:rsidR="00D70D57" w:rsidRPr="00D70D57" w:rsidRDefault="00D70D57" w:rsidP="00D70D57">
      <w:pPr>
        <w:pStyle w:val="aff3"/>
      </w:pPr>
      <w:r w:rsidRPr="003A614B">
        <w:rPr>
          <w:lang w:val="ru-BY"/>
        </w:rPr>
        <w:br w:type="page"/>
      </w:r>
      <w:r>
        <w:lastRenderedPageBreak/>
        <w:t>Приложение</w:t>
      </w:r>
      <w:r w:rsidRPr="00FF6147">
        <w:t xml:space="preserve"> </w:t>
      </w:r>
      <w:r w:rsidR="002759D8">
        <w:t>Ж</w:t>
      </w:r>
    </w:p>
    <w:p w14:paraId="4D7F4C9D" w14:textId="0F2C2EC2" w:rsidR="00D70D57" w:rsidRPr="00490A9A" w:rsidRDefault="00D70D57" w:rsidP="00D70D57">
      <w:pPr>
        <w:pStyle w:val="ae"/>
        <w:ind w:left="0" w:firstLine="851"/>
        <w:jc w:val="center"/>
      </w:pPr>
      <w:r>
        <w:t>Ссылка на исходный код проекта</w:t>
      </w:r>
    </w:p>
    <w:p w14:paraId="27AAF95B" w14:textId="77777777" w:rsidR="00D70D57" w:rsidRDefault="00D70D57" w:rsidP="00D70D57">
      <w:pPr>
        <w:pStyle w:val="ae"/>
        <w:ind w:left="0" w:firstLine="851"/>
        <w:rPr>
          <w:lang w:val="ru-BY"/>
        </w:rPr>
      </w:pPr>
    </w:p>
    <w:p w14:paraId="652CD520" w14:textId="77777777" w:rsidR="00D70D57" w:rsidRDefault="00D70D57" w:rsidP="00D70D57">
      <w:pPr>
        <w:pStyle w:val="ae"/>
        <w:ind w:left="0" w:firstLine="851"/>
        <w:rPr>
          <w:lang w:val="ru-BY"/>
        </w:rPr>
      </w:pPr>
      <w:r w:rsidRPr="005F20BE">
        <w:rPr>
          <w:lang w:val="ru-BY"/>
        </w:rPr>
        <w:t>https://github.com/SirGeckT0R/CourseworkUnity</w:t>
      </w:r>
    </w:p>
    <w:bookmarkEnd w:id="6"/>
    <w:p w14:paraId="519F5DA4" w14:textId="3BC243A1" w:rsidR="00414A59" w:rsidRPr="003032D1" w:rsidRDefault="00414A59" w:rsidP="003032D1">
      <w:pPr>
        <w:spacing w:line="240" w:lineRule="auto"/>
        <w:ind w:firstLine="0"/>
        <w:contextualSpacing w:val="0"/>
        <w:jc w:val="left"/>
        <w:rPr>
          <w:lang w:val="ru-BY"/>
        </w:rPr>
      </w:pPr>
    </w:p>
    <w:sectPr w:rsidR="00414A59" w:rsidRPr="003032D1" w:rsidSect="000772EE">
      <w:footerReference w:type="default" r:id="rId44"/>
      <w:pgSz w:w="12240" w:h="15840" w:code="1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84C0A" w14:textId="77777777" w:rsidR="0093231F" w:rsidRDefault="0093231F" w:rsidP="00FC51D1">
      <w:pPr>
        <w:spacing w:line="240" w:lineRule="auto"/>
      </w:pPr>
      <w:r>
        <w:separator/>
      </w:r>
    </w:p>
  </w:endnote>
  <w:endnote w:type="continuationSeparator" w:id="0">
    <w:p w14:paraId="5A9A213B" w14:textId="77777777" w:rsidR="0093231F" w:rsidRDefault="0093231F" w:rsidP="00FC51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FECD6" w14:textId="1860872A" w:rsidR="00C95566" w:rsidRPr="00FC51D1" w:rsidRDefault="00C95566">
    <w:pPr>
      <w:pStyle w:val="afa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45FBD">
      <w:rPr>
        <w:noProof/>
      </w:rPr>
      <w:t>40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AB047" w14:textId="77777777" w:rsidR="0093231F" w:rsidRDefault="0093231F" w:rsidP="00FC51D1">
      <w:pPr>
        <w:spacing w:line="240" w:lineRule="auto"/>
      </w:pPr>
      <w:r>
        <w:separator/>
      </w:r>
    </w:p>
  </w:footnote>
  <w:footnote w:type="continuationSeparator" w:id="0">
    <w:p w14:paraId="074F9CB9" w14:textId="77777777" w:rsidR="0093231F" w:rsidRDefault="0093231F" w:rsidP="00FC51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82CA59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5C1091"/>
    <w:multiLevelType w:val="hybridMultilevel"/>
    <w:tmpl w:val="9656D4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4944974"/>
    <w:multiLevelType w:val="hybridMultilevel"/>
    <w:tmpl w:val="5E66F35C"/>
    <w:lvl w:ilvl="0" w:tplc="B4BC3CF4">
      <w:start w:val="1"/>
      <w:numFmt w:val="bullet"/>
      <w:pStyle w:val="a0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3" w15:restartNumberingAfterBreak="0">
    <w:nsid w:val="0FCB1525"/>
    <w:multiLevelType w:val="multilevel"/>
    <w:tmpl w:val="B39E3840"/>
    <w:lvl w:ilvl="0">
      <w:start w:val="1"/>
      <w:numFmt w:val="decimal"/>
      <w:suff w:val="nothing"/>
      <w:lvlText w:val="Глав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DF026D4"/>
    <w:multiLevelType w:val="hybridMultilevel"/>
    <w:tmpl w:val="12106D0C"/>
    <w:lvl w:ilvl="0" w:tplc="CCEAB4A6">
      <w:start w:val="1"/>
      <w:numFmt w:val="russianUpper"/>
      <w:pStyle w:val="a1"/>
      <w:lvlText w:val="ПРИЛОЖЕНИЕ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6725F"/>
    <w:multiLevelType w:val="hybridMultilevel"/>
    <w:tmpl w:val="F362C1C4"/>
    <w:lvl w:ilvl="0" w:tplc="6A0CC7F4">
      <w:start w:val="1"/>
      <w:numFmt w:val="decimal"/>
      <w:pStyle w:val="141"/>
      <w:lvlText w:val="1.4.%1"/>
      <w:lvlJc w:val="left"/>
      <w:pPr>
        <w:ind w:left="2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6" w15:restartNumberingAfterBreak="0">
    <w:nsid w:val="3659307B"/>
    <w:multiLevelType w:val="hybridMultilevel"/>
    <w:tmpl w:val="51F0FCA2"/>
    <w:lvl w:ilvl="0" w:tplc="7B666E28">
      <w:start w:val="1"/>
      <w:numFmt w:val="decimal"/>
      <w:pStyle w:val="11"/>
      <w:lvlText w:val="1.%1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A91B1E"/>
    <w:multiLevelType w:val="hybridMultilevel"/>
    <w:tmpl w:val="F294AD7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54435CEF"/>
    <w:multiLevelType w:val="hybridMultilevel"/>
    <w:tmpl w:val="E9C0F162"/>
    <w:lvl w:ilvl="0" w:tplc="56764D16">
      <w:start w:val="1"/>
      <w:numFmt w:val="decimal"/>
      <w:pStyle w:val="21"/>
      <w:lvlText w:val="2.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6D6E5923"/>
    <w:multiLevelType w:val="hybridMultilevel"/>
    <w:tmpl w:val="97DAE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9"/>
  </w:num>
  <w:num w:numId="9">
    <w:abstractNumId w:val="5"/>
  </w:num>
  <w:num w:numId="1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99"/>
    <w:rsid w:val="00000DB8"/>
    <w:rsid w:val="000011D7"/>
    <w:rsid w:val="0000120B"/>
    <w:rsid w:val="00001BB3"/>
    <w:rsid w:val="00004FFB"/>
    <w:rsid w:val="00006EC5"/>
    <w:rsid w:val="00010EAC"/>
    <w:rsid w:val="00011011"/>
    <w:rsid w:val="0001175A"/>
    <w:rsid w:val="00011A44"/>
    <w:rsid w:val="00011C5C"/>
    <w:rsid w:val="0001204B"/>
    <w:rsid w:val="00012898"/>
    <w:rsid w:val="00015717"/>
    <w:rsid w:val="00015AB1"/>
    <w:rsid w:val="00016414"/>
    <w:rsid w:val="000167A1"/>
    <w:rsid w:val="00016FB9"/>
    <w:rsid w:val="000172E6"/>
    <w:rsid w:val="00020195"/>
    <w:rsid w:val="00020D20"/>
    <w:rsid w:val="00021995"/>
    <w:rsid w:val="00022230"/>
    <w:rsid w:val="00022307"/>
    <w:rsid w:val="000235DA"/>
    <w:rsid w:val="000246CA"/>
    <w:rsid w:val="000250A0"/>
    <w:rsid w:val="000259A7"/>
    <w:rsid w:val="00025D0A"/>
    <w:rsid w:val="000262BD"/>
    <w:rsid w:val="00026D5A"/>
    <w:rsid w:val="00026F90"/>
    <w:rsid w:val="000312AF"/>
    <w:rsid w:val="000321EF"/>
    <w:rsid w:val="000326F0"/>
    <w:rsid w:val="00035760"/>
    <w:rsid w:val="00036B75"/>
    <w:rsid w:val="00036F24"/>
    <w:rsid w:val="0003782E"/>
    <w:rsid w:val="00037D8A"/>
    <w:rsid w:val="00041F51"/>
    <w:rsid w:val="00044791"/>
    <w:rsid w:val="00045B8C"/>
    <w:rsid w:val="0005096F"/>
    <w:rsid w:val="00051682"/>
    <w:rsid w:val="000531EE"/>
    <w:rsid w:val="000532B1"/>
    <w:rsid w:val="00053737"/>
    <w:rsid w:val="00053D0C"/>
    <w:rsid w:val="00054F2D"/>
    <w:rsid w:val="000559A2"/>
    <w:rsid w:val="0005636B"/>
    <w:rsid w:val="00056C31"/>
    <w:rsid w:val="00060B90"/>
    <w:rsid w:val="000617A5"/>
    <w:rsid w:val="00061A28"/>
    <w:rsid w:val="00064492"/>
    <w:rsid w:val="00065565"/>
    <w:rsid w:val="000661CE"/>
    <w:rsid w:val="00066306"/>
    <w:rsid w:val="000669FE"/>
    <w:rsid w:val="000678A2"/>
    <w:rsid w:val="00070058"/>
    <w:rsid w:val="000702EC"/>
    <w:rsid w:val="0007067A"/>
    <w:rsid w:val="00070C80"/>
    <w:rsid w:val="00070E2D"/>
    <w:rsid w:val="00071AFE"/>
    <w:rsid w:val="000724BF"/>
    <w:rsid w:val="0007357C"/>
    <w:rsid w:val="00073AB6"/>
    <w:rsid w:val="000741B4"/>
    <w:rsid w:val="000757FF"/>
    <w:rsid w:val="00075A8C"/>
    <w:rsid w:val="000763E2"/>
    <w:rsid w:val="000768C3"/>
    <w:rsid w:val="000772EE"/>
    <w:rsid w:val="000819FE"/>
    <w:rsid w:val="00082556"/>
    <w:rsid w:val="000839D1"/>
    <w:rsid w:val="00084B77"/>
    <w:rsid w:val="00084FA4"/>
    <w:rsid w:val="000855DE"/>
    <w:rsid w:val="00085BEB"/>
    <w:rsid w:val="00086B78"/>
    <w:rsid w:val="00086E39"/>
    <w:rsid w:val="000909D8"/>
    <w:rsid w:val="00090BA7"/>
    <w:rsid w:val="00093EA4"/>
    <w:rsid w:val="00094742"/>
    <w:rsid w:val="000953AF"/>
    <w:rsid w:val="00095CC7"/>
    <w:rsid w:val="000964EA"/>
    <w:rsid w:val="00097EAB"/>
    <w:rsid w:val="000A1028"/>
    <w:rsid w:val="000A103B"/>
    <w:rsid w:val="000A2414"/>
    <w:rsid w:val="000A32DD"/>
    <w:rsid w:val="000A37AB"/>
    <w:rsid w:val="000A4149"/>
    <w:rsid w:val="000A4489"/>
    <w:rsid w:val="000A4AB1"/>
    <w:rsid w:val="000A6738"/>
    <w:rsid w:val="000A7DDB"/>
    <w:rsid w:val="000B01FB"/>
    <w:rsid w:val="000B1935"/>
    <w:rsid w:val="000B19DC"/>
    <w:rsid w:val="000B2C90"/>
    <w:rsid w:val="000B2E67"/>
    <w:rsid w:val="000B50A2"/>
    <w:rsid w:val="000B6129"/>
    <w:rsid w:val="000B63DC"/>
    <w:rsid w:val="000C41B5"/>
    <w:rsid w:val="000C7235"/>
    <w:rsid w:val="000D3BA1"/>
    <w:rsid w:val="000D4A67"/>
    <w:rsid w:val="000D4D09"/>
    <w:rsid w:val="000D4E2F"/>
    <w:rsid w:val="000D5DA3"/>
    <w:rsid w:val="000D607B"/>
    <w:rsid w:val="000D66F8"/>
    <w:rsid w:val="000D7362"/>
    <w:rsid w:val="000D75ED"/>
    <w:rsid w:val="000D7B29"/>
    <w:rsid w:val="000E3C5C"/>
    <w:rsid w:val="000E55EF"/>
    <w:rsid w:val="000E5DC5"/>
    <w:rsid w:val="000E606D"/>
    <w:rsid w:val="000E60CD"/>
    <w:rsid w:val="000E64EA"/>
    <w:rsid w:val="000E6DEB"/>
    <w:rsid w:val="000E6E0E"/>
    <w:rsid w:val="000F02B7"/>
    <w:rsid w:val="000F18F2"/>
    <w:rsid w:val="000F2037"/>
    <w:rsid w:val="000F3383"/>
    <w:rsid w:val="000F3530"/>
    <w:rsid w:val="000F5A63"/>
    <w:rsid w:val="000F7448"/>
    <w:rsid w:val="00100748"/>
    <w:rsid w:val="0010423B"/>
    <w:rsid w:val="00110385"/>
    <w:rsid w:val="00110A96"/>
    <w:rsid w:val="00110F12"/>
    <w:rsid w:val="001123D6"/>
    <w:rsid w:val="00113C8E"/>
    <w:rsid w:val="0011435D"/>
    <w:rsid w:val="00114CC2"/>
    <w:rsid w:val="00115B24"/>
    <w:rsid w:val="00115C47"/>
    <w:rsid w:val="00116CF4"/>
    <w:rsid w:val="0012195C"/>
    <w:rsid w:val="00122683"/>
    <w:rsid w:val="00124D2D"/>
    <w:rsid w:val="00127202"/>
    <w:rsid w:val="00127F7C"/>
    <w:rsid w:val="001300FA"/>
    <w:rsid w:val="00130903"/>
    <w:rsid w:val="00130B40"/>
    <w:rsid w:val="00131D93"/>
    <w:rsid w:val="0013203E"/>
    <w:rsid w:val="001365BD"/>
    <w:rsid w:val="00140ACB"/>
    <w:rsid w:val="00140D51"/>
    <w:rsid w:val="00141B11"/>
    <w:rsid w:val="00142DE0"/>
    <w:rsid w:val="00142F3A"/>
    <w:rsid w:val="00143AC8"/>
    <w:rsid w:val="00147C6F"/>
    <w:rsid w:val="0015020C"/>
    <w:rsid w:val="00150F9E"/>
    <w:rsid w:val="001514F5"/>
    <w:rsid w:val="0015153B"/>
    <w:rsid w:val="00152B4A"/>
    <w:rsid w:val="00154998"/>
    <w:rsid w:val="00155101"/>
    <w:rsid w:val="0015553B"/>
    <w:rsid w:val="00155B83"/>
    <w:rsid w:val="00156BB2"/>
    <w:rsid w:val="00156DB7"/>
    <w:rsid w:val="00156EAD"/>
    <w:rsid w:val="00160371"/>
    <w:rsid w:val="0016128A"/>
    <w:rsid w:val="001626D6"/>
    <w:rsid w:val="0016336C"/>
    <w:rsid w:val="00163650"/>
    <w:rsid w:val="001637B3"/>
    <w:rsid w:val="00163C05"/>
    <w:rsid w:val="00163C26"/>
    <w:rsid w:val="001646EE"/>
    <w:rsid w:val="001655FF"/>
    <w:rsid w:val="00165BDF"/>
    <w:rsid w:val="00166291"/>
    <w:rsid w:val="00166348"/>
    <w:rsid w:val="001705BD"/>
    <w:rsid w:val="001716E3"/>
    <w:rsid w:val="00171ED4"/>
    <w:rsid w:val="00172BCF"/>
    <w:rsid w:val="00172C70"/>
    <w:rsid w:val="001731D5"/>
    <w:rsid w:val="001744DC"/>
    <w:rsid w:val="001745C3"/>
    <w:rsid w:val="00174DB3"/>
    <w:rsid w:val="00175984"/>
    <w:rsid w:val="001767A3"/>
    <w:rsid w:val="0018063C"/>
    <w:rsid w:val="00181B1D"/>
    <w:rsid w:val="00181DC8"/>
    <w:rsid w:val="00182F01"/>
    <w:rsid w:val="001836C8"/>
    <w:rsid w:val="00185130"/>
    <w:rsid w:val="00185659"/>
    <w:rsid w:val="001870D7"/>
    <w:rsid w:val="00190513"/>
    <w:rsid w:val="0019155C"/>
    <w:rsid w:val="00191BF0"/>
    <w:rsid w:val="00192C09"/>
    <w:rsid w:val="0019302B"/>
    <w:rsid w:val="00193721"/>
    <w:rsid w:val="00193A89"/>
    <w:rsid w:val="0019485C"/>
    <w:rsid w:val="00194C46"/>
    <w:rsid w:val="001958FB"/>
    <w:rsid w:val="0019714A"/>
    <w:rsid w:val="001A2412"/>
    <w:rsid w:val="001A79F7"/>
    <w:rsid w:val="001A7A05"/>
    <w:rsid w:val="001B121A"/>
    <w:rsid w:val="001B1DF6"/>
    <w:rsid w:val="001B32BF"/>
    <w:rsid w:val="001B359A"/>
    <w:rsid w:val="001B3DA9"/>
    <w:rsid w:val="001B3EBA"/>
    <w:rsid w:val="001B41DB"/>
    <w:rsid w:val="001B4356"/>
    <w:rsid w:val="001B4E88"/>
    <w:rsid w:val="001B5223"/>
    <w:rsid w:val="001B556C"/>
    <w:rsid w:val="001B67EC"/>
    <w:rsid w:val="001B6DB2"/>
    <w:rsid w:val="001B724C"/>
    <w:rsid w:val="001C120A"/>
    <w:rsid w:val="001C1667"/>
    <w:rsid w:val="001C17BA"/>
    <w:rsid w:val="001C35C2"/>
    <w:rsid w:val="001C371F"/>
    <w:rsid w:val="001C3812"/>
    <w:rsid w:val="001C5DE9"/>
    <w:rsid w:val="001C602F"/>
    <w:rsid w:val="001C6819"/>
    <w:rsid w:val="001C7D2C"/>
    <w:rsid w:val="001D036D"/>
    <w:rsid w:val="001D19DE"/>
    <w:rsid w:val="001D25DA"/>
    <w:rsid w:val="001D2983"/>
    <w:rsid w:val="001D2DD3"/>
    <w:rsid w:val="001D34BF"/>
    <w:rsid w:val="001D3564"/>
    <w:rsid w:val="001D6C6F"/>
    <w:rsid w:val="001D736D"/>
    <w:rsid w:val="001D76FD"/>
    <w:rsid w:val="001D7859"/>
    <w:rsid w:val="001E09E8"/>
    <w:rsid w:val="001E35C9"/>
    <w:rsid w:val="001E4078"/>
    <w:rsid w:val="001E42D6"/>
    <w:rsid w:val="001E5138"/>
    <w:rsid w:val="001E5652"/>
    <w:rsid w:val="001E6C8E"/>
    <w:rsid w:val="001E73F2"/>
    <w:rsid w:val="001E7F27"/>
    <w:rsid w:val="001F41A9"/>
    <w:rsid w:val="001F6B1C"/>
    <w:rsid w:val="001F70B8"/>
    <w:rsid w:val="001F7BB9"/>
    <w:rsid w:val="00202340"/>
    <w:rsid w:val="00203080"/>
    <w:rsid w:val="002048B7"/>
    <w:rsid w:val="00205403"/>
    <w:rsid w:val="00205555"/>
    <w:rsid w:val="00205DE0"/>
    <w:rsid w:val="00207BB7"/>
    <w:rsid w:val="00211002"/>
    <w:rsid w:val="00211EF7"/>
    <w:rsid w:val="00212203"/>
    <w:rsid w:val="00212C5B"/>
    <w:rsid w:val="0021369E"/>
    <w:rsid w:val="002136E9"/>
    <w:rsid w:val="00214292"/>
    <w:rsid w:val="002144B2"/>
    <w:rsid w:val="00215979"/>
    <w:rsid w:val="00221450"/>
    <w:rsid w:val="00221991"/>
    <w:rsid w:val="00221E7B"/>
    <w:rsid w:val="00221FD7"/>
    <w:rsid w:val="00222095"/>
    <w:rsid w:val="002226F6"/>
    <w:rsid w:val="00224281"/>
    <w:rsid w:val="00224B14"/>
    <w:rsid w:val="00224D6E"/>
    <w:rsid w:val="002259C7"/>
    <w:rsid w:val="00225A37"/>
    <w:rsid w:val="002278BB"/>
    <w:rsid w:val="00230F30"/>
    <w:rsid w:val="0023101E"/>
    <w:rsid w:val="0023104B"/>
    <w:rsid w:val="00232571"/>
    <w:rsid w:val="0023322B"/>
    <w:rsid w:val="00234A30"/>
    <w:rsid w:val="00236374"/>
    <w:rsid w:val="0023665C"/>
    <w:rsid w:val="002367F6"/>
    <w:rsid w:val="002424FF"/>
    <w:rsid w:val="00244781"/>
    <w:rsid w:val="002462A9"/>
    <w:rsid w:val="002516C2"/>
    <w:rsid w:val="00252856"/>
    <w:rsid w:val="00254CA3"/>
    <w:rsid w:val="00255A6C"/>
    <w:rsid w:val="00256AAB"/>
    <w:rsid w:val="00257965"/>
    <w:rsid w:val="00257A34"/>
    <w:rsid w:val="002609F1"/>
    <w:rsid w:val="002610FB"/>
    <w:rsid w:val="00262315"/>
    <w:rsid w:val="00262609"/>
    <w:rsid w:val="00263252"/>
    <w:rsid w:val="00263BB2"/>
    <w:rsid w:val="00264951"/>
    <w:rsid w:val="00264B42"/>
    <w:rsid w:val="00265339"/>
    <w:rsid w:val="00266469"/>
    <w:rsid w:val="00270E42"/>
    <w:rsid w:val="00270E92"/>
    <w:rsid w:val="00273B9B"/>
    <w:rsid w:val="00274306"/>
    <w:rsid w:val="00274A18"/>
    <w:rsid w:val="0027576D"/>
    <w:rsid w:val="002759D8"/>
    <w:rsid w:val="00280D9E"/>
    <w:rsid w:val="002822B0"/>
    <w:rsid w:val="0028263B"/>
    <w:rsid w:val="00283CD3"/>
    <w:rsid w:val="00284740"/>
    <w:rsid w:val="00285C5C"/>
    <w:rsid w:val="00290926"/>
    <w:rsid w:val="00291F94"/>
    <w:rsid w:val="00292AC4"/>
    <w:rsid w:val="00293873"/>
    <w:rsid w:val="002938ED"/>
    <w:rsid w:val="00296520"/>
    <w:rsid w:val="002969C5"/>
    <w:rsid w:val="002A0CBC"/>
    <w:rsid w:val="002A1C78"/>
    <w:rsid w:val="002A1E69"/>
    <w:rsid w:val="002A2655"/>
    <w:rsid w:val="002A3A3A"/>
    <w:rsid w:val="002A3B32"/>
    <w:rsid w:val="002A3E13"/>
    <w:rsid w:val="002A44C8"/>
    <w:rsid w:val="002A5A2E"/>
    <w:rsid w:val="002A6A5C"/>
    <w:rsid w:val="002A777A"/>
    <w:rsid w:val="002A7CD0"/>
    <w:rsid w:val="002B0786"/>
    <w:rsid w:val="002B1477"/>
    <w:rsid w:val="002B16CD"/>
    <w:rsid w:val="002B3A69"/>
    <w:rsid w:val="002B49E5"/>
    <w:rsid w:val="002B4CAE"/>
    <w:rsid w:val="002B4FFA"/>
    <w:rsid w:val="002B5151"/>
    <w:rsid w:val="002B5627"/>
    <w:rsid w:val="002B5C19"/>
    <w:rsid w:val="002B5F5C"/>
    <w:rsid w:val="002B6897"/>
    <w:rsid w:val="002B73DA"/>
    <w:rsid w:val="002B73F1"/>
    <w:rsid w:val="002C0ECB"/>
    <w:rsid w:val="002C157D"/>
    <w:rsid w:val="002C25A7"/>
    <w:rsid w:val="002C4D4A"/>
    <w:rsid w:val="002C52B3"/>
    <w:rsid w:val="002C6394"/>
    <w:rsid w:val="002C7912"/>
    <w:rsid w:val="002D0961"/>
    <w:rsid w:val="002D192E"/>
    <w:rsid w:val="002D1E84"/>
    <w:rsid w:val="002D3E91"/>
    <w:rsid w:val="002D51E2"/>
    <w:rsid w:val="002D653B"/>
    <w:rsid w:val="002D6863"/>
    <w:rsid w:val="002D7647"/>
    <w:rsid w:val="002E07E4"/>
    <w:rsid w:val="002E0CFA"/>
    <w:rsid w:val="002E0E8B"/>
    <w:rsid w:val="002E1635"/>
    <w:rsid w:val="002E2EF7"/>
    <w:rsid w:val="002E46CF"/>
    <w:rsid w:val="002E4E19"/>
    <w:rsid w:val="002E57D7"/>
    <w:rsid w:val="002E5B23"/>
    <w:rsid w:val="002E65B6"/>
    <w:rsid w:val="002E6BCB"/>
    <w:rsid w:val="002E7CC5"/>
    <w:rsid w:val="002F07D0"/>
    <w:rsid w:val="002F0AAE"/>
    <w:rsid w:val="002F0B9D"/>
    <w:rsid w:val="002F124C"/>
    <w:rsid w:val="002F23E1"/>
    <w:rsid w:val="002F2C6F"/>
    <w:rsid w:val="002F3C87"/>
    <w:rsid w:val="002F4658"/>
    <w:rsid w:val="00300BB9"/>
    <w:rsid w:val="00300CD3"/>
    <w:rsid w:val="0030114C"/>
    <w:rsid w:val="00301575"/>
    <w:rsid w:val="0030179C"/>
    <w:rsid w:val="00301ADF"/>
    <w:rsid w:val="003021B2"/>
    <w:rsid w:val="003023B5"/>
    <w:rsid w:val="003032D1"/>
    <w:rsid w:val="0030344A"/>
    <w:rsid w:val="003043FF"/>
    <w:rsid w:val="003069DC"/>
    <w:rsid w:val="003069EC"/>
    <w:rsid w:val="00306F10"/>
    <w:rsid w:val="0031155C"/>
    <w:rsid w:val="00311F72"/>
    <w:rsid w:val="00312EE7"/>
    <w:rsid w:val="00313B33"/>
    <w:rsid w:val="00314484"/>
    <w:rsid w:val="0031512A"/>
    <w:rsid w:val="00315174"/>
    <w:rsid w:val="00316BE3"/>
    <w:rsid w:val="003175D4"/>
    <w:rsid w:val="00317A12"/>
    <w:rsid w:val="003207B5"/>
    <w:rsid w:val="00321AA0"/>
    <w:rsid w:val="00321B3D"/>
    <w:rsid w:val="00323A98"/>
    <w:rsid w:val="00324A10"/>
    <w:rsid w:val="003270B1"/>
    <w:rsid w:val="00330298"/>
    <w:rsid w:val="00330E5B"/>
    <w:rsid w:val="00330FE1"/>
    <w:rsid w:val="00332233"/>
    <w:rsid w:val="00332BF6"/>
    <w:rsid w:val="00332E3E"/>
    <w:rsid w:val="0033313B"/>
    <w:rsid w:val="00333728"/>
    <w:rsid w:val="003369C9"/>
    <w:rsid w:val="00336C55"/>
    <w:rsid w:val="00345FBD"/>
    <w:rsid w:val="00345FFD"/>
    <w:rsid w:val="00346254"/>
    <w:rsid w:val="00346A1E"/>
    <w:rsid w:val="00347348"/>
    <w:rsid w:val="00347BB3"/>
    <w:rsid w:val="0035137E"/>
    <w:rsid w:val="00351731"/>
    <w:rsid w:val="00351C49"/>
    <w:rsid w:val="00352A97"/>
    <w:rsid w:val="00353B6C"/>
    <w:rsid w:val="00354336"/>
    <w:rsid w:val="0035476D"/>
    <w:rsid w:val="00354B54"/>
    <w:rsid w:val="003551C7"/>
    <w:rsid w:val="00355356"/>
    <w:rsid w:val="0035562D"/>
    <w:rsid w:val="00355D26"/>
    <w:rsid w:val="00360D2A"/>
    <w:rsid w:val="003613C6"/>
    <w:rsid w:val="00361BC0"/>
    <w:rsid w:val="0036222B"/>
    <w:rsid w:val="00362E89"/>
    <w:rsid w:val="003630EE"/>
    <w:rsid w:val="0036450D"/>
    <w:rsid w:val="0036599D"/>
    <w:rsid w:val="00367A12"/>
    <w:rsid w:val="0037212E"/>
    <w:rsid w:val="00372187"/>
    <w:rsid w:val="003722F4"/>
    <w:rsid w:val="003750C8"/>
    <w:rsid w:val="0037512A"/>
    <w:rsid w:val="00375611"/>
    <w:rsid w:val="003762F9"/>
    <w:rsid w:val="00377E97"/>
    <w:rsid w:val="003809F9"/>
    <w:rsid w:val="00381063"/>
    <w:rsid w:val="0038271B"/>
    <w:rsid w:val="00382BF1"/>
    <w:rsid w:val="00384984"/>
    <w:rsid w:val="00384E12"/>
    <w:rsid w:val="00386404"/>
    <w:rsid w:val="00386E40"/>
    <w:rsid w:val="00387DBB"/>
    <w:rsid w:val="003907F3"/>
    <w:rsid w:val="003926B5"/>
    <w:rsid w:val="00393DAA"/>
    <w:rsid w:val="0039449B"/>
    <w:rsid w:val="00394C00"/>
    <w:rsid w:val="00395F58"/>
    <w:rsid w:val="003960AB"/>
    <w:rsid w:val="003963F9"/>
    <w:rsid w:val="003969C5"/>
    <w:rsid w:val="003A078B"/>
    <w:rsid w:val="003A07D2"/>
    <w:rsid w:val="003A129C"/>
    <w:rsid w:val="003A1995"/>
    <w:rsid w:val="003A5909"/>
    <w:rsid w:val="003A614B"/>
    <w:rsid w:val="003A6270"/>
    <w:rsid w:val="003A6CD2"/>
    <w:rsid w:val="003A7790"/>
    <w:rsid w:val="003A78E2"/>
    <w:rsid w:val="003B05A6"/>
    <w:rsid w:val="003B05CD"/>
    <w:rsid w:val="003B170A"/>
    <w:rsid w:val="003B18E4"/>
    <w:rsid w:val="003B1FF1"/>
    <w:rsid w:val="003B2A5D"/>
    <w:rsid w:val="003B2DCF"/>
    <w:rsid w:val="003B3FF0"/>
    <w:rsid w:val="003B4B96"/>
    <w:rsid w:val="003B4DFC"/>
    <w:rsid w:val="003B5509"/>
    <w:rsid w:val="003B5D60"/>
    <w:rsid w:val="003C1496"/>
    <w:rsid w:val="003C1A57"/>
    <w:rsid w:val="003C1FF1"/>
    <w:rsid w:val="003C28A5"/>
    <w:rsid w:val="003C2FB8"/>
    <w:rsid w:val="003C40BB"/>
    <w:rsid w:val="003C5CEB"/>
    <w:rsid w:val="003C6808"/>
    <w:rsid w:val="003C6D92"/>
    <w:rsid w:val="003C700E"/>
    <w:rsid w:val="003D1CEA"/>
    <w:rsid w:val="003D217E"/>
    <w:rsid w:val="003D3C9D"/>
    <w:rsid w:val="003D56F7"/>
    <w:rsid w:val="003D5701"/>
    <w:rsid w:val="003D5EDF"/>
    <w:rsid w:val="003D64D2"/>
    <w:rsid w:val="003E01C0"/>
    <w:rsid w:val="003E038E"/>
    <w:rsid w:val="003E0C7F"/>
    <w:rsid w:val="003E1432"/>
    <w:rsid w:val="003E28E5"/>
    <w:rsid w:val="003E4B51"/>
    <w:rsid w:val="003E4D05"/>
    <w:rsid w:val="003E557F"/>
    <w:rsid w:val="003E6CE1"/>
    <w:rsid w:val="003F0442"/>
    <w:rsid w:val="003F0610"/>
    <w:rsid w:val="003F2F53"/>
    <w:rsid w:val="003F3FBD"/>
    <w:rsid w:val="003F400C"/>
    <w:rsid w:val="003F67C4"/>
    <w:rsid w:val="003F6980"/>
    <w:rsid w:val="003F69A1"/>
    <w:rsid w:val="003F6A3A"/>
    <w:rsid w:val="003F7398"/>
    <w:rsid w:val="00400A20"/>
    <w:rsid w:val="0040116C"/>
    <w:rsid w:val="0040151E"/>
    <w:rsid w:val="004019C7"/>
    <w:rsid w:val="004054F5"/>
    <w:rsid w:val="004063D9"/>
    <w:rsid w:val="00406CFD"/>
    <w:rsid w:val="0041011C"/>
    <w:rsid w:val="00412308"/>
    <w:rsid w:val="00412B5E"/>
    <w:rsid w:val="00413CCD"/>
    <w:rsid w:val="004149A8"/>
    <w:rsid w:val="00414A59"/>
    <w:rsid w:val="00417421"/>
    <w:rsid w:val="004200F0"/>
    <w:rsid w:val="0042020E"/>
    <w:rsid w:val="00421007"/>
    <w:rsid w:val="00421108"/>
    <w:rsid w:val="00421AC0"/>
    <w:rsid w:val="0042258B"/>
    <w:rsid w:val="00425AF1"/>
    <w:rsid w:val="0042665F"/>
    <w:rsid w:val="00426F86"/>
    <w:rsid w:val="00431176"/>
    <w:rsid w:val="004312BD"/>
    <w:rsid w:val="00433057"/>
    <w:rsid w:val="00433BC6"/>
    <w:rsid w:val="004363ED"/>
    <w:rsid w:val="00440BDE"/>
    <w:rsid w:val="00441C6B"/>
    <w:rsid w:val="00441F1D"/>
    <w:rsid w:val="004422C3"/>
    <w:rsid w:val="00442A9C"/>
    <w:rsid w:val="00446983"/>
    <w:rsid w:val="00447711"/>
    <w:rsid w:val="00451C6D"/>
    <w:rsid w:val="004521D0"/>
    <w:rsid w:val="00452BF3"/>
    <w:rsid w:val="004543AB"/>
    <w:rsid w:val="0045519A"/>
    <w:rsid w:val="0045673A"/>
    <w:rsid w:val="00456DD1"/>
    <w:rsid w:val="00457931"/>
    <w:rsid w:val="00457FC4"/>
    <w:rsid w:val="004605F8"/>
    <w:rsid w:val="00460AF5"/>
    <w:rsid w:val="00460C59"/>
    <w:rsid w:val="00461E8E"/>
    <w:rsid w:val="00463B41"/>
    <w:rsid w:val="00464A97"/>
    <w:rsid w:val="00464EC4"/>
    <w:rsid w:val="00465657"/>
    <w:rsid w:val="0046628E"/>
    <w:rsid w:val="004708AB"/>
    <w:rsid w:val="00472F5C"/>
    <w:rsid w:val="0047491C"/>
    <w:rsid w:val="00474D61"/>
    <w:rsid w:val="00474DE5"/>
    <w:rsid w:val="00474E00"/>
    <w:rsid w:val="00475D0E"/>
    <w:rsid w:val="004766A5"/>
    <w:rsid w:val="00476B3C"/>
    <w:rsid w:val="00476D26"/>
    <w:rsid w:val="0047753C"/>
    <w:rsid w:val="00480368"/>
    <w:rsid w:val="0048096B"/>
    <w:rsid w:val="004810B9"/>
    <w:rsid w:val="0048147C"/>
    <w:rsid w:val="00481B9A"/>
    <w:rsid w:val="00482E23"/>
    <w:rsid w:val="00483B5C"/>
    <w:rsid w:val="00485DDD"/>
    <w:rsid w:val="004864E8"/>
    <w:rsid w:val="004867DA"/>
    <w:rsid w:val="00486E3C"/>
    <w:rsid w:val="00487585"/>
    <w:rsid w:val="00490A9A"/>
    <w:rsid w:val="00491538"/>
    <w:rsid w:val="00491EF7"/>
    <w:rsid w:val="00493718"/>
    <w:rsid w:val="00494815"/>
    <w:rsid w:val="00496408"/>
    <w:rsid w:val="004A21F2"/>
    <w:rsid w:val="004A301E"/>
    <w:rsid w:val="004A325F"/>
    <w:rsid w:val="004A40C9"/>
    <w:rsid w:val="004A4C3D"/>
    <w:rsid w:val="004A6965"/>
    <w:rsid w:val="004A6EFF"/>
    <w:rsid w:val="004A7AFD"/>
    <w:rsid w:val="004A7CEF"/>
    <w:rsid w:val="004A7F65"/>
    <w:rsid w:val="004B0708"/>
    <w:rsid w:val="004B09D6"/>
    <w:rsid w:val="004B0CFC"/>
    <w:rsid w:val="004B1084"/>
    <w:rsid w:val="004B1AF8"/>
    <w:rsid w:val="004B1F88"/>
    <w:rsid w:val="004B2EA2"/>
    <w:rsid w:val="004B401E"/>
    <w:rsid w:val="004B446C"/>
    <w:rsid w:val="004B4CCB"/>
    <w:rsid w:val="004B58FE"/>
    <w:rsid w:val="004C05DA"/>
    <w:rsid w:val="004C0A2A"/>
    <w:rsid w:val="004C0EB2"/>
    <w:rsid w:val="004C1003"/>
    <w:rsid w:val="004C132B"/>
    <w:rsid w:val="004C144A"/>
    <w:rsid w:val="004C17EB"/>
    <w:rsid w:val="004C31D8"/>
    <w:rsid w:val="004C3DE4"/>
    <w:rsid w:val="004C4D22"/>
    <w:rsid w:val="004C5575"/>
    <w:rsid w:val="004C5FD1"/>
    <w:rsid w:val="004C61C3"/>
    <w:rsid w:val="004C69DC"/>
    <w:rsid w:val="004C6A90"/>
    <w:rsid w:val="004D0257"/>
    <w:rsid w:val="004D148B"/>
    <w:rsid w:val="004D14A6"/>
    <w:rsid w:val="004D174B"/>
    <w:rsid w:val="004D39F2"/>
    <w:rsid w:val="004D401E"/>
    <w:rsid w:val="004D6D9B"/>
    <w:rsid w:val="004E263C"/>
    <w:rsid w:val="004E3304"/>
    <w:rsid w:val="004E3648"/>
    <w:rsid w:val="004E46FC"/>
    <w:rsid w:val="004E4C5F"/>
    <w:rsid w:val="004E59CC"/>
    <w:rsid w:val="004E5ED3"/>
    <w:rsid w:val="004E611E"/>
    <w:rsid w:val="004E6A6B"/>
    <w:rsid w:val="004E783F"/>
    <w:rsid w:val="004F07E4"/>
    <w:rsid w:val="004F0DE5"/>
    <w:rsid w:val="004F211D"/>
    <w:rsid w:val="004F2183"/>
    <w:rsid w:val="004F25E0"/>
    <w:rsid w:val="004F346E"/>
    <w:rsid w:val="004F3CE7"/>
    <w:rsid w:val="004F415B"/>
    <w:rsid w:val="004F423D"/>
    <w:rsid w:val="004F4256"/>
    <w:rsid w:val="004F430F"/>
    <w:rsid w:val="004F475A"/>
    <w:rsid w:val="004F68FA"/>
    <w:rsid w:val="004F7656"/>
    <w:rsid w:val="004F7AB4"/>
    <w:rsid w:val="004F7F53"/>
    <w:rsid w:val="00500D07"/>
    <w:rsid w:val="005073F9"/>
    <w:rsid w:val="005076A4"/>
    <w:rsid w:val="0050794A"/>
    <w:rsid w:val="00507C67"/>
    <w:rsid w:val="0051080D"/>
    <w:rsid w:val="0051080E"/>
    <w:rsid w:val="00510C23"/>
    <w:rsid w:val="005116E3"/>
    <w:rsid w:val="0051186B"/>
    <w:rsid w:val="00512966"/>
    <w:rsid w:val="00513E97"/>
    <w:rsid w:val="00514A20"/>
    <w:rsid w:val="00515066"/>
    <w:rsid w:val="005150EF"/>
    <w:rsid w:val="00515BF1"/>
    <w:rsid w:val="0051623A"/>
    <w:rsid w:val="00516F1B"/>
    <w:rsid w:val="00517CA6"/>
    <w:rsid w:val="00517F82"/>
    <w:rsid w:val="00520AD5"/>
    <w:rsid w:val="0052167B"/>
    <w:rsid w:val="00521815"/>
    <w:rsid w:val="005222F5"/>
    <w:rsid w:val="005225ED"/>
    <w:rsid w:val="0052279B"/>
    <w:rsid w:val="00523405"/>
    <w:rsid w:val="00525351"/>
    <w:rsid w:val="0052587B"/>
    <w:rsid w:val="00526CA4"/>
    <w:rsid w:val="005278B1"/>
    <w:rsid w:val="00527A1A"/>
    <w:rsid w:val="0053015D"/>
    <w:rsid w:val="0053154D"/>
    <w:rsid w:val="00531FEB"/>
    <w:rsid w:val="0053281D"/>
    <w:rsid w:val="00532886"/>
    <w:rsid w:val="00532948"/>
    <w:rsid w:val="005344E2"/>
    <w:rsid w:val="0053597E"/>
    <w:rsid w:val="00535B20"/>
    <w:rsid w:val="00535B29"/>
    <w:rsid w:val="005366F4"/>
    <w:rsid w:val="00536A81"/>
    <w:rsid w:val="00536E9D"/>
    <w:rsid w:val="00537630"/>
    <w:rsid w:val="005377E5"/>
    <w:rsid w:val="0054037E"/>
    <w:rsid w:val="00540AE1"/>
    <w:rsid w:val="005417CF"/>
    <w:rsid w:val="0054274D"/>
    <w:rsid w:val="00542FCE"/>
    <w:rsid w:val="00543C9A"/>
    <w:rsid w:val="00545581"/>
    <w:rsid w:val="0054714E"/>
    <w:rsid w:val="00547541"/>
    <w:rsid w:val="005506D6"/>
    <w:rsid w:val="00550B8A"/>
    <w:rsid w:val="00551092"/>
    <w:rsid w:val="005518E9"/>
    <w:rsid w:val="00556B23"/>
    <w:rsid w:val="0055758B"/>
    <w:rsid w:val="00557802"/>
    <w:rsid w:val="0056040B"/>
    <w:rsid w:val="00561357"/>
    <w:rsid w:val="00561B9B"/>
    <w:rsid w:val="00564D93"/>
    <w:rsid w:val="0056712E"/>
    <w:rsid w:val="005708BB"/>
    <w:rsid w:val="00570D5D"/>
    <w:rsid w:val="00571121"/>
    <w:rsid w:val="00571A59"/>
    <w:rsid w:val="00572AD3"/>
    <w:rsid w:val="00572B8C"/>
    <w:rsid w:val="00572C69"/>
    <w:rsid w:val="00572F48"/>
    <w:rsid w:val="00573084"/>
    <w:rsid w:val="005738F2"/>
    <w:rsid w:val="00574131"/>
    <w:rsid w:val="00574345"/>
    <w:rsid w:val="00575C2B"/>
    <w:rsid w:val="00576A01"/>
    <w:rsid w:val="00576F8B"/>
    <w:rsid w:val="00577837"/>
    <w:rsid w:val="00580E1E"/>
    <w:rsid w:val="00582616"/>
    <w:rsid w:val="00583783"/>
    <w:rsid w:val="005839AC"/>
    <w:rsid w:val="00583E6C"/>
    <w:rsid w:val="005848A4"/>
    <w:rsid w:val="005848FC"/>
    <w:rsid w:val="00591190"/>
    <w:rsid w:val="00591364"/>
    <w:rsid w:val="0059235E"/>
    <w:rsid w:val="00596CDF"/>
    <w:rsid w:val="00597699"/>
    <w:rsid w:val="005A1588"/>
    <w:rsid w:val="005A2641"/>
    <w:rsid w:val="005A2983"/>
    <w:rsid w:val="005A29DB"/>
    <w:rsid w:val="005A314C"/>
    <w:rsid w:val="005A6F5A"/>
    <w:rsid w:val="005B0A4D"/>
    <w:rsid w:val="005B144D"/>
    <w:rsid w:val="005B1C87"/>
    <w:rsid w:val="005B435E"/>
    <w:rsid w:val="005B5CFC"/>
    <w:rsid w:val="005B5D3A"/>
    <w:rsid w:val="005B6232"/>
    <w:rsid w:val="005B6763"/>
    <w:rsid w:val="005B6A89"/>
    <w:rsid w:val="005C2D4F"/>
    <w:rsid w:val="005C4B95"/>
    <w:rsid w:val="005C5387"/>
    <w:rsid w:val="005C597C"/>
    <w:rsid w:val="005C5F63"/>
    <w:rsid w:val="005C6C3F"/>
    <w:rsid w:val="005C7AF3"/>
    <w:rsid w:val="005D0347"/>
    <w:rsid w:val="005D1889"/>
    <w:rsid w:val="005D1A96"/>
    <w:rsid w:val="005D21D7"/>
    <w:rsid w:val="005D2D14"/>
    <w:rsid w:val="005D2D25"/>
    <w:rsid w:val="005D389B"/>
    <w:rsid w:val="005D6B7F"/>
    <w:rsid w:val="005E166B"/>
    <w:rsid w:val="005E1B32"/>
    <w:rsid w:val="005E21B2"/>
    <w:rsid w:val="005E24C4"/>
    <w:rsid w:val="005E3C8C"/>
    <w:rsid w:val="005E4C12"/>
    <w:rsid w:val="005E54C6"/>
    <w:rsid w:val="005E5744"/>
    <w:rsid w:val="005E606F"/>
    <w:rsid w:val="005E72A2"/>
    <w:rsid w:val="005E7B48"/>
    <w:rsid w:val="005F20BE"/>
    <w:rsid w:val="005F3056"/>
    <w:rsid w:val="005F3436"/>
    <w:rsid w:val="005F354D"/>
    <w:rsid w:val="005F5601"/>
    <w:rsid w:val="005F688E"/>
    <w:rsid w:val="005F7A94"/>
    <w:rsid w:val="005F7F44"/>
    <w:rsid w:val="006015CF"/>
    <w:rsid w:val="00605457"/>
    <w:rsid w:val="006057E4"/>
    <w:rsid w:val="00611445"/>
    <w:rsid w:val="00612E05"/>
    <w:rsid w:val="0061388F"/>
    <w:rsid w:val="00613C80"/>
    <w:rsid w:val="006143FC"/>
    <w:rsid w:val="00614509"/>
    <w:rsid w:val="006162F9"/>
    <w:rsid w:val="00616772"/>
    <w:rsid w:val="006206F2"/>
    <w:rsid w:val="006243F0"/>
    <w:rsid w:val="00624569"/>
    <w:rsid w:val="00625CD0"/>
    <w:rsid w:val="006269E5"/>
    <w:rsid w:val="00626B4F"/>
    <w:rsid w:val="006278FC"/>
    <w:rsid w:val="00634ECB"/>
    <w:rsid w:val="006371B8"/>
    <w:rsid w:val="00640C27"/>
    <w:rsid w:val="006423CC"/>
    <w:rsid w:val="00642510"/>
    <w:rsid w:val="00643521"/>
    <w:rsid w:val="006451F8"/>
    <w:rsid w:val="006506D3"/>
    <w:rsid w:val="00650754"/>
    <w:rsid w:val="00650B99"/>
    <w:rsid w:val="0065167D"/>
    <w:rsid w:val="006519E9"/>
    <w:rsid w:val="00651EE8"/>
    <w:rsid w:val="00652CC3"/>
    <w:rsid w:val="00655039"/>
    <w:rsid w:val="006560B9"/>
    <w:rsid w:val="00657582"/>
    <w:rsid w:val="00657E3E"/>
    <w:rsid w:val="00660E02"/>
    <w:rsid w:val="00663761"/>
    <w:rsid w:val="006643AA"/>
    <w:rsid w:val="00664D3A"/>
    <w:rsid w:val="00665228"/>
    <w:rsid w:val="00666699"/>
    <w:rsid w:val="006702DF"/>
    <w:rsid w:val="00670618"/>
    <w:rsid w:val="00671E77"/>
    <w:rsid w:val="00671F6B"/>
    <w:rsid w:val="00672E39"/>
    <w:rsid w:val="00676025"/>
    <w:rsid w:val="00676B8C"/>
    <w:rsid w:val="00676F04"/>
    <w:rsid w:val="00677612"/>
    <w:rsid w:val="00677633"/>
    <w:rsid w:val="00677BA8"/>
    <w:rsid w:val="00683F54"/>
    <w:rsid w:val="00684118"/>
    <w:rsid w:val="006859A5"/>
    <w:rsid w:val="006869E0"/>
    <w:rsid w:val="00686FAC"/>
    <w:rsid w:val="00690B5F"/>
    <w:rsid w:val="00692028"/>
    <w:rsid w:val="006920A5"/>
    <w:rsid w:val="00692494"/>
    <w:rsid w:val="006927DC"/>
    <w:rsid w:val="006928B8"/>
    <w:rsid w:val="006929C9"/>
    <w:rsid w:val="00692B89"/>
    <w:rsid w:val="006944B7"/>
    <w:rsid w:val="0069470C"/>
    <w:rsid w:val="00695A5B"/>
    <w:rsid w:val="0069616B"/>
    <w:rsid w:val="006965FC"/>
    <w:rsid w:val="00697971"/>
    <w:rsid w:val="00697D6A"/>
    <w:rsid w:val="006A0D57"/>
    <w:rsid w:val="006A11F6"/>
    <w:rsid w:val="006A4725"/>
    <w:rsid w:val="006B0158"/>
    <w:rsid w:val="006B172F"/>
    <w:rsid w:val="006B365A"/>
    <w:rsid w:val="006B53AC"/>
    <w:rsid w:val="006B54DE"/>
    <w:rsid w:val="006B596F"/>
    <w:rsid w:val="006B677C"/>
    <w:rsid w:val="006B6D16"/>
    <w:rsid w:val="006B6D95"/>
    <w:rsid w:val="006B6FE5"/>
    <w:rsid w:val="006C3111"/>
    <w:rsid w:val="006C397F"/>
    <w:rsid w:val="006C4915"/>
    <w:rsid w:val="006C4C84"/>
    <w:rsid w:val="006C4E29"/>
    <w:rsid w:val="006C7592"/>
    <w:rsid w:val="006C7EE5"/>
    <w:rsid w:val="006D06CB"/>
    <w:rsid w:val="006D0CCE"/>
    <w:rsid w:val="006D1537"/>
    <w:rsid w:val="006D195E"/>
    <w:rsid w:val="006D443C"/>
    <w:rsid w:val="006D46A8"/>
    <w:rsid w:val="006D5BCD"/>
    <w:rsid w:val="006D7F2A"/>
    <w:rsid w:val="006E0268"/>
    <w:rsid w:val="006E1098"/>
    <w:rsid w:val="006E1DC6"/>
    <w:rsid w:val="006E2375"/>
    <w:rsid w:val="006E3122"/>
    <w:rsid w:val="006E380C"/>
    <w:rsid w:val="006E59F9"/>
    <w:rsid w:val="006E6536"/>
    <w:rsid w:val="006E7C79"/>
    <w:rsid w:val="006F08BE"/>
    <w:rsid w:val="006F1319"/>
    <w:rsid w:val="006F1625"/>
    <w:rsid w:val="006F28D4"/>
    <w:rsid w:val="006F312E"/>
    <w:rsid w:val="006F5229"/>
    <w:rsid w:val="006F534B"/>
    <w:rsid w:val="006F55DF"/>
    <w:rsid w:val="006F5611"/>
    <w:rsid w:val="006F64EB"/>
    <w:rsid w:val="006F6525"/>
    <w:rsid w:val="006F7BB6"/>
    <w:rsid w:val="006F7CDE"/>
    <w:rsid w:val="007012E3"/>
    <w:rsid w:val="0070253B"/>
    <w:rsid w:val="0070478F"/>
    <w:rsid w:val="0070550E"/>
    <w:rsid w:val="00706299"/>
    <w:rsid w:val="00707F8C"/>
    <w:rsid w:val="00710F23"/>
    <w:rsid w:val="00711965"/>
    <w:rsid w:val="00711AB3"/>
    <w:rsid w:val="00711E53"/>
    <w:rsid w:val="007121C2"/>
    <w:rsid w:val="00712314"/>
    <w:rsid w:val="007127C0"/>
    <w:rsid w:val="00712CF4"/>
    <w:rsid w:val="007144A0"/>
    <w:rsid w:val="00715426"/>
    <w:rsid w:val="00715466"/>
    <w:rsid w:val="00715BE8"/>
    <w:rsid w:val="0071674E"/>
    <w:rsid w:val="00717AA6"/>
    <w:rsid w:val="007204C3"/>
    <w:rsid w:val="00720FF6"/>
    <w:rsid w:val="0072134A"/>
    <w:rsid w:val="007214B8"/>
    <w:rsid w:val="00721B0B"/>
    <w:rsid w:val="0072206A"/>
    <w:rsid w:val="007226EC"/>
    <w:rsid w:val="00723605"/>
    <w:rsid w:val="007238B7"/>
    <w:rsid w:val="007240B8"/>
    <w:rsid w:val="00724573"/>
    <w:rsid w:val="0072667E"/>
    <w:rsid w:val="00730C7A"/>
    <w:rsid w:val="0073113A"/>
    <w:rsid w:val="00731773"/>
    <w:rsid w:val="00732512"/>
    <w:rsid w:val="007329C2"/>
    <w:rsid w:val="00733A9F"/>
    <w:rsid w:val="00733EE5"/>
    <w:rsid w:val="00733FE2"/>
    <w:rsid w:val="00734693"/>
    <w:rsid w:val="00735167"/>
    <w:rsid w:val="00736342"/>
    <w:rsid w:val="00736B82"/>
    <w:rsid w:val="00737A9F"/>
    <w:rsid w:val="0074027D"/>
    <w:rsid w:val="0074081D"/>
    <w:rsid w:val="00740942"/>
    <w:rsid w:val="00741019"/>
    <w:rsid w:val="0074284B"/>
    <w:rsid w:val="007444E2"/>
    <w:rsid w:val="0074462B"/>
    <w:rsid w:val="00744CCF"/>
    <w:rsid w:val="007451A8"/>
    <w:rsid w:val="007459F0"/>
    <w:rsid w:val="00746353"/>
    <w:rsid w:val="007466E3"/>
    <w:rsid w:val="00747C2B"/>
    <w:rsid w:val="0075074C"/>
    <w:rsid w:val="00750F4C"/>
    <w:rsid w:val="0075126B"/>
    <w:rsid w:val="00752C22"/>
    <w:rsid w:val="00753416"/>
    <w:rsid w:val="007569A1"/>
    <w:rsid w:val="00756A5C"/>
    <w:rsid w:val="00756F36"/>
    <w:rsid w:val="00757096"/>
    <w:rsid w:val="00757739"/>
    <w:rsid w:val="007612E7"/>
    <w:rsid w:val="0076149E"/>
    <w:rsid w:val="00761973"/>
    <w:rsid w:val="007619A7"/>
    <w:rsid w:val="00761BC7"/>
    <w:rsid w:val="00762B8D"/>
    <w:rsid w:val="00763804"/>
    <w:rsid w:val="00763A4A"/>
    <w:rsid w:val="00764827"/>
    <w:rsid w:val="0076576D"/>
    <w:rsid w:val="00765C19"/>
    <w:rsid w:val="00765F94"/>
    <w:rsid w:val="00766D9D"/>
    <w:rsid w:val="00767028"/>
    <w:rsid w:val="00771066"/>
    <w:rsid w:val="00771478"/>
    <w:rsid w:val="00772811"/>
    <w:rsid w:val="00772F99"/>
    <w:rsid w:val="00774267"/>
    <w:rsid w:val="00774582"/>
    <w:rsid w:val="00774627"/>
    <w:rsid w:val="00774FA2"/>
    <w:rsid w:val="00775A3E"/>
    <w:rsid w:val="00777916"/>
    <w:rsid w:val="00777F30"/>
    <w:rsid w:val="0078051D"/>
    <w:rsid w:val="00780B17"/>
    <w:rsid w:val="00781699"/>
    <w:rsid w:val="00783127"/>
    <w:rsid w:val="007838B7"/>
    <w:rsid w:val="00783B9F"/>
    <w:rsid w:val="00786CEC"/>
    <w:rsid w:val="00790779"/>
    <w:rsid w:val="0079232E"/>
    <w:rsid w:val="00792B30"/>
    <w:rsid w:val="00793226"/>
    <w:rsid w:val="00795C04"/>
    <w:rsid w:val="00796C81"/>
    <w:rsid w:val="0079744A"/>
    <w:rsid w:val="00797B2F"/>
    <w:rsid w:val="00797D9F"/>
    <w:rsid w:val="007A0B38"/>
    <w:rsid w:val="007A37E5"/>
    <w:rsid w:val="007A431D"/>
    <w:rsid w:val="007A46C5"/>
    <w:rsid w:val="007A6E85"/>
    <w:rsid w:val="007A7437"/>
    <w:rsid w:val="007A7738"/>
    <w:rsid w:val="007A79AE"/>
    <w:rsid w:val="007B08AA"/>
    <w:rsid w:val="007B1111"/>
    <w:rsid w:val="007B1496"/>
    <w:rsid w:val="007B2EFE"/>
    <w:rsid w:val="007B3D63"/>
    <w:rsid w:val="007B5CF3"/>
    <w:rsid w:val="007B61BA"/>
    <w:rsid w:val="007B7814"/>
    <w:rsid w:val="007C050F"/>
    <w:rsid w:val="007C06BA"/>
    <w:rsid w:val="007C0AA7"/>
    <w:rsid w:val="007C12BD"/>
    <w:rsid w:val="007C1908"/>
    <w:rsid w:val="007C30E3"/>
    <w:rsid w:val="007C33E1"/>
    <w:rsid w:val="007C78FC"/>
    <w:rsid w:val="007D036A"/>
    <w:rsid w:val="007D26FB"/>
    <w:rsid w:val="007D2E13"/>
    <w:rsid w:val="007D3DFD"/>
    <w:rsid w:val="007D4F86"/>
    <w:rsid w:val="007D567D"/>
    <w:rsid w:val="007D6048"/>
    <w:rsid w:val="007D6EE9"/>
    <w:rsid w:val="007D7339"/>
    <w:rsid w:val="007D792F"/>
    <w:rsid w:val="007E0A4D"/>
    <w:rsid w:val="007E1A44"/>
    <w:rsid w:val="007E1CE8"/>
    <w:rsid w:val="007E244F"/>
    <w:rsid w:val="007E330E"/>
    <w:rsid w:val="007E38F8"/>
    <w:rsid w:val="007E3AE6"/>
    <w:rsid w:val="007E3D1D"/>
    <w:rsid w:val="007E4E77"/>
    <w:rsid w:val="007E6DEC"/>
    <w:rsid w:val="007F03D4"/>
    <w:rsid w:val="007F0456"/>
    <w:rsid w:val="007F0737"/>
    <w:rsid w:val="007F0BD2"/>
    <w:rsid w:val="007F1585"/>
    <w:rsid w:val="007F1D42"/>
    <w:rsid w:val="007F2388"/>
    <w:rsid w:val="007F32F5"/>
    <w:rsid w:val="007F4169"/>
    <w:rsid w:val="007F4F27"/>
    <w:rsid w:val="007F513A"/>
    <w:rsid w:val="007F558F"/>
    <w:rsid w:val="007F5E1D"/>
    <w:rsid w:val="007F69FE"/>
    <w:rsid w:val="007F7CD9"/>
    <w:rsid w:val="00801019"/>
    <w:rsid w:val="008024BC"/>
    <w:rsid w:val="008034BC"/>
    <w:rsid w:val="00803985"/>
    <w:rsid w:val="00803FE4"/>
    <w:rsid w:val="008048E7"/>
    <w:rsid w:val="008052B1"/>
    <w:rsid w:val="008052CB"/>
    <w:rsid w:val="00805AF6"/>
    <w:rsid w:val="0080665B"/>
    <w:rsid w:val="00806C4B"/>
    <w:rsid w:val="00806D28"/>
    <w:rsid w:val="0080784E"/>
    <w:rsid w:val="00807A9F"/>
    <w:rsid w:val="00811B7F"/>
    <w:rsid w:val="00811C61"/>
    <w:rsid w:val="00812438"/>
    <w:rsid w:val="00814762"/>
    <w:rsid w:val="00815315"/>
    <w:rsid w:val="00815A40"/>
    <w:rsid w:val="008168D9"/>
    <w:rsid w:val="00816C95"/>
    <w:rsid w:val="0081796A"/>
    <w:rsid w:val="00820DA0"/>
    <w:rsid w:val="00820DD0"/>
    <w:rsid w:val="00822B61"/>
    <w:rsid w:val="00823508"/>
    <w:rsid w:val="00823D45"/>
    <w:rsid w:val="00824818"/>
    <w:rsid w:val="00826CD4"/>
    <w:rsid w:val="0082748A"/>
    <w:rsid w:val="008278E6"/>
    <w:rsid w:val="008332FB"/>
    <w:rsid w:val="00833381"/>
    <w:rsid w:val="0083344B"/>
    <w:rsid w:val="008337E9"/>
    <w:rsid w:val="008369BC"/>
    <w:rsid w:val="0084123D"/>
    <w:rsid w:val="008412E6"/>
    <w:rsid w:val="0084287A"/>
    <w:rsid w:val="00842BC1"/>
    <w:rsid w:val="008440EB"/>
    <w:rsid w:val="0084447A"/>
    <w:rsid w:val="008452F0"/>
    <w:rsid w:val="0084551F"/>
    <w:rsid w:val="0084557B"/>
    <w:rsid w:val="00845688"/>
    <w:rsid w:val="00845F78"/>
    <w:rsid w:val="0084750F"/>
    <w:rsid w:val="00847D6E"/>
    <w:rsid w:val="00851A88"/>
    <w:rsid w:val="00852942"/>
    <w:rsid w:val="00852B38"/>
    <w:rsid w:val="008539F3"/>
    <w:rsid w:val="00853A8A"/>
    <w:rsid w:val="00856A4B"/>
    <w:rsid w:val="008570FC"/>
    <w:rsid w:val="008579DB"/>
    <w:rsid w:val="00857B6B"/>
    <w:rsid w:val="00861993"/>
    <w:rsid w:val="0086433D"/>
    <w:rsid w:val="00864B87"/>
    <w:rsid w:val="00864E34"/>
    <w:rsid w:val="00865730"/>
    <w:rsid w:val="00865DC8"/>
    <w:rsid w:val="00867969"/>
    <w:rsid w:val="00867BB6"/>
    <w:rsid w:val="00871943"/>
    <w:rsid w:val="00872585"/>
    <w:rsid w:val="00872C72"/>
    <w:rsid w:val="0087303E"/>
    <w:rsid w:val="00875392"/>
    <w:rsid w:val="0087649A"/>
    <w:rsid w:val="00877CBF"/>
    <w:rsid w:val="0088095E"/>
    <w:rsid w:val="00880C19"/>
    <w:rsid w:val="0088187F"/>
    <w:rsid w:val="008838F9"/>
    <w:rsid w:val="00884E11"/>
    <w:rsid w:val="00886FC5"/>
    <w:rsid w:val="00887293"/>
    <w:rsid w:val="0089173F"/>
    <w:rsid w:val="008927B9"/>
    <w:rsid w:val="008927FB"/>
    <w:rsid w:val="008935C4"/>
    <w:rsid w:val="0089473D"/>
    <w:rsid w:val="00894D09"/>
    <w:rsid w:val="0089650D"/>
    <w:rsid w:val="0089755E"/>
    <w:rsid w:val="008A0542"/>
    <w:rsid w:val="008A1198"/>
    <w:rsid w:val="008A1787"/>
    <w:rsid w:val="008A2524"/>
    <w:rsid w:val="008A2FF9"/>
    <w:rsid w:val="008A3EB3"/>
    <w:rsid w:val="008A4E8B"/>
    <w:rsid w:val="008A5373"/>
    <w:rsid w:val="008B2048"/>
    <w:rsid w:val="008B214E"/>
    <w:rsid w:val="008B338D"/>
    <w:rsid w:val="008B3B5D"/>
    <w:rsid w:val="008B3F52"/>
    <w:rsid w:val="008B511F"/>
    <w:rsid w:val="008B5ACF"/>
    <w:rsid w:val="008B5D45"/>
    <w:rsid w:val="008B5EF2"/>
    <w:rsid w:val="008B644B"/>
    <w:rsid w:val="008B745C"/>
    <w:rsid w:val="008C184B"/>
    <w:rsid w:val="008C293F"/>
    <w:rsid w:val="008C2A92"/>
    <w:rsid w:val="008C2FD9"/>
    <w:rsid w:val="008C409D"/>
    <w:rsid w:val="008C426D"/>
    <w:rsid w:val="008C4499"/>
    <w:rsid w:val="008C4866"/>
    <w:rsid w:val="008C5F59"/>
    <w:rsid w:val="008C60A0"/>
    <w:rsid w:val="008C6486"/>
    <w:rsid w:val="008C77B5"/>
    <w:rsid w:val="008C78A3"/>
    <w:rsid w:val="008D0F74"/>
    <w:rsid w:val="008D11F1"/>
    <w:rsid w:val="008D16CB"/>
    <w:rsid w:val="008D1D67"/>
    <w:rsid w:val="008D1F89"/>
    <w:rsid w:val="008D31DB"/>
    <w:rsid w:val="008D3212"/>
    <w:rsid w:val="008D3B6D"/>
    <w:rsid w:val="008D4D79"/>
    <w:rsid w:val="008D6CDB"/>
    <w:rsid w:val="008D71B7"/>
    <w:rsid w:val="008D7ED7"/>
    <w:rsid w:val="008E13A7"/>
    <w:rsid w:val="008E24D3"/>
    <w:rsid w:val="008E2F70"/>
    <w:rsid w:val="008E34E6"/>
    <w:rsid w:val="008E3860"/>
    <w:rsid w:val="008E4BC1"/>
    <w:rsid w:val="008E67E7"/>
    <w:rsid w:val="008F02A2"/>
    <w:rsid w:val="008F0B63"/>
    <w:rsid w:val="008F4BE0"/>
    <w:rsid w:val="008F56C0"/>
    <w:rsid w:val="008F613F"/>
    <w:rsid w:val="008F6AB1"/>
    <w:rsid w:val="008F6AF7"/>
    <w:rsid w:val="008F723F"/>
    <w:rsid w:val="00900F61"/>
    <w:rsid w:val="00901517"/>
    <w:rsid w:val="00904CB4"/>
    <w:rsid w:val="00904E2C"/>
    <w:rsid w:val="00906ED2"/>
    <w:rsid w:val="009077AE"/>
    <w:rsid w:val="00907A1A"/>
    <w:rsid w:val="00910420"/>
    <w:rsid w:val="00911540"/>
    <w:rsid w:val="00911B25"/>
    <w:rsid w:val="00913DA1"/>
    <w:rsid w:val="00914800"/>
    <w:rsid w:val="00915104"/>
    <w:rsid w:val="00920460"/>
    <w:rsid w:val="0092227D"/>
    <w:rsid w:val="00925495"/>
    <w:rsid w:val="00925CBD"/>
    <w:rsid w:val="0092741F"/>
    <w:rsid w:val="009278BF"/>
    <w:rsid w:val="0093157B"/>
    <w:rsid w:val="00931DD2"/>
    <w:rsid w:val="0093231F"/>
    <w:rsid w:val="00932AB4"/>
    <w:rsid w:val="00933D86"/>
    <w:rsid w:val="009364FC"/>
    <w:rsid w:val="00937119"/>
    <w:rsid w:val="009379F2"/>
    <w:rsid w:val="009404A5"/>
    <w:rsid w:val="0094137E"/>
    <w:rsid w:val="00943936"/>
    <w:rsid w:val="00944505"/>
    <w:rsid w:val="009508CC"/>
    <w:rsid w:val="009526A3"/>
    <w:rsid w:val="0095359B"/>
    <w:rsid w:val="00956B79"/>
    <w:rsid w:val="00957541"/>
    <w:rsid w:val="00957F63"/>
    <w:rsid w:val="009606C6"/>
    <w:rsid w:val="00960735"/>
    <w:rsid w:val="009608B7"/>
    <w:rsid w:val="00961642"/>
    <w:rsid w:val="009617A7"/>
    <w:rsid w:val="00961AFF"/>
    <w:rsid w:val="00961D4F"/>
    <w:rsid w:val="0096328C"/>
    <w:rsid w:val="00964491"/>
    <w:rsid w:val="009647FD"/>
    <w:rsid w:val="0096526B"/>
    <w:rsid w:val="00965D17"/>
    <w:rsid w:val="00965FA0"/>
    <w:rsid w:val="009672FC"/>
    <w:rsid w:val="00976656"/>
    <w:rsid w:val="0097711B"/>
    <w:rsid w:val="0097799D"/>
    <w:rsid w:val="0098027F"/>
    <w:rsid w:val="009804D4"/>
    <w:rsid w:val="00980EF7"/>
    <w:rsid w:val="009819F9"/>
    <w:rsid w:val="00981AA8"/>
    <w:rsid w:val="00982234"/>
    <w:rsid w:val="0098246B"/>
    <w:rsid w:val="00982D25"/>
    <w:rsid w:val="00982E7D"/>
    <w:rsid w:val="00982E89"/>
    <w:rsid w:val="0098609B"/>
    <w:rsid w:val="009866F8"/>
    <w:rsid w:val="0098670F"/>
    <w:rsid w:val="00986930"/>
    <w:rsid w:val="00987609"/>
    <w:rsid w:val="009876CE"/>
    <w:rsid w:val="0099048A"/>
    <w:rsid w:val="00991A92"/>
    <w:rsid w:val="0099232E"/>
    <w:rsid w:val="00994F4E"/>
    <w:rsid w:val="00995C7C"/>
    <w:rsid w:val="00995E01"/>
    <w:rsid w:val="00996B41"/>
    <w:rsid w:val="00996EC0"/>
    <w:rsid w:val="009970B2"/>
    <w:rsid w:val="009A07A7"/>
    <w:rsid w:val="009A1D4C"/>
    <w:rsid w:val="009A42EB"/>
    <w:rsid w:val="009A432C"/>
    <w:rsid w:val="009A496B"/>
    <w:rsid w:val="009A5166"/>
    <w:rsid w:val="009A5795"/>
    <w:rsid w:val="009A590A"/>
    <w:rsid w:val="009A64E1"/>
    <w:rsid w:val="009B14BE"/>
    <w:rsid w:val="009B2183"/>
    <w:rsid w:val="009B255B"/>
    <w:rsid w:val="009B257B"/>
    <w:rsid w:val="009B397E"/>
    <w:rsid w:val="009B727B"/>
    <w:rsid w:val="009C099D"/>
    <w:rsid w:val="009C0C44"/>
    <w:rsid w:val="009C0DB0"/>
    <w:rsid w:val="009C35C9"/>
    <w:rsid w:val="009C3FE1"/>
    <w:rsid w:val="009C420D"/>
    <w:rsid w:val="009C5544"/>
    <w:rsid w:val="009C60B5"/>
    <w:rsid w:val="009C6419"/>
    <w:rsid w:val="009D01AE"/>
    <w:rsid w:val="009D1EE2"/>
    <w:rsid w:val="009D1F93"/>
    <w:rsid w:val="009D3982"/>
    <w:rsid w:val="009D4122"/>
    <w:rsid w:val="009D4E96"/>
    <w:rsid w:val="009D5075"/>
    <w:rsid w:val="009D5E99"/>
    <w:rsid w:val="009D7CC1"/>
    <w:rsid w:val="009D7D49"/>
    <w:rsid w:val="009E0B5C"/>
    <w:rsid w:val="009E0FF4"/>
    <w:rsid w:val="009E1418"/>
    <w:rsid w:val="009E1850"/>
    <w:rsid w:val="009E19D4"/>
    <w:rsid w:val="009E4441"/>
    <w:rsid w:val="009E48B6"/>
    <w:rsid w:val="009E497B"/>
    <w:rsid w:val="009E5428"/>
    <w:rsid w:val="009E5DBB"/>
    <w:rsid w:val="009E68EC"/>
    <w:rsid w:val="009E7CF5"/>
    <w:rsid w:val="009F1DA2"/>
    <w:rsid w:val="009F2193"/>
    <w:rsid w:val="009F3FA0"/>
    <w:rsid w:val="009F6220"/>
    <w:rsid w:val="00A020DA"/>
    <w:rsid w:val="00A04F66"/>
    <w:rsid w:val="00A051BA"/>
    <w:rsid w:val="00A06893"/>
    <w:rsid w:val="00A07545"/>
    <w:rsid w:val="00A100FF"/>
    <w:rsid w:val="00A101B6"/>
    <w:rsid w:val="00A10ACD"/>
    <w:rsid w:val="00A11BAA"/>
    <w:rsid w:val="00A13DA6"/>
    <w:rsid w:val="00A15015"/>
    <w:rsid w:val="00A15AF3"/>
    <w:rsid w:val="00A16418"/>
    <w:rsid w:val="00A16AB7"/>
    <w:rsid w:val="00A17573"/>
    <w:rsid w:val="00A17AF1"/>
    <w:rsid w:val="00A21337"/>
    <w:rsid w:val="00A224E8"/>
    <w:rsid w:val="00A260B8"/>
    <w:rsid w:val="00A26451"/>
    <w:rsid w:val="00A30CAC"/>
    <w:rsid w:val="00A323C4"/>
    <w:rsid w:val="00A33BD5"/>
    <w:rsid w:val="00A349E9"/>
    <w:rsid w:val="00A34A7B"/>
    <w:rsid w:val="00A3595A"/>
    <w:rsid w:val="00A36245"/>
    <w:rsid w:val="00A3775C"/>
    <w:rsid w:val="00A40E4D"/>
    <w:rsid w:val="00A4102F"/>
    <w:rsid w:val="00A4180B"/>
    <w:rsid w:val="00A41830"/>
    <w:rsid w:val="00A41E9E"/>
    <w:rsid w:val="00A430E9"/>
    <w:rsid w:val="00A43B3B"/>
    <w:rsid w:val="00A43CAB"/>
    <w:rsid w:val="00A43DEB"/>
    <w:rsid w:val="00A45DAC"/>
    <w:rsid w:val="00A477B7"/>
    <w:rsid w:val="00A50D2D"/>
    <w:rsid w:val="00A511FD"/>
    <w:rsid w:val="00A51E88"/>
    <w:rsid w:val="00A52315"/>
    <w:rsid w:val="00A52F99"/>
    <w:rsid w:val="00A53032"/>
    <w:rsid w:val="00A534AC"/>
    <w:rsid w:val="00A53B3E"/>
    <w:rsid w:val="00A54C28"/>
    <w:rsid w:val="00A55F8B"/>
    <w:rsid w:val="00A5665D"/>
    <w:rsid w:val="00A622BA"/>
    <w:rsid w:val="00A63407"/>
    <w:rsid w:val="00A636E4"/>
    <w:rsid w:val="00A64BAB"/>
    <w:rsid w:val="00A66740"/>
    <w:rsid w:val="00A66FE2"/>
    <w:rsid w:val="00A675BF"/>
    <w:rsid w:val="00A70085"/>
    <w:rsid w:val="00A71AAA"/>
    <w:rsid w:val="00A71F32"/>
    <w:rsid w:val="00A7298C"/>
    <w:rsid w:val="00A732A6"/>
    <w:rsid w:val="00A733C8"/>
    <w:rsid w:val="00A7340B"/>
    <w:rsid w:val="00A75519"/>
    <w:rsid w:val="00A75AC0"/>
    <w:rsid w:val="00A7631D"/>
    <w:rsid w:val="00A76343"/>
    <w:rsid w:val="00A77709"/>
    <w:rsid w:val="00A8136B"/>
    <w:rsid w:val="00A82C93"/>
    <w:rsid w:val="00A83E08"/>
    <w:rsid w:val="00A842DF"/>
    <w:rsid w:val="00A85497"/>
    <w:rsid w:val="00A8566A"/>
    <w:rsid w:val="00A87532"/>
    <w:rsid w:val="00A926E6"/>
    <w:rsid w:val="00A92827"/>
    <w:rsid w:val="00A94467"/>
    <w:rsid w:val="00A965D8"/>
    <w:rsid w:val="00A97A26"/>
    <w:rsid w:val="00AA0811"/>
    <w:rsid w:val="00AA189A"/>
    <w:rsid w:val="00AA2135"/>
    <w:rsid w:val="00AA3B95"/>
    <w:rsid w:val="00AA465C"/>
    <w:rsid w:val="00AA5361"/>
    <w:rsid w:val="00AA6513"/>
    <w:rsid w:val="00AA75CD"/>
    <w:rsid w:val="00AA77EB"/>
    <w:rsid w:val="00AA7853"/>
    <w:rsid w:val="00AB0AEB"/>
    <w:rsid w:val="00AB13F7"/>
    <w:rsid w:val="00AB30EA"/>
    <w:rsid w:val="00AB37EF"/>
    <w:rsid w:val="00AB43AD"/>
    <w:rsid w:val="00AB4A43"/>
    <w:rsid w:val="00AB590E"/>
    <w:rsid w:val="00AB5E0E"/>
    <w:rsid w:val="00AB655C"/>
    <w:rsid w:val="00AB6CC6"/>
    <w:rsid w:val="00AC01EB"/>
    <w:rsid w:val="00AC1E5A"/>
    <w:rsid w:val="00AC203A"/>
    <w:rsid w:val="00AC3FF3"/>
    <w:rsid w:val="00AC4004"/>
    <w:rsid w:val="00AC505F"/>
    <w:rsid w:val="00AC6498"/>
    <w:rsid w:val="00AC6B36"/>
    <w:rsid w:val="00AC70BA"/>
    <w:rsid w:val="00AC7371"/>
    <w:rsid w:val="00AC7B53"/>
    <w:rsid w:val="00AD018B"/>
    <w:rsid w:val="00AD0F6F"/>
    <w:rsid w:val="00AD27A3"/>
    <w:rsid w:val="00AD315E"/>
    <w:rsid w:val="00AD33AB"/>
    <w:rsid w:val="00AD40C2"/>
    <w:rsid w:val="00AE048C"/>
    <w:rsid w:val="00AE24CD"/>
    <w:rsid w:val="00AE291A"/>
    <w:rsid w:val="00AE3725"/>
    <w:rsid w:val="00AE545F"/>
    <w:rsid w:val="00AE5ADB"/>
    <w:rsid w:val="00AE6A2E"/>
    <w:rsid w:val="00AE765F"/>
    <w:rsid w:val="00AF068F"/>
    <w:rsid w:val="00AF18B1"/>
    <w:rsid w:val="00AF1A02"/>
    <w:rsid w:val="00AF24E1"/>
    <w:rsid w:val="00AF2D59"/>
    <w:rsid w:val="00AF326E"/>
    <w:rsid w:val="00AF36A1"/>
    <w:rsid w:val="00AF3792"/>
    <w:rsid w:val="00AF42A1"/>
    <w:rsid w:val="00AF4316"/>
    <w:rsid w:val="00AF513B"/>
    <w:rsid w:val="00AF5231"/>
    <w:rsid w:val="00AF5498"/>
    <w:rsid w:val="00AF6852"/>
    <w:rsid w:val="00AF6E7B"/>
    <w:rsid w:val="00B006E8"/>
    <w:rsid w:val="00B01278"/>
    <w:rsid w:val="00B0387A"/>
    <w:rsid w:val="00B040E7"/>
    <w:rsid w:val="00B04A18"/>
    <w:rsid w:val="00B05858"/>
    <w:rsid w:val="00B05CD4"/>
    <w:rsid w:val="00B06CB5"/>
    <w:rsid w:val="00B0781D"/>
    <w:rsid w:val="00B07975"/>
    <w:rsid w:val="00B10A0D"/>
    <w:rsid w:val="00B10CFA"/>
    <w:rsid w:val="00B11319"/>
    <w:rsid w:val="00B119D2"/>
    <w:rsid w:val="00B13BF8"/>
    <w:rsid w:val="00B152D8"/>
    <w:rsid w:val="00B178E3"/>
    <w:rsid w:val="00B17CD9"/>
    <w:rsid w:val="00B20A6A"/>
    <w:rsid w:val="00B20CE7"/>
    <w:rsid w:val="00B21D20"/>
    <w:rsid w:val="00B22378"/>
    <w:rsid w:val="00B22BB0"/>
    <w:rsid w:val="00B23231"/>
    <w:rsid w:val="00B23A68"/>
    <w:rsid w:val="00B240E6"/>
    <w:rsid w:val="00B24314"/>
    <w:rsid w:val="00B2495A"/>
    <w:rsid w:val="00B24BC9"/>
    <w:rsid w:val="00B24CF4"/>
    <w:rsid w:val="00B251D7"/>
    <w:rsid w:val="00B25F17"/>
    <w:rsid w:val="00B26439"/>
    <w:rsid w:val="00B27BA8"/>
    <w:rsid w:val="00B31A73"/>
    <w:rsid w:val="00B33577"/>
    <w:rsid w:val="00B35B28"/>
    <w:rsid w:val="00B36291"/>
    <w:rsid w:val="00B3689A"/>
    <w:rsid w:val="00B36993"/>
    <w:rsid w:val="00B4010C"/>
    <w:rsid w:val="00B433A0"/>
    <w:rsid w:val="00B43B83"/>
    <w:rsid w:val="00B47A55"/>
    <w:rsid w:val="00B51DCD"/>
    <w:rsid w:val="00B51EDF"/>
    <w:rsid w:val="00B5218C"/>
    <w:rsid w:val="00B529F8"/>
    <w:rsid w:val="00B53268"/>
    <w:rsid w:val="00B5417D"/>
    <w:rsid w:val="00B5495C"/>
    <w:rsid w:val="00B54D78"/>
    <w:rsid w:val="00B57611"/>
    <w:rsid w:val="00B60ABC"/>
    <w:rsid w:val="00B613D3"/>
    <w:rsid w:val="00B61878"/>
    <w:rsid w:val="00B645CE"/>
    <w:rsid w:val="00B6555D"/>
    <w:rsid w:val="00B65FAB"/>
    <w:rsid w:val="00B66477"/>
    <w:rsid w:val="00B675E0"/>
    <w:rsid w:val="00B7081B"/>
    <w:rsid w:val="00B732C2"/>
    <w:rsid w:val="00B741EC"/>
    <w:rsid w:val="00B7482C"/>
    <w:rsid w:val="00B7726C"/>
    <w:rsid w:val="00B80B60"/>
    <w:rsid w:val="00B8169E"/>
    <w:rsid w:val="00B81E1A"/>
    <w:rsid w:val="00B82CCC"/>
    <w:rsid w:val="00B83104"/>
    <w:rsid w:val="00B842FF"/>
    <w:rsid w:val="00B84BA2"/>
    <w:rsid w:val="00B879EF"/>
    <w:rsid w:val="00B9025A"/>
    <w:rsid w:val="00B9067B"/>
    <w:rsid w:val="00B92266"/>
    <w:rsid w:val="00B93205"/>
    <w:rsid w:val="00B93A26"/>
    <w:rsid w:val="00B93F4D"/>
    <w:rsid w:val="00B93F82"/>
    <w:rsid w:val="00B96235"/>
    <w:rsid w:val="00B96900"/>
    <w:rsid w:val="00B970E3"/>
    <w:rsid w:val="00B97D29"/>
    <w:rsid w:val="00BA00F1"/>
    <w:rsid w:val="00BA02C4"/>
    <w:rsid w:val="00BA1EFC"/>
    <w:rsid w:val="00BA42CC"/>
    <w:rsid w:val="00BA44CF"/>
    <w:rsid w:val="00BA7E34"/>
    <w:rsid w:val="00BB0B9F"/>
    <w:rsid w:val="00BB177C"/>
    <w:rsid w:val="00BB2E23"/>
    <w:rsid w:val="00BB349B"/>
    <w:rsid w:val="00BB37EF"/>
    <w:rsid w:val="00BB3CE2"/>
    <w:rsid w:val="00BB52C1"/>
    <w:rsid w:val="00BB7975"/>
    <w:rsid w:val="00BC160E"/>
    <w:rsid w:val="00BC24BB"/>
    <w:rsid w:val="00BC56F3"/>
    <w:rsid w:val="00BC588B"/>
    <w:rsid w:val="00BC6167"/>
    <w:rsid w:val="00BC727B"/>
    <w:rsid w:val="00BD16F9"/>
    <w:rsid w:val="00BD1BD4"/>
    <w:rsid w:val="00BD4C06"/>
    <w:rsid w:val="00BD5B0D"/>
    <w:rsid w:val="00BD640E"/>
    <w:rsid w:val="00BD6545"/>
    <w:rsid w:val="00BD7245"/>
    <w:rsid w:val="00BD74B9"/>
    <w:rsid w:val="00BD754D"/>
    <w:rsid w:val="00BE0CF0"/>
    <w:rsid w:val="00BE1D6B"/>
    <w:rsid w:val="00BE1FC2"/>
    <w:rsid w:val="00BE36E5"/>
    <w:rsid w:val="00BE48F5"/>
    <w:rsid w:val="00BE500E"/>
    <w:rsid w:val="00BE61A8"/>
    <w:rsid w:val="00BF26E7"/>
    <w:rsid w:val="00BF2C16"/>
    <w:rsid w:val="00BF3234"/>
    <w:rsid w:val="00BF7D5D"/>
    <w:rsid w:val="00C00194"/>
    <w:rsid w:val="00C00576"/>
    <w:rsid w:val="00C00D4E"/>
    <w:rsid w:val="00C0157C"/>
    <w:rsid w:val="00C02A15"/>
    <w:rsid w:val="00C03C3C"/>
    <w:rsid w:val="00C058F1"/>
    <w:rsid w:val="00C0678D"/>
    <w:rsid w:val="00C06A23"/>
    <w:rsid w:val="00C07AD9"/>
    <w:rsid w:val="00C07EC8"/>
    <w:rsid w:val="00C10437"/>
    <w:rsid w:val="00C10B97"/>
    <w:rsid w:val="00C10D28"/>
    <w:rsid w:val="00C129C0"/>
    <w:rsid w:val="00C13C61"/>
    <w:rsid w:val="00C15464"/>
    <w:rsid w:val="00C1729C"/>
    <w:rsid w:val="00C17CEE"/>
    <w:rsid w:val="00C21588"/>
    <w:rsid w:val="00C23296"/>
    <w:rsid w:val="00C2424C"/>
    <w:rsid w:val="00C248C3"/>
    <w:rsid w:val="00C25C3A"/>
    <w:rsid w:val="00C27E1E"/>
    <w:rsid w:val="00C3106D"/>
    <w:rsid w:val="00C33078"/>
    <w:rsid w:val="00C34691"/>
    <w:rsid w:val="00C35683"/>
    <w:rsid w:val="00C35AC3"/>
    <w:rsid w:val="00C35CD6"/>
    <w:rsid w:val="00C36421"/>
    <w:rsid w:val="00C4101E"/>
    <w:rsid w:val="00C41A65"/>
    <w:rsid w:val="00C41AE9"/>
    <w:rsid w:val="00C4429C"/>
    <w:rsid w:val="00C4457B"/>
    <w:rsid w:val="00C44F46"/>
    <w:rsid w:val="00C45DF4"/>
    <w:rsid w:val="00C46B47"/>
    <w:rsid w:val="00C46FB4"/>
    <w:rsid w:val="00C47C03"/>
    <w:rsid w:val="00C509BF"/>
    <w:rsid w:val="00C51C87"/>
    <w:rsid w:val="00C52167"/>
    <w:rsid w:val="00C55C55"/>
    <w:rsid w:val="00C56906"/>
    <w:rsid w:val="00C57E89"/>
    <w:rsid w:val="00C62538"/>
    <w:rsid w:val="00C62C9A"/>
    <w:rsid w:val="00C63E79"/>
    <w:rsid w:val="00C66002"/>
    <w:rsid w:val="00C719B3"/>
    <w:rsid w:val="00C72094"/>
    <w:rsid w:val="00C72919"/>
    <w:rsid w:val="00C72C26"/>
    <w:rsid w:val="00C73848"/>
    <w:rsid w:val="00C7695F"/>
    <w:rsid w:val="00C77C85"/>
    <w:rsid w:val="00C80B78"/>
    <w:rsid w:val="00C8243C"/>
    <w:rsid w:val="00C82C88"/>
    <w:rsid w:val="00C82F28"/>
    <w:rsid w:val="00C831DD"/>
    <w:rsid w:val="00C863E6"/>
    <w:rsid w:val="00C86FC7"/>
    <w:rsid w:val="00C87AB6"/>
    <w:rsid w:val="00C90431"/>
    <w:rsid w:val="00C915E9"/>
    <w:rsid w:val="00C91A85"/>
    <w:rsid w:val="00C95542"/>
    <w:rsid w:val="00C95566"/>
    <w:rsid w:val="00C95DE0"/>
    <w:rsid w:val="00C965A0"/>
    <w:rsid w:val="00C96C62"/>
    <w:rsid w:val="00C97A59"/>
    <w:rsid w:val="00CA018C"/>
    <w:rsid w:val="00CA06B0"/>
    <w:rsid w:val="00CA0910"/>
    <w:rsid w:val="00CA14C2"/>
    <w:rsid w:val="00CA1CC7"/>
    <w:rsid w:val="00CA2A2D"/>
    <w:rsid w:val="00CA3625"/>
    <w:rsid w:val="00CA3B1E"/>
    <w:rsid w:val="00CA3F49"/>
    <w:rsid w:val="00CA431E"/>
    <w:rsid w:val="00CA56F7"/>
    <w:rsid w:val="00CA71A1"/>
    <w:rsid w:val="00CA7238"/>
    <w:rsid w:val="00CA7D36"/>
    <w:rsid w:val="00CB0B48"/>
    <w:rsid w:val="00CB0FEA"/>
    <w:rsid w:val="00CB1629"/>
    <w:rsid w:val="00CB1C6B"/>
    <w:rsid w:val="00CB3D04"/>
    <w:rsid w:val="00CB406C"/>
    <w:rsid w:val="00CB4D96"/>
    <w:rsid w:val="00CB66AD"/>
    <w:rsid w:val="00CB6712"/>
    <w:rsid w:val="00CB69F5"/>
    <w:rsid w:val="00CB7C7D"/>
    <w:rsid w:val="00CC0CBF"/>
    <w:rsid w:val="00CC0E42"/>
    <w:rsid w:val="00CC1EF5"/>
    <w:rsid w:val="00CC44ED"/>
    <w:rsid w:val="00CC4CB0"/>
    <w:rsid w:val="00CC5791"/>
    <w:rsid w:val="00CD4EE0"/>
    <w:rsid w:val="00CE0C79"/>
    <w:rsid w:val="00CE2BD3"/>
    <w:rsid w:val="00CE3820"/>
    <w:rsid w:val="00CE7A16"/>
    <w:rsid w:val="00CE7B5E"/>
    <w:rsid w:val="00CF0496"/>
    <w:rsid w:val="00CF10DE"/>
    <w:rsid w:val="00CF22A8"/>
    <w:rsid w:val="00CF254F"/>
    <w:rsid w:val="00CF336D"/>
    <w:rsid w:val="00CF3489"/>
    <w:rsid w:val="00CF3F3D"/>
    <w:rsid w:val="00CF6CF0"/>
    <w:rsid w:val="00CF789A"/>
    <w:rsid w:val="00D0076D"/>
    <w:rsid w:val="00D05F3F"/>
    <w:rsid w:val="00D068A4"/>
    <w:rsid w:val="00D079F1"/>
    <w:rsid w:val="00D1279C"/>
    <w:rsid w:val="00D12827"/>
    <w:rsid w:val="00D13333"/>
    <w:rsid w:val="00D14682"/>
    <w:rsid w:val="00D1540E"/>
    <w:rsid w:val="00D15A3E"/>
    <w:rsid w:val="00D15E1D"/>
    <w:rsid w:val="00D17072"/>
    <w:rsid w:val="00D1745B"/>
    <w:rsid w:val="00D176BE"/>
    <w:rsid w:val="00D17E57"/>
    <w:rsid w:val="00D17ECD"/>
    <w:rsid w:val="00D210F8"/>
    <w:rsid w:val="00D21D1E"/>
    <w:rsid w:val="00D21F46"/>
    <w:rsid w:val="00D220E1"/>
    <w:rsid w:val="00D22990"/>
    <w:rsid w:val="00D2449C"/>
    <w:rsid w:val="00D264A1"/>
    <w:rsid w:val="00D31562"/>
    <w:rsid w:val="00D336B0"/>
    <w:rsid w:val="00D34714"/>
    <w:rsid w:val="00D35BC0"/>
    <w:rsid w:val="00D363AC"/>
    <w:rsid w:val="00D36A73"/>
    <w:rsid w:val="00D40AB5"/>
    <w:rsid w:val="00D4134E"/>
    <w:rsid w:val="00D41F18"/>
    <w:rsid w:val="00D47512"/>
    <w:rsid w:val="00D47B04"/>
    <w:rsid w:val="00D47B38"/>
    <w:rsid w:val="00D50391"/>
    <w:rsid w:val="00D51057"/>
    <w:rsid w:val="00D51BA8"/>
    <w:rsid w:val="00D52C07"/>
    <w:rsid w:val="00D5316C"/>
    <w:rsid w:val="00D54D96"/>
    <w:rsid w:val="00D55005"/>
    <w:rsid w:val="00D55281"/>
    <w:rsid w:val="00D55D26"/>
    <w:rsid w:val="00D56DBB"/>
    <w:rsid w:val="00D57190"/>
    <w:rsid w:val="00D60958"/>
    <w:rsid w:val="00D60C83"/>
    <w:rsid w:val="00D61052"/>
    <w:rsid w:val="00D61235"/>
    <w:rsid w:val="00D61A0E"/>
    <w:rsid w:val="00D62E79"/>
    <w:rsid w:val="00D638C8"/>
    <w:rsid w:val="00D64B77"/>
    <w:rsid w:val="00D66103"/>
    <w:rsid w:val="00D6622E"/>
    <w:rsid w:val="00D6755B"/>
    <w:rsid w:val="00D7010E"/>
    <w:rsid w:val="00D70D57"/>
    <w:rsid w:val="00D71477"/>
    <w:rsid w:val="00D72641"/>
    <w:rsid w:val="00D73AE7"/>
    <w:rsid w:val="00D73EE8"/>
    <w:rsid w:val="00D748D2"/>
    <w:rsid w:val="00D7490A"/>
    <w:rsid w:val="00D7651C"/>
    <w:rsid w:val="00D76784"/>
    <w:rsid w:val="00D81BE4"/>
    <w:rsid w:val="00D82F29"/>
    <w:rsid w:val="00D83468"/>
    <w:rsid w:val="00D83712"/>
    <w:rsid w:val="00D83C0F"/>
    <w:rsid w:val="00D8515B"/>
    <w:rsid w:val="00D8762E"/>
    <w:rsid w:val="00D90453"/>
    <w:rsid w:val="00D90B9F"/>
    <w:rsid w:val="00D941FC"/>
    <w:rsid w:val="00D9644B"/>
    <w:rsid w:val="00D9705F"/>
    <w:rsid w:val="00D972BB"/>
    <w:rsid w:val="00D9760F"/>
    <w:rsid w:val="00D97A78"/>
    <w:rsid w:val="00DA1386"/>
    <w:rsid w:val="00DA20D4"/>
    <w:rsid w:val="00DA3A5A"/>
    <w:rsid w:val="00DA5177"/>
    <w:rsid w:val="00DA53C2"/>
    <w:rsid w:val="00DA54EC"/>
    <w:rsid w:val="00DA54FD"/>
    <w:rsid w:val="00DA6739"/>
    <w:rsid w:val="00DA6B5E"/>
    <w:rsid w:val="00DA72DA"/>
    <w:rsid w:val="00DA72E3"/>
    <w:rsid w:val="00DA7A14"/>
    <w:rsid w:val="00DB1CBD"/>
    <w:rsid w:val="00DB1D89"/>
    <w:rsid w:val="00DB23D8"/>
    <w:rsid w:val="00DB364D"/>
    <w:rsid w:val="00DB4972"/>
    <w:rsid w:val="00DB4F9B"/>
    <w:rsid w:val="00DB63E3"/>
    <w:rsid w:val="00DC0572"/>
    <w:rsid w:val="00DC069C"/>
    <w:rsid w:val="00DC08E1"/>
    <w:rsid w:val="00DC1560"/>
    <w:rsid w:val="00DC26B8"/>
    <w:rsid w:val="00DC2B07"/>
    <w:rsid w:val="00DC2E99"/>
    <w:rsid w:val="00DC4A1E"/>
    <w:rsid w:val="00DC6B8B"/>
    <w:rsid w:val="00DD090B"/>
    <w:rsid w:val="00DD0A5F"/>
    <w:rsid w:val="00DD1B7C"/>
    <w:rsid w:val="00DD1CD1"/>
    <w:rsid w:val="00DD224F"/>
    <w:rsid w:val="00DD277F"/>
    <w:rsid w:val="00DD3519"/>
    <w:rsid w:val="00DD4E7C"/>
    <w:rsid w:val="00DD7316"/>
    <w:rsid w:val="00DE13AE"/>
    <w:rsid w:val="00DE1C41"/>
    <w:rsid w:val="00DE28A0"/>
    <w:rsid w:val="00DE2D6B"/>
    <w:rsid w:val="00DE3BD1"/>
    <w:rsid w:val="00DE5938"/>
    <w:rsid w:val="00DE5B19"/>
    <w:rsid w:val="00DF0276"/>
    <w:rsid w:val="00DF1151"/>
    <w:rsid w:val="00DF15BB"/>
    <w:rsid w:val="00DF19F8"/>
    <w:rsid w:val="00DF30BE"/>
    <w:rsid w:val="00DF348E"/>
    <w:rsid w:val="00DF4FD0"/>
    <w:rsid w:val="00DF691F"/>
    <w:rsid w:val="00E02585"/>
    <w:rsid w:val="00E0273A"/>
    <w:rsid w:val="00E02836"/>
    <w:rsid w:val="00E03E83"/>
    <w:rsid w:val="00E04C05"/>
    <w:rsid w:val="00E067D2"/>
    <w:rsid w:val="00E10EC1"/>
    <w:rsid w:val="00E113EB"/>
    <w:rsid w:val="00E12CD7"/>
    <w:rsid w:val="00E12FB6"/>
    <w:rsid w:val="00E13067"/>
    <w:rsid w:val="00E13AE3"/>
    <w:rsid w:val="00E13B28"/>
    <w:rsid w:val="00E1672C"/>
    <w:rsid w:val="00E16DFF"/>
    <w:rsid w:val="00E16E88"/>
    <w:rsid w:val="00E17BBA"/>
    <w:rsid w:val="00E21675"/>
    <w:rsid w:val="00E21EC1"/>
    <w:rsid w:val="00E22864"/>
    <w:rsid w:val="00E2326A"/>
    <w:rsid w:val="00E254AF"/>
    <w:rsid w:val="00E27C54"/>
    <w:rsid w:val="00E3128C"/>
    <w:rsid w:val="00E325C0"/>
    <w:rsid w:val="00E32ED1"/>
    <w:rsid w:val="00E32FC6"/>
    <w:rsid w:val="00E33533"/>
    <w:rsid w:val="00E35A20"/>
    <w:rsid w:val="00E35A34"/>
    <w:rsid w:val="00E35F89"/>
    <w:rsid w:val="00E37299"/>
    <w:rsid w:val="00E40CD0"/>
    <w:rsid w:val="00E40E47"/>
    <w:rsid w:val="00E418B5"/>
    <w:rsid w:val="00E42584"/>
    <w:rsid w:val="00E4442E"/>
    <w:rsid w:val="00E45636"/>
    <w:rsid w:val="00E457B3"/>
    <w:rsid w:val="00E473E2"/>
    <w:rsid w:val="00E47A87"/>
    <w:rsid w:val="00E503BF"/>
    <w:rsid w:val="00E51C37"/>
    <w:rsid w:val="00E52001"/>
    <w:rsid w:val="00E52679"/>
    <w:rsid w:val="00E531A1"/>
    <w:rsid w:val="00E534A2"/>
    <w:rsid w:val="00E53800"/>
    <w:rsid w:val="00E53886"/>
    <w:rsid w:val="00E554E7"/>
    <w:rsid w:val="00E56140"/>
    <w:rsid w:val="00E607BC"/>
    <w:rsid w:val="00E638B4"/>
    <w:rsid w:val="00E63BFD"/>
    <w:rsid w:val="00E63E02"/>
    <w:rsid w:val="00E64432"/>
    <w:rsid w:val="00E650A6"/>
    <w:rsid w:val="00E652EF"/>
    <w:rsid w:val="00E65496"/>
    <w:rsid w:val="00E65D53"/>
    <w:rsid w:val="00E65D6B"/>
    <w:rsid w:val="00E6601F"/>
    <w:rsid w:val="00E67C8E"/>
    <w:rsid w:val="00E70A13"/>
    <w:rsid w:val="00E72067"/>
    <w:rsid w:val="00E731DA"/>
    <w:rsid w:val="00E763A4"/>
    <w:rsid w:val="00E765D9"/>
    <w:rsid w:val="00E80596"/>
    <w:rsid w:val="00E82A1F"/>
    <w:rsid w:val="00E83FC4"/>
    <w:rsid w:val="00E85A6A"/>
    <w:rsid w:val="00E8631F"/>
    <w:rsid w:val="00E8663A"/>
    <w:rsid w:val="00E9154A"/>
    <w:rsid w:val="00E917A7"/>
    <w:rsid w:val="00E91B3D"/>
    <w:rsid w:val="00E92957"/>
    <w:rsid w:val="00E9345F"/>
    <w:rsid w:val="00E94A34"/>
    <w:rsid w:val="00E970C4"/>
    <w:rsid w:val="00E974D5"/>
    <w:rsid w:val="00EA00B1"/>
    <w:rsid w:val="00EA0609"/>
    <w:rsid w:val="00EA1D31"/>
    <w:rsid w:val="00EA48D4"/>
    <w:rsid w:val="00EA62B0"/>
    <w:rsid w:val="00EA63A8"/>
    <w:rsid w:val="00EA6B1D"/>
    <w:rsid w:val="00EB0ED6"/>
    <w:rsid w:val="00EB1647"/>
    <w:rsid w:val="00EB2C6A"/>
    <w:rsid w:val="00EB4799"/>
    <w:rsid w:val="00EB48BA"/>
    <w:rsid w:val="00EB4A9B"/>
    <w:rsid w:val="00EB5076"/>
    <w:rsid w:val="00EB57BC"/>
    <w:rsid w:val="00EC050E"/>
    <w:rsid w:val="00EC06EA"/>
    <w:rsid w:val="00EC0A7A"/>
    <w:rsid w:val="00EC1E1F"/>
    <w:rsid w:val="00EC215B"/>
    <w:rsid w:val="00EC221A"/>
    <w:rsid w:val="00EC33DF"/>
    <w:rsid w:val="00EC48AE"/>
    <w:rsid w:val="00EC61E4"/>
    <w:rsid w:val="00EC78BE"/>
    <w:rsid w:val="00EC7FB0"/>
    <w:rsid w:val="00ED1A14"/>
    <w:rsid w:val="00ED2EF4"/>
    <w:rsid w:val="00ED52EB"/>
    <w:rsid w:val="00ED6962"/>
    <w:rsid w:val="00ED6A07"/>
    <w:rsid w:val="00ED6A66"/>
    <w:rsid w:val="00EE1508"/>
    <w:rsid w:val="00EE207D"/>
    <w:rsid w:val="00EE3065"/>
    <w:rsid w:val="00EE75DA"/>
    <w:rsid w:val="00EE7C94"/>
    <w:rsid w:val="00EF021C"/>
    <w:rsid w:val="00EF07DA"/>
    <w:rsid w:val="00EF1457"/>
    <w:rsid w:val="00EF172B"/>
    <w:rsid w:val="00EF1E76"/>
    <w:rsid w:val="00EF2535"/>
    <w:rsid w:val="00EF5173"/>
    <w:rsid w:val="00EF5B67"/>
    <w:rsid w:val="00EF750E"/>
    <w:rsid w:val="00EF7FA8"/>
    <w:rsid w:val="00F0071D"/>
    <w:rsid w:val="00F02E03"/>
    <w:rsid w:val="00F03FED"/>
    <w:rsid w:val="00F05FAA"/>
    <w:rsid w:val="00F0616E"/>
    <w:rsid w:val="00F06A21"/>
    <w:rsid w:val="00F10D5D"/>
    <w:rsid w:val="00F1100C"/>
    <w:rsid w:val="00F1157B"/>
    <w:rsid w:val="00F11DB3"/>
    <w:rsid w:val="00F11E3B"/>
    <w:rsid w:val="00F128A2"/>
    <w:rsid w:val="00F14683"/>
    <w:rsid w:val="00F159FD"/>
    <w:rsid w:val="00F16068"/>
    <w:rsid w:val="00F16464"/>
    <w:rsid w:val="00F16582"/>
    <w:rsid w:val="00F17246"/>
    <w:rsid w:val="00F211A2"/>
    <w:rsid w:val="00F21666"/>
    <w:rsid w:val="00F22D4A"/>
    <w:rsid w:val="00F22F99"/>
    <w:rsid w:val="00F2376A"/>
    <w:rsid w:val="00F247B0"/>
    <w:rsid w:val="00F2626C"/>
    <w:rsid w:val="00F26587"/>
    <w:rsid w:val="00F2754C"/>
    <w:rsid w:val="00F27999"/>
    <w:rsid w:val="00F306D1"/>
    <w:rsid w:val="00F33B79"/>
    <w:rsid w:val="00F34E11"/>
    <w:rsid w:val="00F34EEC"/>
    <w:rsid w:val="00F35596"/>
    <w:rsid w:val="00F37967"/>
    <w:rsid w:val="00F37A3C"/>
    <w:rsid w:val="00F40F8F"/>
    <w:rsid w:val="00F41AD7"/>
    <w:rsid w:val="00F4224F"/>
    <w:rsid w:val="00F4535E"/>
    <w:rsid w:val="00F45C4C"/>
    <w:rsid w:val="00F4671F"/>
    <w:rsid w:val="00F51116"/>
    <w:rsid w:val="00F523C1"/>
    <w:rsid w:val="00F52A33"/>
    <w:rsid w:val="00F53B1F"/>
    <w:rsid w:val="00F55263"/>
    <w:rsid w:val="00F55718"/>
    <w:rsid w:val="00F557B5"/>
    <w:rsid w:val="00F604EB"/>
    <w:rsid w:val="00F60599"/>
    <w:rsid w:val="00F6165A"/>
    <w:rsid w:val="00F61EB7"/>
    <w:rsid w:val="00F634E7"/>
    <w:rsid w:val="00F63CD9"/>
    <w:rsid w:val="00F64733"/>
    <w:rsid w:val="00F66995"/>
    <w:rsid w:val="00F72509"/>
    <w:rsid w:val="00F728E3"/>
    <w:rsid w:val="00F72C2C"/>
    <w:rsid w:val="00F737D0"/>
    <w:rsid w:val="00F74106"/>
    <w:rsid w:val="00F75B7A"/>
    <w:rsid w:val="00F77FAD"/>
    <w:rsid w:val="00F801BF"/>
    <w:rsid w:val="00F806A6"/>
    <w:rsid w:val="00F830F3"/>
    <w:rsid w:val="00F8315D"/>
    <w:rsid w:val="00F83463"/>
    <w:rsid w:val="00F83EF4"/>
    <w:rsid w:val="00F84CEC"/>
    <w:rsid w:val="00F84DA9"/>
    <w:rsid w:val="00F86BF9"/>
    <w:rsid w:val="00F86F5C"/>
    <w:rsid w:val="00F86FA8"/>
    <w:rsid w:val="00F87339"/>
    <w:rsid w:val="00F90599"/>
    <w:rsid w:val="00F91BBE"/>
    <w:rsid w:val="00F93D43"/>
    <w:rsid w:val="00F950AE"/>
    <w:rsid w:val="00F951D5"/>
    <w:rsid w:val="00F951FF"/>
    <w:rsid w:val="00F97454"/>
    <w:rsid w:val="00F97FB8"/>
    <w:rsid w:val="00FA12B2"/>
    <w:rsid w:val="00FA26B5"/>
    <w:rsid w:val="00FA2713"/>
    <w:rsid w:val="00FA486D"/>
    <w:rsid w:val="00FA5967"/>
    <w:rsid w:val="00FA6B66"/>
    <w:rsid w:val="00FA6CED"/>
    <w:rsid w:val="00FA6E30"/>
    <w:rsid w:val="00FA7EAD"/>
    <w:rsid w:val="00FB0576"/>
    <w:rsid w:val="00FB0E77"/>
    <w:rsid w:val="00FB1A0A"/>
    <w:rsid w:val="00FB3A3B"/>
    <w:rsid w:val="00FB4478"/>
    <w:rsid w:val="00FB54DC"/>
    <w:rsid w:val="00FB562C"/>
    <w:rsid w:val="00FB5B3D"/>
    <w:rsid w:val="00FB5E08"/>
    <w:rsid w:val="00FB70CE"/>
    <w:rsid w:val="00FB7E27"/>
    <w:rsid w:val="00FC03D2"/>
    <w:rsid w:val="00FC0BC4"/>
    <w:rsid w:val="00FC1B08"/>
    <w:rsid w:val="00FC2FDF"/>
    <w:rsid w:val="00FC325D"/>
    <w:rsid w:val="00FC4699"/>
    <w:rsid w:val="00FC51D1"/>
    <w:rsid w:val="00FC5928"/>
    <w:rsid w:val="00FC5EB3"/>
    <w:rsid w:val="00FC662C"/>
    <w:rsid w:val="00FC6DF3"/>
    <w:rsid w:val="00FC7473"/>
    <w:rsid w:val="00FC7D35"/>
    <w:rsid w:val="00FC7DC7"/>
    <w:rsid w:val="00FC7F92"/>
    <w:rsid w:val="00FD378D"/>
    <w:rsid w:val="00FD48F8"/>
    <w:rsid w:val="00FD4904"/>
    <w:rsid w:val="00FD4F49"/>
    <w:rsid w:val="00FD5B65"/>
    <w:rsid w:val="00FD5C47"/>
    <w:rsid w:val="00FD5C51"/>
    <w:rsid w:val="00FD6098"/>
    <w:rsid w:val="00FD6AF5"/>
    <w:rsid w:val="00FD7187"/>
    <w:rsid w:val="00FE0120"/>
    <w:rsid w:val="00FE0D71"/>
    <w:rsid w:val="00FE0D97"/>
    <w:rsid w:val="00FE1A14"/>
    <w:rsid w:val="00FE2245"/>
    <w:rsid w:val="00FE2CF4"/>
    <w:rsid w:val="00FE2FCC"/>
    <w:rsid w:val="00FE6058"/>
    <w:rsid w:val="00FE62D8"/>
    <w:rsid w:val="00FE6A15"/>
    <w:rsid w:val="00FE6A68"/>
    <w:rsid w:val="00FE6EB3"/>
    <w:rsid w:val="00FE7664"/>
    <w:rsid w:val="00FE7A91"/>
    <w:rsid w:val="00FE7DD4"/>
    <w:rsid w:val="00FF0C0A"/>
    <w:rsid w:val="00FF0C11"/>
    <w:rsid w:val="00FF1753"/>
    <w:rsid w:val="00FF2E89"/>
    <w:rsid w:val="00FF3788"/>
    <w:rsid w:val="00FF3DF3"/>
    <w:rsid w:val="00FF4764"/>
    <w:rsid w:val="00FF492B"/>
    <w:rsid w:val="00FF5E07"/>
    <w:rsid w:val="00FF6147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91471"/>
  <w15:docId w15:val="{9C201D91-7D68-48AF-BF06-58602E58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F4F27"/>
    <w:pPr>
      <w:spacing w:line="360" w:lineRule="exact"/>
      <w:ind w:firstLine="720"/>
      <w:contextualSpacing/>
      <w:jc w:val="both"/>
    </w:pPr>
    <w:rPr>
      <w:rFonts w:ascii="Times New Roman" w:eastAsiaTheme="minorHAnsi" w:hAnsi="Times New Roman" w:cstheme="minorBidi"/>
      <w:sz w:val="28"/>
      <w:lang w:val="ru-RU"/>
    </w:rPr>
  </w:style>
  <w:style w:type="paragraph" w:styleId="1">
    <w:name w:val="heading 1"/>
    <w:basedOn w:val="a2"/>
    <w:next w:val="a2"/>
    <w:link w:val="10"/>
    <w:uiPriority w:val="9"/>
    <w:qFormat/>
    <w:rsid w:val="002B4FFA"/>
    <w:pPr>
      <w:keepNext/>
      <w:keepLines/>
      <w:spacing w:before="480" w:after="240"/>
      <w:outlineLvl w:val="0"/>
    </w:pPr>
    <w:rPr>
      <w:rFonts w:eastAsiaTheme="majorEastAsia" w:cstheme="majorBidi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2B4FFA"/>
    <w:pPr>
      <w:keepNext/>
      <w:keepLines/>
      <w:spacing w:before="600" w:after="100" w:afterAutospacing="1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2"/>
    <w:link w:val="30"/>
    <w:uiPriority w:val="9"/>
    <w:qFormat/>
    <w:rsid w:val="002B4FFA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2"/>
    <w:next w:val="a2"/>
    <w:link w:val="40"/>
    <w:uiPriority w:val="9"/>
    <w:unhideWhenUsed/>
    <w:qFormat/>
    <w:rsid w:val="002B4F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B5417D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unhideWhenUsed/>
    <w:qFormat/>
    <w:rsid w:val="00B5417D"/>
    <w:pPr>
      <w:numPr>
        <w:ilvl w:val="5"/>
        <w:numId w:val="3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2"/>
    <w:next w:val="a2"/>
    <w:link w:val="70"/>
    <w:uiPriority w:val="9"/>
    <w:unhideWhenUsed/>
    <w:qFormat/>
    <w:rsid w:val="00B5417D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unhideWhenUsed/>
    <w:qFormat/>
    <w:rsid w:val="002822B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unhideWhenUsed/>
    <w:qFormat/>
    <w:rsid w:val="002822B0"/>
    <w:pPr>
      <w:numPr>
        <w:ilvl w:val="8"/>
        <w:numId w:val="3"/>
      </w:numPr>
      <w:spacing w:before="240" w:after="60"/>
      <w:outlineLvl w:val="8"/>
    </w:pPr>
    <w:rPr>
      <w:rFonts w:asciiTheme="majorHAnsi" w:eastAsiaTheme="majorEastAsia" w:hAnsiTheme="majorHAnsi"/>
      <w:sz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2B4FFA"/>
    <w:rPr>
      <w:rFonts w:ascii="Times New Roman" w:eastAsiaTheme="majorEastAsia" w:hAnsi="Times New Roman" w:cstheme="majorBidi"/>
      <w:sz w:val="40"/>
      <w:szCs w:val="32"/>
      <w:lang w:val="ru-RU"/>
    </w:rPr>
  </w:style>
  <w:style w:type="character" w:customStyle="1" w:styleId="20">
    <w:name w:val="Заголовок 2 Знак"/>
    <w:basedOn w:val="a3"/>
    <w:link w:val="2"/>
    <w:uiPriority w:val="9"/>
    <w:rsid w:val="002B4FFA"/>
    <w:rPr>
      <w:rFonts w:ascii="Times New Roman" w:eastAsiaTheme="majorEastAsia" w:hAnsi="Times New Roman" w:cstheme="majorBidi"/>
      <w:b/>
      <w:color w:val="000000" w:themeColor="text1"/>
      <w:sz w:val="32"/>
      <w:szCs w:val="26"/>
      <w:lang w:val="ru-RU"/>
    </w:rPr>
  </w:style>
  <w:style w:type="character" w:customStyle="1" w:styleId="30">
    <w:name w:val="Заголовок 3 Знак"/>
    <w:basedOn w:val="a3"/>
    <w:link w:val="3"/>
    <w:uiPriority w:val="9"/>
    <w:rsid w:val="002B4FFA"/>
    <w:rPr>
      <w:rFonts w:ascii="Times New Roman" w:eastAsia="Times New Roman" w:hAnsi="Times New Roman"/>
      <w:b/>
      <w:bCs/>
      <w:sz w:val="28"/>
      <w:szCs w:val="27"/>
      <w:lang w:val="ru-RU" w:eastAsia="ru-RU"/>
    </w:rPr>
  </w:style>
  <w:style w:type="character" w:customStyle="1" w:styleId="40">
    <w:name w:val="Заголовок 4 Знак"/>
    <w:basedOn w:val="a3"/>
    <w:link w:val="4"/>
    <w:uiPriority w:val="9"/>
    <w:rsid w:val="002B4FFA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val="ru-RU"/>
    </w:rPr>
  </w:style>
  <w:style w:type="character" w:customStyle="1" w:styleId="50">
    <w:name w:val="Заголовок 5 Знак"/>
    <w:basedOn w:val="a3"/>
    <w:link w:val="5"/>
    <w:uiPriority w:val="9"/>
    <w:rsid w:val="00B5417D"/>
    <w:rPr>
      <w:rFonts w:ascii="Times New Roman" w:eastAsiaTheme="minorHAnsi" w:hAnsi="Times New Roman" w:cstheme="minorBidi"/>
      <w:b/>
      <w:bCs/>
      <w:i/>
      <w:iCs/>
      <w:sz w:val="26"/>
      <w:szCs w:val="26"/>
      <w:lang w:val="ru-RU"/>
    </w:rPr>
  </w:style>
  <w:style w:type="character" w:customStyle="1" w:styleId="60">
    <w:name w:val="Заголовок 6 Знак"/>
    <w:basedOn w:val="a3"/>
    <w:link w:val="6"/>
    <w:uiPriority w:val="9"/>
    <w:rsid w:val="00B5417D"/>
    <w:rPr>
      <w:rFonts w:ascii="Times New Roman" w:eastAsiaTheme="minorHAnsi" w:hAnsi="Times New Roman" w:cstheme="minorBidi"/>
      <w:b/>
      <w:bCs/>
      <w:lang w:val="ru-RU"/>
    </w:rPr>
  </w:style>
  <w:style w:type="character" w:customStyle="1" w:styleId="70">
    <w:name w:val="Заголовок 7 Знак"/>
    <w:basedOn w:val="a3"/>
    <w:link w:val="7"/>
    <w:uiPriority w:val="9"/>
    <w:rsid w:val="00B5417D"/>
    <w:rPr>
      <w:rFonts w:ascii="Times New Roman" w:eastAsiaTheme="minorHAnsi" w:hAnsi="Times New Roman" w:cstheme="minorBidi"/>
      <w:sz w:val="28"/>
      <w:lang w:val="ru-RU"/>
    </w:rPr>
  </w:style>
  <w:style w:type="character" w:customStyle="1" w:styleId="80">
    <w:name w:val="Заголовок 8 Знак"/>
    <w:basedOn w:val="a3"/>
    <w:link w:val="8"/>
    <w:uiPriority w:val="9"/>
    <w:rsid w:val="002822B0"/>
    <w:rPr>
      <w:rFonts w:ascii="Times New Roman" w:eastAsiaTheme="minorHAnsi" w:hAnsi="Times New Roman" w:cstheme="minorBidi"/>
      <w:i/>
      <w:iCs/>
      <w:sz w:val="28"/>
      <w:lang w:val="ru-RU"/>
    </w:rPr>
  </w:style>
  <w:style w:type="character" w:customStyle="1" w:styleId="90">
    <w:name w:val="Заголовок 9 Знак"/>
    <w:basedOn w:val="a3"/>
    <w:link w:val="9"/>
    <w:uiPriority w:val="9"/>
    <w:rsid w:val="002822B0"/>
    <w:rPr>
      <w:rFonts w:asciiTheme="majorHAnsi" w:eastAsiaTheme="majorEastAsia" w:hAnsiTheme="majorHAnsi" w:cstheme="minorBidi"/>
      <w:lang w:val="ru-RU"/>
    </w:rPr>
  </w:style>
  <w:style w:type="paragraph" w:styleId="a6">
    <w:name w:val="Title"/>
    <w:basedOn w:val="a2"/>
    <w:next w:val="a2"/>
    <w:link w:val="a7"/>
    <w:uiPriority w:val="10"/>
    <w:qFormat/>
    <w:rsid w:val="002B4FFA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2B4FF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8">
    <w:name w:val="Subtitle"/>
    <w:basedOn w:val="a2"/>
    <w:next w:val="a2"/>
    <w:link w:val="a9"/>
    <w:uiPriority w:val="11"/>
    <w:qFormat/>
    <w:rsid w:val="00540A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3"/>
    <w:link w:val="a8"/>
    <w:uiPriority w:val="11"/>
    <w:rsid w:val="00540AE1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3"/>
    <w:uiPriority w:val="22"/>
    <w:qFormat/>
    <w:rsid w:val="002B4FFA"/>
    <w:rPr>
      <w:b/>
      <w:bCs/>
    </w:rPr>
  </w:style>
  <w:style w:type="character" w:styleId="ab">
    <w:name w:val="Emphasis"/>
    <w:basedOn w:val="a3"/>
    <w:uiPriority w:val="20"/>
    <w:qFormat/>
    <w:rsid w:val="002B4FFA"/>
    <w:rPr>
      <w:i/>
      <w:iCs/>
    </w:rPr>
  </w:style>
  <w:style w:type="paragraph" w:styleId="ac">
    <w:name w:val="No Spacing"/>
    <w:link w:val="ad"/>
    <w:uiPriority w:val="1"/>
    <w:qFormat/>
    <w:rsid w:val="002B4FFA"/>
    <w:rPr>
      <w:rFonts w:cstheme="minorBidi"/>
      <w:lang w:val="ru-RU" w:eastAsia="ru-RU"/>
    </w:rPr>
  </w:style>
  <w:style w:type="paragraph" w:styleId="ae">
    <w:name w:val="List Paragraph"/>
    <w:basedOn w:val="a2"/>
    <w:link w:val="af"/>
    <w:uiPriority w:val="34"/>
    <w:qFormat/>
    <w:rsid w:val="002B4FFA"/>
    <w:pPr>
      <w:ind w:left="720"/>
    </w:pPr>
  </w:style>
  <w:style w:type="paragraph" w:styleId="22">
    <w:name w:val="Quote"/>
    <w:basedOn w:val="a2"/>
    <w:next w:val="a2"/>
    <w:link w:val="23"/>
    <w:uiPriority w:val="29"/>
    <w:qFormat/>
    <w:rsid w:val="00540AE1"/>
    <w:rPr>
      <w:i/>
    </w:rPr>
  </w:style>
  <w:style w:type="character" w:customStyle="1" w:styleId="23">
    <w:name w:val="Цитата 2 Знак"/>
    <w:basedOn w:val="a3"/>
    <w:link w:val="22"/>
    <w:uiPriority w:val="29"/>
    <w:rsid w:val="00540AE1"/>
    <w:rPr>
      <w:i/>
      <w:sz w:val="24"/>
      <w:szCs w:val="24"/>
    </w:rPr>
  </w:style>
  <w:style w:type="paragraph" w:styleId="af0">
    <w:name w:val="Intense Quote"/>
    <w:basedOn w:val="a2"/>
    <w:next w:val="a2"/>
    <w:link w:val="af1"/>
    <w:uiPriority w:val="30"/>
    <w:qFormat/>
    <w:rsid w:val="00540AE1"/>
    <w:pPr>
      <w:ind w:left="720" w:right="720"/>
    </w:pPr>
    <w:rPr>
      <w:b/>
      <w:i/>
    </w:rPr>
  </w:style>
  <w:style w:type="character" w:customStyle="1" w:styleId="af1">
    <w:name w:val="Выделенная цитата Знак"/>
    <w:basedOn w:val="a3"/>
    <w:link w:val="af0"/>
    <w:uiPriority w:val="30"/>
    <w:rsid w:val="00540AE1"/>
    <w:rPr>
      <w:b/>
      <w:i/>
      <w:sz w:val="24"/>
    </w:rPr>
  </w:style>
  <w:style w:type="character" w:styleId="af2">
    <w:name w:val="Subtle Emphasis"/>
    <w:uiPriority w:val="19"/>
    <w:qFormat/>
    <w:rsid w:val="00540AE1"/>
    <w:rPr>
      <w:i/>
      <w:color w:val="5A5A5A" w:themeColor="text1" w:themeTint="A5"/>
    </w:rPr>
  </w:style>
  <w:style w:type="character" w:styleId="af3">
    <w:name w:val="Intense Emphasis"/>
    <w:basedOn w:val="a3"/>
    <w:uiPriority w:val="21"/>
    <w:qFormat/>
    <w:rsid w:val="00540AE1"/>
    <w:rPr>
      <w:b/>
      <w:i/>
      <w:sz w:val="24"/>
      <w:szCs w:val="24"/>
      <w:u w:val="single"/>
    </w:rPr>
  </w:style>
  <w:style w:type="character" w:styleId="af4">
    <w:name w:val="Subtle Reference"/>
    <w:basedOn w:val="a3"/>
    <w:uiPriority w:val="31"/>
    <w:qFormat/>
    <w:rsid w:val="00540AE1"/>
    <w:rPr>
      <w:sz w:val="24"/>
      <w:szCs w:val="24"/>
      <w:u w:val="single"/>
    </w:rPr>
  </w:style>
  <w:style w:type="character" w:styleId="af5">
    <w:name w:val="Intense Reference"/>
    <w:basedOn w:val="a3"/>
    <w:uiPriority w:val="32"/>
    <w:qFormat/>
    <w:rsid w:val="00540AE1"/>
    <w:rPr>
      <w:b/>
      <w:sz w:val="24"/>
      <w:u w:val="single"/>
    </w:rPr>
  </w:style>
  <w:style w:type="character" w:styleId="af6">
    <w:name w:val="Book Title"/>
    <w:basedOn w:val="a3"/>
    <w:uiPriority w:val="33"/>
    <w:qFormat/>
    <w:rsid w:val="00540AE1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TOC Heading"/>
    <w:basedOn w:val="1"/>
    <w:next w:val="a2"/>
    <w:uiPriority w:val="39"/>
    <w:unhideWhenUsed/>
    <w:qFormat/>
    <w:rsid w:val="002B4FFA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af8">
    <w:name w:val="header"/>
    <w:basedOn w:val="a2"/>
    <w:link w:val="af9"/>
    <w:uiPriority w:val="99"/>
    <w:unhideWhenUsed/>
    <w:rsid w:val="002B4FFA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3"/>
    <w:link w:val="af8"/>
    <w:uiPriority w:val="99"/>
    <w:rsid w:val="002B4FFA"/>
    <w:rPr>
      <w:rFonts w:ascii="Times New Roman" w:eastAsiaTheme="minorHAnsi" w:hAnsi="Times New Roman" w:cstheme="minorBidi"/>
      <w:sz w:val="28"/>
      <w:lang w:val="ru-RU"/>
    </w:rPr>
  </w:style>
  <w:style w:type="paragraph" w:styleId="afa">
    <w:name w:val="footer"/>
    <w:basedOn w:val="a2"/>
    <w:link w:val="afb"/>
    <w:uiPriority w:val="99"/>
    <w:unhideWhenUsed/>
    <w:rsid w:val="002B4FFA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3"/>
    <w:link w:val="afa"/>
    <w:uiPriority w:val="99"/>
    <w:rsid w:val="002B4FFA"/>
    <w:rPr>
      <w:rFonts w:ascii="Times New Roman" w:eastAsiaTheme="minorHAnsi" w:hAnsi="Times New Roman" w:cstheme="minorBidi"/>
      <w:sz w:val="28"/>
      <w:lang w:val="ru-RU"/>
    </w:rPr>
  </w:style>
  <w:style w:type="table" w:styleId="afc">
    <w:name w:val="Table Grid"/>
    <w:basedOn w:val="a4"/>
    <w:uiPriority w:val="39"/>
    <w:rsid w:val="002B4FFA"/>
    <w:rPr>
      <w:rFonts w:eastAsiaTheme="minorHAnsi" w:cstheme="minorBidi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Balloon Text"/>
    <w:basedOn w:val="a2"/>
    <w:link w:val="afe"/>
    <w:uiPriority w:val="99"/>
    <w:semiHidden/>
    <w:unhideWhenUsed/>
    <w:rsid w:val="002B4F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3"/>
    <w:link w:val="afd"/>
    <w:uiPriority w:val="99"/>
    <w:semiHidden/>
    <w:rsid w:val="002B4FFA"/>
    <w:rPr>
      <w:rFonts w:ascii="Segoe UI" w:eastAsiaTheme="minorHAnsi" w:hAnsi="Segoe UI" w:cs="Segoe UI"/>
      <w:sz w:val="18"/>
      <w:szCs w:val="18"/>
      <w:lang w:val="ru-RU"/>
    </w:rPr>
  </w:style>
  <w:style w:type="paragraph" w:styleId="12">
    <w:name w:val="toc 1"/>
    <w:basedOn w:val="a2"/>
    <w:next w:val="a2"/>
    <w:autoRedefine/>
    <w:uiPriority w:val="39"/>
    <w:unhideWhenUsed/>
    <w:rsid w:val="003F6A3A"/>
    <w:pPr>
      <w:tabs>
        <w:tab w:val="right" w:leader="dot" w:pos="9345"/>
      </w:tabs>
      <w:spacing w:after="100"/>
    </w:pPr>
    <w:rPr>
      <w:caps/>
      <w:noProof/>
    </w:rPr>
  </w:style>
  <w:style w:type="paragraph" w:styleId="24">
    <w:name w:val="toc 2"/>
    <w:basedOn w:val="a2"/>
    <w:next w:val="a2"/>
    <w:autoRedefine/>
    <w:uiPriority w:val="39"/>
    <w:unhideWhenUsed/>
    <w:rsid w:val="008F56C0"/>
    <w:pPr>
      <w:tabs>
        <w:tab w:val="left" w:pos="1680"/>
        <w:tab w:val="right" w:leader="dot" w:pos="9962"/>
      </w:tabs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2B4FFA"/>
    <w:pPr>
      <w:spacing w:after="100"/>
      <w:ind w:left="560"/>
    </w:pPr>
  </w:style>
  <w:style w:type="paragraph" w:styleId="41">
    <w:name w:val="toc 4"/>
    <w:basedOn w:val="a2"/>
    <w:next w:val="a2"/>
    <w:autoRedefine/>
    <w:uiPriority w:val="39"/>
    <w:unhideWhenUsed/>
    <w:rsid w:val="00B82CCC"/>
    <w:pPr>
      <w:ind w:left="840"/>
      <w:jc w:val="left"/>
    </w:pPr>
    <w:rPr>
      <w:rFonts w:cs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B82CCC"/>
    <w:pPr>
      <w:ind w:left="1120"/>
      <w:jc w:val="left"/>
    </w:pPr>
    <w:rPr>
      <w:rFonts w:cs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B82CCC"/>
    <w:pPr>
      <w:ind w:left="1400"/>
      <w:jc w:val="left"/>
    </w:pPr>
    <w:rPr>
      <w:rFonts w:cs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B82CCC"/>
    <w:pPr>
      <w:ind w:left="1680"/>
      <w:jc w:val="left"/>
    </w:pPr>
    <w:rPr>
      <w:rFonts w:cs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B82CCC"/>
    <w:pPr>
      <w:ind w:left="1960"/>
      <w:jc w:val="left"/>
    </w:pPr>
    <w:rPr>
      <w:rFonts w:cs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B82CCC"/>
    <w:pPr>
      <w:ind w:left="2240"/>
      <w:jc w:val="left"/>
    </w:pPr>
    <w:rPr>
      <w:rFonts w:cstheme="minorHAnsi"/>
      <w:sz w:val="18"/>
      <w:szCs w:val="18"/>
    </w:rPr>
  </w:style>
  <w:style w:type="character" w:styleId="aff">
    <w:name w:val="Hyperlink"/>
    <w:basedOn w:val="a3"/>
    <w:uiPriority w:val="99"/>
    <w:unhideWhenUsed/>
    <w:rsid w:val="002B4FFA"/>
    <w:rPr>
      <w:color w:val="0000FF"/>
      <w:u w:val="single"/>
    </w:rPr>
  </w:style>
  <w:style w:type="paragraph" w:customStyle="1" w:styleId="13">
    <w:name w:val="Заголовок 1 без номера"/>
    <w:basedOn w:val="1"/>
    <w:link w:val="14"/>
    <w:qFormat/>
    <w:rsid w:val="00464A97"/>
    <w:pPr>
      <w:ind w:firstLine="0"/>
    </w:pPr>
  </w:style>
  <w:style w:type="paragraph" w:customStyle="1" w:styleId="aff0">
    <w:name w:val="Список с номером"/>
    <w:basedOn w:val="ae"/>
    <w:link w:val="aff1"/>
    <w:qFormat/>
    <w:rsid w:val="001655FF"/>
    <w:pPr>
      <w:ind w:left="1134" w:hanging="567"/>
      <w:jc w:val="left"/>
    </w:pPr>
  </w:style>
  <w:style w:type="character" w:customStyle="1" w:styleId="14">
    <w:name w:val="Заголовок 1 без номера Знак"/>
    <w:basedOn w:val="10"/>
    <w:link w:val="13"/>
    <w:rsid w:val="00464A97"/>
    <w:rPr>
      <w:rFonts w:ascii="Times New Roman" w:eastAsiaTheme="majorEastAsia" w:hAnsi="Times New Roman" w:cstheme="majorBidi"/>
      <w:b w:val="0"/>
      <w:bCs w:val="0"/>
      <w:caps w:val="0"/>
      <w:kern w:val="32"/>
      <w:sz w:val="36"/>
      <w:szCs w:val="32"/>
      <w:lang w:val="ru-RU"/>
    </w:rPr>
  </w:style>
  <w:style w:type="paragraph" w:customStyle="1" w:styleId="a0">
    <w:name w:val="Список без номера"/>
    <w:basedOn w:val="aff0"/>
    <w:link w:val="aff2"/>
    <w:qFormat/>
    <w:rsid w:val="00FE6A15"/>
    <w:pPr>
      <w:numPr>
        <w:numId w:val="1"/>
      </w:numPr>
      <w:ind w:left="1134" w:hanging="567"/>
    </w:pPr>
  </w:style>
  <w:style w:type="character" w:customStyle="1" w:styleId="af">
    <w:name w:val="Абзац списка Знак"/>
    <w:basedOn w:val="a3"/>
    <w:link w:val="ae"/>
    <w:uiPriority w:val="34"/>
    <w:rsid w:val="00FE6A15"/>
    <w:rPr>
      <w:rFonts w:ascii="Times New Roman" w:eastAsiaTheme="minorHAnsi" w:hAnsi="Times New Roman" w:cstheme="minorBidi"/>
      <w:sz w:val="28"/>
      <w:lang w:val="ru-RU"/>
    </w:rPr>
  </w:style>
  <w:style w:type="character" w:customStyle="1" w:styleId="aff1">
    <w:name w:val="Список с номером Знак"/>
    <w:basedOn w:val="af"/>
    <w:link w:val="aff0"/>
    <w:rsid w:val="001655FF"/>
    <w:rPr>
      <w:rFonts w:ascii="Times New Roman" w:eastAsiaTheme="minorHAnsi" w:hAnsi="Times New Roman" w:cstheme="minorBidi"/>
      <w:sz w:val="28"/>
      <w:szCs w:val="24"/>
      <w:lang w:val="ru-RU"/>
    </w:rPr>
  </w:style>
  <w:style w:type="paragraph" w:customStyle="1" w:styleId="aff3">
    <w:name w:val="Приложение"/>
    <w:basedOn w:val="a2"/>
    <w:link w:val="aff4"/>
    <w:qFormat/>
    <w:rsid w:val="002B4FFA"/>
    <w:pPr>
      <w:spacing w:before="480"/>
      <w:jc w:val="right"/>
    </w:pPr>
    <w:rPr>
      <w:i/>
      <w:caps/>
      <w:color w:val="000000" w:themeColor="text1"/>
      <w:sz w:val="32"/>
      <w:szCs w:val="32"/>
    </w:rPr>
  </w:style>
  <w:style w:type="character" w:customStyle="1" w:styleId="aff2">
    <w:name w:val="Список без номера Знак"/>
    <w:basedOn w:val="aff1"/>
    <w:link w:val="a0"/>
    <w:rsid w:val="00FE6A15"/>
    <w:rPr>
      <w:rFonts w:ascii="Times New Roman" w:eastAsiaTheme="minorHAnsi" w:hAnsi="Times New Roman" w:cstheme="minorBidi"/>
      <w:sz w:val="28"/>
      <w:szCs w:val="24"/>
      <w:lang w:val="ru-RU"/>
    </w:rPr>
  </w:style>
  <w:style w:type="character" w:customStyle="1" w:styleId="aff4">
    <w:name w:val="Приложение Знак"/>
    <w:basedOn w:val="a3"/>
    <w:link w:val="aff3"/>
    <w:rsid w:val="002B4FFA"/>
    <w:rPr>
      <w:rFonts w:ascii="Times New Roman" w:eastAsiaTheme="minorHAnsi" w:hAnsi="Times New Roman" w:cstheme="minorBidi"/>
      <w:i/>
      <w:caps/>
      <w:color w:val="000000" w:themeColor="text1"/>
      <w:sz w:val="32"/>
      <w:szCs w:val="32"/>
      <w:lang w:val="ru-RU"/>
    </w:rPr>
  </w:style>
  <w:style w:type="paragraph" w:customStyle="1" w:styleId="a1">
    <w:name w:val="Заголовок приложения"/>
    <w:basedOn w:val="a2"/>
    <w:link w:val="aff5"/>
    <w:qFormat/>
    <w:rsid w:val="006E7C79"/>
    <w:pPr>
      <w:numPr>
        <w:numId w:val="2"/>
      </w:numPr>
      <w:tabs>
        <w:tab w:val="left" w:pos="2835"/>
      </w:tabs>
      <w:spacing w:after="720"/>
      <w:ind w:left="0" w:firstLine="6804"/>
      <w:jc w:val="center"/>
    </w:pPr>
    <w:rPr>
      <w:b/>
      <w:sz w:val="36"/>
      <w:szCs w:val="36"/>
    </w:rPr>
  </w:style>
  <w:style w:type="character" w:customStyle="1" w:styleId="aff5">
    <w:name w:val="Заголовок приложения Знак"/>
    <w:basedOn w:val="a3"/>
    <w:link w:val="a1"/>
    <w:rsid w:val="006E7C79"/>
    <w:rPr>
      <w:rFonts w:ascii="Times New Roman" w:eastAsiaTheme="minorHAnsi" w:hAnsi="Times New Roman" w:cstheme="minorBidi"/>
      <w:b/>
      <w:sz w:val="36"/>
      <w:szCs w:val="36"/>
      <w:lang w:val="ru-RU"/>
    </w:rPr>
  </w:style>
  <w:style w:type="paragraph" w:styleId="aff6">
    <w:name w:val="caption"/>
    <w:basedOn w:val="a2"/>
    <w:next w:val="a2"/>
    <w:uiPriority w:val="35"/>
    <w:unhideWhenUsed/>
    <w:rsid w:val="003613C6"/>
    <w:pPr>
      <w:spacing w:before="240" w:after="240" w:line="240" w:lineRule="auto"/>
      <w:jc w:val="center"/>
    </w:pPr>
    <w:rPr>
      <w:bCs/>
      <w:szCs w:val="18"/>
    </w:rPr>
  </w:style>
  <w:style w:type="paragraph" w:customStyle="1" w:styleId="aff7">
    <w:name w:val="Код"/>
    <w:basedOn w:val="HTML"/>
    <w:link w:val="aff8"/>
    <w:qFormat/>
    <w:rsid w:val="002B4FFA"/>
    <w:pPr>
      <w:spacing w:before="120" w:after="280"/>
    </w:pPr>
    <w:rPr>
      <w:sz w:val="24"/>
    </w:rPr>
  </w:style>
  <w:style w:type="character" w:customStyle="1" w:styleId="aff8">
    <w:name w:val="Код Знак"/>
    <w:basedOn w:val="HTML0"/>
    <w:link w:val="aff7"/>
    <w:rsid w:val="002B4FFA"/>
    <w:rPr>
      <w:rFonts w:ascii="Courier New" w:eastAsia="Times New Roman" w:hAnsi="Courier New" w:cs="Courier New"/>
      <w:sz w:val="24"/>
      <w:szCs w:val="20"/>
      <w:lang w:val="ru-RU" w:eastAsia="ru-RU"/>
    </w:rPr>
  </w:style>
  <w:style w:type="character" w:styleId="aff9">
    <w:name w:val="FollowedHyperlink"/>
    <w:basedOn w:val="a3"/>
    <w:uiPriority w:val="99"/>
    <w:semiHidden/>
    <w:unhideWhenUsed/>
    <w:rsid w:val="006A472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a3"/>
    <w:uiPriority w:val="99"/>
    <w:semiHidden/>
    <w:unhideWhenUsed/>
    <w:rsid w:val="002B4FFA"/>
    <w:rPr>
      <w:color w:val="605E5C"/>
      <w:shd w:val="clear" w:color="auto" w:fill="E1DFDD"/>
    </w:rPr>
  </w:style>
  <w:style w:type="paragraph" w:customStyle="1" w:styleId="11">
    <w:name w:val="1.1 Раздел"/>
    <w:basedOn w:val="1"/>
    <w:next w:val="a2"/>
    <w:link w:val="110"/>
    <w:autoRedefine/>
    <w:qFormat/>
    <w:rsid w:val="000772EE"/>
    <w:pPr>
      <w:numPr>
        <w:numId w:val="5"/>
      </w:numPr>
      <w:jc w:val="left"/>
      <w:outlineLvl w:val="1"/>
    </w:pPr>
    <w:rPr>
      <w:b/>
      <w:sz w:val="32"/>
    </w:rPr>
  </w:style>
  <w:style w:type="character" w:customStyle="1" w:styleId="110">
    <w:name w:val="1.1 Раздел Знак"/>
    <w:basedOn w:val="10"/>
    <w:link w:val="11"/>
    <w:rsid w:val="000772EE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character" w:customStyle="1" w:styleId="comment">
    <w:name w:val="comment"/>
    <w:basedOn w:val="a3"/>
    <w:rsid w:val="002B4FFA"/>
  </w:style>
  <w:style w:type="paragraph" w:customStyle="1" w:styleId="msonormal0">
    <w:name w:val="msonormal"/>
    <w:basedOn w:val="a2"/>
    <w:rsid w:val="002B4FF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d">
    <w:name w:val="Без интервала Знак"/>
    <w:basedOn w:val="a3"/>
    <w:link w:val="ac"/>
    <w:uiPriority w:val="1"/>
    <w:rsid w:val="002B4FFA"/>
    <w:rPr>
      <w:rFonts w:cstheme="minorBidi"/>
      <w:lang w:val="ru-RU" w:eastAsia="ru-RU"/>
    </w:rPr>
  </w:style>
  <w:style w:type="paragraph" w:customStyle="1" w:styleId="affa">
    <w:name w:val="ЗаголовокКурсовойПроект"/>
    <w:basedOn w:val="a2"/>
    <w:link w:val="affb"/>
    <w:qFormat/>
    <w:rsid w:val="002B4FFA"/>
    <w:pPr>
      <w:keepNext/>
      <w:keepLines/>
      <w:tabs>
        <w:tab w:val="left" w:pos="2670"/>
      </w:tabs>
      <w:spacing w:before="240" w:after="360" w:line="360" w:lineRule="auto"/>
      <w:ind w:firstLine="0"/>
      <w:jc w:val="center"/>
      <w:outlineLvl w:val="0"/>
    </w:pPr>
    <w:rPr>
      <w:rFonts w:eastAsiaTheme="majorEastAsia" w:cs="Times New Roman"/>
      <w:b/>
      <w:caps/>
      <w:sz w:val="32"/>
      <w:szCs w:val="32"/>
    </w:rPr>
  </w:style>
  <w:style w:type="character" w:customStyle="1" w:styleId="affb">
    <w:name w:val="ЗаголовокКурсовойПроект Знак"/>
    <w:basedOn w:val="a3"/>
    <w:link w:val="affa"/>
    <w:rsid w:val="002B4FFA"/>
    <w:rPr>
      <w:rFonts w:ascii="Times New Roman" w:eastAsiaTheme="majorEastAsia" w:hAnsi="Times New Roman"/>
      <w:b/>
      <w:caps/>
      <w:sz w:val="32"/>
      <w:szCs w:val="32"/>
      <w:lang w:val="ru-RU"/>
    </w:rPr>
  </w:style>
  <w:style w:type="paragraph" w:customStyle="1" w:styleId="affc">
    <w:name w:val="Главный"/>
    <w:basedOn w:val="affa"/>
    <w:link w:val="affd"/>
    <w:qFormat/>
    <w:rsid w:val="002B4FFA"/>
    <w:pPr>
      <w:outlineLvl w:val="3"/>
    </w:pPr>
  </w:style>
  <w:style w:type="character" w:customStyle="1" w:styleId="affd">
    <w:name w:val="Главный Знак"/>
    <w:basedOn w:val="affb"/>
    <w:link w:val="affc"/>
    <w:rsid w:val="002B4FFA"/>
    <w:rPr>
      <w:rFonts w:ascii="Times New Roman" w:eastAsiaTheme="majorEastAsia" w:hAnsi="Times New Roman"/>
      <w:b/>
      <w:caps/>
      <w:sz w:val="32"/>
      <w:szCs w:val="32"/>
      <w:lang w:val="ru-RU"/>
    </w:rPr>
  </w:style>
  <w:style w:type="character" w:styleId="affe">
    <w:name w:val="Placeholder Text"/>
    <w:basedOn w:val="a3"/>
    <w:uiPriority w:val="99"/>
    <w:semiHidden/>
    <w:rsid w:val="002B4FFA"/>
    <w:rPr>
      <w:color w:val="808080"/>
    </w:rPr>
  </w:style>
  <w:style w:type="character" w:styleId="afff">
    <w:name w:val="annotation reference"/>
    <w:basedOn w:val="a3"/>
    <w:uiPriority w:val="99"/>
    <w:semiHidden/>
    <w:unhideWhenUsed/>
    <w:rsid w:val="002B4FFA"/>
    <w:rPr>
      <w:sz w:val="16"/>
      <w:szCs w:val="16"/>
    </w:rPr>
  </w:style>
  <w:style w:type="paragraph" w:styleId="HTML">
    <w:name w:val="HTML Preformatted"/>
    <w:basedOn w:val="a2"/>
    <w:link w:val="HTML0"/>
    <w:uiPriority w:val="99"/>
    <w:unhideWhenUsed/>
    <w:rsid w:val="002B4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2B4FF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3"/>
    <w:uiPriority w:val="99"/>
    <w:semiHidden/>
    <w:unhideWhenUsed/>
    <w:rsid w:val="002B4FFA"/>
    <w:rPr>
      <w:rFonts w:ascii="Courier New" w:eastAsia="Times New Roman" w:hAnsi="Courier New" w:cs="Courier New"/>
      <w:sz w:val="20"/>
      <w:szCs w:val="20"/>
    </w:rPr>
  </w:style>
  <w:style w:type="paragraph" w:styleId="a">
    <w:name w:val="List Bullet"/>
    <w:basedOn w:val="a2"/>
    <w:uiPriority w:val="99"/>
    <w:unhideWhenUsed/>
    <w:rsid w:val="002B4FFA"/>
    <w:pPr>
      <w:numPr>
        <w:numId w:val="4"/>
      </w:numPr>
    </w:pPr>
  </w:style>
  <w:style w:type="paragraph" w:styleId="afff0">
    <w:name w:val="Normal (Web)"/>
    <w:basedOn w:val="a2"/>
    <w:uiPriority w:val="99"/>
    <w:unhideWhenUsed/>
    <w:rsid w:val="002B4FF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f1">
    <w:name w:val="ОСНОВНОЙ ТЕКС"/>
    <w:basedOn w:val="a2"/>
    <w:link w:val="afff2"/>
    <w:qFormat/>
    <w:rsid w:val="002B4FFA"/>
    <w:pPr>
      <w:ind w:firstLine="709"/>
      <w:contextualSpacing w:val="0"/>
    </w:pPr>
  </w:style>
  <w:style w:type="character" w:customStyle="1" w:styleId="afff2">
    <w:name w:val="ОСНОВНОЙ ТЕКС Знак"/>
    <w:basedOn w:val="a3"/>
    <w:link w:val="afff1"/>
    <w:rsid w:val="002B4FFA"/>
    <w:rPr>
      <w:rFonts w:ascii="Times New Roman" w:eastAsiaTheme="minorHAnsi" w:hAnsi="Times New Roman" w:cstheme="minorBidi"/>
      <w:sz w:val="28"/>
      <w:lang w:val="ru-RU"/>
    </w:rPr>
  </w:style>
  <w:style w:type="character" w:styleId="HTML2">
    <w:name w:val="HTML Typewriter"/>
    <w:basedOn w:val="a3"/>
    <w:uiPriority w:val="99"/>
    <w:semiHidden/>
    <w:unhideWhenUsed/>
    <w:rsid w:val="002B4FFA"/>
    <w:rPr>
      <w:rFonts w:ascii="Courier New" w:eastAsia="Times New Roman" w:hAnsi="Courier New" w:cs="Courier New"/>
      <w:sz w:val="20"/>
      <w:szCs w:val="20"/>
    </w:rPr>
  </w:style>
  <w:style w:type="paragraph" w:customStyle="1" w:styleId="afff3">
    <w:name w:val="Подпись под рисунком"/>
    <w:next w:val="a2"/>
    <w:link w:val="afff4"/>
    <w:qFormat/>
    <w:rsid w:val="00E1672C"/>
    <w:pPr>
      <w:spacing w:before="120" w:after="160" w:line="259" w:lineRule="auto"/>
      <w:ind w:firstLine="709"/>
      <w:jc w:val="center"/>
    </w:pPr>
    <w:rPr>
      <w:rFonts w:ascii="Times New Roman" w:eastAsiaTheme="minorHAnsi" w:hAnsi="Times New Roman" w:cstheme="minorBidi"/>
      <w:i/>
      <w:sz w:val="28"/>
      <w:lang w:val="ru-RU"/>
    </w:rPr>
  </w:style>
  <w:style w:type="character" w:customStyle="1" w:styleId="afff4">
    <w:name w:val="Подпись под рисунком Знак"/>
    <w:basedOn w:val="a3"/>
    <w:link w:val="afff3"/>
    <w:rsid w:val="00E1672C"/>
    <w:rPr>
      <w:rFonts w:ascii="Times New Roman" w:eastAsiaTheme="minorHAnsi" w:hAnsi="Times New Roman" w:cstheme="minorBidi"/>
      <w:i/>
      <w:sz w:val="28"/>
      <w:lang w:val="ru-RU"/>
    </w:rPr>
  </w:style>
  <w:style w:type="paragraph" w:customStyle="1" w:styleId="afff5">
    <w:name w:val="Подразделы"/>
    <w:basedOn w:val="a2"/>
    <w:link w:val="afff6"/>
    <w:autoRedefine/>
    <w:qFormat/>
    <w:rsid w:val="002B4FFA"/>
    <w:pPr>
      <w:tabs>
        <w:tab w:val="left" w:pos="0"/>
      </w:tabs>
      <w:spacing w:before="240" w:after="100" w:afterAutospacing="1"/>
      <w:ind w:firstLine="708"/>
      <w:outlineLvl w:val="2"/>
    </w:pPr>
    <w:rPr>
      <w:b/>
    </w:rPr>
  </w:style>
  <w:style w:type="character" w:customStyle="1" w:styleId="afff6">
    <w:name w:val="Подразделы Знак"/>
    <w:basedOn w:val="a3"/>
    <w:link w:val="afff5"/>
    <w:rsid w:val="002B4FFA"/>
    <w:rPr>
      <w:rFonts w:ascii="Times New Roman" w:eastAsiaTheme="minorHAnsi" w:hAnsi="Times New Roman" w:cstheme="minorBidi"/>
      <w:b/>
      <w:sz w:val="28"/>
      <w:lang w:val="ru-RU"/>
    </w:rPr>
  </w:style>
  <w:style w:type="paragraph" w:customStyle="1" w:styleId="15">
    <w:name w:val="Стиль1"/>
    <w:basedOn w:val="aff7"/>
    <w:link w:val="16"/>
    <w:qFormat/>
    <w:rsid w:val="002B4FFA"/>
  </w:style>
  <w:style w:type="character" w:customStyle="1" w:styleId="16">
    <w:name w:val="Стиль1 Знак"/>
    <w:basedOn w:val="aff8"/>
    <w:link w:val="15"/>
    <w:rsid w:val="002B4FFA"/>
    <w:rPr>
      <w:rFonts w:ascii="Courier New" w:eastAsia="Times New Roman" w:hAnsi="Courier New" w:cs="Courier New"/>
      <w:sz w:val="24"/>
      <w:szCs w:val="20"/>
      <w:lang w:val="ru-RU" w:eastAsia="ru-RU"/>
    </w:rPr>
  </w:style>
  <w:style w:type="paragraph" w:styleId="afff7">
    <w:name w:val="annotation text"/>
    <w:basedOn w:val="a2"/>
    <w:link w:val="afff8"/>
    <w:uiPriority w:val="99"/>
    <w:semiHidden/>
    <w:unhideWhenUsed/>
    <w:rsid w:val="002B4FFA"/>
    <w:pPr>
      <w:spacing w:line="240" w:lineRule="auto"/>
    </w:pPr>
    <w:rPr>
      <w:sz w:val="20"/>
      <w:szCs w:val="20"/>
    </w:rPr>
  </w:style>
  <w:style w:type="character" w:customStyle="1" w:styleId="afff8">
    <w:name w:val="Текст примечания Знак"/>
    <w:basedOn w:val="a3"/>
    <w:link w:val="afff7"/>
    <w:uiPriority w:val="99"/>
    <w:semiHidden/>
    <w:rsid w:val="002B4FFA"/>
    <w:rPr>
      <w:rFonts w:ascii="Times New Roman" w:eastAsiaTheme="minorHAnsi" w:hAnsi="Times New Roman" w:cstheme="minorBidi"/>
      <w:sz w:val="20"/>
      <w:szCs w:val="20"/>
      <w:lang w:val="ru-RU"/>
    </w:rPr>
  </w:style>
  <w:style w:type="paragraph" w:customStyle="1" w:styleId="afff9">
    <w:name w:val="ТекстКурсовойПроект"/>
    <w:basedOn w:val="a2"/>
    <w:link w:val="afffa"/>
    <w:qFormat/>
    <w:rsid w:val="002B4FFA"/>
    <w:pPr>
      <w:ind w:firstLine="709"/>
    </w:pPr>
    <w:rPr>
      <w:rFonts w:cs="Times New Roman"/>
      <w:szCs w:val="28"/>
    </w:rPr>
  </w:style>
  <w:style w:type="character" w:customStyle="1" w:styleId="afffa">
    <w:name w:val="ТекстКурсовойПроект Знак"/>
    <w:basedOn w:val="a3"/>
    <w:link w:val="afff9"/>
    <w:rsid w:val="002B4FFA"/>
    <w:rPr>
      <w:rFonts w:ascii="Times New Roman" w:eastAsiaTheme="minorHAnsi" w:hAnsi="Times New Roman"/>
      <w:sz w:val="28"/>
      <w:szCs w:val="28"/>
      <w:lang w:val="ru-RU"/>
    </w:rPr>
  </w:style>
  <w:style w:type="paragraph" w:styleId="afffb">
    <w:name w:val="annotation subject"/>
    <w:basedOn w:val="afff7"/>
    <w:next w:val="afff7"/>
    <w:link w:val="afffc"/>
    <w:uiPriority w:val="99"/>
    <w:semiHidden/>
    <w:unhideWhenUsed/>
    <w:rsid w:val="002B4FFA"/>
    <w:rPr>
      <w:b/>
      <w:bCs/>
    </w:rPr>
  </w:style>
  <w:style w:type="character" w:customStyle="1" w:styleId="afffc">
    <w:name w:val="Тема примечания Знак"/>
    <w:basedOn w:val="afff8"/>
    <w:link w:val="afffb"/>
    <w:uiPriority w:val="99"/>
    <w:semiHidden/>
    <w:rsid w:val="002B4FFA"/>
    <w:rPr>
      <w:rFonts w:ascii="Times New Roman" w:eastAsiaTheme="minorHAnsi" w:hAnsi="Times New Roman" w:cstheme="minorBidi"/>
      <w:b/>
      <w:bCs/>
      <w:sz w:val="20"/>
      <w:szCs w:val="20"/>
      <w:lang w:val="ru-RU"/>
    </w:rPr>
  </w:style>
  <w:style w:type="paragraph" w:customStyle="1" w:styleId="21">
    <w:name w:val="2.1 Раздел"/>
    <w:basedOn w:val="11"/>
    <w:next w:val="a2"/>
    <w:link w:val="210"/>
    <w:qFormat/>
    <w:rsid w:val="00AF36A1"/>
    <w:pPr>
      <w:numPr>
        <w:numId w:val="6"/>
      </w:numPr>
    </w:pPr>
  </w:style>
  <w:style w:type="character" w:customStyle="1" w:styleId="210">
    <w:name w:val="2.1 Раздел Знак"/>
    <w:basedOn w:val="110"/>
    <w:link w:val="21"/>
    <w:rsid w:val="00AF36A1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141">
    <w:name w:val="1.4.1 Раздел"/>
    <w:basedOn w:val="11"/>
    <w:link w:val="1410"/>
    <w:qFormat/>
    <w:rsid w:val="008B511F"/>
    <w:pPr>
      <w:numPr>
        <w:numId w:val="9"/>
      </w:numPr>
      <w:ind w:left="2704" w:hanging="357"/>
      <w:outlineLvl w:val="2"/>
    </w:pPr>
    <w:rPr>
      <w:sz w:val="28"/>
      <w:lang w:val="en-US"/>
    </w:rPr>
  </w:style>
  <w:style w:type="paragraph" w:customStyle="1" w:styleId="afffd">
    <w:name w:val="Подпись листинга"/>
    <w:basedOn w:val="afff3"/>
    <w:link w:val="afffe"/>
    <w:qFormat/>
    <w:rsid w:val="00212C5B"/>
    <w:pPr>
      <w:jc w:val="right"/>
    </w:pPr>
  </w:style>
  <w:style w:type="character" w:customStyle="1" w:styleId="1410">
    <w:name w:val="1.4.1 Раздел Знак"/>
    <w:basedOn w:val="a3"/>
    <w:link w:val="141"/>
    <w:rsid w:val="008B511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fffe">
    <w:name w:val="Подпись листинга Знак"/>
    <w:basedOn w:val="afff4"/>
    <w:link w:val="afffd"/>
    <w:rsid w:val="00212C5B"/>
    <w:rPr>
      <w:rFonts w:ascii="Times New Roman" w:eastAsiaTheme="minorHAnsi" w:hAnsi="Times New Roman" w:cstheme="minorBidi"/>
      <w:i/>
      <w:sz w:val="28"/>
      <w:lang w:val="ru-RU"/>
    </w:rPr>
  </w:style>
  <w:style w:type="paragraph" w:styleId="affff">
    <w:name w:val="Revision"/>
    <w:hidden/>
    <w:uiPriority w:val="99"/>
    <w:semiHidden/>
    <w:rsid w:val="0000120B"/>
    <w:rPr>
      <w:rFonts w:ascii="Times New Roman" w:eastAsiaTheme="minorHAnsi" w:hAnsi="Times New Roman" w:cstheme="minorBidi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unrealengine.com/5.0/en-US/" TargetMode="External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hyperlink" Target="https://learn.microsoft.com/en-us/dotnet/csharp/" TargetMode="External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habr.com/ru/articles/682320/" TargetMode="External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softcraft.ru/auto/switch/statemachine/statemachine.pdf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docs.unity.com/" TargetMode="External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ybogames.com/subway-surfers/" TargetMode="External"/><Relationship Id="rId28" Type="http://schemas.openxmlformats.org/officeDocument/2006/relationships/hyperlink" Target="https://www.pixilart.com/" TargetMode="External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hyperlink" Target="https://www.forbes.com/sites/ilkerkoksal/2019/11/08/video-gaming-industry--its-revenue-shift/" TargetMode="External"/><Relationship Id="rId31" Type="http://schemas.openxmlformats.org/officeDocument/2006/relationships/image" Target="media/image1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trex-runner.com/" TargetMode="External"/><Relationship Id="rId27" Type="http://schemas.openxmlformats.org/officeDocument/2006/relationships/hyperlink" Target="https://learn.microsoft.com/en-us/visualstudio/windows/?view=vs-2022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F~1.LOG\AppData\Local\Temp\Rar$DIa2432.45806\coursewor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AC29F-4E20-4B51-94B8-8DE30B00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coursework.dotx</Template>
  <TotalTime>880</TotalTime>
  <Pages>42</Pages>
  <Words>9132</Words>
  <Characters>52059</Characters>
  <Application>Microsoft Office Word</Application>
  <DocSecurity>0</DocSecurity>
  <Lines>433</Lines>
  <Paragraphs>122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Логвиненко Антон</dc:creator>
  <cp:lastModifiedBy>AdminNB</cp:lastModifiedBy>
  <cp:revision>466</cp:revision>
  <dcterms:created xsi:type="dcterms:W3CDTF">2023-05-09T18:56:00Z</dcterms:created>
  <dcterms:modified xsi:type="dcterms:W3CDTF">2023-05-10T20:30:00Z</dcterms:modified>
</cp:coreProperties>
</file>