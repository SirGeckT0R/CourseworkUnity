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BEC6D" w14:textId="061AD7D2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МИНИСТЕРСТВО ОБРАЗОВАНИЯ РЕСПУБЛИКИ БЕЛАРУСЬ</w:t>
      </w:r>
    </w:p>
    <w:p w14:paraId="4429C6A6" w14:textId="4DC1002F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БЕЛОРУССКИЙ ГОСУДАРСТВЕННЫЙ УНИВЕРСИТЕТ</w:t>
      </w:r>
    </w:p>
    <w:p w14:paraId="11B698DD" w14:textId="77777777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МЕХАНИКО-МАТЕМАТИЧЕСКИЙ ФАКУЛЬТЕТ</w:t>
      </w:r>
    </w:p>
    <w:p w14:paraId="2512FF7F" w14:textId="6A5B1641" w:rsidR="00070C80" w:rsidRPr="00070C80" w:rsidRDefault="00070C80" w:rsidP="000772E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 xml:space="preserve">Кафедра </w:t>
      </w:r>
      <w:r w:rsidR="008C4499">
        <w:rPr>
          <w:b/>
        </w:rPr>
        <w:t>веб-технологий и компьютерного моделирования</w:t>
      </w:r>
    </w:p>
    <w:p w14:paraId="64E0813A" w14:textId="77777777" w:rsidR="00070C80" w:rsidRDefault="00070C80" w:rsidP="000772EE">
      <w:pPr>
        <w:spacing w:after="240" w:line="240" w:lineRule="auto"/>
        <w:ind w:firstLine="0"/>
        <w:jc w:val="left"/>
      </w:pPr>
    </w:p>
    <w:p w14:paraId="13CA82F6" w14:textId="702D9580" w:rsidR="006B54DE" w:rsidRDefault="006B54DE" w:rsidP="000772EE">
      <w:pPr>
        <w:spacing w:after="240" w:line="240" w:lineRule="auto"/>
        <w:ind w:firstLine="0"/>
        <w:jc w:val="left"/>
      </w:pPr>
    </w:p>
    <w:p w14:paraId="30EDD68C" w14:textId="7DB8B03B" w:rsidR="00CA7D36" w:rsidRDefault="00CA7D36" w:rsidP="000772EE">
      <w:pPr>
        <w:spacing w:after="240" w:line="240" w:lineRule="auto"/>
        <w:ind w:firstLine="0"/>
        <w:jc w:val="left"/>
      </w:pPr>
    </w:p>
    <w:p w14:paraId="5B0ED8A1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63997A58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11F7645A" w14:textId="2E9EB959" w:rsidR="00070C80" w:rsidRPr="00AF6852" w:rsidRDefault="00DC2E99" w:rsidP="000772EE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СОЗДАНИЕ 2</w:t>
      </w:r>
      <w:r>
        <w:rPr>
          <w:b/>
          <w:lang w:val="en-US"/>
        </w:rPr>
        <w:t>D</w:t>
      </w:r>
      <w:r>
        <w:rPr>
          <w:b/>
        </w:rPr>
        <w:t xml:space="preserve">-ВИДЕОИГРЫ С ПОМОЩЬЮ ИГРОВОГО ДВИЖКА </w:t>
      </w:r>
      <w:r>
        <w:rPr>
          <w:b/>
          <w:lang w:val="en-US"/>
        </w:rPr>
        <w:t>UNITY</w:t>
      </w:r>
    </w:p>
    <w:p w14:paraId="5AD19720" w14:textId="77777777" w:rsidR="00070C80" w:rsidRPr="00070C80" w:rsidRDefault="00070C80" w:rsidP="000772EE">
      <w:pPr>
        <w:spacing w:after="240" w:line="240" w:lineRule="auto"/>
        <w:ind w:firstLine="0"/>
        <w:jc w:val="left"/>
      </w:pPr>
    </w:p>
    <w:p w14:paraId="359F9CF0" w14:textId="77777777" w:rsidR="00FC51D1" w:rsidRDefault="00131D93" w:rsidP="000772EE">
      <w:pPr>
        <w:spacing w:after="240" w:line="240" w:lineRule="auto"/>
        <w:ind w:firstLine="0"/>
        <w:jc w:val="center"/>
      </w:pPr>
      <w:r>
        <w:t>Курсовая</w:t>
      </w:r>
      <w:r w:rsidR="00070C80" w:rsidRPr="00070C80">
        <w:t xml:space="preserve"> работа</w:t>
      </w:r>
    </w:p>
    <w:p w14:paraId="475475C2" w14:textId="699CA6F3" w:rsidR="006B54DE" w:rsidRPr="00FE7DD4" w:rsidRDefault="006B54DE" w:rsidP="000772EE">
      <w:pPr>
        <w:spacing w:after="240" w:line="240" w:lineRule="auto"/>
        <w:ind w:firstLine="0"/>
        <w:jc w:val="left"/>
      </w:pPr>
    </w:p>
    <w:p w14:paraId="39BDB2A3" w14:textId="77777777" w:rsidR="00CA7D36" w:rsidRPr="00FE7DD4" w:rsidRDefault="00CA7D36" w:rsidP="000772EE">
      <w:pPr>
        <w:spacing w:after="240" w:line="240" w:lineRule="auto"/>
        <w:ind w:firstLine="0"/>
        <w:jc w:val="left"/>
      </w:pPr>
    </w:p>
    <w:p w14:paraId="0E3673C3" w14:textId="4FF52417" w:rsidR="00131D93" w:rsidRPr="00FE7DD4" w:rsidRDefault="00131D93" w:rsidP="000772EE">
      <w:pPr>
        <w:spacing w:after="240" w:line="240" w:lineRule="auto"/>
        <w:ind w:firstLine="0"/>
        <w:jc w:val="left"/>
      </w:pPr>
    </w:p>
    <w:p w14:paraId="0A7664B2" w14:textId="3E72AF9B" w:rsidR="00677633" w:rsidRPr="00FE7DD4" w:rsidRDefault="00677633" w:rsidP="000772EE">
      <w:pPr>
        <w:spacing w:after="240" w:line="240" w:lineRule="auto"/>
        <w:ind w:firstLine="0"/>
        <w:jc w:val="left"/>
      </w:pPr>
    </w:p>
    <w:p w14:paraId="50C7AAE5" w14:textId="21150853" w:rsidR="00677633" w:rsidRDefault="00677633" w:rsidP="000772EE">
      <w:pPr>
        <w:spacing w:after="240" w:line="240" w:lineRule="auto"/>
        <w:ind w:firstLine="0"/>
        <w:jc w:val="left"/>
      </w:pPr>
    </w:p>
    <w:p w14:paraId="3EED1046" w14:textId="2AC91670" w:rsidR="00FE7DD4" w:rsidRDefault="00FE7DD4" w:rsidP="000772EE">
      <w:pPr>
        <w:spacing w:after="240" w:line="240" w:lineRule="auto"/>
        <w:ind w:firstLine="0"/>
        <w:jc w:val="left"/>
      </w:pPr>
    </w:p>
    <w:p w14:paraId="7F6E8746" w14:textId="27EA373F" w:rsidR="00FE7DD4" w:rsidRDefault="00FE7DD4" w:rsidP="000772EE">
      <w:pPr>
        <w:spacing w:after="240" w:line="240" w:lineRule="auto"/>
        <w:ind w:firstLine="0"/>
        <w:jc w:val="left"/>
      </w:pPr>
    </w:p>
    <w:p w14:paraId="5F562189" w14:textId="6FA26E4E" w:rsidR="00FE7DD4" w:rsidRDefault="00FE7DD4" w:rsidP="000772EE">
      <w:pPr>
        <w:spacing w:after="240" w:line="240" w:lineRule="auto"/>
        <w:ind w:firstLine="0"/>
        <w:jc w:val="left"/>
      </w:pPr>
    </w:p>
    <w:p w14:paraId="456E900F" w14:textId="77777777" w:rsidR="00FE7DD4" w:rsidRPr="00FE7DD4" w:rsidRDefault="00FE7DD4" w:rsidP="000772EE">
      <w:pPr>
        <w:spacing w:after="240" w:line="240" w:lineRule="auto"/>
        <w:ind w:firstLine="0"/>
        <w:jc w:val="left"/>
      </w:pPr>
    </w:p>
    <w:p w14:paraId="6FECC2AD" w14:textId="77777777" w:rsidR="00677633" w:rsidRPr="00FE7DD4" w:rsidRDefault="00677633" w:rsidP="000772EE">
      <w:pPr>
        <w:spacing w:after="240" w:line="240" w:lineRule="auto"/>
        <w:ind w:firstLine="0"/>
        <w:jc w:val="left"/>
      </w:pPr>
    </w:p>
    <w:p w14:paraId="5A03C2F9" w14:textId="0D0DD19B" w:rsidR="00131D93" w:rsidRDefault="008C4499" w:rsidP="000772EE">
      <w:pPr>
        <w:spacing w:after="240" w:line="240" w:lineRule="auto"/>
        <w:ind w:left="6237" w:firstLine="0"/>
        <w:jc w:val="left"/>
      </w:pPr>
      <w:r>
        <w:t>Логвиненко Антона Викторовича</w:t>
      </w:r>
    </w:p>
    <w:p w14:paraId="78FEAD04" w14:textId="4DB7FE12" w:rsidR="008C4499" w:rsidRDefault="00131D93" w:rsidP="000772EE">
      <w:pPr>
        <w:spacing w:after="240" w:line="240" w:lineRule="auto"/>
        <w:ind w:left="6237" w:firstLine="0"/>
        <w:jc w:val="left"/>
      </w:pPr>
      <w:r>
        <w:t xml:space="preserve">студента 2 курса, специальность </w:t>
      </w:r>
      <w:r w:rsidRPr="00131D93">
        <w:t xml:space="preserve">1-31 03 </w:t>
      </w:r>
      <w:r w:rsidR="0011435D">
        <w:t>0</w:t>
      </w:r>
      <w:r w:rsidR="008C4499">
        <w:t>8-01</w:t>
      </w:r>
      <w:r w:rsidRPr="00131D93">
        <w:t xml:space="preserve"> </w:t>
      </w:r>
      <w:r w:rsidR="008C4499" w:rsidRPr="008C4499">
        <w:t>Математика и информационные технологии.</w:t>
      </w:r>
    </w:p>
    <w:p w14:paraId="240A979F" w14:textId="70F1DFF1" w:rsidR="00131D93" w:rsidRPr="001365BD" w:rsidRDefault="00131D93" w:rsidP="000772EE">
      <w:pPr>
        <w:spacing w:after="240" w:line="240" w:lineRule="auto"/>
        <w:ind w:left="6237" w:firstLine="0"/>
        <w:jc w:val="left"/>
      </w:pPr>
      <w:r>
        <w:t>Научный руководитель:</w:t>
      </w:r>
      <w:r>
        <w:br/>
        <w:t>кандидат</w:t>
      </w:r>
      <w:r w:rsidRPr="00070C80">
        <w:t xml:space="preserve"> </w:t>
      </w:r>
      <w:r>
        <w:t>физ.-мат. наук,</w:t>
      </w:r>
      <w:r>
        <w:br/>
        <w:t xml:space="preserve">доцент </w:t>
      </w:r>
      <w:r w:rsidR="001365BD">
        <w:t>А. И. Кравчук</w:t>
      </w:r>
    </w:p>
    <w:p w14:paraId="433197AC" w14:textId="759AF4FD" w:rsidR="00CA7D36" w:rsidRDefault="00CA7D36" w:rsidP="000772EE">
      <w:pPr>
        <w:spacing w:after="240" w:line="240" w:lineRule="auto"/>
        <w:ind w:firstLine="0"/>
        <w:jc w:val="left"/>
      </w:pPr>
    </w:p>
    <w:p w14:paraId="0F1483F9" w14:textId="211A7816" w:rsidR="00B06CB5" w:rsidRDefault="00B06CB5" w:rsidP="000772EE">
      <w:pPr>
        <w:spacing w:after="240" w:line="240" w:lineRule="auto"/>
        <w:ind w:firstLine="0"/>
        <w:jc w:val="left"/>
      </w:pPr>
    </w:p>
    <w:p w14:paraId="15A95EB5" w14:textId="0FF6CE72" w:rsidR="00B06CB5" w:rsidRDefault="00B06CB5" w:rsidP="000772EE">
      <w:pPr>
        <w:spacing w:after="240" w:line="240" w:lineRule="auto"/>
        <w:ind w:firstLine="0"/>
        <w:jc w:val="left"/>
      </w:pPr>
    </w:p>
    <w:p w14:paraId="10207F88" w14:textId="2CD6200D" w:rsidR="00B06CB5" w:rsidRDefault="00B06CB5" w:rsidP="000772EE">
      <w:pPr>
        <w:spacing w:after="240" w:line="240" w:lineRule="auto"/>
        <w:ind w:firstLine="0"/>
        <w:jc w:val="left"/>
      </w:pPr>
    </w:p>
    <w:p w14:paraId="2D985E67" w14:textId="05CA2ADF" w:rsidR="00B06CB5" w:rsidRDefault="00B06CB5" w:rsidP="000772EE">
      <w:pPr>
        <w:spacing w:after="240" w:line="240" w:lineRule="auto"/>
        <w:ind w:firstLine="0"/>
        <w:jc w:val="left"/>
      </w:pPr>
    </w:p>
    <w:p w14:paraId="65B1DB9B" w14:textId="45BA9DB8" w:rsidR="00B06CB5" w:rsidRPr="00131D93" w:rsidRDefault="00B06CB5" w:rsidP="000772EE">
      <w:pPr>
        <w:spacing w:after="240" w:line="240" w:lineRule="auto"/>
        <w:ind w:firstLine="0"/>
        <w:jc w:val="left"/>
      </w:pPr>
    </w:p>
    <w:p w14:paraId="78031270" w14:textId="77777777" w:rsidR="006B54DE" w:rsidRPr="00070C80" w:rsidRDefault="006B54DE" w:rsidP="000772EE">
      <w:pPr>
        <w:spacing w:after="240" w:line="240" w:lineRule="auto"/>
        <w:ind w:firstLine="0"/>
        <w:jc w:val="left"/>
      </w:pPr>
    </w:p>
    <w:p w14:paraId="28E73B70" w14:textId="2F0BD8EC" w:rsidR="00FC51D1" w:rsidRDefault="00070C80" w:rsidP="000772EE">
      <w:pPr>
        <w:spacing w:after="240" w:line="240" w:lineRule="auto"/>
        <w:ind w:firstLine="0"/>
        <w:jc w:val="center"/>
      </w:pPr>
      <w:r w:rsidRPr="00070C80">
        <w:t>Минск, 20</w:t>
      </w:r>
      <w:r w:rsidR="006F534B">
        <w:rPr>
          <w:lang w:val="en-US"/>
        </w:rPr>
        <w:t>2</w:t>
      </w:r>
      <w:r w:rsidR="004A301E">
        <w:t>3</w:t>
      </w:r>
      <w:r w:rsidR="00FC51D1">
        <w:br w:type="page"/>
      </w:r>
    </w:p>
    <w:p w14:paraId="49E00F21" w14:textId="77777777" w:rsidR="000A7DDB" w:rsidRPr="00476D26" w:rsidRDefault="00FF5E07" w:rsidP="000772EE">
      <w:pPr>
        <w:spacing w:before="240" w:after="720"/>
        <w:jc w:val="center"/>
        <w:rPr>
          <w:b/>
          <w:caps/>
          <w:sz w:val="36"/>
        </w:rPr>
      </w:pPr>
      <w:r w:rsidRPr="00476D26">
        <w:rPr>
          <w:b/>
          <w:caps/>
          <w:sz w:val="36"/>
        </w:rPr>
        <w:lastRenderedPageBreak/>
        <w:t>Оглавление</w:t>
      </w:r>
    </w:p>
    <w:p w14:paraId="7965E90F" w14:textId="18F34396" w:rsidR="00F557B5" w:rsidRDefault="00481B9A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r>
        <w:fldChar w:fldCharType="begin"/>
      </w:r>
      <w:r>
        <w:instrText xml:space="preserve"> TOC \o "1-3" \h \z \t "Приложение,1,Заголовок приложения,1" </w:instrText>
      </w:r>
      <w:r>
        <w:fldChar w:fldCharType="separate"/>
      </w:r>
      <w:hyperlink w:anchor="_Toc134463235" w:history="1">
        <w:r w:rsidR="00F557B5" w:rsidRPr="00CE5173">
          <w:rPr>
            <w:rStyle w:val="aff"/>
          </w:rPr>
          <w:t>Введение</w:t>
        </w:r>
        <w:r w:rsidR="00F557B5">
          <w:rPr>
            <w:webHidden/>
          </w:rPr>
          <w:tab/>
        </w:r>
        <w:r w:rsidR="00F557B5">
          <w:rPr>
            <w:webHidden/>
          </w:rPr>
          <w:fldChar w:fldCharType="begin"/>
        </w:r>
        <w:r w:rsidR="00F557B5">
          <w:rPr>
            <w:webHidden/>
          </w:rPr>
          <w:instrText xml:space="preserve"> PAGEREF _Toc134463235 \h </w:instrText>
        </w:r>
        <w:r w:rsidR="00F557B5">
          <w:rPr>
            <w:webHidden/>
          </w:rPr>
        </w:r>
        <w:r w:rsidR="00F557B5">
          <w:rPr>
            <w:webHidden/>
          </w:rPr>
          <w:fldChar w:fldCharType="separate"/>
        </w:r>
        <w:r w:rsidR="00F557B5">
          <w:rPr>
            <w:webHidden/>
          </w:rPr>
          <w:t>3</w:t>
        </w:r>
        <w:r w:rsidR="00F557B5">
          <w:rPr>
            <w:webHidden/>
          </w:rPr>
          <w:fldChar w:fldCharType="end"/>
        </w:r>
      </w:hyperlink>
    </w:p>
    <w:p w14:paraId="55AADFA1" w14:textId="1952DE7F" w:rsidR="00F557B5" w:rsidRDefault="00587330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36" w:history="1">
        <w:r w:rsidR="00F557B5" w:rsidRPr="00CE5173">
          <w:rPr>
            <w:rStyle w:val="aff"/>
          </w:rPr>
          <w:t>Глава 1 Обзор игровой платформы и Анализ аналогов</w:t>
        </w:r>
        <w:r w:rsidR="00F557B5">
          <w:rPr>
            <w:webHidden/>
          </w:rPr>
          <w:tab/>
        </w:r>
        <w:r w:rsidR="00F557B5">
          <w:rPr>
            <w:webHidden/>
          </w:rPr>
          <w:fldChar w:fldCharType="begin"/>
        </w:r>
        <w:r w:rsidR="00F557B5">
          <w:rPr>
            <w:webHidden/>
          </w:rPr>
          <w:instrText xml:space="preserve"> PAGEREF _Toc134463236 \h </w:instrText>
        </w:r>
        <w:r w:rsidR="00F557B5">
          <w:rPr>
            <w:webHidden/>
          </w:rPr>
        </w:r>
        <w:r w:rsidR="00F557B5">
          <w:rPr>
            <w:webHidden/>
          </w:rPr>
          <w:fldChar w:fldCharType="separate"/>
        </w:r>
        <w:r w:rsidR="00F557B5">
          <w:rPr>
            <w:webHidden/>
          </w:rPr>
          <w:t>4</w:t>
        </w:r>
        <w:r w:rsidR="00F557B5">
          <w:rPr>
            <w:webHidden/>
          </w:rPr>
          <w:fldChar w:fldCharType="end"/>
        </w:r>
      </w:hyperlink>
    </w:p>
    <w:p w14:paraId="17521502" w14:textId="2068CE63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37" w:history="1">
        <w:r w:rsidR="00F557B5" w:rsidRPr="00CE5173">
          <w:rPr>
            <w:rStyle w:val="aff"/>
            <w:noProof/>
          </w:rPr>
          <w:t>1.1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Выбор платформы для разработки игр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_Toc134463237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4</w:t>
        </w:r>
        <w:r w:rsidR="00F557B5">
          <w:rPr>
            <w:noProof/>
            <w:webHidden/>
          </w:rPr>
          <w:fldChar w:fldCharType="end"/>
        </w:r>
      </w:hyperlink>
    </w:p>
    <w:p w14:paraId="42FCA852" w14:textId="056CB622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38" w:history="1">
        <w:r w:rsidR="00F557B5" w:rsidRPr="00CE5173">
          <w:rPr>
            <w:rStyle w:val="aff"/>
            <w:noProof/>
          </w:rPr>
          <w:t>1.2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Обзор жанра игры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_Toc134463238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5</w:t>
        </w:r>
        <w:r w:rsidR="00F557B5">
          <w:rPr>
            <w:noProof/>
            <w:webHidden/>
          </w:rPr>
          <w:fldChar w:fldCharType="end"/>
        </w:r>
      </w:hyperlink>
    </w:p>
    <w:p w14:paraId="71D22D46" w14:textId="07D3D1DF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39" w:history="1">
        <w:r w:rsidR="00F557B5" w:rsidRPr="00CE5173">
          <w:rPr>
            <w:rStyle w:val="aff"/>
            <w:noProof/>
          </w:rPr>
          <w:t>1.3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Анализ игр аналогов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_Toc134463239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6</w:t>
        </w:r>
        <w:r w:rsidR="00F557B5">
          <w:rPr>
            <w:noProof/>
            <w:webHidden/>
          </w:rPr>
          <w:fldChar w:fldCharType="end"/>
        </w:r>
      </w:hyperlink>
    </w:p>
    <w:p w14:paraId="271FCE51" w14:textId="73E0B931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0" w:history="1">
        <w:r w:rsidR="00F557B5" w:rsidRPr="00CE5173">
          <w:rPr>
            <w:rStyle w:val="aff"/>
            <w:noProof/>
          </w:rPr>
          <w:t>1.4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 xml:space="preserve">Обзор платформы </w:t>
        </w:r>
        <w:r w:rsidR="00F557B5" w:rsidRPr="00CE5173">
          <w:rPr>
            <w:rStyle w:val="aff"/>
            <w:noProof/>
            <w:lang w:val="en-US"/>
          </w:rPr>
          <w:t>Unity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_Toc134463240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8</w:t>
        </w:r>
        <w:r w:rsidR="00F557B5">
          <w:rPr>
            <w:noProof/>
            <w:webHidden/>
          </w:rPr>
          <w:fldChar w:fldCharType="end"/>
        </w:r>
      </w:hyperlink>
    </w:p>
    <w:p w14:paraId="0A3AC4E2" w14:textId="07CC0BC9" w:rsidR="00F557B5" w:rsidRDefault="00587330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41" w:history="1">
        <w:r w:rsidR="00F557B5" w:rsidRPr="00CE5173">
          <w:rPr>
            <w:rStyle w:val="aff"/>
          </w:rPr>
          <w:t>Глава 2 Проектирование и программная реализация видеоигры</w:t>
        </w:r>
        <w:r w:rsidR="00F557B5">
          <w:rPr>
            <w:webHidden/>
          </w:rPr>
          <w:tab/>
        </w:r>
        <w:r w:rsidR="00F557B5">
          <w:rPr>
            <w:webHidden/>
          </w:rPr>
          <w:fldChar w:fldCharType="begin"/>
        </w:r>
        <w:r w:rsidR="00F557B5">
          <w:rPr>
            <w:webHidden/>
          </w:rPr>
          <w:instrText xml:space="preserve"> PAGEREF _Toc134463241 \h </w:instrText>
        </w:r>
        <w:r w:rsidR="00F557B5">
          <w:rPr>
            <w:webHidden/>
          </w:rPr>
        </w:r>
        <w:r w:rsidR="00F557B5">
          <w:rPr>
            <w:webHidden/>
          </w:rPr>
          <w:fldChar w:fldCharType="separate"/>
        </w:r>
        <w:r w:rsidR="00F557B5">
          <w:rPr>
            <w:webHidden/>
          </w:rPr>
          <w:t>15</w:t>
        </w:r>
        <w:r w:rsidR="00F557B5">
          <w:rPr>
            <w:webHidden/>
          </w:rPr>
          <w:fldChar w:fldCharType="end"/>
        </w:r>
      </w:hyperlink>
    </w:p>
    <w:p w14:paraId="0B9FC236" w14:textId="3C1DBA29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2" w:history="1">
        <w:r w:rsidR="00F557B5" w:rsidRPr="00CE5173">
          <w:rPr>
            <w:rStyle w:val="aff"/>
            <w:noProof/>
          </w:rPr>
          <w:t>2.1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Концепция игры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_Toc134463242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15</w:t>
        </w:r>
        <w:r w:rsidR="00F557B5">
          <w:rPr>
            <w:noProof/>
            <w:webHidden/>
          </w:rPr>
          <w:fldChar w:fldCharType="end"/>
        </w:r>
      </w:hyperlink>
    </w:p>
    <w:p w14:paraId="0AEA3643" w14:textId="2AF06CB5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3" w:history="1">
        <w:r w:rsidR="00F557B5" w:rsidRPr="00CE5173">
          <w:rPr>
            <w:rStyle w:val="aff"/>
            <w:noProof/>
          </w:rPr>
          <w:t>2.2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Программная реализация игрового персонажа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_Toc134463243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17</w:t>
        </w:r>
        <w:r w:rsidR="00F557B5">
          <w:rPr>
            <w:noProof/>
            <w:webHidden/>
          </w:rPr>
          <w:fldChar w:fldCharType="end"/>
        </w:r>
      </w:hyperlink>
    </w:p>
    <w:p w14:paraId="563054FF" w14:textId="177A11AC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4" w:history="1">
        <w:r w:rsidR="00F557B5" w:rsidRPr="00CE5173">
          <w:rPr>
            <w:rStyle w:val="aff"/>
            <w:noProof/>
          </w:rPr>
          <w:t>2.3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Создание игрового уровня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_Toc134463244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19</w:t>
        </w:r>
        <w:r w:rsidR="00F557B5">
          <w:rPr>
            <w:noProof/>
            <w:webHidden/>
          </w:rPr>
          <w:fldChar w:fldCharType="end"/>
        </w:r>
      </w:hyperlink>
    </w:p>
    <w:p w14:paraId="17399E5E" w14:textId="6B7D73A1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5" w:history="1">
        <w:r w:rsidR="00F557B5" w:rsidRPr="00CE5173">
          <w:rPr>
            <w:rStyle w:val="aff"/>
            <w:noProof/>
          </w:rPr>
          <w:t>2.4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Система здоровья и неуязвимости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_Toc134463245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21</w:t>
        </w:r>
        <w:r w:rsidR="00F557B5">
          <w:rPr>
            <w:noProof/>
            <w:webHidden/>
          </w:rPr>
          <w:fldChar w:fldCharType="end"/>
        </w:r>
      </w:hyperlink>
    </w:p>
    <w:p w14:paraId="187D4CED" w14:textId="52B5D04A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6" w:history="1">
        <w:r w:rsidR="00F557B5" w:rsidRPr="00CE5173">
          <w:rPr>
            <w:rStyle w:val="aff"/>
            <w:noProof/>
          </w:rPr>
          <w:t>2.5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Реализация рукопашного боя игрового персонажа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_Toc134463246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22</w:t>
        </w:r>
        <w:r w:rsidR="00F557B5">
          <w:rPr>
            <w:noProof/>
            <w:webHidden/>
          </w:rPr>
          <w:fldChar w:fldCharType="end"/>
        </w:r>
      </w:hyperlink>
    </w:p>
    <w:p w14:paraId="19FCCC3C" w14:textId="01FAC983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7" w:history="1">
        <w:r w:rsidR="00F557B5" w:rsidRPr="00CE5173">
          <w:rPr>
            <w:rStyle w:val="aff"/>
            <w:noProof/>
          </w:rPr>
          <w:t>2.6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Программная реализация препятствий и противников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_Toc134463247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23</w:t>
        </w:r>
        <w:r w:rsidR="00F557B5">
          <w:rPr>
            <w:noProof/>
            <w:webHidden/>
          </w:rPr>
          <w:fldChar w:fldCharType="end"/>
        </w:r>
      </w:hyperlink>
    </w:p>
    <w:p w14:paraId="1233CCC0" w14:textId="60F63650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8" w:history="1">
        <w:r w:rsidR="00F557B5" w:rsidRPr="00CE5173">
          <w:rPr>
            <w:rStyle w:val="aff"/>
            <w:noProof/>
          </w:rPr>
          <w:t>2.7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Создание игровых систем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_Toc134463248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25</w:t>
        </w:r>
        <w:r w:rsidR="00F557B5">
          <w:rPr>
            <w:noProof/>
            <w:webHidden/>
          </w:rPr>
          <w:fldChar w:fldCharType="end"/>
        </w:r>
      </w:hyperlink>
    </w:p>
    <w:p w14:paraId="6842A901" w14:textId="2C9488E4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49" w:history="1">
        <w:r w:rsidR="00F557B5" w:rsidRPr="00CE5173">
          <w:rPr>
            <w:rStyle w:val="aff"/>
            <w:noProof/>
          </w:rPr>
          <w:t>2.8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Разработка бонусов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_Toc134463249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27</w:t>
        </w:r>
        <w:r w:rsidR="00F557B5">
          <w:rPr>
            <w:noProof/>
            <w:webHidden/>
          </w:rPr>
          <w:fldChar w:fldCharType="end"/>
        </w:r>
      </w:hyperlink>
    </w:p>
    <w:p w14:paraId="605A8199" w14:textId="4E93F7B3" w:rsidR="00F557B5" w:rsidRDefault="00587330">
      <w:pPr>
        <w:pStyle w:val="24"/>
        <w:tabs>
          <w:tab w:val="left" w:pos="168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50" w:history="1">
        <w:r w:rsidR="00F557B5" w:rsidRPr="00CE5173">
          <w:rPr>
            <w:rStyle w:val="aff"/>
            <w:noProof/>
          </w:rPr>
          <w:t>2.9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Проектирование пользовательского интерфейса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_Toc134463250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28</w:t>
        </w:r>
        <w:r w:rsidR="00F557B5">
          <w:rPr>
            <w:noProof/>
            <w:webHidden/>
          </w:rPr>
          <w:fldChar w:fldCharType="end"/>
        </w:r>
      </w:hyperlink>
    </w:p>
    <w:p w14:paraId="0B2ABC8D" w14:textId="5DD2FAC7" w:rsidR="00F557B5" w:rsidRDefault="00587330">
      <w:pPr>
        <w:pStyle w:val="24"/>
        <w:tabs>
          <w:tab w:val="left" w:pos="1960"/>
          <w:tab w:val="right" w:leader="dot" w:pos="9962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34463251" w:history="1">
        <w:r w:rsidR="00F557B5" w:rsidRPr="00CE5173">
          <w:rPr>
            <w:rStyle w:val="aff"/>
            <w:noProof/>
          </w:rPr>
          <w:t>2.10</w:t>
        </w:r>
        <w:r w:rsidR="00F557B5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F557B5" w:rsidRPr="00CE5173">
          <w:rPr>
            <w:rStyle w:val="aff"/>
            <w:noProof/>
          </w:rPr>
          <w:t>Создание анимации</w:t>
        </w:r>
        <w:r w:rsidR="00F557B5">
          <w:rPr>
            <w:noProof/>
            <w:webHidden/>
          </w:rPr>
          <w:tab/>
        </w:r>
        <w:r w:rsidR="00F557B5">
          <w:rPr>
            <w:noProof/>
            <w:webHidden/>
          </w:rPr>
          <w:fldChar w:fldCharType="begin"/>
        </w:r>
        <w:r w:rsidR="00F557B5">
          <w:rPr>
            <w:noProof/>
            <w:webHidden/>
          </w:rPr>
          <w:instrText xml:space="preserve"> PAGEREF _Toc134463251 \h </w:instrText>
        </w:r>
        <w:r w:rsidR="00F557B5">
          <w:rPr>
            <w:noProof/>
            <w:webHidden/>
          </w:rPr>
        </w:r>
        <w:r w:rsidR="00F557B5">
          <w:rPr>
            <w:noProof/>
            <w:webHidden/>
          </w:rPr>
          <w:fldChar w:fldCharType="separate"/>
        </w:r>
        <w:r w:rsidR="00F557B5">
          <w:rPr>
            <w:noProof/>
            <w:webHidden/>
          </w:rPr>
          <w:t>31</w:t>
        </w:r>
        <w:r w:rsidR="00F557B5">
          <w:rPr>
            <w:noProof/>
            <w:webHidden/>
          </w:rPr>
          <w:fldChar w:fldCharType="end"/>
        </w:r>
      </w:hyperlink>
    </w:p>
    <w:p w14:paraId="01902B44" w14:textId="209F0DC9" w:rsidR="00F557B5" w:rsidRDefault="00587330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52" w:history="1">
        <w:r w:rsidR="00F557B5" w:rsidRPr="00CE5173">
          <w:rPr>
            <w:rStyle w:val="aff"/>
          </w:rPr>
          <w:t>СПИСОК ИСПОЛЬЗОВАННОЙ ЛИТЕРАТУРЫ</w:t>
        </w:r>
        <w:r w:rsidR="00F557B5">
          <w:rPr>
            <w:webHidden/>
          </w:rPr>
          <w:tab/>
        </w:r>
        <w:r w:rsidR="00F557B5">
          <w:rPr>
            <w:webHidden/>
          </w:rPr>
          <w:fldChar w:fldCharType="begin"/>
        </w:r>
        <w:r w:rsidR="00F557B5">
          <w:rPr>
            <w:webHidden/>
          </w:rPr>
          <w:instrText xml:space="preserve"> PAGEREF _Toc134463252 \h </w:instrText>
        </w:r>
        <w:r w:rsidR="00F557B5">
          <w:rPr>
            <w:webHidden/>
          </w:rPr>
        </w:r>
        <w:r w:rsidR="00F557B5">
          <w:rPr>
            <w:webHidden/>
          </w:rPr>
          <w:fldChar w:fldCharType="separate"/>
        </w:r>
        <w:r w:rsidR="00F557B5">
          <w:rPr>
            <w:webHidden/>
          </w:rPr>
          <w:t>34</w:t>
        </w:r>
        <w:r w:rsidR="00F557B5">
          <w:rPr>
            <w:webHidden/>
          </w:rPr>
          <w:fldChar w:fldCharType="end"/>
        </w:r>
      </w:hyperlink>
    </w:p>
    <w:p w14:paraId="12D89278" w14:textId="61E729CD" w:rsidR="00F557B5" w:rsidRDefault="00587330">
      <w:pPr>
        <w:pStyle w:val="12"/>
        <w:rPr>
          <w:rFonts w:asciiTheme="minorHAnsi" w:eastAsiaTheme="minorEastAsia" w:hAnsiTheme="minorHAnsi"/>
          <w:caps w:val="0"/>
          <w:sz w:val="22"/>
          <w:lang w:eastAsia="ru-RU"/>
        </w:rPr>
      </w:pPr>
      <w:hyperlink w:anchor="_Toc134463253" w:history="1">
        <w:r w:rsidR="00F557B5" w:rsidRPr="00CE5173">
          <w:rPr>
            <w:rStyle w:val="aff"/>
          </w:rPr>
          <w:t>Приложения</w:t>
        </w:r>
        <w:r w:rsidR="00F557B5">
          <w:rPr>
            <w:webHidden/>
          </w:rPr>
          <w:tab/>
        </w:r>
        <w:r w:rsidR="00F557B5">
          <w:rPr>
            <w:webHidden/>
          </w:rPr>
          <w:fldChar w:fldCharType="begin"/>
        </w:r>
        <w:r w:rsidR="00F557B5">
          <w:rPr>
            <w:webHidden/>
          </w:rPr>
          <w:instrText xml:space="preserve"> PAGEREF _Toc134463253 \h </w:instrText>
        </w:r>
        <w:r w:rsidR="00F557B5">
          <w:rPr>
            <w:webHidden/>
          </w:rPr>
        </w:r>
        <w:r w:rsidR="00F557B5">
          <w:rPr>
            <w:webHidden/>
          </w:rPr>
          <w:fldChar w:fldCharType="separate"/>
        </w:r>
        <w:r w:rsidR="00F557B5">
          <w:rPr>
            <w:webHidden/>
          </w:rPr>
          <w:t>35</w:t>
        </w:r>
        <w:r w:rsidR="00F557B5">
          <w:rPr>
            <w:webHidden/>
          </w:rPr>
          <w:fldChar w:fldCharType="end"/>
        </w:r>
      </w:hyperlink>
    </w:p>
    <w:p w14:paraId="2233712D" w14:textId="4E5A4DC2" w:rsidR="009E48B6" w:rsidRDefault="00481B9A" w:rsidP="000772EE">
      <w:pPr>
        <w:ind w:firstLine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end"/>
      </w:r>
    </w:p>
    <w:p w14:paraId="5691CBA6" w14:textId="77777777" w:rsidR="009E48B6" w:rsidRDefault="009E48B6">
      <w:pPr>
        <w:spacing w:line="240" w:lineRule="auto"/>
        <w:ind w:firstLine="0"/>
        <w:contextualSpacing w:val="0"/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52C19BAF" w14:textId="77777777" w:rsidR="000A7DDB" w:rsidRPr="000A7DDB" w:rsidRDefault="000A7DDB" w:rsidP="000772EE">
      <w:pPr>
        <w:ind w:firstLine="0"/>
      </w:pPr>
    </w:p>
    <w:p w14:paraId="2F351698" w14:textId="77777777" w:rsidR="005F3056" w:rsidRPr="002B4FFA" w:rsidRDefault="005F3056" w:rsidP="005F3056">
      <w:pPr>
        <w:pStyle w:val="affa"/>
      </w:pPr>
      <w:bookmarkStart w:id="0" w:name="_Toc134463235"/>
      <w:r w:rsidRPr="002B4FFA">
        <w:t>Введение</w:t>
      </w:r>
      <w:bookmarkEnd w:id="0"/>
    </w:p>
    <w:p w14:paraId="22B08609" w14:textId="77777777" w:rsidR="005F3056" w:rsidRPr="004D00AF" w:rsidRDefault="005F3056" w:rsidP="005F3056">
      <w:pPr>
        <w:ind w:firstLine="708"/>
        <w:contextualSpacing w:val="0"/>
      </w:pPr>
      <w:r w:rsidRPr="004D00AF">
        <w:t xml:space="preserve">Видеоигры </w:t>
      </w:r>
      <w:r>
        <w:t xml:space="preserve">– </w:t>
      </w:r>
      <w:r w:rsidRPr="004D00AF">
        <w:t>это не только популярное развлечение для детей и взрослых, но и масштабная</w:t>
      </w:r>
      <w:r>
        <w:t xml:space="preserve"> современная</w:t>
      </w:r>
      <w:r w:rsidRPr="004D00AF">
        <w:t xml:space="preserve"> индустрия. Согласно журналу Forbes, </w:t>
      </w:r>
      <w:r>
        <w:t xml:space="preserve">ее </w:t>
      </w:r>
      <w:r w:rsidRPr="004D00AF">
        <w:t>прибыль исчисляется миллиардами долларов, а количество игроков по всему миру составляет более 2.5 миллиардов. Разрабатывают и продают видеоигры как крупнейшие студии, так и независимые разработчики.</w:t>
      </w:r>
      <w:r>
        <w:t xml:space="preserve"> Технологии разработки, такие как </w:t>
      </w:r>
      <w:r>
        <w:rPr>
          <w:lang w:val="en-US"/>
        </w:rPr>
        <w:t>Unity</w:t>
      </w:r>
      <w:r w:rsidRPr="004D00AF">
        <w:t xml:space="preserve"> </w:t>
      </w:r>
      <w:r>
        <w:t xml:space="preserve">и </w:t>
      </w:r>
      <w:r>
        <w:rPr>
          <w:lang w:val="en-US"/>
        </w:rPr>
        <w:t>Unreal</w:t>
      </w:r>
      <w:r w:rsidRPr="004D00AF">
        <w:t xml:space="preserve"> </w:t>
      </w:r>
      <w:r>
        <w:rPr>
          <w:lang w:val="en-US"/>
        </w:rPr>
        <w:t>Engine</w:t>
      </w:r>
      <w:r>
        <w:t xml:space="preserve">, доступны бесплатно для обучения и коммерческого использования. Распространение собственных видеоигр на крупных торговых площадках, например, </w:t>
      </w:r>
      <w:r>
        <w:rPr>
          <w:lang w:val="en-US"/>
        </w:rPr>
        <w:t>Steam</w:t>
      </w:r>
      <w:r>
        <w:t xml:space="preserve"> или </w:t>
      </w:r>
      <w:r>
        <w:rPr>
          <w:lang w:val="en-US"/>
        </w:rPr>
        <w:t>Epic</w:t>
      </w:r>
      <w:r>
        <w:t xml:space="preserve"> </w:t>
      </w:r>
      <w:r>
        <w:rPr>
          <w:lang w:val="en-US"/>
        </w:rPr>
        <w:t>Games</w:t>
      </w:r>
      <w:r>
        <w:t xml:space="preserve"> </w:t>
      </w:r>
      <w:r>
        <w:rPr>
          <w:lang w:val="en-US"/>
        </w:rPr>
        <w:t>Store</w:t>
      </w:r>
      <w:r>
        <w:t>, доступно любым разработчикам без участия издателей.</w:t>
      </w:r>
    </w:p>
    <w:p w14:paraId="6912BF50" w14:textId="77777777" w:rsidR="005F3056" w:rsidRDefault="005F3056" w:rsidP="005F3056">
      <w:pPr>
        <w:ind w:firstLine="708"/>
        <w:contextualSpacing w:val="0"/>
      </w:pPr>
      <w:r w:rsidRPr="004D00AF">
        <w:t>Видеоигровая индустрия быстро развивается и является чрезвычайно востребованной, что обуславливает ценность знаний о технологиях разработки видеоигр и обеспечивает актуальность работы.</w:t>
      </w:r>
    </w:p>
    <w:p w14:paraId="0F425B2C" w14:textId="2C0B65B7" w:rsidR="005F3056" w:rsidRPr="004D00AF" w:rsidRDefault="005F3056" w:rsidP="005F3056">
      <w:pPr>
        <w:ind w:firstLine="708"/>
        <w:contextualSpacing w:val="0"/>
      </w:pPr>
      <w:r>
        <w:t>Существует большое количество жанров видеоигр, однако одними из старейших и простых в реализации являются «игры-платформеры</w:t>
      </w:r>
      <w:r w:rsidR="000D3BA1">
        <w:t>»</w:t>
      </w:r>
      <w:r w:rsidR="00F52A33">
        <w:t>, в ча</w:t>
      </w:r>
      <w:r w:rsidR="00FE7664">
        <w:t>с</w:t>
      </w:r>
      <w:r w:rsidR="00F52A33">
        <w:t>тности, особую популярность снискал поджанр «бесконечный раннер»(или «бесконечный бег»).</w:t>
      </w:r>
    </w:p>
    <w:p w14:paraId="7FB06B2A" w14:textId="39495DC6" w:rsidR="005F3056" w:rsidRPr="004D00AF" w:rsidRDefault="005F3056" w:rsidP="005F3056">
      <w:pPr>
        <w:ind w:firstLine="708"/>
        <w:contextualSpacing w:val="0"/>
      </w:pPr>
      <w:r w:rsidRPr="004D00AF">
        <w:t xml:space="preserve">Целью курсового проекта является изучение </w:t>
      </w:r>
      <w:r>
        <w:t>технологий для разработки компьютерных игр и создание «игры-</w:t>
      </w:r>
      <w:r w:rsidR="000D3BA1">
        <w:t>раннера</w:t>
      </w:r>
      <w:r>
        <w:t>» с их помощью.</w:t>
      </w:r>
    </w:p>
    <w:p w14:paraId="2E0C35B3" w14:textId="77777777" w:rsidR="005F3056" w:rsidRPr="004D00AF" w:rsidRDefault="005F3056" w:rsidP="005F3056">
      <w:pPr>
        <w:ind w:firstLine="360"/>
        <w:contextualSpacing w:val="0"/>
      </w:pPr>
      <w:r w:rsidRPr="004D00AF">
        <w:t>Для достижения указанной цели были сформулированы следующие задачи:</w:t>
      </w:r>
    </w:p>
    <w:p w14:paraId="2574EF38" w14:textId="54AE233D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Провести сравнительный анализ компьютерных игр жанра «</w:t>
      </w:r>
      <w:r w:rsidR="00E2326A">
        <w:t>бесконечный раннер</w:t>
      </w:r>
      <w:r>
        <w:t>».</w:t>
      </w:r>
    </w:p>
    <w:p w14:paraId="1209ECFF" w14:textId="710F516C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 xml:space="preserve">Изучить платформы для разработки компьютерных игр </w:t>
      </w:r>
      <w:r>
        <w:rPr>
          <w:lang w:val="en-US"/>
        </w:rPr>
        <w:t>Unreal</w:t>
      </w:r>
      <w:r w:rsidRPr="003211B0">
        <w:t xml:space="preserve"> </w:t>
      </w:r>
      <w:r>
        <w:rPr>
          <w:lang w:val="en-US"/>
        </w:rPr>
        <w:t>Engine</w:t>
      </w:r>
      <w:r w:rsidRPr="003211B0">
        <w:t xml:space="preserve"> </w:t>
      </w:r>
      <w:r>
        <w:t xml:space="preserve">и </w:t>
      </w:r>
      <w:r>
        <w:rPr>
          <w:lang w:val="en-US"/>
        </w:rPr>
        <w:t>Unity</w:t>
      </w:r>
      <w:r>
        <w:t>, провести сравнение и выбрать подходящую для разработки компьютерной 2</w:t>
      </w:r>
      <w:r>
        <w:rPr>
          <w:lang w:val="en-US"/>
        </w:rPr>
        <w:t>D</w:t>
      </w:r>
      <w:r w:rsidRPr="0009167B">
        <w:t>-</w:t>
      </w:r>
      <w:r>
        <w:t xml:space="preserve">игры жанра </w:t>
      </w:r>
      <w:r w:rsidR="003D1CEA">
        <w:t xml:space="preserve">бесконечный </w:t>
      </w:r>
      <w:r w:rsidR="002E5B23">
        <w:t>бег</w:t>
      </w:r>
      <w:r>
        <w:t>.</w:t>
      </w:r>
    </w:p>
    <w:p w14:paraId="21D5A836" w14:textId="05A54449" w:rsidR="005F3056" w:rsidRPr="004D00AF" w:rsidRDefault="005F3056" w:rsidP="005D389B">
      <w:pPr>
        <w:pStyle w:val="ae"/>
        <w:numPr>
          <w:ilvl w:val="0"/>
          <w:numId w:val="8"/>
        </w:numPr>
        <w:contextualSpacing w:val="0"/>
      </w:pPr>
      <w:r>
        <w:t>Спроект</w:t>
      </w:r>
      <w:r w:rsidR="00A52315">
        <w:t>и</w:t>
      </w:r>
      <w:r>
        <w:t>ровать правила игры.</w:t>
      </w:r>
    </w:p>
    <w:p w14:paraId="1CA2F497" w14:textId="77777777" w:rsidR="005F3056" w:rsidRDefault="005F3056" w:rsidP="005D389B">
      <w:pPr>
        <w:pStyle w:val="ae"/>
        <w:numPr>
          <w:ilvl w:val="0"/>
          <w:numId w:val="8"/>
        </w:numPr>
        <w:contextualSpacing w:val="0"/>
      </w:pPr>
      <w:r>
        <w:t>Реализовать спроектированные правила игры с помощью выбранных технологий разработки.</w:t>
      </w:r>
    </w:p>
    <w:p w14:paraId="328DF795" w14:textId="77777777" w:rsidR="005F3056" w:rsidRPr="00D641A7" w:rsidRDefault="005F3056" w:rsidP="005D389B">
      <w:pPr>
        <w:pStyle w:val="ae"/>
        <w:numPr>
          <w:ilvl w:val="0"/>
          <w:numId w:val="8"/>
        </w:numPr>
        <w:contextualSpacing w:val="0"/>
      </w:pPr>
      <w:r>
        <w:t>Разработать пользовательский интерфейс игры, оформить визуальное представление игры и анимации с использованием готовых</w:t>
      </w:r>
      <w:r w:rsidRPr="0009167B">
        <w:t xml:space="preserve"> </w:t>
      </w:r>
      <w:r>
        <w:t>компонентов и собственных.</w:t>
      </w:r>
    </w:p>
    <w:p w14:paraId="41D2741C" w14:textId="1DADE6B3" w:rsidR="0038271B" w:rsidRDefault="002B4FFA" w:rsidP="000772EE">
      <w:pPr>
        <w:pStyle w:val="affa"/>
      </w:pPr>
      <w:bookmarkStart w:id="1" w:name="_Toc134463236"/>
      <w:r>
        <w:lastRenderedPageBreak/>
        <w:t xml:space="preserve">Глава 1 </w:t>
      </w:r>
      <w:r w:rsidR="00012898">
        <w:t xml:space="preserve">Обзор игровой платформы </w:t>
      </w:r>
      <w:r w:rsidR="0038271B" w:rsidRPr="004F7727">
        <w:t>и Анализ аналогов</w:t>
      </w:r>
      <w:bookmarkEnd w:id="1"/>
    </w:p>
    <w:p w14:paraId="7F4BC999" w14:textId="77777777" w:rsidR="004A21F2" w:rsidRDefault="004A21F2" w:rsidP="004A21F2">
      <w:pPr>
        <w:pStyle w:val="11"/>
      </w:pPr>
      <w:bookmarkStart w:id="2" w:name="_Toc134463238"/>
      <w:r>
        <w:t>Обзор жанра игры</w:t>
      </w:r>
      <w:bookmarkEnd w:id="2"/>
    </w:p>
    <w:p w14:paraId="1981FCD4" w14:textId="77777777" w:rsidR="004A21F2" w:rsidRDefault="004A21F2" w:rsidP="004A21F2">
      <w:r>
        <w:t>В зависимости от основных игровых механик видеоигры подразделяются на различные категории и подкатегории. Одними из самых старейших и простых в реализации являются игры жанра «платформер». В таких играх основной</w:t>
      </w:r>
      <w:r w:rsidRPr="008E67E7">
        <w:t xml:space="preserve"> игрово</w:t>
      </w:r>
      <w:r>
        <w:t>й процесс</w:t>
      </w:r>
      <w:r w:rsidRPr="008E67E7">
        <w:t xml:space="preserve"> </w:t>
      </w:r>
      <w:r>
        <w:t xml:space="preserve">составляют прыжки по платформам и сбор предметов для победы над противниками. Среди поджанров жанра «платформер» выделяется «бесконечный раннер»(или «бесконечный бег»). </w:t>
      </w:r>
    </w:p>
    <w:p w14:paraId="2ACD0970" w14:textId="77777777" w:rsidR="004A21F2" w:rsidRPr="0031155C" w:rsidRDefault="004A21F2" w:rsidP="004A21F2">
      <w:pPr>
        <w:rPr>
          <w:vertAlign w:val="subscript"/>
        </w:rPr>
      </w:pPr>
      <w:r>
        <w:t>Отличительными особенностями «игр-раннеров» являются бесконечные уровни и случайно генерируемые препятствия, встречающиеся у игрока на пути. Сбор очков является главной целью игры; получить их можно пробежав наибольшее расстояние или преодолевая различные препятствия. Сложность игры со временем возрастает, и после того, как персонаж теряет все очки жизни, она заканчивается.</w:t>
      </w:r>
    </w:p>
    <w:p w14:paraId="16EFDEEA" w14:textId="77777777" w:rsidR="004A21F2" w:rsidRPr="000772EE" w:rsidRDefault="004A21F2" w:rsidP="004A21F2">
      <w:pPr>
        <w:pStyle w:val="11"/>
      </w:pPr>
      <w:bookmarkStart w:id="3" w:name="_Toc134463239"/>
      <w:r w:rsidRPr="000772EE">
        <w:t>Анализ игр аналогов</w:t>
      </w:r>
      <w:bookmarkEnd w:id="3"/>
    </w:p>
    <w:p w14:paraId="0B476697" w14:textId="77777777" w:rsidR="004A21F2" w:rsidRDefault="004A21F2" w:rsidP="004A21F2">
      <w:r>
        <w:t xml:space="preserve">Рассмотрим игры-аналоги: браузерная игра Dinosaur </w:t>
      </w:r>
      <w:r>
        <w:rPr>
          <w:lang w:val="en-US"/>
        </w:rPr>
        <w:t>T</w:t>
      </w:r>
      <w:r w:rsidRPr="00F128A2">
        <w:t>-</w:t>
      </w:r>
      <w:r>
        <w:rPr>
          <w:lang w:val="en-US"/>
        </w:rPr>
        <w:t>Rex</w:t>
      </w:r>
      <w:r>
        <w:t xml:space="preserve"> Game и мобильная игра </w:t>
      </w:r>
      <w:r>
        <w:rPr>
          <w:lang w:val="en-US"/>
        </w:rPr>
        <w:t>Subway</w:t>
      </w:r>
      <w:r w:rsidRPr="00270E92">
        <w:t xml:space="preserve"> </w:t>
      </w:r>
      <w:r>
        <w:rPr>
          <w:lang w:val="en-US"/>
        </w:rPr>
        <w:t>Surfers</w:t>
      </w:r>
      <w:r>
        <w:t>.</w:t>
      </w:r>
    </w:p>
    <w:p w14:paraId="4D376F71" w14:textId="0B24530B" w:rsidR="004A21F2" w:rsidRDefault="004A21F2" w:rsidP="004A21F2">
      <w:r>
        <w:t xml:space="preserve">Dinosaur </w:t>
      </w:r>
      <w:r>
        <w:rPr>
          <w:lang w:val="en-US"/>
        </w:rPr>
        <w:t>T</w:t>
      </w:r>
      <w:r w:rsidRPr="00F128A2">
        <w:t>-</w:t>
      </w:r>
      <w:r>
        <w:rPr>
          <w:lang w:val="en-US"/>
        </w:rPr>
        <w:t>Rex</w:t>
      </w:r>
      <w:r>
        <w:t xml:space="preserve"> Game</w:t>
      </w:r>
      <w:r w:rsidRPr="00270E92">
        <w:t xml:space="preserve"> – </w:t>
      </w:r>
      <w:r>
        <w:t xml:space="preserve">встроенная в браузер </w:t>
      </w:r>
      <w:r>
        <w:rPr>
          <w:lang w:val="en-US"/>
        </w:rPr>
        <w:t>Google</w:t>
      </w:r>
      <w:r w:rsidRPr="00270E92">
        <w:t xml:space="preserve"> </w:t>
      </w:r>
      <w:r>
        <w:rPr>
          <w:lang w:val="en-US"/>
        </w:rPr>
        <w:t>Chrome</w:t>
      </w:r>
      <w:r>
        <w:t xml:space="preserve"> игра, спрятанная на странице ошибки при отсутствии соединения с интернетом. Игрок берет на себя управление бегущего динозавра с помощью клавиш </w:t>
      </w:r>
      <w:r>
        <w:t>В</w:t>
      </w:r>
      <w:r>
        <w:t xml:space="preserve">верх и </w:t>
      </w:r>
      <w:r>
        <w:t>В</w:t>
      </w:r>
      <w:r>
        <w:t>низ, чтобы перепрыгивать или пригибаться перед препятствиями. На экране отображается счетчик очков, которые увеличиваются во время хода игры. Со временем скорость динозавра и частота появления препятствий увеличивается, что делает игру сложнее. Игра заканчивается, если игрок соприкасается с любым из препятствий или игровое время достигает 17 миллионов лет.</w:t>
      </w:r>
    </w:p>
    <w:p w14:paraId="62BB31EB" w14:textId="37228661" w:rsidR="004A21F2" w:rsidRDefault="004A21F2" w:rsidP="004A21F2">
      <w:r w:rsidRPr="00387DBB">
        <w:rPr>
          <w:noProof/>
          <w:lang w:eastAsia="ru-RU"/>
        </w:rPr>
        <w:lastRenderedPageBreak/>
        <w:drawing>
          <wp:anchor distT="0" distB="0" distL="114300" distR="114300" simplePos="0" relativeHeight="251750400" behindDoc="0" locked="0" layoutInCell="1" allowOverlap="1" wp14:anchorId="5AE56A80" wp14:editId="2E339761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5884545" cy="1443990"/>
            <wp:effectExtent l="0" t="0" r="1905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"/>
                    <a:stretch/>
                  </pic:blipFill>
                  <pic:spPr bwMode="auto">
                    <a:xfrm>
                      <a:off x="0" y="0"/>
                      <a:ext cx="5884545" cy="1443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Достоинствами данной игры является простое управление, возрастающая сложность и система очков, позволяющая игроку сохранять интерес к игре на продолжительное время с целью увеличения своего лучшего результата, соревнуясь с другими людьми. Среди недостатков </w:t>
      </w:r>
      <w:r w:rsidR="00A53B3E">
        <w:t>можно отметить</w:t>
      </w:r>
      <w:r>
        <w:t xml:space="preserve"> однообразный визуальный стиль, малое разнообразие среди видов препятствий.</w:t>
      </w:r>
    </w:p>
    <w:p w14:paraId="4276E57A" w14:textId="77777777" w:rsidR="004A21F2" w:rsidRDefault="004A21F2" w:rsidP="004A21F2">
      <w:pPr>
        <w:pStyle w:val="afff3"/>
        <w:rPr>
          <w:noProof/>
        </w:rPr>
      </w:pPr>
      <w:r>
        <w:t xml:space="preserve">Рисунок 1.1 – </w:t>
      </w:r>
      <w:r>
        <w:rPr>
          <w:lang w:val="en-US"/>
        </w:rPr>
        <w:t>Dinosaur</w:t>
      </w:r>
      <w:r w:rsidRPr="007E1A44">
        <w:t xml:space="preserve"> </w:t>
      </w:r>
      <w:r>
        <w:rPr>
          <w:lang w:val="en-US"/>
        </w:rPr>
        <w:t>T</w:t>
      </w:r>
      <w:r w:rsidRPr="007E1A44">
        <w:t>-</w:t>
      </w:r>
      <w:r>
        <w:rPr>
          <w:lang w:val="en-US"/>
        </w:rPr>
        <w:t>Rex</w:t>
      </w:r>
      <w:r w:rsidRPr="007E1A44">
        <w:t xml:space="preserve"> </w:t>
      </w:r>
      <w:r>
        <w:rPr>
          <w:lang w:val="en-US"/>
        </w:rPr>
        <w:t>Game</w:t>
      </w:r>
    </w:p>
    <w:p w14:paraId="664E62BE" w14:textId="28B4CE4C" w:rsidR="004A21F2" w:rsidRDefault="004A21F2" w:rsidP="004A21F2">
      <w:r>
        <w:t xml:space="preserve">Другим аналогом является мобильная </w:t>
      </w:r>
      <w:r w:rsidRPr="00387DBB">
        <w:t>3</w:t>
      </w:r>
      <w:r>
        <w:rPr>
          <w:lang w:val="en-US"/>
        </w:rPr>
        <w:t>D</w:t>
      </w:r>
      <w:r>
        <w:t xml:space="preserve">-игра </w:t>
      </w:r>
      <w:r>
        <w:rPr>
          <w:lang w:val="en-US"/>
        </w:rPr>
        <w:t>Subway</w:t>
      </w:r>
      <w:r w:rsidRPr="00387DBB">
        <w:t xml:space="preserve"> </w:t>
      </w:r>
      <w:r>
        <w:rPr>
          <w:lang w:val="en-US"/>
        </w:rPr>
        <w:t>Surfers</w:t>
      </w:r>
      <w:r>
        <w:t xml:space="preserve">. Главному персонажу нужно убегать от охранника по железнодорожным путям, уворачиваясь от поездов и минуя другие препятствия, встречающиеся на его пути. Игроку предоставлены три пути передвижения, во время игрового процесса ему будет необходимо своевременно сменять пути движения для предотвращения столкновений, а также использовать прыжки и кувырки, чтобы уклоняться от некоторых препятствий, когда смена дорожки невозможна. Одной из главных игровых механик </w:t>
      </w:r>
      <w:r>
        <w:rPr>
          <w:lang w:val="en-US"/>
        </w:rPr>
        <w:t>Subway</w:t>
      </w:r>
      <w:r w:rsidRPr="00387DBB">
        <w:t xml:space="preserve"> </w:t>
      </w:r>
      <w:r>
        <w:rPr>
          <w:lang w:val="en-US"/>
        </w:rPr>
        <w:t>Surfers</w:t>
      </w:r>
      <w:r w:rsidRPr="00387DBB">
        <w:t xml:space="preserve"> </w:t>
      </w:r>
      <w:r>
        <w:t xml:space="preserve">является система бонусов, которые игрок подбирает во время своего пути. Они помогают игроку преодолевать препятствия, добавляют мультипликатор счета для улучшения результата, </w:t>
      </w:r>
      <w:r w:rsidR="00EC215B">
        <w:t xml:space="preserve">притягивают к </w:t>
      </w:r>
      <w:r w:rsidR="002A5A2E">
        <w:t>игровому персонажу</w:t>
      </w:r>
      <w:r w:rsidR="000531EE">
        <w:t xml:space="preserve"> </w:t>
      </w:r>
      <w:r>
        <w:t xml:space="preserve">монеты и так далее. Например, ракетный ранец позволяет игроку на некоторое время подняться в воздух, где столкновение с объектами ему не грозит, или специальные сапоги, которые позволяют перепрыгивать через поезда. </w:t>
      </w:r>
    </w:p>
    <w:p w14:paraId="682F02AA" w14:textId="6A22A7D2" w:rsidR="004A21F2" w:rsidRPr="00695A5B" w:rsidRDefault="004A21F2" w:rsidP="004A21F2">
      <w:r>
        <w:t xml:space="preserve">Среди преимуществ игры </w:t>
      </w:r>
      <w:r>
        <w:rPr>
          <w:lang w:val="en-US"/>
        </w:rPr>
        <w:t>Subway</w:t>
      </w:r>
      <w:r w:rsidRPr="00867969">
        <w:t xml:space="preserve"> </w:t>
      </w:r>
      <w:r>
        <w:rPr>
          <w:lang w:val="en-US"/>
        </w:rPr>
        <w:t>Surfers</w:t>
      </w:r>
      <w:r w:rsidRPr="00867969">
        <w:t xml:space="preserve"> </w:t>
      </w:r>
      <w:r>
        <w:t>имеются привлекающий визуальный стиль, наличие нескольких способов для решения одной и той же ситуации, наличие системы бонусов, помогающих игроку в прохождении. Недостатком же можно назвать то, что бонусы применяются сразу после подъема, хотя нужды в этом в данный момент может и не быть.</w:t>
      </w:r>
    </w:p>
    <w:p w14:paraId="2B790D94" w14:textId="50598E6F" w:rsidR="004A21F2" w:rsidRDefault="00F2626C" w:rsidP="00F2626C">
      <w:pPr>
        <w:pStyle w:val="afff3"/>
        <w:rPr>
          <w:noProof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51424" behindDoc="0" locked="0" layoutInCell="1" allowOverlap="1" wp14:anchorId="0C4326C7" wp14:editId="18F37481">
            <wp:simplePos x="0" y="0"/>
            <wp:positionH relativeFrom="margin">
              <wp:posOffset>2480483</wp:posOffset>
            </wp:positionH>
            <wp:positionV relativeFrom="paragraph">
              <wp:posOffset>346</wp:posOffset>
            </wp:positionV>
            <wp:extent cx="1371600" cy="2895600"/>
            <wp:effectExtent l="0" t="0" r="0" b="0"/>
            <wp:wrapTopAndBottom/>
            <wp:docPr id="5" name="Рисунок 5" descr="Subway Surfers MOD 3.9.0 - Скачать для Android APK бесплат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way Surfers MOD 3.9.0 - Скачать для Android APK бесплат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1F2">
        <w:t>Рисунок 1.2 –</w:t>
      </w:r>
      <w:r w:rsidR="004A21F2">
        <w:rPr>
          <w:lang w:val="en-US"/>
        </w:rPr>
        <w:t>Subway</w:t>
      </w:r>
      <w:r w:rsidR="004A21F2" w:rsidRPr="00224B14">
        <w:t xml:space="preserve"> </w:t>
      </w:r>
      <w:r w:rsidR="004A21F2">
        <w:rPr>
          <w:lang w:val="en-US"/>
        </w:rPr>
        <w:t>Surfers</w:t>
      </w:r>
    </w:p>
    <w:p w14:paraId="33782DE8" w14:textId="2E3B17F1" w:rsidR="004A21F2" w:rsidRDefault="004A21F2" w:rsidP="00AC1E5A">
      <w:r>
        <w:t>При создании</w:t>
      </w:r>
      <w:r w:rsidRPr="000A103B">
        <w:t xml:space="preserve"> </w:t>
      </w:r>
      <w:r>
        <w:t>игры будут учтены достоинства и недостатки игр-аналогов. Из них будут позаимствованы возрастающая сложность, ведение счета очков, простота управления, система бонусов для помощи игроку. При этом будут исправлены упомянутые недочеты: однообразный визуальный стиль, отсутствие возможности отложить применение бонусов для более подходящих ситуаций.</w:t>
      </w:r>
    </w:p>
    <w:p w14:paraId="0D7D30B9" w14:textId="44841C06" w:rsidR="00797B2F" w:rsidRPr="004F7727" w:rsidRDefault="00797B2F" w:rsidP="000772EE">
      <w:pPr>
        <w:pStyle w:val="11"/>
      </w:pPr>
      <w:bookmarkStart w:id="4" w:name="_Toc134463237"/>
      <w:r>
        <w:t>Выбор платформы для разработки игр</w:t>
      </w:r>
      <w:bookmarkEnd w:id="4"/>
    </w:p>
    <w:p w14:paraId="704E7E71" w14:textId="57A08B1B" w:rsidR="00650754" w:rsidRPr="00650754" w:rsidRDefault="004312BD" w:rsidP="000772EE">
      <w:r>
        <w:t xml:space="preserve">При создании видеоигр </w:t>
      </w:r>
      <w:r w:rsidR="004C6A90">
        <w:t xml:space="preserve">используются так называемые игровые движки. Игровой движок – </w:t>
      </w:r>
      <w:r w:rsidR="004C6A90" w:rsidRPr="004C6A90">
        <w:t xml:space="preserve">базовое программное </w:t>
      </w:r>
      <w:r w:rsidR="004C6A90">
        <w:t>обеспечение компьютерной игры, пригодное для повторного использования и расширения</w:t>
      </w:r>
      <w:r w:rsidR="004C6A90" w:rsidRPr="004C6A90">
        <w:t>.</w:t>
      </w:r>
      <w:r w:rsidR="0045519A">
        <w:t xml:space="preserve"> Общие технологии</w:t>
      </w:r>
      <w:r w:rsidR="00E9345F">
        <w:rPr>
          <w:lang w:val="ru-BY"/>
        </w:rPr>
        <w:t xml:space="preserve">, </w:t>
      </w:r>
      <w:r w:rsidR="00480368">
        <w:rPr>
          <w:lang w:val="ru-BY"/>
        </w:rPr>
        <w:t>не</w:t>
      </w:r>
      <w:r w:rsidR="00E9345F">
        <w:rPr>
          <w:lang w:val="ru-BY"/>
        </w:rPr>
        <w:t>обходимые при создании каждой игры, уже встроены в них, и разработчику</w:t>
      </w:r>
      <w:r>
        <w:t>, например,</w:t>
      </w:r>
      <w:r w:rsidR="00E9345F">
        <w:rPr>
          <w:lang w:val="ru-BY"/>
        </w:rPr>
        <w:t xml:space="preserve"> не нужно заново </w:t>
      </w:r>
      <w:r>
        <w:t>реализовывать</w:t>
      </w:r>
      <w:r w:rsidR="00E9345F">
        <w:rPr>
          <w:lang w:val="ru-BY"/>
        </w:rPr>
        <w:t xml:space="preserve"> физику тел и их отображение для каждой игры.</w:t>
      </w:r>
      <w:r w:rsidR="0021369E">
        <w:t xml:space="preserve"> Самыми популярными </w:t>
      </w:r>
      <w:r w:rsidR="00C10437">
        <w:rPr>
          <w:lang w:val="ru-BY"/>
        </w:rPr>
        <w:t xml:space="preserve">платформами для создания игр </w:t>
      </w:r>
      <w:r w:rsidR="0021369E">
        <w:t xml:space="preserve">на данный момент </w:t>
      </w:r>
      <w:r w:rsidR="0021369E" w:rsidRPr="008440EB">
        <w:t xml:space="preserve">являются </w:t>
      </w:r>
      <w:r w:rsidR="0021369E" w:rsidRPr="008440EB">
        <w:rPr>
          <w:lang w:val="en-US"/>
        </w:rPr>
        <w:t>Unity</w:t>
      </w:r>
      <w:r w:rsidR="00AF3792" w:rsidRPr="008440EB">
        <w:t xml:space="preserve"> и</w:t>
      </w:r>
      <w:r w:rsidR="0021369E" w:rsidRPr="008440EB">
        <w:t xml:space="preserve"> </w:t>
      </w:r>
      <w:r w:rsidR="0021369E" w:rsidRPr="008440EB">
        <w:rPr>
          <w:lang w:val="en-US"/>
        </w:rPr>
        <w:t>Unreal</w:t>
      </w:r>
      <w:r w:rsidR="0021369E" w:rsidRPr="008440EB">
        <w:t xml:space="preserve"> </w:t>
      </w:r>
      <w:r w:rsidR="0021369E" w:rsidRPr="008440EB">
        <w:rPr>
          <w:lang w:val="en-US"/>
        </w:rPr>
        <w:t>Engine</w:t>
      </w:r>
      <w:r w:rsidR="00AF3792" w:rsidRPr="008440EB">
        <w:t>.</w:t>
      </w:r>
    </w:p>
    <w:p w14:paraId="3F6F8028" w14:textId="5B594658" w:rsidR="007F7CD9" w:rsidRPr="008838F9" w:rsidRDefault="00BC160E" w:rsidP="000772EE">
      <w:pPr>
        <w:rPr>
          <w:lang w:val="ru-BY"/>
        </w:rPr>
      </w:pPr>
      <w:r>
        <w:rPr>
          <w:lang w:val="en-US"/>
        </w:rPr>
        <w:t>Unity</w:t>
      </w:r>
      <w:r w:rsidR="006E59F9">
        <w:t xml:space="preserve"> </w:t>
      </w:r>
      <w:r w:rsidRPr="00BC160E">
        <w:t>— кроссплатформенная сред</w:t>
      </w:r>
      <w:r w:rsidR="00F06A21">
        <w:t>а разработки компьютерных игр</w:t>
      </w:r>
      <w:r w:rsidRPr="00BC160E">
        <w:t>, разработанная американской компанией Unity Technologies.</w:t>
      </w:r>
      <w:r w:rsidR="00F06A21" w:rsidRPr="00F06A21">
        <w:t xml:space="preserve"> </w:t>
      </w:r>
      <w:r w:rsidR="006869E0">
        <w:t>Она снабжена движками для</w:t>
      </w:r>
      <w:r w:rsidR="00535B29">
        <w:t xml:space="preserve"> </w:t>
      </w:r>
      <w:r w:rsidR="006869E0">
        <w:t>расчета физики объектов как в 3</w:t>
      </w:r>
      <w:r w:rsidR="006869E0">
        <w:rPr>
          <w:lang w:val="en-US"/>
        </w:rPr>
        <w:t>D</w:t>
      </w:r>
      <w:r w:rsidR="006869E0">
        <w:t>, так и в 2</w:t>
      </w:r>
      <w:r w:rsidR="006869E0">
        <w:rPr>
          <w:lang w:val="en-US"/>
        </w:rPr>
        <w:t>D</w:t>
      </w:r>
      <w:r w:rsidR="006869E0">
        <w:t xml:space="preserve"> проектах.</w:t>
      </w:r>
      <w:r w:rsidR="00485DDD">
        <w:t xml:space="preserve"> Для создания уровне</w:t>
      </w:r>
      <w:r w:rsidR="008F4BE0">
        <w:t>й</w:t>
      </w:r>
      <w:r w:rsidR="00485DDD">
        <w:t xml:space="preserve"> </w:t>
      </w:r>
      <w:r w:rsidR="00485DDD">
        <w:rPr>
          <w:lang w:val="en-US"/>
        </w:rPr>
        <w:t>Unity</w:t>
      </w:r>
      <w:r w:rsidR="00485DDD" w:rsidRPr="00485DDD">
        <w:t xml:space="preserve"> </w:t>
      </w:r>
      <w:r w:rsidR="00485DDD">
        <w:rPr>
          <w:lang w:val="en-US"/>
        </w:rPr>
        <w:t>Editor</w:t>
      </w:r>
      <w:r w:rsidR="00485DDD">
        <w:t xml:space="preserve"> </w:t>
      </w:r>
      <w:r w:rsidR="008F4BE0">
        <w:t>использует сцены</w:t>
      </w:r>
      <w:r w:rsidR="006869E0" w:rsidRPr="004312BD">
        <w:rPr>
          <w:color w:val="FF0000"/>
        </w:rPr>
        <w:t xml:space="preserve"> </w:t>
      </w:r>
      <w:r w:rsidR="006869E0" w:rsidRPr="00DA54EC">
        <w:t>– отдельные файлы, содержащие информацию об игровых объектах</w:t>
      </w:r>
      <w:r w:rsidR="002E6BCB" w:rsidRPr="00DA54EC">
        <w:rPr>
          <w:lang w:val="ru-BY"/>
        </w:rPr>
        <w:t xml:space="preserve"> внутри</w:t>
      </w:r>
      <w:r w:rsidR="006869E0" w:rsidRPr="00DA54EC">
        <w:t xml:space="preserve"> игровой сред</w:t>
      </w:r>
      <w:r w:rsidR="001F41A9" w:rsidRPr="00DA54EC">
        <w:rPr>
          <w:lang w:val="ru-BY"/>
        </w:rPr>
        <w:t>ы.</w:t>
      </w:r>
      <w:r w:rsidR="001F41A9" w:rsidRPr="00DA54EC">
        <w:t xml:space="preserve"> </w:t>
      </w:r>
      <w:r w:rsidR="0042020E">
        <w:t>Они</w:t>
      </w:r>
      <w:r w:rsidR="000661CE" w:rsidRPr="001F41A9">
        <w:t xml:space="preserve"> могут содержать </w:t>
      </w:r>
      <w:r w:rsidR="00752C22">
        <w:t xml:space="preserve">как </w:t>
      </w:r>
      <w:r w:rsidR="006869E0">
        <w:t>объекты, обладающие визуальным пр</w:t>
      </w:r>
      <w:r w:rsidR="00D6755B">
        <w:t>едставлением в мире игры, так</w:t>
      </w:r>
      <w:r w:rsidR="00C72094">
        <w:t xml:space="preserve"> и</w:t>
      </w:r>
      <w:r w:rsidR="006869E0" w:rsidRPr="004312BD">
        <w:rPr>
          <w:color w:val="FF0000"/>
        </w:rPr>
        <w:t xml:space="preserve"> </w:t>
      </w:r>
      <w:r w:rsidR="00296520" w:rsidRPr="00296520">
        <w:t xml:space="preserve">объекты </w:t>
      </w:r>
      <w:r w:rsidR="00D6755B">
        <w:t>без отображения</w:t>
      </w:r>
      <w:r w:rsidR="006869E0">
        <w:t xml:space="preserve">. Каждый объект является совокупностью компонентов, с помощью </w:t>
      </w:r>
      <w:r w:rsidR="006869E0">
        <w:lastRenderedPageBreak/>
        <w:t>которых происходит взаимодействие скриптов</w:t>
      </w:r>
      <w:r w:rsidR="00DC0572">
        <w:t>(сценариев)</w:t>
      </w:r>
      <w:r w:rsidR="006869E0">
        <w:t xml:space="preserve"> с ним.</w:t>
      </w:r>
      <w:r w:rsidR="00B152D8">
        <w:t xml:space="preserve"> </w:t>
      </w:r>
      <w:r w:rsidR="008838F9">
        <w:rPr>
          <w:lang w:val="ru-BY"/>
        </w:rPr>
        <w:t xml:space="preserve">Для того, чтобы, например, применить силу гравитации на объект, необходимо добавить </w:t>
      </w:r>
      <w:r w:rsidR="00D73AE7" w:rsidRPr="00A17AF1">
        <w:t xml:space="preserve">компонент </w:t>
      </w:r>
      <w:r w:rsidR="00D73AE7" w:rsidRPr="00A17AF1">
        <w:rPr>
          <w:lang w:val="en-US"/>
        </w:rPr>
        <w:t>RigidBody</w:t>
      </w:r>
      <w:r w:rsidR="00D73AE7" w:rsidRPr="00A17AF1">
        <w:t>2</w:t>
      </w:r>
      <w:r w:rsidR="00D73AE7" w:rsidRPr="00A17AF1">
        <w:rPr>
          <w:lang w:val="en-US"/>
        </w:rPr>
        <w:t>D</w:t>
      </w:r>
      <w:r w:rsidR="008838F9" w:rsidRPr="00A17AF1">
        <w:rPr>
          <w:lang w:val="ru-BY"/>
        </w:rPr>
        <w:t xml:space="preserve">, </w:t>
      </w:r>
      <w:r w:rsidR="008838F9">
        <w:rPr>
          <w:lang w:val="ru-BY"/>
        </w:rPr>
        <w:t xml:space="preserve">который отвечает за физику </w:t>
      </w:r>
      <w:r w:rsidR="00556B23">
        <w:t>тел</w:t>
      </w:r>
      <w:r w:rsidR="008838F9">
        <w:rPr>
          <w:lang w:val="ru-BY"/>
        </w:rPr>
        <w:t>.</w:t>
      </w:r>
    </w:p>
    <w:p w14:paraId="315DD339" w14:textId="77777777" w:rsidR="001A79F7" w:rsidRDefault="00B152D8" w:rsidP="000772EE">
      <w:r>
        <w:t xml:space="preserve">Для </w:t>
      </w:r>
      <w:r w:rsidR="006B172F">
        <w:t>написания скриптов</w:t>
      </w:r>
      <w:r w:rsidR="006869E0">
        <w:t xml:space="preserve"> </w:t>
      </w:r>
      <w:r>
        <w:t xml:space="preserve">используется язык </w:t>
      </w:r>
      <w:r>
        <w:rPr>
          <w:lang w:val="en-US"/>
        </w:rPr>
        <w:t>C</w:t>
      </w:r>
      <w:r w:rsidRPr="00B152D8">
        <w:t>#</w:t>
      </w:r>
      <w:r>
        <w:t xml:space="preserve"> – язык с С-подобным синтаксисом, наиболее близкий к языкам С++ и </w:t>
      </w:r>
      <w:r>
        <w:rPr>
          <w:lang w:val="en-US"/>
        </w:rPr>
        <w:t>Java</w:t>
      </w:r>
      <w:r w:rsidR="006B172F">
        <w:t>. Он является статически типизированным, реализует механизмы и принципы ООП</w:t>
      </w:r>
      <w:r w:rsidR="00DE5B19">
        <w:t>, при этом избавившись от проблематичных моделей своих предшественников, такие как множественное наследование С++.</w:t>
      </w:r>
      <w:r w:rsidR="006B172F">
        <w:t xml:space="preserve"> </w:t>
      </w:r>
    </w:p>
    <w:p w14:paraId="50C08F5F" w14:textId="6E1436E1" w:rsidR="00F22D4A" w:rsidRDefault="00707F8C" w:rsidP="000772EE">
      <w:pPr>
        <w:rPr>
          <w:color w:val="FF0000"/>
        </w:rPr>
      </w:pPr>
      <w:r>
        <w:t>Ключевыми возможностями</w:t>
      </w:r>
      <w:r w:rsidR="00C25C3A">
        <w:t xml:space="preserve"> </w:t>
      </w:r>
      <w:r w:rsidR="00C25C3A">
        <w:rPr>
          <w:lang w:val="en-US"/>
        </w:rPr>
        <w:t>Unity</w:t>
      </w:r>
      <w:r w:rsidR="00C25C3A" w:rsidRPr="00C25C3A">
        <w:t xml:space="preserve"> </w:t>
      </w:r>
      <w:r w:rsidR="00C25C3A">
        <w:t xml:space="preserve">являются наличие визуальной среды разработки, что упрощает прототипирование и тестирование игры; </w:t>
      </w:r>
      <w:r w:rsidR="00C25C3A" w:rsidRPr="00520AD5">
        <w:t>наличие большого количества обучающего конт</w:t>
      </w:r>
      <w:r w:rsidR="006C397F" w:rsidRPr="00520AD5">
        <w:t>ента</w:t>
      </w:r>
      <w:r w:rsidR="00C25C3A">
        <w:t>;</w:t>
      </w:r>
      <w:r w:rsidR="004864E8">
        <w:t xml:space="preserve"> простота интерфейса </w:t>
      </w:r>
      <w:r>
        <w:t>редактора</w:t>
      </w:r>
      <w:r w:rsidR="004864E8">
        <w:t xml:space="preserve"> и </w:t>
      </w:r>
      <w:r>
        <w:t>магазин</w:t>
      </w:r>
      <w:r w:rsidR="004864E8">
        <w:t xml:space="preserve"> </w:t>
      </w:r>
      <w:r w:rsidR="004864E8">
        <w:rPr>
          <w:lang w:val="en-US"/>
        </w:rPr>
        <w:t>Unity</w:t>
      </w:r>
      <w:r w:rsidR="004864E8" w:rsidRPr="004864E8">
        <w:t xml:space="preserve"> </w:t>
      </w:r>
      <w:r w:rsidR="004864E8">
        <w:rPr>
          <w:lang w:val="en-US"/>
        </w:rPr>
        <w:t>Asset</w:t>
      </w:r>
      <w:r w:rsidR="004864E8" w:rsidRPr="004864E8">
        <w:t xml:space="preserve"> </w:t>
      </w:r>
      <w:r w:rsidR="004864E8">
        <w:rPr>
          <w:lang w:val="en-US"/>
        </w:rPr>
        <w:t>Store</w:t>
      </w:r>
      <w:r w:rsidR="004864E8">
        <w:t xml:space="preserve">, где разработчики могут </w:t>
      </w:r>
      <w:r>
        <w:t>продавать различные</w:t>
      </w:r>
      <w:r w:rsidR="004864E8">
        <w:t xml:space="preserve"> </w:t>
      </w:r>
      <w:r w:rsidR="005C2D4F" w:rsidRPr="005C2D4F">
        <w:t>компоненты</w:t>
      </w:r>
      <w:r w:rsidR="004864E8">
        <w:t>, используемы</w:t>
      </w:r>
      <w:r>
        <w:t>е</w:t>
      </w:r>
      <w:r w:rsidR="004864E8">
        <w:t xml:space="preserve"> </w:t>
      </w:r>
      <w:r>
        <w:t>при</w:t>
      </w:r>
      <w:r w:rsidR="004864E8">
        <w:t xml:space="preserve"> создани</w:t>
      </w:r>
      <w:r>
        <w:t>и</w:t>
      </w:r>
      <w:r w:rsidR="00A11BAA">
        <w:t xml:space="preserve"> игр, например, модели, </w:t>
      </w:r>
      <w:r w:rsidR="003B2A5D">
        <w:t>аудиофайлы</w:t>
      </w:r>
      <w:r w:rsidR="004864E8">
        <w:t>, библиотек</w:t>
      </w:r>
      <w:r>
        <w:t>и и другое</w:t>
      </w:r>
      <w:r w:rsidR="004864E8">
        <w:t xml:space="preserve">. </w:t>
      </w:r>
      <w:r w:rsidR="00AC1E5A">
        <w:t>Так</w:t>
      </w:r>
      <w:r w:rsidR="00C82C88" w:rsidRPr="00447711">
        <w:t xml:space="preserve">же </w:t>
      </w:r>
      <w:r w:rsidR="0023322B" w:rsidRPr="00447711">
        <w:t xml:space="preserve">версия </w:t>
      </w:r>
      <w:r w:rsidR="0023322B" w:rsidRPr="00447711">
        <w:rPr>
          <w:lang w:val="en-US"/>
        </w:rPr>
        <w:t>Personal</w:t>
      </w:r>
      <w:r w:rsidR="0023322B" w:rsidRPr="00447711">
        <w:t xml:space="preserve"> платформы </w:t>
      </w:r>
      <w:r w:rsidR="00C82C88" w:rsidRPr="00447711">
        <w:rPr>
          <w:lang w:val="en-US"/>
        </w:rPr>
        <w:t>Unity</w:t>
      </w:r>
      <w:r w:rsidR="00C82C88" w:rsidRPr="00447711">
        <w:t xml:space="preserve"> является бесплатным</w:t>
      </w:r>
      <w:r w:rsidR="003F0442" w:rsidRPr="00447711">
        <w:t xml:space="preserve"> для разработчиков, которые </w:t>
      </w:r>
      <w:r w:rsidR="00F91BBE" w:rsidRPr="00447711">
        <w:t xml:space="preserve">зарабатывают меньше 100 тысяч долларов </w:t>
      </w:r>
      <w:r w:rsidR="003B4B96" w:rsidRPr="00447711">
        <w:t>за</w:t>
      </w:r>
      <w:r w:rsidR="00F91BBE" w:rsidRPr="00447711">
        <w:t xml:space="preserve"> год.</w:t>
      </w:r>
      <w:r w:rsidR="00110385" w:rsidRPr="00110385">
        <w:rPr>
          <w:color w:val="FF0000"/>
        </w:rPr>
        <w:t xml:space="preserve"> </w:t>
      </w:r>
    </w:p>
    <w:p w14:paraId="5ABB5367" w14:textId="28830ABA" w:rsidR="00F22D4A" w:rsidRPr="001F6B1C" w:rsidRDefault="00110385" w:rsidP="000772EE">
      <w:r w:rsidRPr="001F6B1C">
        <w:t>Среди недостатков</w:t>
      </w:r>
      <w:r w:rsidR="00F22D4A" w:rsidRPr="001F6B1C">
        <w:t xml:space="preserve"> можно отметить ограниченность</w:t>
      </w:r>
      <w:r w:rsidRPr="001F6B1C">
        <w:t xml:space="preserve"> визуального редактора при </w:t>
      </w:r>
      <w:r w:rsidR="00C72C26" w:rsidRPr="001F6B1C">
        <w:t>работе с</w:t>
      </w:r>
      <w:r w:rsidR="005E21B2" w:rsidRPr="001F6B1C">
        <w:t>о</w:t>
      </w:r>
      <w:r w:rsidR="00C72C26" w:rsidRPr="001F6B1C">
        <w:t xml:space="preserve"> сложной иерархией объектов</w:t>
      </w:r>
      <w:r w:rsidR="00BD6545">
        <w:t>, из-за чего</w:t>
      </w:r>
      <w:r w:rsidR="009B727B" w:rsidRPr="001F6B1C">
        <w:t xml:space="preserve"> </w:t>
      </w:r>
      <w:r w:rsidRPr="001F6B1C">
        <w:t xml:space="preserve">затрудняется взаимодействие со сценой; </w:t>
      </w:r>
      <w:r w:rsidR="002B3A69" w:rsidRPr="001F6B1C">
        <w:t>сложная</w:t>
      </w:r>
      <w:r w:rsidRPr="001F6B1C">
        <w:t xml:space="preserve"> настройка работы с внешними библиотеками. </w:t>
      </w:r>
    </w:p>
    <w:p w14:paraId="72757A69" w14:textId="77777777" w:rsidR="00650754" w:rsidRDefault="00965FA0" w:rsidP="000772EE">
      <w:r>
        <w:t xml:space="preserve">Другой программной средой разработки игр является </w:t>
      </w:r>
      <w:r>
        <w:rPr>
          <w:lang w:val="en-US"/>
        </w:rPr>
        <w:t>Unreal</w:t>
      </w:r>
      <w:r w:rsidRPr="00965FA0">
        <w:t xml:space="preserve"> </w:t>
      </w:r>
      <w:r>
        <w:rPr>
          <w:lang w:val="en-US"/>
        </w:rPr>
        <w:t>Engine</w:t>
      </w:r>
      <w:r w:rsidRPr="00965FA0">
        <w:t xml:space="preserve"> </w:t>
      </w:r>
      <w:r>
        <w:t xml:space="preserve">от компании </w:t>
      </w:r>
      <w:r>
        <w:rPr>
          <w:lang w:val="en-US"/>
        </w:rPr>
        <w:t>Epic</w:t>
      </w:r>
      <w:r w:rsidRPr="00965FA0">
        <w:t xml:space="preserve"> </w:t>
      </w:r>
      <w:r>
        <w:rPr>
          <w:lang w:val="en-US"/>
        </w:rPr>
        <w:t>Games</w:t>
      </w:r>
      <w:r>
        <w:t>.</w:t>
      </w:r>
      <w:r w:rsidR="00AE6A2E">
        <w:t xml:space="preserve"> </w:t>
      </w:r>
      <w:r w:rsidR="005D21D7">
        <w:t xml:space="preserve">Благодаря тому, что программный код пишется на языке </w:t>
      </w:r>
      <w:r w:rsidR="005D21D7">
        <w:rPr>
          <w:lang w:val="en-US"/>
        </w:rPr>
        <w:t>C</w:t>
      </w:r>
      <w:r w:rsidR="005D21D7" w:rsidRPr="005D21D7">
        <w:t>++</w:t>
      </w:r>
      <w:r w:rsidR="005D21D7">
        <w:t xml:space="preserve">, игры, сделанные на </w:t>
      </w:r>
      <w:r w:rsidR="005D21D7">
        <w:rPr>
          <w:lang w:val="en-US"/>
        </w:rPr>
        <w:t>Unreal</w:t>
      </w:r>
      <w:r w:rsidR="005D21D7" w:rsidRPr="005D21D7">
        <w:t xml:space="preserve"> </w:t>
      </w:r>
      <w:r w:rsidR="005D21D7">
        <w:rPr>
          <w:lang w:val="en-US"/>
        </w:rPr>
        <w:t>Engine</w:t>
      </w:r>
      <w:r w:rsidR="005D21D7">
        <w:t>, работают быстрее и эффективнее.</w:t>
      </w:r>
      <w:r w:rsidR="002516C2">
        <w:t xml:space="preserve"> Он предоставляет широкие графические возможности, гибкие настройки звука</w:t>
      </w:r>
      <w:r w:rsidR="00386E40">
        <w:t xml:space="preserve"> и </w:t>
      </w:r>
      <w:r w:rsidR="002516C2">
        <w:t>поведения искусственного интеллекта.</w:t>
      </w:r>
      <w:r w:rsidR="00244781">
        <w:t xml:space="preserve"> </w:t>
      </w:r>
      <w:r w:rsidR="0030344A">
        <w:t xml:space="preserve">Среди других достоинств платформы есть специализированный визуальный язык программирования </w:t>
      </w:r>
      <w:r w:rsidR="0030344A">
        <w:rPr>
          <w:lang w:val="en-US"/>
        </w:rPr>
        <w:t>Blueprints</w:t>
      </w:r>
      <w:r w:rsidR="0030344A">
        <w:t xml:space="preserve">, который </w:t>
      </w:r>
      <w:r w:rsidR="00904CB4">
        <w:t>упрощает прототипирование</w:t>
      </w:r>
      <w:r w:rsidR="008927B9">
        <w:t xml:space="preserve"> простейшей логики игры</w:t>
      </w:r>
      <w:r w:rsidR="0030344A">
        <w:t>.</w:t>
      </w:r>
      <w:r w:rsidR="00EF021C">
        <w:t xml:space="preserve"> </w:t>
      </w:r>
      <w:r w:rsidR="00244781">
        <w:t>Н</w:t>
      </w:r>
      <w:r w:rsidR="007144A0">
        <w:t>едостатками</w:t>
      </w:r>
      <w:r w:rsidR="00244781">
        <w:t xml:space="preserve"> </w:t>
      </w:r>
      <w:r w:rsidR="00244781">
        <w:rPr>
          <w:lang w:val="en-US"/>
        </w:rPr>
        <w:t>Unreal</w:t>
      </w:r>
      <w:r w:rsidR="00244781" w:rsidRPr="00244781">
        <w:t xml:space="preserve"> </w:t>
      </w:r>
      <w:r w:rsidR="00244781">
        <w:rPr>
          <w:lang w:val="en-US"/>
        </w:rPr>
        <w:t>Engine</w:t>
      </w:r>
      <w:r w:rsidR="00244781">
        <w:t xml:space="preserve"> я</w:t>
      </w:r>
      <w:r w:rsidR="009A590A">
        <w:t>вляю</w:t>
      </w:r>
      <w:r w:rsidR="00244781">
        <w:t>тся отсутствие средств для создания 2</w:t>
      </w:r>
      <w:r w:rsidR="00244781">
        <w:rPr>
          <w:lang w:val="en-US"/>
        </w:rPr>
        <w:t>D</w:t>
      </w:r>
      <w:r w:rsidR="00244781">
        <w:t xml:space="preserve">-игр, </w:t>
      </w:r>
      <w:r w:rsidR="009C0C44">
        <w:t xml:space="preserve">а также </w:t>
      </w:r>
      <w:r w:rsidR="00244781">
        <w:t>высокие системные требования.</w:t>
      </w:r>
      <w:r w:rsidR="00386E40">
        <w:t xml:space="preserve"> </w:t>
      </w:r>
      <w:r w:rsidR="00F604EB">
        <w:rPr>
          <w:lang w:val="en-US"/>
        </w:rPr>
        <w:t>Unreal</w:t>
      </w:r>
      <w:r w:rsidR="00F604EB" w:rsidRPr="00F604EB">
        <w:t xml:space="preserve"> </w:t>
      </w:r>
      <w:r w:rsidR="00F604EB">
        <w:rPr>
          <w:lang w:val="en-US"/>
        </w:rPr>
        <w:t>Engine</w:t>
      </w:r>
      <w:r w:rsidR="00F604EB" w:rsidRPr="00F604EB">
        <w:t xml:space="preserve"> </w:t>
      </w:r>
      <w:r w:rsidR="00F604EB">
        <w:t xml:space="preserve">не подходит для разработки </w:t>
      </w:r>
      <w:r w:rsidR="00E13B28">
        <w:t xml:space="preserve">двумерных </w:t>
      </w:r>
      <w:r w:rsidR="00F604EB">
        <w:t>игр,</w:t>
      </w:r>
      <w:r w:rsidR="00C719B3">
        <w:t xml:space="preserve"> поэтому выбор был сделан в пользу платформы </w:t>
      </w:r>
      <w:r w:rsidR="00C719B3">
        <w:rPr>
          <w:lang w:val="en-US"/>
        </w:rPr>
        <w:t>Unity</w:t>
      </w:r>
      <w:r w:rsidR="00C719B3">
        <w:t>.</w:t>
      </w:r>
    </w:p>
    <w:p w14:paraId="39F36574" w14:textId="40E7DCBA" w:rsidR="004C61C3" w:rsidRDefault="00A16AB7" w:rsidP="000772EE">
      <w:r>
        <w:t xml:space="preserve">Для работы с кодом проекта подойдет любая среда разработки, однако больше всего инструментов для работы с платформой </w:t>
      </w:r>
      <w:r>
        <w:rPr>
          <w:lang w:val="en-US"/>
        </w:rPr>
        <w:t>Unity</w:t>
      </w:r>
      <w:r w:rsidRPr="000953AF">
        <w:t xml:space="preserve"> </w:t>
      </w:r>
      <w:r>
        <w:t xml:space="preserve">предоставляют </w:t>
      </w:r>
      <w:r>
        <w:rPr>
          <w:lang w:val="en-US"/>
        </w:rPr>
        <w:t>Rider</w:t>
      </w:r>
      <w:r w:rsidRPr="00982E7D">
        <w:t xml:space="preserve"> </w:t>
      </w:r>
      <w:r>
        <w:t xml:space="preserve">от </w:t>
      </w:r>
      <w:r w:rsidR="006E0268">
        <w:t xml:space="preserve">компании </w:t>
      </w:r>
      <w:r>
        <w:rPr>
          <w:lang w:val="en-US"/>
        </w:rPr>
        <w:t>JetBrains</w:t>
      </w:r>
      <w:r w:rsidRPr="00982E7D">
        <w:t xml:space="preserve"> </w:t>
      </w:r>
      <w:r>
        <w:t xml:space="preserve">и </w:t>
      </w:r>
      <w:r>
        <w:rPr>
          <w:lang w:val="en-US"/>
        </w:rPr>
        <w:t>Visual</w:t>
      </w:r>
      <w:r w:rsidRPr="00982E7D">
        <w:t xml:space="preserve"> </w:t>
      </w:r>
      <w:r>
        <w:rPr>
          <w:lang w:val="en-US"/>
        </w:rPr>
        <w:t>Studio</w:t>
      </w:r>
      <w:r w:rsidRPr="00982E7D">
        <w:t xml:space="preserve"> </w:t>
      </w:r>
      <w:r>
        <w:t xml:space="preserve">от </w:t>
      </w:r>
      <w:r>
        <w:rPr>
          <w:lang w:val="en-US"/>
        </w:rPr>
        <w:t>Microsoft</w:t>
      </w:r>
      <w:r w:rsidRPr="00982E7D">
        <w:t>.</w:t>
      </w:r>
      <w:r>
        <w:t xml:space="preserve"> При создании данного проекта использовалась бесплатная </w:t>
      </w:r>
      <w:r w:rsidRPr="00DF30BE">
        <w:t xml:space="preserve">версия </w:t>
      </w:r>
      <w:r w:rsidRPr="00DF30BE">
        <w:rPr>
          <w:lang w:val="en-US"/>
        </w:rPr>
        <w:t>Visual</w:t>
      </w:r>
      <w:r w:rsidRPr="00DF30BE">
        <w:t xml:space="preserve"> </w:t>
      </w:r>
      <w:r w:rsidRPr="00DF30BE">
        <w:rPr>
          <w:lang w:val="en-US"/>
        </w:rPr>
        <w:t>Studio</w:t>
      </w:r>
      <w:r w:rsidRPr="00DF30BE">
        <w:t xml:space="preserve"> </w:t>
      </w:r>
      <w:r w:rsidR="00DF30BE" w:rsidRPr="00DF30BE">
        <w:rPr>
          <w:lang w:val="en-US"/>
        </w:rPr>
        <w:t>Community</w:t>
      </w:r>
      <w:r w:rsidR="00FF0C11">
        <w:t xml:space="preserve"> 2022</w:t>
      </w:r>
      <w:r w:rsidR="00DF30BE" w:rsidRPr="00DF30BE">
        <w:t xml:space="preserve"> </w:t>
      </w:r>
      <w:r w:rsidRPr="00DF30BE">
        <w:t xml:space="preserve">с </w:t>
      </w:r>
      <w:r>
        <w:t>установле</w:t>
      </w:r>
      <w:r w:rsidR="007A7738">
        <w:t xml:space="preserve">нными </w:t>
      </w:r>
      <w:r w:rsidR="007A7738" w:rsidRPr="007A7738">
        <w:t>инструментами</w:t>
      </w:r>
      <w:r w:rsidRPr="007A7738">
        <w:t xml:space="preserve"> для </w:t>
      </w:r>
      <w:r w:rsidRPr="007A7738">
        <w:rPr>
          <w:lang w:val="en-US"/>
        </w:rPr>
        <w:t>Unity</w:t>
      </w:r>
      <w:r w:rsidRPr="007A7738">
        <w:t xml:space="preserve">. </w:t>
      </w:r>
    </w:p>
    <w:p w14:paraId="66E212C9" w14:textId="6A1106FC" w:rsidR="00692B89" w:rsidRDefault="00692B89" w:rsidP="000772EE">
      <w:pPr>
        <w:pStyle w:val="11"/>
        <w:rPr>
          <w:lang w:val="en-US"/>
        </w:rPr>
      </w:pPr>
      <w:bookmarkStart w:id="5" w:name="_Toc385679101"/>
      <w:bookmarkStart w:id="6" w:name="_Toc134463240"/>
      <w:r>
        <w:lastRenderedPageBreak/>
        <w:t xml:space="preserve">Обзор платформы </w:t>
      </w:r>
      <w:r>
        <w:rPr>
          <w:lang w:val="en-US"/>
        </w:rPr>
        <w:t>Unity</w:t>
      </w:r>
      <w:bookmarkEnd w:id="6"/>
    </w:p>
    <w:p w14:paraId="2A45DCB2" w14:textId="2F120683" w:rsidR="008D3212" w:rsidRPr="008D3212" w:rsidRDefault="008D3212" w:rsidP="004810B9">
      <w:pPr>
        <w:pStyle w:val="141"/>
        <w:ind w:left="2552"/>
      </w:pPr>
      <w:r>
        <w:rPr>
          <w:lang w:val="ru-RU"/>
        </w:rPr>
        <w:t xml:space="preserve">Интерфейс редактора </w:t>
      </w:r>
      <w:r>
        <w:t>Unity</w:t>
      </w:r>
    </w:p>
    <w:p w14:paraId="5F1848EE" w14:textId="7CBB2B07" w:rsidR="007E330E" w:rsidRDefault="007E330E" w:rsidP="000772EE">
      <w:r w:rsidRPr="007E330E">
        <w:rPr>
          <w:noProof/>
          <w:lang w:eastAsia="ru-RU"/>
        </w:rPr>
        <w:drawing>
          <wp:anchor distT="0" distB="0" distL="114300" distR="114300" simplePos="0" relativeHeight="251746304" behindDoc="0" locked="0" layoutInCell="1" allowOverlap="1" wp14:anchorId="6486A4DE" wp14:editId="5B464525">
            <wp:simplePos x="0" y="0"/>
            <wp:positionH relativeFrom="margin">
              <wp:posOffset>215265</wp:posOffset>
            </wp:positionH>
            <wp:positionV relativeFrom="paragraph">
              <wp:posOffset>731520</wp:posOffset>
            </wp:positionV>
            <wp:extent cx="5856605" cy="3187700"/>
            <wp:effectExtent l="0" t="0" r="0" b="0"/>
            <wp:wrapTopAndBottom/>
            <wp:docPr id="98496219" name="Рисунок 98496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9" b="-1"/>
                    <a:stretch/>
                  </pic:blipFill>
                  <pic:spPr bwMode="auto">
                    <a:xfrm>
                      <a:off x="0" y="0"/>
                      <a:ext cx="5856605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2E" w:rsidRPr="00A66FE2">
        <w:t xml:space="preserve">При создании проекта в </w:t>
      </w:r>
      <w:r w:rsidR="0099232E" w:rsidRPr="00A66FE2">
        <w:rPr>
          <w:lang w:val="en-US"/>
        </w:rPr>
        <w:t>Unity</w:t>
      </w:r>
      <w:r w:rsidR="0099232E" w:rsidRPr="00A66FE2">
        <w:t xml:space="preserve"> открывает</w:t>
      </w:r>
      <w:r w:rsidR="00A66FE2">
        <w:t>ся</w:t>
      </w:r>
      <w:r w:rsidR="0099232E" w:rsidRPr="00A66FE2">
        <w:t xml:space="preserve"> редактор с </w:t>
      </w:r>
      <w:r w:rsidR="004F7AB4">
        <w:t xml:space="preserve">открытой </w:t>
      </w:r>
      <w:r w:rsidR="0099232E" w:rsidRPr="00A66FE2">
        <w:t>сценой</w:t>
      </w:r>
      <w:r w:rsidR="00110F12">
        <w:t>, где находится единственный объект – камера.</w:t>
      </w:r>
      <w:r w:rsidR="0099232E" w:rsidRPr="00A66FE2">
        <w:t xml:space="preserve"> </w:t>
      </w:r>
      <w:r w:rsidR="00110F12">
        <w:t xml:space="preserve">Камера служит для задания </w:t>
      </w:r>
      <w:r w:rsidR="0071674E">
        <w:t>облас</w:t>
      </w:r>
      <w:r w:rsidR="00110F12">
        <w:t>ти игров</w:t>
      </w:r>
      <w:r w:rsidR="0071674E">
        <w:t>о</w:t>
      </w:r>
      <w:r w:rsidR="00110F12">
        <w:t>го мира, которая б</w:t>
      </w:r>
      <w:r w:rsidR="0071674E">
        <w:t>удет видна</w:t>
      </w:r>
      <w:r w:rsidR="00110F12">
        <w:t xml:space="preserve"> на экране монитора.</w:t>
      </w:r>
      <w:r w:rsidR="0099232E" w:rsidRPr="00A66FE2">
        <w:t xml:space="preserve"> </w:t>
      </w:r>
    </w:p>
    <w:p w14:paraId="779FFD5F" w14:textId="67B2124A" w:rsidR="007E330E" w:rsidRDefault="007E330E" w:rsidP="007E330E">
      <w:pPr>
        <w:pStyle w:val="afff3"/>
        <w:rPr>
          <w:noProof/>
        </w:rPr>
      </w:pPr>
      <w:r>
        <w:tab/>
        <w:t xml:space="preserve">Рисунок 1.3 – Интерфейс редактора </w:t>
      </w:r>
      <w:r>
        <w:rPr>
          <w:lang w:val="en-US"/>
        </w:rPr>
        <w:t>Unity</w:t>
      </w:r>
      <w:r w:rsidRPr="0052587B">
        <w:t xml:space="preserve"> </w:t>
      </w:r>
    </w:p>
    <w:p w14:paraId="1C2FA99B" w14:textId="6E280051" w:rsidR="00692B89" w:rsidRDefault="004E6A6B" w:rsidP="000772EE">
      <w:r>
        <w:rPr>
          <w:noProof/>
          <w:lang w:eastAsia="ru-RU"/>
        </w:rPr>
        <w:drawing>
          <wp:anchor distT="0" distB="0" distL="114300" distR="114300" simplePos="0" relativeHeight="251748352" behindDoc="0" locked="0" layoutInCell="1" allowOverlap="1" wp14:anchorId="7B040302" wp14:editId="6D715716">
            <wp:simplePos x="0" y="0"/>
            <wp:positionH relativeFrom="margin">
              <wp:align>center</wp:align>
            </wp:positionH>
            <wp:positionV relativeFrom="paragraph">
              <wp:posOffset>517314</wp:posOffset>
            </wp:positionV>
            <wp:extent cx="2857500" cy="1435100"/>
            <wp:effectExtent l="0" t="0" r="0" b="0"/>
            <wp:wrapTopAndBottom/>
            <wp:docPr id="98496220" name="Рисунок 98496220" descr="The default Hierarchy window view when you open a new Unity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default Hierarchy window view when you open a new Unity projec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220"/>
                    <a:stretch/>
                  </pic:blipFill>
                  <pic:spPr bwMode="auto">
                    <a:xfrm>
                      <a:off x="0" y="0"/>
                      <a:ext cx="2857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232E" w:rsidRPr="00A66FE2">
        <w:t xml:space="preserve">В окне </w:t>
      </w:r>
      <w:r w:rsidR="0099232E" w:rsidRPr="00A66FE2">
        <w:rPr>
          <w:lang w:val="en-US"/>
        </w:rPr>
        <w:t>Heirarchy</w:t>
      </w:r>
      <w:r w:rsidR="0099232E" w:rsidRPr="00A66FE2">
        <w:t xml:space="preserve"> находится иерархия объектов внутри сцены, здесь же можно создавать, выбирать и удалять объекты сцены. </w:t>
      </w:r>
    </w:p>
    <w:p w14:paraId="4918C0BA" w14:textId="058EEA83" w:rsidR="0052587B" w:rsidRPr="0052587B" w:rsidRDefault="0052587B" w:rsidP="0052587B">
      <w:pPr>
        <w:pStyle w:val="afff3"/>
        <w:rPr>
          <w:noProof/>
        </w:rPr>
      </w:pPr>
      <w:r>
        <w:t>Рисунок 1.</w:t>
      </w:r>
      <w:r w:rsidR="00D9760F">
        <w:t>4</w:t>
      </w:r>
      <w:r>
        <w:t xml:space="preserve"> – Окно иерархии</w:t>
      </w:r>
      <w:r w:rsidRPr="0052587B">
        <w:t xml:space="preserve"> </w:t>
      </w:r>
    </w:p>
    <w:p w14:paraId="011B9DD4" w14:textId="6653043B" w:rsidR="000772EE" w:rsidRDefault="00360D2A" w:rsidP="000772EE">
      <w:r>
        <w:rPr>
          <w:lang w:val="ru-BY"/>
        </w:rPr>
        <w:t xml:space="preserve">Каждый объект в игре создается с уже добавленным компонентом </w:t>
      </w:r>
      <w:r>
        <w:rPr>
          <w:lang w:val="en-US"/>
        </w:rPr>
        <w:t>Transform</w:t>
      </w:r>
      <w:r>
        <w:rPr>
          <w:lang w:val="ru-BY"/>
        </w:rPr>
        <w:t xml:space="preserve">. Этот компонент используется для хранения позиции, угла поворота, масштаба объекта внутри игрового мира. </w:t>
      </w:r>
      <w:r w:rsidR="00EF1457" w:rsidRPr="00A66FE2">
        <w:t>Положение объектов определяется координатами x,</w:t>
      </w:r>
      <w:r w:rsidR="007238B7">
        <w:t xml:space="preserve"> </w:t>
      </w:r>
      <w:r w:rsidR="00EF1457" w:rsidRPr="00A66FE2">
        <w:lastRenderedPageBreak/>
        <w:t>y,</w:t>
      </w:r>
      <w:r w:rsidR="007238B7">
        <w:t xml:space="preserve"> </w:t>
      </w:r>
      <w:r w:rsidR="00EF1457" w:rsidRPr="00A66FE2">
        <w:t xml:space="preserve">z внутри сцены. </w:t>
      </w:r>
      <w:r w:rsidRPr="00B07975">
        <w:rPr>
          <w:lang w:val="ru-BY"/>
        </w:rPr>
        <w:t xml:space="preserve">Каждый </w:t>
      </w:r>
      <w:r w:rsidRPr="00B07975">
        <w:rPr>
          <w:lang w:val="en-US"/>
        </w:rPr>
        <w:t>Transform</w:t>
      </w:r>
      <w:r w:rsidR="006B6D16" w:rsidRPr="00B07975">
        <w:rPr>
          <w:lang w:val="ru-BY"/>
        </w:rPr>
        <w:t xml:space="preserve"> может являться потомком другого компонента </w:t>
      </w:r>
      <w:r w:rsidR="006B6D16" w:rsidRPr="00B07975">
        <w:rPr>
          <w:lang w:val="en-US"/>
        </w:rPr>
        <w:t>Transform</w:t>
      </w:r>
      <w:r w:rsidRPr="00B07975">
        <w:rPr>
          <w:lang w:val="ru-BY"/>
        </w:rPr>
        <w:t xml:space="preserve">, </w:t>
      </w:r>
      <w:r>
        <w:rPr>
          <w:lang w:val="ru-BY"/>
        </w:rPr>
        <w:t>и его размеры и положение будут определяться относительно своего родителя. Это</w:t>
      </w:r>
      <w:r>
        <w:t xml:space="preserve"> и</w:t>
      </w:r>
      <w:r>
        <w:rPr>
          <w:lang w:val="ru-BY"/>
        </w:rPr>
        <w:t xml:space="preserve"> позволяет </w:t>
      </w:r>
      <w:r>
        <w:rPr>
          <w:lang w:val="en-US"/>
        </w:rPr>
        <w:t>Unity</w:t>
      </w:r>
      <w:r w:rsidRPr="00A52F99">
        <w:t xml:space="preserve"> </w:t>
      </w:r>
      <w:r>
        <w:rPr>
          <w:lang w:val="ru-BY"/>
        </w:rPr>
        <w:t xml:space="preserve">создавать иерархию объектов, которую мы видим в окне </w:t>
      </w:r>
      <w:r>
        <w:rPr>
          <w:lang w:val="en-US"/>
        </w:rPr>
        <w:t>Heirarchy</w:t>
      </w:r>
      <w:r>
        <w:rPr>
          <w:lang w:val="ru-BY"/>
        </w:rPr>
        <w:t>.</w:t>
      </w:r>
      <w:r w:rsidR="0099232E" w:rsidRPr="00A66FE2">
        <w:t xml:space="preserve"> </w:t>
      </w:r>
    </w:p>
    <w:p w14:paraId="2969CA95" w14:textId="390ABD5F" w:rsidR="000772EE" w:rsidRDefault="00EA00B1" w:rsidP="000772EE"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28FC49C" wp14:editId="0DEA3F34">
            <wp:simplePos x="0" y="0"/>
            <wp:positionH relativeFrom="margin">
              <wp:align>center</wp:align>
            </wp:positionH>
            <wp:positionV relativeFrom="paragraph">
              <wp:posOffset>2078143</wp:posOffset>
            </wp:positionV>
            <wp:extent cx="1752600" cy="3072130"/>
            <wp:effectExtent l="0" t="0" r="0" b="0"/>
            <wp:wrapTopAndBottom/>
            <wp:docPr id="8" name="Рисунок 8" descr="The Inspector window docked in the Unity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Inspector window docked in the Unity Editor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94" t="1032" r="1508" b="6073"/>
                    <a:stretch/>
                  </pic:blipFill>
                  <pic:spPr bwMode="auto">
                    <a:xfrm>
                      <a:off x="0" y="0"/>
                      <a:ext cx="175260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32E" w:rsidRPr="00A66FE2">
        <w:t xml:space="preserve">Чтобы посмотреть компоненты объекта, нужно выбрать этот объект в окне иерархии или внутри сцены </w:t>
      </w:r>
      <w:r w:rsidR="006B6D95">
        <w:t xml:space="preserve">простым </w:t>
      </w:r>
      <w:r w:rsidR="00CF336D">
        <w:t xml:space="preserve">нажатием </w:t>
      </w:r>
      <w:r w:rsidR="006B6D95">
        <w:t>Левой кнопки мыши</w:t>
      </w:r>
      <w:r w:rsidR="0099232E" w:rsidRPr="00A66FE2">
        <w:t xml:space="preserve">. Вся информация появится в окне </w:t>
      </w:r>
      <w:r w:rsidR="0099232E" w:rsidRPr="00A66FE2">
        <w:rPr>
          <w:lang w:val="en-US"/>
        </w:rPr>
        <w:t>Inspector</w:t>
      </w:r>
      <w:r w:rsidR="0099232E" w:rsidRPr="00A66FE2">
        <w:t>, где можно добавлять компоненты, удалять и из</w:t>
      </w:r>
      <w:r w:rsidR="00D60C83">
        <w:t>менять свойства. К</w:t>
      </w:r>
      <w:r w:rsidR="0099232E" w:rsidRPr="00A66FE2">
        <w:t xml:space="preserve">аждый </w:t>
      </w:r>
      <w:r w:rsidR="00D60C83">
        <w:t xml:space="preserve">игровой </w:t>
      </w:r>
      <w:r w:rsidR="0099232E" w:rsidRPr="00A66FE2">
        <w:t xml:space="preserve">объект имеет тег и слой. Теги нужны </w:t>
      </w:r>
      <w:r w:rsidR="00721B0B" w:rsidRPr="00A66FE2">
        <w:t>для разбиения объектов на группы,</w:t>
      </w:r>
      <w:r w:rsidR="001D76FD" w:rsidRPr="001D76FD">
        <w:t xml:space="preserve"> </w:t>
      </w:r>
      <w:r w:rsidR="001D76FD">
        <w:t>присваивая им строку-идентификатор</w:t>
      </w:r>
      <w:r w:rsidR="00510C23">
        <w:t>,</w:t>
      </w:r>
      <w:r w:rsidR="00721B0B" w:rsidRPr="00A66FE2">
        <w:t xml:space="preserve"> что упрощает написание </w:t>
      </w:r>
      <w:r w:rsidR="00EE1508">
        <w:t>сценариев</w:t>
      </w:r>
      <w:r w:rsidR="00721B0B" w:rsidRPr="00A66FE2">
        <w:t xml:space="preserve">, если нужно применить какое-то действие на несколько </w:t>
      </w:r>
      <w:r w:rsidR="00AA3B95">
        <w:t>сущностей</w:t>
      </w:r>
      <w:r w:rsidR="00721B0B" w:rsidRPr="00A66FE2">
        <w:t>. Слои</w:t>
      </w:r>
      <w:r w:rsidR="00113C8E">
        <w:t>,</w:t>
      </w:r>
      <w:r w:rsidR="00721B0B" w:rsidRPr="00A66FE2">
        <w:t xml:space="preserve"> </w:t>
      </w:r>
      <w:r w:rsidR="00113C8E">
        <w:t>в свою очередь,</w:t>
      </w:r>
      <w:r w:rsidR="00AA75CD">
        <w:t xml:space="preserve"> </w:t>
      </w:r>
      <w:r w:rsidR="003A6CD2">
        <w:t xml:space="preserve">нужны для определения взаимодействий объектов друг с другом внутри сцены, </w:t>
      </w:r>
      <w:r w:rsidR="00377E97" w:rsidRPr="00A66FE2">
        <w:t>например, скрыть от камеры определ</w:t>
      </w:r>
      <w:r w:rsidR="00C80B78" w:rsidRPr="00A66FE2">
        <w:t>е</w:t>
      </w:r>
      <w:r w:rsidR="00377E97" w:rsidRPr="00A66FE2">
        <w:t>нные объекты при отображении.</w:t>
      </w:r>
    </w:p>
    <w:p w14:paraId="500C38E3" w14:textId="0CB588BF" w:rsidR="00A94467" w:rsidRPr="00AE7DD7" w:rsidRDefault="00A94467" w:rsidP="00A94467">
      <w:pPr>
        <w:pStyle w:val="afff3"/>
        <w:rPr>
          <w:noProof/>
        </w:rPr>
      </w:pPr>
      <w:r>
        <w:t>Р</w:t>
      </w:r>
      <w:r w:rsidR="005417CF">
        <w:t>исунок 1.5</w:t>
      </w:r>
      <w:r>
        <w:t xml:space="preserve"> – Окно инспектора</w:t>
      </w:r>
      <w:r w:rsidRPr="00A94467">
        <w:t xml:space="preserve"> </w:t>
      </w:r>
    </w:p>
    <w:p w14:paraId="11C24C7D" w14:textId="3C308F91" w:rsidR="000772EE" w:rsidRDefault="00FC1B08" w:rsidP="000772EE">
      <w:r w:rsidRPr="00A66FE2">
        <w:t xml:space="preserve">С помощью окна </w:t>
      </w:r>
      <w:r w:rsidRPr="00A66FE2">
        <w:rPr>
          <w:lang w:val="en-US"/>
        </w:rPr>
        <w:t>Project</w:t>
      </w:r>
      <w:r w:rsidRPr="00A66FE2">
        <w:t xml:space="preserve"> можно взаи</w:t>
      </w:r>
      <w:r w:rsidR="003722F4">
        <w:t>мо</w:t>
      </w:r>
      <w:r w:rsidR="00FD5C51">
        <w:t>действовать с файлами проекта и</w:t>
      </w:r>
      <w:r w:rsidRPr="00A66FE2">
        <w:t xml:space="preserve"> </w:t>
      </w:r>
      <w:r w:rsidR="00C95542" w:rsidRPr="00A66FE2">
        <w:t>библиотеками.</w:t>
      </w:r>
      <w:r w:rsidR="004200F0" w:rsidRPr="00A66FE2">
        <w:t xml:space="preserve"> </w:t>
      </w:r>
      <w:r w:rsidR="004200F0" w:rsidRPr="00A66FE2">
        <w:rPr>
          <w:lang w:val="en-US"/>
        </w:rPr>
        <w:t>Console</w:t>
      </w:r>
      <w:r w:rsidR="004200F0" w:rsidRPr="00A66FE2">
        <w:t xml:space="preserve"> используется для отображения ошибок</w:t>
      </w:r>
      <w:r w:rsidR="00FC662C">
        <w:t>,</w:t>
      </w:r>
      <w:r w:rsidR="004200F0" w:rsidRPr="00A66FE2">
        <w:t xml:space="preserve"> </w:t>
      </w:r>
      <w:r w:rsidR="00FC662C" w:rsidRPr="00A66FE2">
        <w:t>появляющихся при компиляции скриптов</w:t>
      </w:r>
      <w:r w:rsidR="00C36421">
        <w:t xml:space="preserve"> и</w:t>
      </w:r>
      <w:r w:rsidR="00FC662C" w:rsidRPr="00A66FE2">
        <w:t xml:space="preserve"> во время игры</w:t>
      </w:r>
      <w:r w:rsidR="006F64EB">
        <w:t>,</w:t>
      </w:r>
      <w:r w:rsidR="004200F0" w:rsidRPr="00A66FE2">
        <w:t xml:space="preserve"> а также для вывода пользовательской информации во время </w:t>
      </w:r>
      <w:r w:rsidR="005B6A89" w:rsidRPr="00A66FE2">
        <w:t>выполнения</w:t>
      </w:r>
      <w:r w:rsidR="004200F0" w:rsidRPr="00A66FE2">
        <w:t xml:space="preserve"> скриптов.</w:t>
      </w:r>
    </w:p>
    <w:p w14:paraId="6B4F958B" w14:textId="738C324F" w:rsidR="001F70B8" w:rsidRDefault="00CF22A8" w:rsidP="000772EE">
      <w:r w:rsidRPr="00414A59">
        <w:rPr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 wp14:anchorId="062AFDEE" wp14:editId="2101CD51">
            <wp:simplePos x="0" y="0"/>
            <wp:positionH relativeFrom="margin">
              <wp:posOffset>1285875</wp:posOffset>
            </wp:positionH>
            <wp:positionV relativeFrom="paragraph">
              <wp:posOffset>1181735</wp:posOffset>
            </wp:positionV>
            <wp:extent cx="3939540" cy="2009775"/>
            <wp:effectExtent l="0" t="0" r="381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658" w:rsidRPr="00A66FE2">
        <w:t>Отображение сцены со всеми объектами, находящимися в ней</w:t>
      </w:r>
      <w:r w:rsidR="00EC7FB0" w:rsidRPr="00A66FE2">
        <w:t>,</w:t>
      </w:r>
      <w:r w:rsidR="002F4658" w:rsidRPr="00A66FE2">
        <w:t xml:space="preserve"> </w:t>
      </w:r>
      <w:r w:rsidR="007F1D42">
        <w:t>расположено</w:t>
      </w:r>
      <w:r w:rsidR="002F4658" w:rsidRPr="00A66FE2">
        <w:t xml:space="preserve"> в окне </w:t>
      </w:r>
      <w:r w:rsidR="002F4658" w:rsidRPr="00A66FE2">
        <w:rPr>
          <w:lang w:val="en-US"/>
        </w:rPr>
        <w:t>Scene</w:t>
      </w:r>
      <w:r w:rsidR="002F4658" w:rsidRPr="00A66FE2">
        <w:t xml:space="preserve">, где можно манипулировать объектами с помощью инструментов перемещения, поворота, </w:t>
      </w:r>
      <w:r w:rsidR="000E6DEB">
        <w:t>масштабирован</w:t>
      </w:r>
      <w:r w:rsidR="000E6DEB" w:rsidRPr="00626B4F">
        <w:t>ия</w:t>
      </w:r>
      <w:r w:rsidR="002F4658" w:rsidRPr="00626B4F">
        <w:t xml:space="preserve"> </w:t>
      </w:r>
      <w:r w:rsidR="009D7CC1" w:rsidRPr="00626B4F">
        <w:t>и другие</w:t>
      </w:r>
      <w:r w:rsidR="002F4658" w:rsidRPr="00626B4F">
        <w:t xml:space="preserve">. </w:t>
      </w:r>
      <w:r w:rsidR="002F4658" w:rsidRPr="00A66FE2">
        <w:t xml:space="preserve">То, как игра будет выглядеть для </w:t>
      </w:r>
      <w:r w:rsidR="00DE2D6B" w:rsidRPr="00A66FE2">
        <w:t xml:space="preserve">конечного </w:t>
      </w:r>
      <w:r w:rsidR="002F4658" w:rsidRPr="00A66FE2">
        <w:t>пользователя</w:t>
      </w:r>
      <w:r w:rsidR="00DE2D6B" w:rsidRPr="00A66FE2">
        <w:t>,</w:t>
      </w:r>
      <w:r w:rsidR="002F4658" w:rsidRPr="00A66FE2">
        <w:t xml:space="preserve"> находится в </w:t>
      </w:r>
      <w:r w:rsidR="00A41E9E" w:rsidRPr="00A66FE2">
        <w:t xml:space="preserve">окне </w:t>
      </w:r>
      <w:r w:rsidR="002F4658" w:rsidRPr="00A66FE2">
        <w:rPr>
          <w:lang w:val="en-US"/>
        </w:rPr>
        <w:t>Game</w:t>
      </w:r>
      <w:r w:rsidR="00417421" w:rsidRPr="00A66FE2">
        <w:t>, где происходит сам игровой процесс</w:t>
      </w:r>
      <w:r w:rsidR="00D56DBB" w:rsidRPr="00A66FE2">
        <w:t xml:space="preserve"> при запуске</w:t>
      </w:r>
      <w:r w:rsidR="00417421" w:rsidRPr="00A66FE2">
        <w:t>.</w:t>
      </w:r>
      <w:r w:rsidR="00D56DBB" w:rsidRPr="00A66FE2">
        <w:t xml:space="preserve"> </w:t>
      </w:r>
    </w:p>
    <w:p w14:paraId="311B7E7A" w14:textId="1D4AC14A" w:rsidR="00CF22A8" w:rsidRDefault="00CF22A8" w:rsidP="008D7ED7">
      <w:pPr>
        <w:pStyle w:val="afff3"/>
        <w:rPr>
          <w:noProof/>
        </w:rPr>
      </w:pPr>
      <w:r>
        <w:t>Р</w:t>
      </w:r>
      <w:r w:rsidR="005417CF">
        <w:t>исунок 1.6</w:t>
      </w:r>
      <w:r>
        <w:t xml:space="preserve"> –</w:t>
      </w:r>
      <w:r w:rsidRPr="00CF22A8">
        <w:t xml:space="preserve"> </w:t>
      </w:r>
      <w:r>
        <w:t>Окно сцены</w:t>
      </w:r>
      <w:r w:rsidRPr="00CF22A8">
        <w:t xml:space="preserve"> </w:t>
      </w:r>
    </w:p>
    <w:p w14:paraId="3EDBCBF5" w14:textId="7BE82C9B" w:rsidR="00DF1151" w:rsidRDefault="00DF1151" w:rsidP="003B2DCF">
      <w:pPr>
        <w:pStyle w:val="141"/>
        <w:ind w:left="2552"/>
      </w:pPr>
      <w:r>
        <w:rPr>
          <w:lang w:val="ru-RU"/>
        </w:rPr>
        <w:t>Базовые компоненты и сценарии</w:t>
      </w:r>
    </w:p>
    <w:p w14:paraId="6FE4F68D" w14:textId="2EE9151D" w:rsidR="00842BC1" w:rsidRDefault="00E531A1" w:rsidP="000772EE">
      <w:r>
        <w:t>Редактор</w:t>
      </w:r>
      <w:r w:rsidR="00842BC1" w:rsidRPr="00A66FE2">
        <w:t xml:space="preserve"> </w:t>
      </w:r>
      <w:r w:rsidR="00842BC1" w:rsidRPr="00A66FE2">
        <w:rPr>
          <w:lang w:val="en-US"/>
        </w:rPr>
        <w:t>Unity</w:t>
      </w:r>
      <w:r w:rsidR="00842BC1" w:rsidRPr="00A66FE2">
        <w:t xml:space="preserve"> дает возможность переключаться на разные способы отображения игры: 2</w:t>
      </w:r>
      <w:r w:rsidR="00842BC1" w:rsidRPr="00A66FE2">
        <w:rPr>
          <w:lang w:val="en-US"/>
        </w:rPr>
        <w:t>D</w:t>
      </w:r>
      <w:r w:rsidR="00842BC1" w:rsidRPr="00A66FE2">
        <w:t xml:space="preserve"> и 3</w:t>
      </w:r>
      <w:r w:rsidR="00842BC1" w:rsidRPr="00A66FE2">
        <w:rPr>
          <w:lang w:val="en-US"/>
        </w:rPr>
        <w:t>D</w:t>
      </w:r>
      <w:r w:rsidR="00842BC1" w:rsidRPr="00A66FE2">
        <w:t>. В 2</w:t>
      </w:r>
      <w:r w:rsidR="00842BC1" w:rsidRPr="00A66FE2">
        <w:rPr>
          <w:lang w:val="en-US"/>
        </w:rPr>
        <w:t>D</w:t>
      </w:r>
      <w:r w:rsidR="00842BC1" w:rsidRPr="00A66FE2">
        <w:t xml:space="preserve"> режиме вся графика будет отображаться в виде плоских картинок, именуемых спрайтами</w:t>
      </w:r>
      <w:r w:rsidR="004C144A" w:rsidRPr="00A66FE2">
        <w:t>, в то время как трехмерные модели требуют 3</w:t>
      </w:r>
      <w:r w:rsidR="004C144A" w:rsidRPr="00A66FE2">
        <w:rPr>
          <w:lang w:val="en-US"/>
        </w:rPr>
        <w:t>D</w:t>
      </w:r>
      <w:r w:rsidR="006F08BE">
        <w:t>-</w:t>
      </w:r>
      <w:r w:rsidR="002259C7">
        <w:t>отображение</w:t>
      </w:r>
      <w:r w:rsidR="004C144A" w:rsidRPr="00A66FE2">
        <w:t>.</w:t>
      </w:r>
      <w:r w:rsidR="00861993" w:rsidRPr="00A66FE2">
        <w:t xml:space="preserve"> Для того, чтобы </w:t>
      </w:r>
      <w:r w:rsidR="00DE13AE">
        <w:t>присвоить</w:t>
      </w:r>
      <w:r w:rsidR="00861993" w:rsidRPr="00A66FE2">
        <w:t xml:space="preserve"> </w:t>
      </w:r>
      <w:r w:rsidR="00FC2FDF">
        <w:t>изображение</w:t>
      </w:r>
      <w:r w:rsidR="00861993" w:rsidRPr="00A66FE2">
        <w:t xml:space="preserve"> </w:t>
      </w:r>
      <w:r w:rsidR="00DE13AE">
        <w:t>определенному</w:t>
      </w:r>
      <w:r w:rsidR="00861993" w:rsidRPr="00A66FE2">
        <w:t xml:space="preserve"> объект</w:t>
      </w:r>
      <w:r w:rsidR="00E64432">
        <w:t>у</w:t>
      </w:r>
      <w:r w:rsidR="00861993" w:rsidRPr="00A66FE2">
        <w:t xml:space="preserve"> внутри сцены, необходимо добавить </w:t>
      </w:r>
      <w:r w:rsidR="007D6048">
        <w:t>ему</w:t>
      </w:r>
      <w:r w:rsidR="00861993" w:rsidRPr="00A66FE2">
        <w:t xml:space="preserve"> компонент </w:t>
      </w:r>
      <w:r w:rsidR="00861993" w:rsidRPr="00A66FE2">
        <w:rPr>
          <w:lang w:val="en-US"/>
        </w:rPr>
        <w:t>Sprite</w:t>
      </w:r>
      <w:r w:rsidR="00861993" w:rsidRPr="00A66FE2">
        <w:t xml:space="preserve"> </w:t>
      </w:r>
      <w:r w:rsidR="00861993" w:rsidRPr="00A66FE2">
        <w:rPr>
          <w:lang w:val="en-US"/>
        </w:rPr>
        <w:t>Renderer</w:t>
      </w:r>
      <w:r w:rsidR="00861993" w:rsidRPr="00A66FE2">
        <w:t xml:space="preserve">, и перетаскиванием(или выбором в выпадающем меню) добавить в поле </w:t>
      </w:r>
      <w:r w:rsidR="00D71477">
        <w:rPr>
          <w:lang w:val="en-US"/>
        </w:rPr>
        <w:t>Sprite</w:t>
      </w:r>
      <w:r w:rsidR="00D71477" w:rsidRPr="00AE048C">
        <w:t xml:space="preserve"> </w:t>
      </w:r>
      <w:r w:rsidR="00861993" w:rsidRPr="00A66FE2">
        <w:t>нужную картинку.</w:t>
      </w:r>
    </w:p>
    <w:p w14:paraId="0237DFE9" w14:textId="5A57A159" w:rsidR="00C82F28" w:rsidRPr="00E53800" w:rsidRDefault="00C82F28" w:rsidP="000772EE">
      <w:r>
        <w:t xml:space="preserve">Для расчета поведения объектов при столкновении используется встроенный компонент </w:t>
      </w:r>
      <w:r>
        <w:rPr>
          <w:lang w:val="en-US"/>
        </w:rPr>
        <w:t>Unity</w:t>
      </w:r>
      <w:r>
        <w:t xml:space="preserve">. </w:t>
      </w:r>
      <w:r>
        <w:rPr>
          <w:lang w:val="en-US"/>
        </w:rPr>
        <w:t>Collider</w:t>
      </w:r>
      <w:r w:rsidRPr="00E04C05">
        <w:t>2</w:t>
      </w:r>
      <w:r>
        <w:rPr>
          <w:lang w:val="en-US"/>
        </w:rPr>
        <w:t>D</w:t>
      </w:r>
      <w:r w:rsidR="004F2183" w:rsidRPr="004F2183">
        <w:t xml:space="preserve"> </w:t>
      </w:r>
      <w:r>
        <w:t>позволяет разработчику определить форму объекта для определения столкновения с другими</w:t>
      </w:r>
      <w:r w:rsidR="004C0EB2">
        <w:t xml:space="preserve"> сущностями</w:t>
      </w:r>
      <w:r>
        <w:t xml:space="preserve"> при пересечении данной формы. Дочерний компонент </w:t>
      </w:r>
      <w:r>
        <w:rPr>
          <w:lang w:val="en-US"/>
        </w:rPr>
        <w:t>BoxCollider</w:t>
      </w:r>
      <w:r w:rsidRPr="00AB590E">
        <w:t>2</w:t>
      </w:r>
      <w:r>
        <w:rPr>
          <w:lang w:val="en-US"/>
        </w:rPr>
        <w:t>D</w:t>
      </w:r>
      <w:r>
        <w:t xml:space="preserve"> позволяет определить форму как прямоугольник. Внутри </w:t>
      </w:r>
      <w:r w:rsidR="00A21337">
        <w:t>него</w:t>
      </w:r>
      <w:r>
        <w:t xml:space="preserve"> есть свойства, позволяющие настроить поведения объекта при столкновении: просто проинформировать скрипты про наличие столкновения, позволяя другой сущности пройти насквозь, или просчитать поведение объектов с помощью физических формул, чтобы объекты оттолкнулись друг от друга или остановились после столкновения.</w:t>
      </w:r>
    </w:p>
    <w:p w14:paraId="3495950F" w14:textId="45A089A8" w:rsidR="00C82F28" w:rsidRPr="00712314" w:rsidRDefault="00C82F28" w:rsidP="000772EE">
      <w:r>
        <w:rPr>
          <w:lang w:val="en-US"/>
        </w:rPr>
        <w:t>RigidBody</w:t>
      </w:r>
      <w:r w:rsidRPr="00712314">
        <w:t>2</w:t>
      </w:r>
      <w:r>
        <w:rPr>
          <w:lang w:val="en-US"/>
        </w:rPr>
        <w:t>D</w:t>
      </w:r>
      <w:r>
        <w:t xml:space="preserve"> – компонент, накладывающий контроль физического движка над поведением объекта, то есть к сущности будут применяться силы гравитации, </w:t>
      </w:r>
      <w:r>
        <w:lastRenderedPageBreak/>
        <w:t>она будет обладать своим весом, скоростью, коэффициентом трения и прочими свойствами, необходимыми для применения силы по направлению к объекту.</w:t>
      </w:r>
    </w:p>
    <w:p w14:paraId="698428C1" w14:textId="21E31EAA" w:rsidR="00C82F28" w:rsidRDefault="00C82F28" w:rsidP="000772EE">
      <w:r>
        <w:t>Для определения пользовательского поведения объекта или для программирования событий внутри игры используются скрипты(сценарии), которые</w:t>
      </w:r>
      <w:r w:rsidR="00B22BB0">
        <w:t xml:space="preserve"> добавляют к компонентам</w:t>
      </w:r>
      <w:r>
        <w:t xml:space="preserve"> объектов. По умолчанию </w:t>
      </w:r>
      <w:r>
        <w:rPr>
          <w:lang w:val="en-US"/>
        </w:rPr>
        <w:t>Unity</w:t>
      </w:r>
      <w:r w:rsidRPr="001B1DF6">
        <w:t xml:space="preserve"> </w:t>
      </w:r>
      <w:r>
        <w:rPr>
          <w:lang w:val="en-US"/>
        </w:rPr>
        <w:t>Editor</w:t>
      </w:r>
      <w:r>
        <w:t xml:space="preserve"> создает внутри скрипта класс, наследуемый от </w:t>
      </w:r>
      <w:r>
        <w:rPr>
          <w:lang w:val="en-US"/>
        </w:rPr>
        <w:t>MonoBehaviour</w:t>
      </w:r>
      <w:r w:rsidRPr="006944B7">
        <w:t xml:space="preserve"> – </w:t>
      </w:r>
      <w:r>
        <w:t xml:space="preserve">базовый класс для всех сценариев </w:t>
      </w:r>
      <w:r>
        <w:rPr>
          <w:lang w:val="en-US"/>
        </w:rPr>
        <w:t>Unity</w:t>
      </w:r>
      <w:r>
        <w:t xml:space="preserve">, которые впоследствии станут компонентами игровых сущностей. Сценарий в </w:t>
      </w:r>
      <w:r>
        <w:rPr>
          <w:lang w:val="en-US"/>
        </w:rPr>
        <w:t>Unity</w:t>
      </w:r>
      <w:r>
        <w:t xml:space="preserve"> не является традиционной идеей программы, где код выполняется последовательно, пока задача не будет выполнена. Вместо этого </w:t>
      </w:r>
      <w:r>
        <w:rPr>
          <w:lang w:val="en-US"/>
        </w:rPr>
        <w:t>Unity</w:t>
      </w:r>
      <w:r w:rsidRPr="00543C9A">
        <w:t xml:space="preserve"> </w:t>
      </w:r>
      <w:r>
        <w:t xml:space="preserve">передает контроль скрипту поочередно, вызывая определенные функции внутри сценария. После выполнения функции контроль возвращается обратно к </w:t>
      </w:r>
      <w:r>
        <w:rPr>
          <w:lang w:val="en-US"/>
        </w:rPr>
        <w:t>Unity</w:t>
      </w:r>
      <w:r w:rsidRPr="00E35F89">
        <w:t xml:space="preserve">. </w:t>
      </w:r>
      <w:r>
        <w:t>Такие функции известны как функции событий, так как они вызываются при реагировании платформы на некоторые события внутри игры.</w:t>
      </w:r>
    </w:p>
    <w:p w14:paraId="0E1C6FD3" w14:textId="3E7BBEBF" w:rsidR="00C82F28" w:rsidRDefault="00C82F28" w:rsidP="000772EE">
      <w:r>
        <w:t xml:space="preserve">Одной из таких функций является </w:t>
      </w:r>
      <w:r w:rsidR="001744DC">
        <w:t>метод</w:t>
      </w:r>
      <w:r>
        <w:t xml:space="preserve"> </w:t>
      </w:r>
      <w:r>
        <w:rPr>
          <w:lang w:val="en-US"/>
        </w:rPr>
        <w:t>Update</w:t>
      </w:r>
      <w:r>
        <w:t xml:space="preserve">. Игра похожа на анимацию в том смысле, что новые положения и поведения игровых сущностей отображаются в виде кадров. Каждое изменение рассчитывается непосредственно перед новым кадром и для этой цели используется функция </w:t>
      </w:r>
      <w:r>
        <w:rPr>
          <w:lang w:val="en-US"/>
        </w:rPr>
        <w:t>Update</w:t>
      </w:r>
      <w:r>
        <w:t>, которая</w:t>
      </w:r>
      <w:r w:rsidRPr="009D3982">
        <w:t xml:space="preserve"> </w:t>
      </w:r>
      <w:r>
        <w:t>вызывается всякий раз перед отрисовкой кадра и перед расчетом анимаций.</w:t>
      </w:r>
    </w:p>
    <w:p w14:paraId="7645ACB3" w14:textId="0B62909C" w:rsidR="00887293" w:rsidRDefault="00C82F28" w:rsidP="000772EE">
      <w:r>
        <w:t xml:space="preserve">Если необходимо вызвать код инициализации перед началом обновлений, то применяются методы </w:t>
      </w:r>
      <w:r>
        <w:rPr>
          <w:lang w:val="en-US"/>
        </w:rPr>
        <w:t>Start</w:t>
      </w:r>
      <w:r w:rsidRPr="00E13AE3">
        <w:t xml:space="preserve"> </w:t>
      </w:r>
      <w:r>
        <w:t xml:space="preserve">и </w:t>
      </w:r>
      <w:r>
        <w:rPr>
          <w:lang w:val="en-US"/>
        </w:rPr>
        <w:t>Awake</w:t>
      </w:r>
      <w:r>
        <w:t xml:space="preserve">, которые срабатывают </w:t>
      </w:r>
      <w:r w:rsidR="007F1585">
        <w:t xml:space="preserve">перед первым вызовом </w:t>
      </w:r>
      <w:r w:rsidR="007F1585">
        <w:rPr>
          <w:lang w:val="en-US"/>
        </w:rPr>
        <w:t>Update</w:t>
      </w:r>
      <w:r>
        <w:t xml:space="preserve"> и при создании объекта соответственно.</w:t>
      </w:r>
    </w:p>
    <w:p w14:paraId="70F9DC07" w14:textId="131A4231" w:rsidR="00C82F28" w:rsidRDefault="00C82F28" w:rsidP="000772EE">
      <w:r>
        <w:t xml:space="preserve">Поля класса сценария, помимо встроенных в язык программирования </w:t>
      </w:r>
      <w:r>
        <w:rPr>
          <w:lang w:val="en-US"/>
        </w:rPr>
        <w:t>C</w:t>
      </w:r>
      <w:r w:rsidRPr="009672FC">
        <w:t>#</w:t>
      </w:r>
      <w:r>
        <w:t xml:space="preserve"> модификаторов доступа, могут принимать модификатор типа </w:t>
      </w:r>
      <w:r w:rsidRPr="009672FC">
        <w:t>[</w:t>
      </w:r>
      <w:r>
        <w:rPr>
          <w:lang w:val="en-US"/>
        </w:rPr>
        <w:t>SerializeField</w:t>
      </w:r>
      <w:r w:rsidRPr="009672FC">
        <w:t>]</w:t>
      </w:r>
      <w:r>
        <w:t xml:space="preserve">. В таком случае поле называется сериализуемым. Этот вид доступа, а также модификатор </w:t>
      </w:r>
      <w:r>
        <w:rPr>
          <w:lang w:val="en-US"/>
        </w:rPr>
        <w:t>public</w:t>
      </w:r>
      <w:r>
        <w:t xml:space="preserve"> позволяют редактировать значение поля напрямую из </w:t>
      </w:r>
      <w:r>
        <w:rPr>
          <w:lang w:val="en-US"/>
        </w:rPr>
        <w:t>Unity</w:t>
      </w:r>
      <w:r w:rsidRPr="009672FC">
        <w:t xml:space="preserve"> </w:t>
      </w:r>
      <w:r>
        <w:rPr>
          <w:lang w:val="en-US"/>
        </w:rPr>
        <w:t>Editor</w:t>
      </w:r>
      <w:r>
        <w:t xml:space="preserve"> в компоненте соответствующего сценария, но в отличие от </w:t>
      </w:r>
      <w:r w:rsidR="008024BC">
        <w:rPr>
          <w:lang w:val="en-US"/>
        </w:rPr>
        <w:t>public</w:t>
      </w:r>
      <w:r>
        <w:t xml:space="preserve">, </w:t>
      </w:r>
      <w:r>
        <w:lastRenderedPageBreak/>
        <w:t xml:space="preserve">сериализуемое поле класса будет недоступно для изменения другим сценариям </w:t>
      </w:r>
      <w:r w:rsidR="00F159FD" w:rsidRPr="00517CA6"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697EBB5E" wp14:editId="3D86893D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1874520" cy="210502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проекта. </w:t>
      </w:r>
    </w:p>
    <w:p w14:paraId="15E5629F" w14:textId="08558964" w:rsidR="008A1787" w:rsidRDefault="008A1787" w:rsidP="008A1787">
      <w:pPr>
        <w:pStyle w:val="afff3"/>
        <w:rPr>
          <w:noProof/>
        </w:rPr>
      </w:pPr>
      <w:r>
        <w:t>Рисунок 1.</w:t>
      </w:r>
      <w:r w:rsidR="005417CF">
        <w:t>7</w:t>
      </w:r>
      <w:r>
        <w:t xml:space="preserve"> – Сериализуемые поля внутри редактора </w:t>
      </w:r>
      <w:r>
        <w:rPr>
          <w:lang w:val="en-US"/>
        </w:rPr>
        <w:t>Unity</w:t>
      </w:r>
      <w:r w:rsidRPr="00994F4E">
        <w:t xml:space="preserve"> </w:t>
      </w:r>
    </w:p>
    <w:p w14:paraId="3C7AFD17" w14:textId="0D719876" w:rsidR="00C82F28" w:rsidRDefault="00C82F28" w:rsidP="000772EE">
      <w:r>
        <w:t>Д</w:t>
      </w:r>
      <w:r w:rsidR="004F415B">
        <w:t>ля того, чтобы добавить аудио-</w:t>
      </w:r>
      <w:r>
        <w:t xml:space="preserve">сопровождение </w:t>
      </w:r>
      <w:r w:rsidR="008B214E">
        <w:t>к</w:t>
      </w:r>
      <w:r>
        <w:t xml:space="preserve"> игр</w:t>
      </w:r>
      <w:r w:rsidR="00C62538">
        <w:t>е</w:t>
      </w:r>
      <w:r>
        <w:t xml:space="preserve">, </w:t>
      </w:r>
      <w:r>
        <w:rPr>
          <w:lang w:val="en-US"/>
        </w:rPr>
        <w:t>Unity</w:t>
      </w:r>
      <w:r>
        <w:t xml:space="preserve"> предоставляет компонент </w:t>
      </w:r>
      <w:r>
        <w:rPr>
          <w:lang w:val="en-US"/>
        </w:rPr>
        <w:t>AudioListener</w:t>
      </w:r>
      <w:r>
        <w:t>(слушатель аудио</w:t>
      </w:r>
      <w:r w:rsidRPr="00735167">
        <w:t>)</w:t>
      </w:r>
      <w:r>
        <w:t>, который играет роль микрофона в 3</w:t>
      </w:r>
      <w:r>
        <w:rPr>
          <w:lang w:val="en-US"/>
        </w:rPr>
        <w:t>D</w:t>
      </w:r>
      <w:r>
        <w:t xml:space="preserve"> пространстве. Этот компонент размещается на объекте, который будет записывать звуки вокруг себя и проигрывать их игроку через </w:t>
      </w:r>
      <w:r w:rsidR="00583E6C">
        <w:t>аудиоустройства</w:t>
      </w:r>
      <w:r>
        <w:t xml:space="preserve"> компьютера. В сцене может быть только один слушатель и его обычно </w:t>
      </w:r>
      <w:r w:rsidR="006D5BCD">
        <w:t>в</w:t>
      </w:r>
      <w:bookmarkStart w:id="7" w:name="_GoBack"/>
      <w:bookmarkEnd w:id="7"/>
      <w:r>
        <w:t>размещают на главной камере, что является выбором по умолчанию.</w:t>
      </w:r>
    </w:p>
    <w:p w14:paraId="554C41A2" w14:textId="456E414B" w:rsidR="00C82F28" w:rsidRDefault="00C82F28" w:rsidP="000772EE">
      <w:r>
        <w:t xml:space="preserve">Для воспроизведения аудиодорожки на источнике звука должен находится компонент </w:t>
      </w:r>
      <w:r>
        <w:rPr>
          <w:lang w:val="en-US"/>
        </w:rPr>
        <w:t>AudioSource</w:t>
      </w:r>
      <w:r w:rsidRPr="000262BD">
        <w:t>(</w:t>
      </w:r>
      <w:r>
        <w:t>источник звука</w:t>
      </w:r>
      <w:r w:rsidRPr="000262BD">
        <w:t>)</w:t>
      </w:r>
      <w:r>
        <w:t xml:space="preserve">. В поле </w:t>
      </w:r>
      <w:r>
        <w:rPr>
          <w:lang w:val="en-US"/>
        </w:rPr>
        <w:t>AudioClip</w:t>
      </w:r>
      <w:r w:rsidR="003B3FF0">
        <w:t xml:space="preserve"> помещают файл звука;</w:t>
      </w:r>
      <w:r>
        <w:t xml:space="preserve"> с помощью других свойств можно настроить громкость, зацикленность и другое.</w:t>
      </w:r>
    </w:p>
    <w:p w14:paraId="31CBB609" w14:textId="711A0830" w:rsidR="000D4A67" w:rsidRPr="00015AB1" w:rsidRDefault="000D4A67" w:rsidP="00A732A6">
      <w:pPr>
        <w:pStyle w:val="141"/>
        <w:ind w:left="2410" w:hanging="142"/>
      </w:pPr>
      <w:r>
        <w:rPr>
          <w:lang w:val="ru-RU"/>
        </w:rPr>
        <w:t>Анимации и контроллеры анимаций</w:t>
      </w:r>
    </w:p>
    <w:p w14:paraId="692CB9FA" w14:textId="7A4D0D69" w:rsidR="005A2641" w:rsidRPr="00AF36A1" w:rsidRDefault="00AF6852" w:rsidP="000772EE">
      <w:r>
        <w:t xml:space="preserve">Анимация – представление движения статических картинок путем отображения последовательности кадров с высокой частотой. </w:t>
      </w:r>
      <w:r w:rsidR="00852942">
        <w:rPr>
          <w:lang w:val="en-US"/>
        </w:rPr>
        <w:t>Unity</w:t>
      </w:r>
      <w:r w:rsidR="00852942" w:rsidRPr="00852942">
        <w:t xml:space="preserve"> </w:t>
      </w:r>
      <w:r w:rsidR="00852942">
        <w:rPr>
          <w:lang w:val="en-US"/>
        </w:rPr>
        <w:t>Editor</w:t>
      </w:r>
      <w:r w:rsidR="00D90B9F">
        <w:t>,</w:t>
      </w:r>
      <w:r w:rsidR="00852942" w:rsidRPr="00852942">
        <w:t xml:space="preserve"> </w:t>
      </w:r>
      <w:r w:rsidR="00FC7F92">
        <w:t>помимо</w:t>
      </w:r>
      <w:r w:rsidR="00100748">
        <w:t xml:space="preserve"> возможности импортировать</w:t>
      </w:r>
      <w:r w:rsidR="00D264A1">
        <w:t xml:space="preserve"> записи анимаций сторонних приложений</w:t>
      </w:r>
      <w:r w:rsidR="00D90B9F">
        <w:t>,</w:t>
      </w:r>
      <w:r w:rsidR="00D264A1">
        <w:t xml:space="preserve"> </w:t>
      </w:r>
      <w:r w:rsidR="00852942">
        <w:t>предоставляет</w:t>
      </w:r>
      <w:r w:rsidR="00672E39">
        <w:t xml:space="preserve"> разработчику</w:t>
      </w:r>
      <w:r w:rsidR="00852942">
        <w:t xml:space="preserve"> встроенные инструменты, чтобы анимировать и</w:t>
      </w:r>
      <w:r w:rsidR="003926B5">
        <w:t>гровые сущности</w:t>
      </w:r>
      <w:r w:rsidR="00F523C1">
        <w:t>.</w:t>
      </w:r>
      <w:r w:rsidR="008935C4">
        <w:t xml:space="preserve"> Д</w:t>
      </w:r>
      <w:r w:rsidR="00547541">
        <w:t>ля этого в редакторе существует</w:t>
      </w:r>
      <w:r w:rsidR="009A42EB">
        <w:t xml:space="preserve"> </w:t>
      </w:r>
      <w:r w:rsidR="008935C4">
        <w:rPr>
          <w:lang w:val="en-US"/>
        </w:rPr>
        <w:t>Animator</w:t>
      </w:r>
      <w:r w:rsidR="008935C4" w:rsidRPr="008935C4">
        <w:t xml:space="preserve"> </w:t>
      </w:r>
      <w:r w:rsidR="008935C4">
        <w:rPr>
          <w:lang w:val="en-US"/>
        </w:rPr>
        <w:t>Controller</w:t>
      </w:r>
      <w:r w:rsidR="008935C4" w:rsidRPr="008935C4">
        <w:t xml:space="preserve"> </w:t>
      </w:r>
      <w:r w:rsidR="008935C4">
        <w:t>–</w:t>
      </w:r>
      <w:r w:rsidR="008935C4" w:rsidRPr="008935C4">
        <w:t xml:space="preserve"> </w:t>
      </w:r>
      <w:r w:rsidR="008935C4">
        <w:t>контроллер анимаций, использующий для управления переходами между</w:t>
      </w:r>
      <w:r w:rsidR="00AA0811">
        <w:t xml:space="preserve"> </w:t>
      </w:r>
      <w:r w:rsidR="00C00D4E">
        <w:t xml:space="preserve">ними </w:t>
      </w:r>
      <w:r w:rsidR="004F3CE7">
        <w:t xml:space="preserve">механизм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>(</w:t>
      </w:r>
      <w:r w:rsidR="008935C4">
        <w:t>машину состояний).</w:t>
      </w:r>
      <w:r w:rsidR="00DE3BD1">
        <w:t xml:space="preserve"> </w:t>
      </w:r>
      <w:r w:rsidR="00010EAC">
        <w:t>Она реализует одноименный</w:t>
      </w:r>
      <w:r w:rsidR="00DE3BD1">
        <w:t xml:space="preserve"> паттерн объект</w:t>
      </w:r>
      <w:r w:rsidR="00442A9C">
        <w:t>н</w:t>
      </w:r>
      <w:r w:rsidR="00DE3BD1">
        <w:t>о-ориентированного программирования, объединяющий</w:t>
      </w:r>
      <w:r w:rsidR="00DE3BD1" w:rsidRPr="00DE3BD1">
        <w:t xml:space="preserve"> </w:t>
      </w:r>
      <w:r w:rsidR="00DE3BD1">
        <w:t>достоинства централизации логики переходов и паттерна State (локализация кода, зависящего от состояния в отдельных классах).</w:t>
      </w:r>
      <w:r w:rsidR="008935C4">
        <w:t xml:space="preserve"> Главная идея </w:t>
      </w:r>
      <w:r w:rsidR="008935C4">
        <w:rPr>
          <w:lang w:val="en-US"/>
        </w:rPr>
        <w:t>State</w:t>
      </w:r>
      <w:r w:rsidR="008935C4" w:rsidRPr="008935C4">
        <w:t xml:space="preserve"> </w:t>
      </w:r>
      <w:r w:rsidR="008935C4">
        <w:rPr>
          <w:lang w:val="en-US"/>
        </w:rPr>
        <w:t>Machine</w:t>
      </w:r>
      <w:r w:rsidR="008935C4" w:rsidRPr="008935C4">
        <w:t xml:space="preserve"> </w:t>
      </w:r>
      <w:r w:rsidR="008935C4">
        <w:t>заключается</w:t>
      </w:r>
      <w:r w:rsidR="00DE28A0">
        <w:t xml:space="preserve"> в том, что анимируемый объект находится в определенном состоянии в любой момент </w:t>
      </w:r>
      <w:r w:rsidR="00DE28A0">
        <w:lastRenderedPageBreak/>
        <w:t>времени.</w:t>
      </w:r>
      <w:r w:rsidR="0005096F">
        <w:t xml:space="preserve"> Такими состояниями могут быть положение покоя, бег, прыжок и другие </w:t>
      </w:r>
      <w:r w:rsidR="00771066">
        <w:t>действия. Чтобы перейти от одного состояния в другое</w:t>
      </w:r>
      <w:r w:rsidR="00140ACB">
        <w:t>, необходимо</w:t>
      </w:r>
      <w:r w:rsidR="009D4122">
        <w:t xml:space="preserve"> указать условие перехода</w:t>
      </w:r>
      <w:r w:rsidR="004F3CE7">
        <w:t xml:space="preserve"> посредством изменения значений переменных состояния</w:t>
      </w:r>
      <w:r w:rsidR="00771066">
        <w:t>. В совокупности наборы состояний, переходы между ними</w:t>
      </w:r>
      <w:r w:rsidR="00F40F8F">
        <w:t xml:space="preserve"> и</w:t>
      </w:r>
      <w:r w:rsidR="00771066">
        <w:t xml:space="preserve"> переменные состояния образуют </w:t>
      </w:r>
      <w:r w:rsidR="00771066">
        <w:rPr>
          <w:lang w:val="en-US"/>
        </w:rPr>
        <w:t>State</w:t>
      </w:r>
      <w:r w:rsidR="00771066" w:rsidRPr="00771066">
        <w:t xml:space="preserve"> </w:t>
      </w:r>
      <w:r w:rsidR="00771066">
        <w:rPr>
          <w:lang w:val="en-US"/>
        </w:rPr>
        <w:t>Machine</w:t>
      </w:r>
      <w:r w:rsidR="00CA14C2">
        <w:t xml:space="preserve">. </w:t>
      </w:r>
    </w:p>
    <w:p w14:paraId="7819861B" w14:textId="5F6C8491" w:rsidR="00264951" w:rsidRDefault="00264951" w:rsidP="000772EE">
      <w:r>
        <w:t xml:space="preserve">Чтобы анимировать игровой объект, необходимо добавить компонент </w:t>
      </w:r>
      <w:r>
        <w:rPr>
          <w:lang w:val="en-US"/>
        </w:rPr>
        <w:t>Animator</w:t>
      </w:r>
      <w:r>
        <w:t xml:space="preserve">, а затем в поле </w:t>
      </w:r>
      <w:r>
        <w:rPr>
          <w:lang w:val="en-US"/>
        </w:rPr>
        <w:t>Animator</w:t>
      </w:r>
      <w:r w:rsidRPr="00732512">
        <w:t xml:space="preserve"> </w:t>
      </w:r>
      <w:r>
        <w:rPr>
          <w:lang w:val="en-US"/>
        </w:rPr>
        <w:t>Controller</w:t>
      </w:r>
      <w:r w:rsidRPr="00732512">
        <w:t xml:space="preserve"> </w:t>
      </w:r>
      <w:r>
        <w:t xml:space="preserve">поместить контроллер, который будет управлять анимациями данной сущности. Анимации в </w:t>
      </w:r>
      <w:r>
        <w:rPr>
          <w:lang w:val="en-US"/>
        </w:rPr>
        <w:t>Unity</w:t>
      </w:r>
      <w:r w:rsidRPr="00D47B04">
        <w:t xml:space="preserve"> </w:t>
      </w:r>
      <w:r>
        <w:t>могут быть применены для изменения положения, поворота, масштаби</w:t>
      </w:r>
      <w:r w:rsidR="00A43DEB">
        <w:t>рования, внешнего вида объекта</w:t>
      </w:r>
      <w:r w:rsidR="0040151E">
        <w:t xml:space="preserve"> </w:t>
      </w:r>
      <w:r w:rsidR="00A43DEB">
        <w:t xml:space="preserve">и </w:t>
      </w:r>
      <w:r>
        <w:t>переменных скриптов, примененных к объекту.</w:t>
      </w:r>
    </w:p>
    <w:p w14:paraId="5B95329C" w14:textId="2BAA2A5C" w:rsidR="00A430E9" w:rsidRPr="00185130" w:rsidRDefault="004867DA" w:rsidP="000772EE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3679B22" wp14:editId="3A27DE85">
            <wp:simplePos x="0" y="0"/>
            <wp:positionH relativeFrom="margin">
              <wp:align>center</wp:align>
            </wp:positionH>
            <wp:positionV relativeFrom="paragraph">
              <wp:posOffset>893445</wp:posOffset>
            </wp:positionV>
            <wp:extent cx="4665345" cy="2125345"/>
            <wp:effectExtent l="0" t="0" r="1905" b="8255"/>
            <wp:wrapTopAndBottom/>
            <wp:docPr id="6" name="Рисунок 6" descr="https://docs.unity3d.com/ru/2019.4/uploads/Main/MecanimState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s.unity3d.com/ru/2019.4/uploads/Main/MecanimStateMachi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5130">
        <w:t xml:space="preserve">Для настройки этих состояний и переходов между ними используется окно </w:t>
      </w:r>
      <w:r w:rsidR="00185130">
        <w:rPr>
          <w:lang w:val="en-US"/>
        </w:rPr>
        <w:t>Animator</w:t>
      </w:r>
      <w:r w:rsidR="00185130">
        <w:t>. Здесь визуализирован граф всех связей</w:t>
      </w:r>
      <w:r w:rsidR="00A8136B">
        <w:t xml:space="preserve"> внутри контроллера анимаций</w:t>
      </w:r>
      <w:r w:rsidR="00185130">
        <w:t>, а также условия перехо</w:t>
      </w:r>
      <w:r w:rsidR="002D192E">
        <w:t>дов</w:t>
      </w:r>
      <w:r w:rsidR="005073F9">
        <w:t xml:space="preserve"> между разными записями</w:t>
      </w:r>
      <w:r w:rsidR="002D192E">
        <w:t>, скорость перехода и другое.</w:t>
      </w:r>
    </w:p>
    <w:p w14:paraId="36D4FB44" w14:textId="3FC648BF" w:rsidR="007C0AA7" w:rsidRPr="00BF79E8" w:rsidRDefault="007C0AA7" w:rsidP="007C0AA7">
      <w:pPr>
        <w:pStyle w:val="afff3"/>
        <w:rPr>
          <w:noProof/>
        </w:rPr>
      </w:pPr>
      <w:r>
        <w:t>Р</w:t>
      </w:r>
      <w:r w:rsidR="005417CF">
        <w:t>исунок 1.8</w:t>
      </w:r>
      <w:r>
        <w:t xml:space="preserve"> – Контроллер анимации</w:t>
      </w:r>
      <w:r w:rsidRPr="00224B14">
        <w:t xml:space="preserve"> </w:t>
      </w:r>
    </w:p>
    <w:p w14:paraId="26A92F94" w14:textId="42491EDF" w:rsidR="00B5495C" w:rsidRDefault="00B5495C" w:rsidP="000772EE">
      <w:r>
        <w:t xml:space="preserve">Чтобы добавить условие для перехода к новому состоянию, в окне </w:t>
      </w:r>
      <w:r>
        <w:rPr>
          <w:lang w:val="en-US"/>
        </w:rPr>
        <w:t>Animator</w:t>
      </w:r>
      <w:r>
        <w:t xml:space="preserve"> необходимо добавить новый параметр, имеющий один из следующих типов: </w:t>
      </w:r>
      <w:r>
        <w:rPr>
          <w:lang w:val="en-US"/>
        </w:rPr>
        <w:t>Int</w:t>
      </w:r>
      <w:r w:rsidRPr="00D7651C">
        <w:t>,</w:t>
      </w:r>
      <w:r>
        <w:t xml:space="preserve"> </w:t>
      </w:r>
      <w:r>
        <w:rPr>
          <w:lang w:val="en-US"/>
        </w:rPr>
        <w:t>Float</w:t>
      </w:r>
      <w:r w:rsidRPr="00D7651C">
        <w:t xml:space="preserve">, </w:t>
      </w:r>
      <w:r>
        <w:rPr>
          <w:lang w:val="en-US"/>
        </w:rPr>
        <w:t>Bool</w:t>
      </w:r>
      <w:r w:rsidRPr="00D7651C">
        <w:t xml:space="preserve"> </w:t>
      </w:r>
      <w:r>
        <w:t xml:space="preserve">и </w:t>
      </w:r>
      <w:r>
        <w:rPr>
          <w:lang w:val="en-US"/>
        </w:rPr>
        <w:t>Trigger</w:t>
      </w:r>
      <w:r>
        <w:t xml:space="preserve">. Параметры типа </w:t>
      </w:r>
      <w:r>
        <w:rPr>
          <w:lang w:val="en-US"/>
        </w:rPr>
        <w:t>Int</w:t>
      </w:r>
      <w:r w:rsidRPr="00C863E6">
        <w:t xml:space="preserve"> </w:t>
      </w:r>
      <w:r>
        <w:t xml:space="preserve">и </w:t>
      </w:r>
      <w:r>
        <w:rPr>
          <w:lang w:val="en-US"/>
        </w:rPr>
        <w:t>Float</w:t>
      </w:r>
      <w:r w:rsidR="00907A1A">
        <w:t>,</w:t>
      </w:r>
      <w:r w:rsidR="001D2DD3">
        <w:t xml:space="preserve"> храня</w:t>
      </w:r>
      <w:r w:rsidR="00F83EF4">
        <w:t>щ</w:t>
      </w:r>
      <w:r w:rsidR="00907A1A">
        <w:t>ие</w:t>
      </w:r>
      <w:r w:rsidR="002A0CBC" w:rsidRPr="002A0CBC">
        <w:t xml:space="preserve"> </w:t>
      </w:r>
      <w:r w:rsidR="002A0CBC">
        <w:t>целые</w:t>
      </w:r>
      <w:r w:rsidR="001D2DD3">
        <w:t xml:space="preserve"> числа и </w:t>
      </w:r>
      <w:r w:rsidR="002A0CBC">
        <w:t xml:space="preserve">числа </w:t>
      </w:r>
      <w:r w:rsidR="001D2DD3">
        <w:t xml:space="preserve">с плавающей точкой </w:t>
      </w:r>
      <w:r w:rsidR="00907A1A">
        <w:t>соответственно,</w:t>
      </w:r>
      <w:r w:rsidRPr="00C863E6">
        <w:t xml:space="preserve"> </w:t>
      </w:r>
      <w:r>
        <w:t xml:space="preserve">вызывают переход, только если значение параметра стало больше или меньше определенного значения. Условие типа </w:t>
      </w:r>
      <w:r>
        <w:rPr>
          <w:lang w:val="en-US"/>
        </w:rPr>
        <w:t>Bool</w:t>
      </w:r>
      <w:r w:rsidR="0089173F">
        <w:t>(</w:t>
      </w:r>
      <w:r w:rsidR="00433BC6">
        <w:t>тип</w:t>
      </w:r>
      <w:r w:rsidR="0089173F">
        <w:t xml:space="preserve"> </w:t>
      </w:r>
      <w:r w:rsidR="00433BC6">
        <w:t xml:space="preserve">для </w:t>
      </w:r>
      <w:r w:rsidR="00781699">
        <w:t>«</w:t>
      </w:r>
      <w:r w:rsidR="0089173F">
        <w:t>правда-ложь</w:t>
      </w:r>
      <w:r w:rsidR="00781699">
        <w:t>»</w:t>
      </w:r>
      <w:r w:rsidR="0089173F">
        <w:t>)</w:t>
      </w:r>
      <w:r>
        <w:t xml:space="preserve"> срабатывает при значении равном либо </w:t>
      </w:r>
      <w:r>
        <w:rPr>
          <w:lang w:val="en-US"/>
        </w:rPr>
        <w:t>true</w:t>
      </w:r>
      <w:r>
        <w:t>, либо</w:t>
      </w:r>
      <w:r w:rsidRPr="00CE0C79">
        <w:t xml:space="preserve"> </w:t>
      </w:r>
      <w:r>
        <w:rPr>
          <w:lang w:val="en-US"/>
        </w:rPr>
        <w:t>false</w:t>
      </w:r>
      <w:r>
        <w:t xml:space="preserve">, в то время как </w:t>
      </w:r>
      <w:r>
        <w:rPr>
          <w:lang w:val="en-US"/>
        </w:rPr>
        <w:t>Trigger</w:t>
      </w:r>
      <w:r w:rsidRPr="00CE0C79">
        <w:t xml:space="preserve"> </w:t>
      </w:r>
      <w:r>
        <w:t xml:space="preserve">позволяет сразу активировать переход при вызове функции </w:t>
      </w:r>
      <w:r>
        <w:rPr>
          <w:lang w:val="en-US"/>
        </w:rPr>
        <w:t>SetTrigger</w:t>
      </w:r>
      <w:r>
        <w:t xml:space="preserve"> внутри скрипта.</w:t>
      </w:r>
    </w:p>
    <w:p w14:paraId="2A7151BB" w14:textId="731707DE" w:rsidR="002B6897" w:rsidRPr="00EA48D4" w:rsidRDefault="00313B33" w:rsidP="000772EE">
      <w:r w:rsidRPr="001D736D"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12FC89DF" wp14:editId="448F39CA">
            <wp:simplePos x="0" y="0"/>
            <wp:positionH relativeFrom="margin">
              <wp:align>center</wp:align>
            </wp:positionH>
            <wp:positionV relativeFrom="paragraph">
              <wp:posOffset>1440180</wp:posOffset>
            </wp:positionV>
            <wp:extent cx="5349240" cy="1431925"/>
            <wp:effectExtent l="0" t="0" r="381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495C">
        <w:t>Для</w:t>
      </w:r>
      <w:r w:rsidR="00D47B04">
        <w:t xml:space="preserve"> </w:t>
      </w:r>
      <w:r w:rsidR="00B5495C">
        <w:t>записи</w:t>
      </w:r>
      <w:r w:rsidR="00D47B04">
        <w:t xml:space="preserve"> анимаци</w:t>
      </w:r>
      <w:r w:rsidR="00B5495C">
        <w:t>и</w:t>
      </w:r>
      <w:r w:rsidR="004E3648">
        <w:t xml:space="preserve"> внутри редактора </w:t>
      </w:r>
      <w:r w:rsidR="004E3648">
        <w:rPr>
          <w:lang w:val="en-US"/>
        </w:rPr>
        <w:t>Unity</w:t>
      </w:r>
      <w:r w:rsidR="00AC505F">
        <w:t xml:space="preserve">, используется окно </w:t>
      </w:r>
      <w:r w:rsidR="00AC505F">
        <w:rPr>
          <w:lang w:val="en-US"/>
        </w:rPr>
        <w:t>Animation</w:t>
      </w:r>
      <w:r w:rsidR="00AC505F">
        <w:t xml:space="preserve">. </w:t>
      </w:r>
      <w:r w:rsidR="007D6EE9">
        <w:t xml:space="preserve">При этом </w:t>
      </w:r>
      <w:r w:rsidR="00AC505F">
        <w:t xml:space="preserve">необходимо добавить только ключевые кадры анимации, все </w:t>
      </w:r>
      <w:r w:rsidR="00C0157C">
        <w:t>остально</w:t>
      </w:r>
      <w:r w:rsidR="00AC505F">
        <w:t xml:space="preserve">е </w:t>
      </w:r>
      <w:r w:rsidR="001731D5">
        <w:t>буде</w:t>
      </w:r>
      <w:r w:rsidR="00AC505F">
        <w:t xml:space="preserve">т </w:t>
      </w:r>
      <w:r w:rsidR="001731D5">
        <w:t>просчитано</w:t>
      </w:r>
      <w:r w:rsidR="008C2A92">
        <w:t xml:space="preserve"> и </w:t>
      </w:r>
      <w:r w:rsidR="001731D5">
        <w:t>добавлено</w:t>
      </w:r>
      <w:r w:rsidR="00AC505F">
        <w:t xml:space="preserve"> платформой </w:t>
      </w:r>
      <w:r w:rsidR="00AC505F">
        <w:rPr>
          <w:lang w:val="en-US"/>
        </w:rPr>
        <w:t>Unity</w:t>
      </w:r>
      <w:r w:rsidR="00AC505F" w:rsidRPr="00AC505F">
        <w:t xml:space="preserve"> </w:t>
      </w:r>
      <w:r w:rsidR="00AC505F">
        <w:t>автоматически.</w:t>
      </w:r>
      <w:r w:rsidR="00166291">
        <w:t xml:space="preserve"> Кадры анимации располага</w:t>
      </w:r>
      <w:r w:rsidR="002A7CD0">
        <w:t>ю</w:t>
      </w:r>
      <w:r w:rsidR="00166291">
        <w:t xml:space="preserve">тся на временной </w:t>
      </w:r>
      <w:r w:rsidR="002A7CD0">
        <w:t>шкале, определяющей, в какой моме</w:t>
      </w:r>
      <w:r w:rsidR="00156BB2">
        <w:t>нт времени будет отображено новое состояние</w:t>
      </w:r>
      <w:r w:rsidR="002A7CD0">
        <w:t>.</w:t>
      </w:r>
      <w:r w:rsidR="00056C31">
        <w:t xml:space="preserve"> Таким образом возможно контролировать протяженность</w:t>
      </w:r>
      <w:r w:rsidR="002E1635">
        <w:t xml:space="preserve"> записей</w:t>
      </w:r>
      <w:r w:rsidR="00056C31">
        <w:t>.</w:t>
      </w:r>
    </w:p>
    <w:p w14:paraId="31301F9F" w14:textId="3C030CFC" w:rsidR="00224B14" w:rsidRPr="004A21F2" w:rsidRDefault="00224B14" w:rsidP="00224B14">
      <w:pPr>
        <w:pStyle w:val="afff3"/>
        <w:rPr>
          <w:noProof/>
        </w:rPr>
      </w:pPr>
      <w:r>
        <w:t>Рисунок 1.</w:t>
      </w:r>
      <w:r w:rsidR="005417CF">
        <w:t>9</w:t>
      </w:r>
      <w:r>
        <w:t xml:space="preserve"> – Окно </w:t>
      </w:r>
      <w:r>
        <w:rPr>
          <w:lang w:val="en-US"/>
        </w:rPr>
        <w:t>Animator</w:t>
      </w:r>
    </w:p>
    <w:p w14:paraId="7E138AD2" w14:textId="7E558083" w:rsidR="00EA48D4" w:rsidRPr="00512966" w:rsidRDefault="00512966" w:rsidP="000772EE">
      <w:r>
        <w:rPr>
          <w:lang w:val="en-US"/>
        </w:rPr>
        <w:t>Unity</w:t>
      </w:r>
      <w:r w:rsidRPr="00512966">
        <w:t xml:space="preserve"> </w:t>
      </w:r>
      <w:r>
        <w:t xml:space="preserve">предоставляет возможность вызывать функции в </w:t>
      </w:r>
      <w:r w:rsidR="002A2655">
        <w:t>любой</w:t>
      </w:r>
      <w:r>
        <w:t xml:space="preserve"> момент анимации, например, в момент удара мечом. </w:t>
      </w:r>
      <w:r w:rsidR="00000DB8">
        <w:t>Выделив мышкой место на временной шкале и нажав на кнопку «</w:t>
      </w:r>
      <w:r w:rsidR="002E65B6">
        <w:rPr>
          <w:lang w:val="en-US"/>
        </w:rPr>
        <w:t>Add</w:t>
      </w:r>
      <w:r w:rsidR="002E65B6" w:rsidRPr="002E65B6">
        <w:t xml:space="preserve"> </w:t>
      </w:r>
      <w:r w:rsidR="002E65B6">
        <w:rPr>
          <w:lang w:val="en-US"/>
        </w:rPr>
        <w:t>event</w:t>
      </w:r>
      <w:r w:rsidR="00000DB8">
        <w:t>»</w:t>
      </w:r>
      <w:r w:rsidR="007D7339">
        <w:t xml:space="preserve">, создается событие, которое </w:t>
      </w:r>
      <w:r w:rsidR="00BE61A8">
        <w:t>будет вызывать указанные функции</w:t>
      </w:r>
      <w:r w:rsidR="007D7339">
        <w:t>, при</w:t>
      </w:r>
      <w:r w:rsidR="00FB54DC">
        <w:t>мененных к анимируемому объекту, в момент проигрывания анимации.</w:t>
      </w:r>
      <w:r w:rsidR="00BA7E34">
        <w:t xml:space="preserve"> Функции, которые упомянуты выше, должны быть публичными и принадлежать сценарию того же игров</w:t>
      </w:r>
      <w:r w:rsidR="000326F0">
        <w:t>о</w:t>
      </w:r>
      <w:r w:rsidR="00BA7E34">
        <w:t>го объекта, чтобы все работало правильно</w:t>
      </w:r>
      <w:r w:rsidR="000326F0">
        <w:t>.</w:t>
      </w:r>
    </w:p>
    <w:p w14:paraId="1EDA34C2" w14:textId="71AFCEC5" w:rsidR="000532B1" w:rsidRDefault="00551092" w:rsidP="000772EE">
      <w:r>
        <w:rPr>
          <w:lang w:val="en-US"/>
        </w:rPr>
        <w:t>Unity</w:t>
      </w:r>
      <w:r w:rsidRPr="00551092">
        <w:t xml:space="preserve"> </w:t>
      </w:r>
      <w:r>
        <w:rPr>
          <w:lang w:val="en-US"/>
        </w:rPr>
        <w:t>Asset</w:t>
      </w:r>
      <w:r w:rsidRPr="00551092">
        <w:t xml:space="preserve"> </w:t>
      </w:r>
      <w:r>
        <w:rPr>
          <w:lang w:val="en-US"/>
        </w:rPr>
        <w:t>Store</w:t>
      </w:r>
      <w:r w:rsidRPr="00551092">
        <w:t xml:space="preserve"> – </w:t>
      </w:r>
      <w:r>
        <w:t>это</w:t>
      </w:r>
      <w:r w:rsidRPr="00551092">
        <w:t xml:space="preserve"> </w:t>
      </w:r>
      <w:r>
        <w:t>площадка</w:t>
      </w:r>
      <w:r w:rsidRPr="00551092">
        <w:t>,</w:t>
      </w:r>
      <w:r>
        <w:t xml:space="preserve"> где разработчики делятся </w:t>
      </w:r>
      <w:r w:rsidR="00DD0A5F">
        <w:t>компонентами</w:t>
      </w:r>
      <w:r>
        <w:t xml:space="preserve"> игр, так</w:t>
      </w:r>
      <w:r w:rsidR="00CB406C">
        <w:t>ими как картинки, модели, аудио-</w:t>
      </w:r>
      <w:r>
        <w:t>файлы, анимации и многое другое</w:t>
      </w:r>
      <w:r w:rsidR="00315174">
        <w:t xml:space="preserve"> </w:t>
      </w:r>
      <w:r w:rsidR="00315174" w:rsidRPr="00315174">
        <w:t xml:space="preserve">для использования в </w:t>
      </w:r>
      <w:r w:rsidR="00D5316C">
        <w:t xml:space="preserve">других </w:t>
      </w:r>
      <w:r w:rsidR="00315174" w:rsidRPr="00315174">
        <w:t>проектах Unity.</w:t>
      </w:r>
      <w:r w:rsidR="00A77709">
        <w:t xml:space="preserve"> </w:t>
      </w:r>
      <w:r w:rsidR="00A77709">
        <w:rPr>
          <w:lang w:val="en-US"/>
        </w:rPr>
        <w:t>Unity</w:t>
      </w:r>
      <w:r w:rsidR="00A77709" w:rsidRPr="00A77709">
        <w:t xml:space="preserve"> </w:t>
      </w:r>
      <w:r w:rsidR="00A77709">
        <w:rPr>
          <w:lang w:val="en-US"/>
        </w:rPr>
        <w:t>Editor</w:t>
      </w:r>
      <w:r w:rsidR="00A77709" w:rsidRPr="00A77709">
        <w:t xml:space="preserve"> </w:t>
      </w:r>
      <w:r w:rsidR="00A77709">
        <w:t>позволяет импортировать купленные пакеты в проект,</w:t>
      </w:r>
      <w:r w:rsidR="00054F2D">
        <w:t xml:space="preserve"> добавляя их в файловую систему.</w:t>
      </w:r>
      <w:r w:rsidR="00315174">
        <w:t xml:space="preserve"> </w:t>
      </w:r>
      <w:r w:rsidR="00C8243C">
        <w:t>После этого содержимым пакета можно воспользоваться внутри редактора.</w:t>
      </w:r>
    </w:p>
    <w:p w14:paraId="25AE1CEA" w14:textId="1C11E2D6" w:rsidR="007444E2" w:rsidRPr="007444E2" w:rsidRDefault="007444E2" w:rsidP="000772EE">
      <w:r>
        <w:t xml:space="preserve">При создании </w:t>
      </w:r>
      <w:r w:rsidR="00221991">
        <w:t>игры</w:t>
      </w:r>
      <w:r>
        <w:t xml:space="preserve"> будет использоваться платформа для разработки видеоигр </w:t>
      </w:r>
      <w:r>
        <w:rPr>
          <w:lang w:val="en-US"/>
        </w:rPr>
        <w:t>Unity</w:t>
      </w:r>
      <w:r w:rsidRPr="007444E2">
        <w:t xml:space="preserve"> </w:t>
      </w:r>
      <w:r>
        <w:t xml:space="preserve">в сочетании с магазином </w:t>
      </w:r>
      <w:r>
        <w:rPr>
          <w:lang w:val="en-US"/>
        </w:rPr>
        <w:t>Unity</w:t>
      </w:r>
      <w:r w:rsidRPr="007444E2">
        <w:t xml:space="preserve"> </w:t>
      </w:r>
      <w:r>
        <w:rPr>
          <w:lang w:val="en-US"/>
        </w:rPr>
        <w:t>Asset</w:t>
      </w:r>
      <w:r w:rsidRPr="007444E2">
        <w:t xml:space="preserve"> </w:t>
      </w:r>
      <w:r>
        <w:rPr>
          <w:lang w:val="en-US"/>
        </w:rPr>
        <w:t>Store</w:t>
      </w:r>
      <w:r>
        <w:t>, откуда будут взяты изображения,</w:t>
      </w:r>
      <w:r w:rsidR="00761BC7">
        <w:t xml:space="preserve"> анимации и аудио</w:t>
      </w:r>
      <w:r w:rsidR="00A675BF">
        <w:t>-</w:t>
      </w:r>
      <w:r w:rsidR="00761BC7">
        <w:t>файлы.</w:t>
      </w:r>
      <w:r w:rsidR="00596CDF">
        <w:t xml:space="preserve"> В игре нужно будет преодолевать препятствия, появляющиеся случайно</w:t>
      </w:r>
      <w:r w:rsidR="00516F1B">
        <w:t>. С</w:t>
      </w:r>
      <w:r w:rsidR="00596CDF">
        <w:t xml:space="preserve">ложность </w:t>
      </w:r>
      <w:r w:rsidR="00516F1B">
        <w:t xml:space="preserve">игры </w:t>
      </w:r>
      <w:r w:rsidR="00677BA8">
        <w:t>будет возрастать со временем</w:t>
      </w:r>
      <w:r w:rsidR="00E02585">
        <w:t xml:space="preserve"> за счет увеличения скорости движения игрока и частоты появления преград</w:t>
      </w:r>
      <w:r w:rsidR="009F2193">
        <w:t>.</w:t>
      </w:r>
      <w:r w:rsidR="00677BA8">
        <w:t xml:space="preserve"> </w:t>
      </w:r>
      <w:r w:rsidR="001300FA">
        <w:t>Во время игры будет происходить расчет очков и сохранение лучшего результата.</w:t>
      </w:r>
    </w:p>
    <w:p w14:paraId="1A2928D2" w14:textId="62DBAF34" w:rsidR="00B24CF4" w:rsidRDefault="00B24CF4" w:rsidP="000772EE">
      <w:pPr>
        <w:rPr>
          <w:color w:val="FF0000"/>
        </w:rPr>
      </w:pPr>
      <w:r w:rsidRPr="00B24CF4">
        <w:rPr>
          <w:color w:val="FF0000"/>
        </w:rPr>
        <w:t>Вывод из теоретической части какие технологии будешь использовать (</w:t>
      </w:r>
      <w:r w:rsidRPr="00B24CF4">
        <w:rPr>
          <w:color w:val="FF0000"/>
          <w:lang w:val="en-US"/>
        </w:rPr>
        <w:t>Unity</w:t>
      </w:r>
      <w:r w:rsidRPr="00B24CF4">
        <w:rPr>
          <w:color w:val="FF0000"/>
        </w:rPr>
        <w:t xml:space="preserve">, </w:t>
      </w:r>
      <w:r w:rsidRPr="00B24CF4">
        <w:rPr>
          <w:color w:val="FF0000"/>
          <w:lang w:val="en-US"/>
        </w:rPr>
        <w:t>Asset</w:t>
      </w:r>
      <w:r w:rsidRPr="00B24CF4">
        <w:rPr>
          <w:color w:val="FF0000"/>
        </w:rPr>
        <w:t xml:space="preserve"> </w:t>
      </w:r>
      <w:r w:rsidRPr="00B24CF4">
        <w:rPr>
          <w:color w:val="FF0000"/>
          <w:lang w:val="en-US"/>
        </w:rPr>
        <w:t>Store</w:t>
      </w:r>
      <w:r w:rsidRPr="00B24CF4">
        <w:rPr>
          <w:color w:val="FF0000"/>
        </w:rPr>
        <w:t>); какой будет игра (в кратце)</w:t>
      </w:r>
      <w:r>
        <w:rPr>
          <w:color w:val="FF0000"/>
        </w:rPr>
        <w:br/>
      </w:r>
      <w:r>
        <w:rPr>
          <w:color w:val="FF0000"/>
        </w:rPr>
        <w:br/>
        <w:t xml:space="preserve">В начале практической части: постановка задачи (сделать игру с 3-мя </w:t>
      </w:r>
      <w:r>
        <w:rPr>
          <w:color w:val="FF0000"/>
        </w:rPr>
        <w:lastRenderedPageBreak/>
        <w:t xml:space="preserve">препятсвиями, 3-мя бонусами, 1-ой своей анимацией и т.д); системные требования, написать что десктопная игра; </w:t>
      </w:r>
    </w:p>
    <w:p w14:paraId="20DD5195" w14:textId="7DF96C69" w:rsidR="00B24CF4" w:rsidRDefault="00B24CF4" w:rsidP="000772EE">
      <w:pPr>
        <w:rPr>
          <w:color w:val="FF0000"/>
        </w:rPr>
      </w:pPr>
      <w:r>
        <w:rPr>
          <w:color w:val="FF0000"/>
        </w:rPr>
        <w:t>Отдельно написать про правила игры как можно подробнее: какие бонусы, что делают, на сколько увеличивается скорость игрока со временем и т.п. Чтобы разные части игры не возникали внезапно и не начинались с реализации. Мои замечания насчет этого в других частях работы можно вынести сюда.</w:t>
      </w:r>
    </w:p>
    <w:p w14:paraId="64C0E2A7" w14:textId="1312AFD4" w:rsidR="00AF36A1" w:rsidRDefault="00AF36A1">
      <w:pPr>
        <w:spacing w:line="240" w:lineRule="auto"/>
        <w:ind w:firstLine="0"/>
        <w:contextualSpacing w:val="0"/>
        <w:jc w:val="left"/>
        <w:rPr>
          <w:color w:val="FF0000"/>
        </w:rPr>
      </w:pPr>
      <w:r>
        <w:rPr>
          <w:color w:val="FF0000"/>
        </w:rPr>
        <w:br w:type="page"/>
      </w:r>
    </w:p>
    <w:p w14:paraId="4EF02531" w14:textId="77777777" w:rsidR="00AF36A1" w:rsidRDefault="00AF36A1" w:rsidP="000772EE">
      <w:pPr>
        <w:rPr>
          <w:color w:val="FF0000"/>
        </w:rPr>
      </w:pPr>
    </w:p>
    <w:p w14:paraId="7A7981AA" w14:textId="3E353B4A" w:rsidR="00AF36A1" w:rsidRDefault="00AF36A1" w:rsidP="00AF36A1">
      <w:pPr>
        <w:pStyle w:val="affa"/>
      </w:pPr>
      <w:bookmarkStart w:id="8" w:name="_Toc134463241"/>
      <w:r>
        <w:t>Глава 2 Проектирование и программная реализация видеоигры</w:t>
      </w:r>
      <w:bookmarkEnd w:id="8"/>
    </w:p>
    <w:p w14:paraId="63F7A2B4" w14:textId="0AD7D435" w:rsidR="0003782E" w:rsidRPr="0003782E" w:rsidRDefault="00AF36A1" w:rsidP="0003782E">
      <w:pPr>
        <w:pStyle w:val="21"/>
        <w:ind w:hanging="11"/>
      </w:pPr>
      <w:bookmarkStart w:id="9" w:name="_Toc134463242"/>
      <w:r>
        <w:t>Концепция игры</w:t>
      </w:r>
      <w:bookmarkEnd w:id="9"/>
    </w:p>
    <w:p w14:paraId="78096FF2" w14:textId="39C6AC91" w:rsidR="0003782E" w:rsidRDefault="0003782E" w:rsidP="0003782E">
      <w:r>
        <w:t>«Running Knight» – это 2</w:t>
      </w:r>
      <w:r>
        <w:rPr>
          <w:lang w:val="en-US"/>
        </w:rPr>
        <w:t>D</w:t>
      </w:r>
      <w:r>
        <w:t>-игра, в которой игроку нужно преодолевать препятствия и противников, набирая при этом очки. Персонаж игрока движется с увеличивающейся со временем скоростью вправо, при этом на его пути встречаются ловушки и противники, которые при соприкосновении с игроком наносят ему урон – отнимают одну единицу жизни. Когда количество жизней иссякает, игра заканчивается, и игроку необходимо начинать сначала. Препятствия появляются со случайным промежутком времени и случайным образом, создавая таким образом множество уникальных ситуаций, проверяющие мастерство и реакцию пользователя. Игрок соревнуется с самим собой на установление нового лучшего счета.</w:t>
      </w:r>
    </w:p>
    <w:p w14:paraId="241805FC" w14:textId="7CEF0115" w:rsidR="000768C3" w:rsidRDefault="00082556" w:rsidP="000772EE">
      <w:r>
        <w:t>Были поставлены следующие задачи:</w:t>
      </w:r>
      <w:r w:rsidR="00255A6C">
        <w:t xml:space="preserve"> с помощью инструментов игрового движка </w:t>
      </w:r>
      <w:r w:rsidR="00255A6C">
        <w:rPr>
          <w:lang w:val="en-US"/>
        </w:rPr>
        <w:t>Unity</w:t>
      </w:r>
      <w:r w:rsidR="00255A6C">
        <w:t xml:space="preserve"> и компонентов из </w:t>
      </w:r>
      <w:r w:rsidR="00255A6C">
        <w:rPr>
          <w:lang w:val="en-US"/>
        </w:rPr>
        <w:t>Unity</w:t>
      </w:r>
      <w:r w:rsidR="00255A6C" w:rsidRPr="00255A6C">
        <w:t xml:space="preserve"> </w:t>
      </w:r>
      <w:r w:rsidR="00255A6C">
        <w:rPr>
          <w:lang w:val="en-US"/>
        </w:rPr>
        <w:t>Asset</w:t>
      </w:r>
      <w:r w:rsidR="00255A6C" w:rsidRPr="00255A6C">
        <w:t xml:space="preserve"> </w:t>
      </w:r>
      <w:r w:rsidR="00255A6C">
        <w:rPr>
          <w:lang w:val="en-US"/>
        </w:rPr>
        <w:t>Store</w:t>
      </w:r>
      <w:r>
        <w:t xml:space="preserve"> создать двумерную бесконечную видеоигру</w:t>
      </w:r>
      <w:r w:rsidR="00526CA4">
        <w:t xml:space="preserve"> с 2</w:t>
      </w:r>
      <w:r w:rsidR="00A33BD5">
        <w:t>-мя</w:t>
      </w:r>
      <w:r w:rsidR="00526CA4">
        <w:t xml:space="preserve"> ловушками, </w:t>
      </w:r>
      <w:r w:rsidR="00A33BD5">
        <w:t>1-им</w:t>
      </w:r>
      <w:r w:rsidR="00526CA4">
        <w:t xml:space="preserve"> противником, 3</w:t>
      </w:r>
      <w:r w:rsidR="00A33BD5">
        <w:t>-мя</w:t>
      </w:r>
      <w:r w:rsidR="00526CA4">
        <w:t xml:space="preserve"> бонусами; нарисовать </w:t>
      </w:r>
      <w:r w:rsidR="00747C2B">
        <w:t>од</w:t>
      </w:r>
      <w:r w:rsidR="00A33BD5">
        <w:t xml:space="preserve">ну </w:t>
      </w:r>
      <w:r w:rsidR="00526CA4">
        <w:t>анимацию</w:t>
      </w:r>
      <w:r w:rsidR="009C60B5">
        <w:t>.</w:t>
      </w:r>
      <w:r w:rsidR="000768C3">
        <w:t xml:space="preserve"> </w:t>
      </w:r>
    </w:p>
    <w:p w14:paraId="1FEA3D7B" w14:textId="10FDBEE0" w:rsidR="00355D26" w:rsidRDefault="000768C3" w:rsidP="000772EE">
      <w:r>
        <w:t xml:space="preserve">Игра </w:t>
      </w:r>
      <w:r w:rsidR="00884E11">
        <w:t xml:space="preserve">будет </w:t>
      </w:r>
      <w:r>
        <w:t>адаптирована под персональные компьютеры</w:t>
      </w:r>
      <w:r w:rsidR="005E7B48">
        <w:t xml:space="preserve"> с гориз</w:t>
      </w:r>
      <w:r>
        <w:t>онтальной ориентацией экрана. Минимальная поддерживаемая ширина экрана – 1920</w:t>
      </w:r>
      <w:r>
        <w:rPr>
          <w:lang w:val="en-US"/>
        </w:rPr>
        <w:t>px</w:t>
      </w:r>
      <w:r w:rsidRPr="000768C3">
        <w:t>,</w:t>
      </w:r>
      <w:r>
        <w:t xml:space="preserve"> Максимальная – 3840</w:t>
      </w:r>
      <w:r>
        <w:rPr>
          <w:lang w:val="en-US"/>
        </w:rPr>
        <w:t>px</w:t>
      </w:r>
      <w:r w:rsidRPr="000768C3">
        <w:t>.</w:t>
      </w:r>
      <w:r w:rsidR="00EB5076">
        <w:t xml:space="preserve"> </w:t>
      </w:r>
      <w:r w:rsidR="00355D26">
        <w:t>П</w:t>
      </w:r>
      <w:r w:rsidR="002A777A">
        <w:t>рило</w:t>
      </w:r>
      <w:r w:rsidR="00355D26">
        <w:t xml:space="preserve">жение </w:t>
      </w:r>
      <w:r w:rsidR="00884E11">
        <w:t xml:space="preserve">будет </w:t>
      </w:r>
      <w:r w:rsidR="00355D26">
        <w:t xml:space="preserve">разработано для операционной системы </w:t>
      </w:r>
      <w:r w:rsidR="00355D26">
        <w:rPr>
          <w:lang w:val="en-US"/>
        </w:rPr>
        <w:t>Windows</w:t>
      </w:r>
      <w:r w:rsidR="00AF4316">
        <w:t xml:space="preserve"> 10</w:t>
      </w:r>
      <w:r w:rsidR="00355D26">
        <w:rPr>
          <w:lang w:val="en-US"/>
        </w:rPr>
        <w:t>x</w:t>
      </w:r>
      <w:r w:rsidR="00355D26" w:rsidRPr="002A777A">
        <w:t>64</w:t>
      </w:r>
      <w:r w:rsidR="007C30E3">
        <w:t>.</w:t>
      </w:r>
    </w:p>
    <w:p w14:paraId="56CFBF56" w14:textId="4E04AC86" w:rsidR="00886FC5" w:rsidRPr="008B3F52" w:rsidRDefault="00894D09" w:rsidP="000E6E0E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t xml:space="preserve">В игре </w:t>
      </w:r>
      <w:r w:rsidR="00DA54FD">
        <w:t xml:space="preserve">главный </w:t>
      </w:r>
      <w:r>
        <w:t xml:space="preserve">персонаж движется автоматически по направлению оси </w:t>
      </w:r>
      <w:r>
        <w:rPr>
          <w:lang w:val="en-US"/>
        </w:rPr>
        <w:t>X</w:t>
      </w:r>
      <w:r>
        <w:t>,</w:t>
      </w:r>
      <w:r w:rsidRPr="00367A12">
        <w:t xml:space="preserve"> </w:t>
      </w:r>
      <w:r>
        <w:t xml:space="preserve">при этом главная камера сцены </w:t>
      </w:r>
      <w:r w:rsidR="0089650D">
        <w:t>следует за</w:t>
      </w:r>
      <w:r>
        <w:t xml:space="preserve"> ним, чтобы игрок мог отслеживать его перемещение. </w:t>
      </w:r>
      <w:r w:rsidR="00886FC5">
        <w:rPr>
          <w:lang w:val="ru-BY"/>
        </w:rPr>
        <w:t>Получение очков является главной мотивацией игрока становиться лучше и продолжать играть, постепенно улучшая свой результат. Основную массу очков игрок получает за расстояние, которое он смог пробежать. Плюс к этому за каждого поверженного противника начисляется фиксированное число баллов. Если в забеге игрок набрал результат, превышающий свой предыдущий рекорд, то после перезапуска игры новый лучший результат перезапишет старый.</w:t>
      </w:r>
    </w:p>
    <w:p w14:paraId="6BED39B5" w14:textId="53679EF4" w:rsidR="00FC03D2" w:rsidRDefault="00D9705F" w:rsidP="000772EE">
      <w:pPr>
        <w:autoSpaceDE w:val="0"/>
        <w:autoSpaceDN w:val="0"/>
        <w:adjustRightInd w:val="0"/>
        <w:spacing w:line="240" w:lineRule="auto"/>
        <w:jc w:val="left"/>
      </w:pPr>
      <w:r>
        <w:t xml:space="preserve">Чтобы справляться с вражескими рыцарями, попадающимися у игрока на пути, персонаж имеет возможность атаковать противника обратно. </w:t>
      </w:r>
      <w:r w:rsidR="00DA54FD">
        <w:t>П</w:t>
      </w:r>
      <w:r w:rsidR="00715466">
        <w:t xml:space="preserve">ри столкновении с ловушкой или при попадании удара противника теряет одну </w:t>
      </w:r>
      <w:r w:rsidR="00715466">
        <w:lastRenderedPageBreak/>
        <w:t>жизнь</w:t>
      </w:r>
      <w:r w:rsidR="0036222B">
        <w:t>.</w:t>
      </w:r>
      <w:r w:rsidR="00C95DE0">
        <w:t xml:space="preserve"> Когда количество жизней игрока дойдет до нуля, персонаж </w:t>
      </w:r>
      <w:r w:rsidR="00886FC5">
        <w:t>погибает,</w:t>
      </w:r>
      <w:r w:rsidR="00C95DE0">
        <w:t xml:space="preserve"> и игра начинается заново.</w:t>
      </w:r>
      <w:r w:rsidR="00367A12">
        <w:t xml:space="preserve"> </w:t>
      </w:r>
    </w:p>
    <w:p w14:paraId="1FE20993" w14:textId="67A5A30D" w:rsidR="008B3F52" w:rsidRPr="008B3F52" w:rsidRDefault="00C129C0" w:rsidP="000772EE">
      <w:pPr>
        <w:autoSpaceDE w:val="0"/>
        <w:autoSpaceDN w:val="0"/>
        <w:adjustRightInd w:val="0"/>
        <w:spacing w:line="240" w:lineRule="auto"/>
        <w:jc w:val="left"/>
        <w:rPr>
          <w:lang w:val="ru-BY"/>
        </w:rPr>
      </w:pPr>
      <w:r>
        <w:t xml:space="preserve">Чтобы помочь игроку </w:t>
      </w:r>
      <w:r w:rsidR="00D972BB">
        <w:t xml:space="preserve">восстановиться </w:t>
      </w:r>
      <w:r>
        <w:t>после получения урона, была создана механика неуязвимости на короткое время после удара. Это значит, что игрок не будет получать урон от последующих попаданий игрока в ловушки и ударов противников на заданный промежуток времени. Неуязвимость демонстрируется несколькими «вспышками» – изображение героя становится красным, после чего возвращает исходный цвет.</w:t>
      </w:r>
    </w:p>
    <w:p w14:paraId="544C77F0" w14:textId="2A26C0A6" w:rsidR="00F84DA9" w:rsidRDefault="00F84DA9" w:rsidP="000772EE">
      <w:r>
        <w:t>Основными препятствиями в «</w:t>
      </w:r>
      <w:r w:rsidR="006B677C">
        <w:t>Running Knight</w:t>
      </w:r>
      <w:r>
        <w:t xml:space="preserve">» являются ловушки и противники. Разные виды преград должны требовать от игрока разного поведения, что делает способы взаимодействия игрока с игровым миром более разнообразным. </w:t>
      </w:r>
    </w:p>
    <w:p w14:paraId="14A21924" w14:textId="51FA46DD" w:rsidR="00F84DA9" w:rsidRPr="00CB1C6B" w:rsidRDefault="00F84DA9" w:rsidP="000772EE">
      <w:r w:rsidRPr="00961AFF">
        <w:rPr>
          <w:noProof/>
          <w:lang w:eastAsia="ru-RU"/>
        </w:rPr>
        <w:drawing>
          <wp:anchor distT="0" distB="0" distL="114300" distR="114300" simplePos="0" relativeHeight="251682816" behindDoc="0" locked="0" layoutInCell="1" allowOverlap="1" wp14:anchorId="29AB4396" wp14:editId="2A825DEA">
            <wp:simplePos x="0" y="0"/>
            <wp:positionH relativeFrom="margin">
              <wp:align>center</wp:align>
            </wp:positionH>
            <wp:positionV relativeFrom="paragraph">
              <wp:posOffset>1131570</wp:posOffset>
            </wp:positionV>
            <wp:extent cx="3010320" cy="1486107"/>
            <wp:effectExtent l="0" t="0" r="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Ловушка </w:t>
      </w:r>
      <w:r>
        <w:rPr>
          <w:lang w:val="en-US"/>
        </w:rPr>
        <w:t>Spikes</w:t>
      </w:r>
      <w:r w:rsidRPr="002462A9">
        <w:t>(</w:t>
      </w:r>
      <w:r>
        <w:t>шипы</w:t>
      </w:r>
      <w:r w:rsidRPr="002462A9">
        <w:t xml:space="preserve">) – </w:t>
      </w:r>
      <w:r>
        <w:t>это препятствие, которое располагается непосредственно на земле. Шипы необходимо перепрыгнуть, в противном случае игрок получает урон при касании к любому месту ловушки. При этом игрок может беспрепятственно проходить ловушку</w:t>
      </w:r>
      <w:r w:rsidR="007F69FE">
        <w:t xml:space="preserve"> насквозь</w:t>
      </w:r>
      <w:r>
        <w:t>, не прекращая движения.</w:t>
      </w:r>
    </w:p>
    <w:p w14:paraId="71B75193" w14:textId="09818E43" w:rsidR="00F84DA9" w:rsidRPr="00FC03D2" w:rsidRDefault="00F84DA9" w:rsidP="000772EE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315D89E1" w14:textId="39156021" w:rsidR="00F05FAA" w:rsidRDefault="00F05FAA" w:rsidP="00F05FAA">
      <w:pPr>
        <w:pStyle w:val="afff3"/>
        <w:rPr>
          <w:noProof/>
        </w:rPr>
      </w:pPr>
      <w:r>
        <w:t xml:space="preserve">Рисунок 2.1 – Ловушка </w:t>
      </w:r>
      <w:r>
        <w:rPr>
          <w:lang w:val="en-US"/>
        </w:rPr>
        <w:t>Spikes</w:t>
      </w:r>
      <w:r w:rsidRPr="004A21F2">
        <w:t>(</w:t>
      </w:r>
      <w:r>
        <w:t>шипы)</w:t>
      </w:r>
      <w:r w:rsidRPr="004A21F2">
        <w:t xml:space="preserve"> </w:t>
      </w:r>
    </w:p>
    <w:p w14:paraId="4F337CE9" w14:textId="055F3AC0" w:rsidR="00F84DA9" w:rsidRPr="000724BF" w:rsidRDefault="00F84DA9" w:rsidP="000772EE">
      <w:pPr>
        <w:rPr>
          <w:color w:val="FF0000"/>
        </w:rPr>
      </w:pPr>
      <w:r>
        <w:t>Другим видом ловушки является летящая стрела: она двигается в воздухе на уровне игрока или чуть выше него</w:t>
      </w:r>
      <w:r w:rsidR="00B54D78">
        <w:t>(см. Приложение)</w:t>
      </w:r>
      <w:r>
        <w:t xml:space="preserve">, что ограничивает мобильность персонажа. Чтобы избежать получения урона, необходимо либо перепрыгнуть через стрелу, либо сделать </w:t>
      </w:r>
      <w:r w:rsidRPr="0012195C">
        <w:t xml:space="preserve">кувырок. </w:t>
      </w:r>
    </w:p>
    <w:p w14:paraId="26E277E6" w14:textId="33C1DB49" w:rsidR="00F84DA9" w:rsidRPr="007B1496" w:rsidRDefault="000617A5" w:rsidP="007B1496">
      <w:r w:rsidRPr="008B5ACF">
        <w:rPr>
          <w:noProof/>
          <w:lang w:eastAsia="ru-RU"/>
        </w:rPr>
        <w:lastRenderedPageBreak/>
        <w:drawing>
          <wp:anchor distT="0" distB="0" distL="114300" distR="114300" simplePos="0" relativeHeight="251686912" behindDoc="0" locked="0" layoutInCell="1" allowOverlap="1" wp14:anchorId="53C6748B" wp14:editId="7E6C9A8E">
            <wp:simplePos x="0" y="0"/>
            <wp:positionH relativeFrom="margin">
              <wp:align>center</wp:align>
            </wp:positionH>
            <wp:positionV relativeFrom="paragraph">
              <wp:posOffset>815340</wp:posOffset>
            </wp:positionV>
            <wp:extent cx="1878330" cy="1640205"/>
            <wp:effectExtent l="0" t="0" r="762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4DA9">
        <w:t>Противником в игре являются вражеские рыцари, которые нападают на героя, когда тот попадает в зону атаки. Игрок может либо перепрыгнуть через противника, либо атаковать его в ответ, поразив его перед</w:t>
      </w:r>
      <w:r w:rsidR="007B1496">
        <w:t xml:space="preserve"> тем, как тот нанесет ему урон.</w:t>
      </w:r>
    </w:p>
    <w:p w14:paraId="7739CEC6" w14:textId="39907359" w:rsidR="00F05FAA" w:rsidRDefault="00F05FAA" w:rsidP="00F05FAA">
      <w:pPr>
        <w:pStyle w:val="afff3"/>
        <w:rPr>
          <w:noProof/>
        </w:rPr>
      </w:pPr>
      <w:r>
        <w:t>Рисунок 2.2 –Вражеский рыцарь</w:t>
      </w:r>
      <w:r w:rsidRPr="004A21F2">
        <w:t xml:space="preserve"> </w:t>
      </w:r>
    </w:p>
    <w:p w14:paraId="3CD51162" w14:textId="02EDC8B7" w:rsidR="00C87AB6" w:rsidRDefault="00575C2B" w:rsidP="000772EE">
      <w:pPr>
        <w:rPr>
          <w:lang w:val="ru-BY"/>
        </w:rPr>
      </w:pPr>
      <w:r>
        <w:t>Б</w:t>
      </w:r>
      <w:r>
        <w:rPr>
          <w:lang w:val="ru-BY"/>
        </w:rPr>
        <w:t>онус</w:t>
      </w:r>
      <w:r>
        <w:t>ы</w:t>
      </w:r>
      <w:r>
        <w:rPr>
          <w:lang w:val="ru-BY"/>
        </w:rPr>
        <w:t xml:space="preserve">, помогающие </w:t>
      </w:r>
      <w:r w:rsidR="00F84DA9">
        <w:rPr>
          <w:lang w:val="ru-BY"/>
        </w:rPr>
        <w:t>игроку во время игрового процесса, появляются в мире игры на месте поверженного врага. Эти предметы</w:t>
      </w:r>
      <w:r w:rsidR="002969C5">
        <w:t xml:space="preserve"> можно разделить</w:t>
      </w:r>
      <w:r w:rsidR="00F84DA9">
        <w:rPr>
          <w:lang w:val="ru-BY"/>
        </w:rPr>
        <w:t xml:space="preserve"> на защитные</w:t>
      </w:r>
      <w:r w:rsidR="00C72919">
        <w:t xml:space="preserve"> </w:t>
      </w:r>
      <w:r w:rsidR="00F84DA9">
        <w:rPr>
          <w:lang w:val="ru-BY"/>
        </w:rPr>
        <w:t xml:space="preserve">и атакующие. Поднятые бонусы либо применяются мгновенно, либо помещаются в </w:t>
      </w:r>
      <w:r w:rsidR="003963F9">
        <w:t>«</w:t>
      </w:r>
      <w:r w:rsidR="001B6DB2">
        <w:t>инвентарь</w:t>
      </w:r>
      <w:r w:rsidR="003963F9">
        <w:t>»</w:t>
      </w:r>
      <w:r w:rsidR="00C915E9">
        <w:t>(хранилище для предметов, принадлежащих игроку)</w:t>
      </w:r>
      <w:r w:rsidR="00F84DA9">
        <w:rPr>
          <w:lang w:val="ru-BY"/>
        </w:rPr>
        <w:t>, хранящий только первые 3 поднятых предмета. При этом остальные бонусы будут пропадать, если инвентарь заполнен.</w:t>
      </w:r>
      <w:r w:rsidR="00C87AB6" w:rsidRPr="00C87AB6">
        <w:rPr>
          <w:lang w:val="ru-BY"/>
        </w:rPr>
        <w:t xml:space="preserve"> </w:t>
      </w:r>
    </w:p>
    <w:p w14:paraId="5508A1C2" w14:textId="082F3C65" w:rsidR="00C87AB6" w:rsidRPr="00733EE5" w:rsidRDefault="000617A5" w:rsidP="000772EE">
      <w:r w:rsidRPr="00715426"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2A0EA32E" wp14:editId="172C9B34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4979670" cy="2143125"/>
            <wp:effectExtent l="0" t="0" r="0" b="952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AB6">
        <w:t>П</w:t>
      </w:r>
      <w:r w:rsidR="00C87AB6">
        <w:rPr>
          <w:lang w:val="ru-BY"/>
        </w:rPr>
        <w:t xml:space="preserve">однимаемый предмет </w:t>
      </w:r>
      <w:r w:rsidR="00C87AB6">
        <w:rPr>
          <w:lang w:val="en-US"/>
        </w:rPr>
        <w:t>DestructionCollectible</w:t>
      </w:r>
      <w:r w:rsidR="00C87AB6">
        <w:rPr>
          <w:lang w:val="ru-BY"/>
        </w:rPr>
        <w:t xml:space="preserve"> уничтожает все препятствия, находящиеся в данный момент в игровой сцене.</w:t>
      </w:r>
      <w:r w:rsidR="00C87AB6">
        <w:t xml:space="preserve"> После применения </w:t>
      </w:r>
      <w:r w:rsidR="00C87AB6">
        <w:rPr>
          <w:lang w:val="en-US"/>
        </w:rPr>
        <w:t>SteelShoesCollectible</w:t>
      </w:r>
      <w:r w:rsidR="00C87AB6" w:rsidRPr="00C87AB6">
        <w:t xml:space="preserve"> </w:t>
      </w:r>
      <w:r w:rsidR="00C87AB6">
        <w:t>игрок перестает получать урон от шипов на некоторое время.</w:t>
      </w:r>
      <w:r w:rsidR="00733EE5">
        <w:t xml:space="preserve"> </w:t>
      </w:r>
      <w:r w:rsidR="00733EE5">
        <w:rPr>
          <w:lang w:val="en-US"/>
        </w:rPr>
        <w:t>HealthCollectible</w:t>
      </w:r>
      <w:r w:rsidR="00733EE5">
        <w:t xml:space="preserve"> добавляет одно очко жизни игроку, применятся автоматически.</w:t>
      </w:r>
    </w:p>
    <w:p w14:paraId="441346AA" w14:textId="0675FBC5" w:rsidR="008F613F" w:rsidRPr="004A21F2" w:rsidRDefault="008F613F" w:rsidP="008F613F">
      <w:pPr>
        <w:pStyle w:val="afff3"/>
        <w:rPr>
          <w:noProof/>
        </w:rPr>
      </w:pPr>
      <w:r>
        <w:t>Рисунок</w:t>
      </w:r>
      <w:r w:rsidRPr="004A21F2">
        <w:t xml:space="preserve"> 2.3 – </w:t>
      </w:r>
      <w:r>
        <w:t>Изображения</w:t>
      </w:r>
      <w:r w:rsidRPr="004A21F2">
        <w:t xml:space="preserve"> </w:t>
      </w:r>
      <w:r>
        <w:t>бонусов</w:t>
      </w:r>
      <w:r w:rsidRPr="004A21F2">
        <w:t>(</w:t>
      </w:r>
      <w:r>
        <w:t>слева</w:t>
      </w:r>
      <w:r w:rsidRPr="004A21F2">
        <w:t xml:space="preserve"> </w:t>
      </w:r>
      <w:r>
        <w:t>направо</w:t>
      </w:r>
      <w:r w:rsidRPr="004A21F2">
        <w:t xml:space="preserve">: </w:t>
      </w:r>
      <w:r>
        <w:rPr>
          <w:lang w:val="en-US"/>
        </w:rPr>
        <w:t>DestructionCollectible</w:t>
      </w:r>
      <w:r w:rsidRPr="004A21F2">
        <w:t>,</w:t>
      </w:r>
      <w:r w:rsidR="007B1496" w:rsidRPr="004A21F2">
        <w:t xml:space="preserve"> </w:t>
      </w:r>
      <w:r>
        <w:rPr>
          <w:lang w:val="en-US"/>
        </w:rPr>
        <w:t>HealthCollectible</w:t>
      </w:r>
      <w:r w:rsidRPr="004A21F2">
        <w:t>,</w:t>
      </w:r>
      <w:r w:rsidR="007B1496" w:rsidRPr="004A21F2">
        <w:t xml:space="preserve"> </w:t>
      </w:r>
      <w:r>
        <w:rPr>
          <w:lang w:val="en-US"/>
        </w:rPr>
        <w:t>SteelShoesCollectible</w:t>
      </w:r>
      <w:r w:rsidRPr="004A21F2">
        <w:t xml:space="preserve">) </w:t>
      </w:r>
      <w:r w:rsidR="001D2983" w:rsidRPr="004A21F2">
        <w:tab/>
      </w:r>
    </w:p>
    <w:p w14:paraId="2ADD59B4" w14:textId="06674D75" w:rsidR="00A40E4D" w:rsidRDefault="00181DC8" w:rsidP="00AA5361">
      <w:r>
        <w:lastRenderedPageBreak/>
        <w:t xml:space="preserve">Во время игрового процесса </w:t>
      </w:r>
      <w:r w:rsidR="001D2983">
        <w:t>скорость передвижения главного героя увеличивается на одну десятую от времени, прошедшего с прошлого кадра, до тех пор, пока она не достигнет максимального заданного значения</w:t>
      </w:r>
      <w:r w:rsidR="00E40E47">
        <w:t>. При этом частота</w:t>
      </w:r>
      <w:r w:rsidR="00E40E47" w:rsidRPr="00E40E47">
        <w:t xml:space="preserve"> </w:t>
      </w:r>
      <w:r w:rsidR="00E40E47">
        <w:t>появления новых препятствий будет становится все больше за счет уменьшения максимального времени ожидания между созданием новых преград. Все это в совокупности будет увеличивать сложность игры с течением времени.</w:t>
      </w:r>
    </w:p>
    <w:p w14:paraId="2D204797" w14:textId="21FF46E0" w:rsidR="001D19DE" w:rsidRPr="00AA5361" w:rsidRDefault="00AA5361" w:rsidP="00AA5361">
      <w:pPr>
        <w:pStyle w:val="21"/>
        <w:ind w:hanging="11"/>
      </w:pPr>
      <w:bookmarkStart w:id="10" w:name="_Toc134463243"/>
      <w:r w:rsidRPr="00AA5361">
        <w:t xml:space="preserve">Программная реализация </w:t>
      </w:r>
      <w:r w:rsidR="00756A5C">
        <w:t xml:space="preserve">действий </w:t>
      </w:r>
      <w:r w:rsidRPr="00AA5361">
        <w:t>игрового персонажа</w:t>
      </w:r>
      <w:bookmarkEnd w:id="10"/>
      <w:r w:rsidR="00756A5C">
        <w:t xml:space="preserve"> </w:t>
      </w:r>
    </w:p>
    <w:p w14:paraId="003494FF" w14:textId="26413244" w:rsidR="000532B1" w:rsidRDefault="006A4725" w:rsidP="000772EE">
      <w:r>
        <w:t xml:space="preserve">Движение персонажа происходит следующим образом: при создании объекта игрока в сцене внутри функции </w:t>
      </w:r>
      <w:r>
        <w:rPr>
          <w:lang w:val="en-US"/>
        </w:rPr>
        <w:t>Awake</w:t>
      </w:r>
      <w:r>
        <w:t xml:space="preserve"> скрипта </w:t>
      </w:r>
      <w:r>
        <w:rPr>
          <w:lang w:val="en-US"/>
        </w:rPr>
        <w:t>PlayerMovement</w:t>
      </w:r>
      <w:r w:rsidR="009A5166" w:rsidRPr="009A5166">
        <w:t>(</w:t>
      </w:r>
      <w:r w:rsidR="009A5166">
        <w:t>движение игрока)</w:t>
      </w:r>
      <w:r w:rsidR="008C184B">
        <w:t xml:space="preserve"> берутся ссылки на другие компоненты персонажа, такие как </w:t>
      </w:r>
      <w:r w:rsidR="008C184B">
        <w:rPr>
          <w:lang w:val="en-US"/>
        </w:rPr>
        <w:t>RigidBody</w:t>
      </w:r>
      <w:r w:rsidR="008C184B" w:rsidRPr="008C184B">
        <w:t>2</w:t>
      </w:r>
      <w:r w:rsidR="008C184B">
        <w:rPr>
          <w:lang w:val="en-US"/>
        </w:rPr>
        <w:t>D</w:t>
      </w:r>
      <w:r w:rsidR="008C184B">
        <w:t xml:space="preserve"> </w:t>
      </w:r>
      <w:r w:rsidR="00E91B3D">
        <w:t>для симуляции движения</w:t>
      </w:r>
      <w:r w:rsidR="008C184B">
        <w:t xml:space="preserve">, </w:t>
      </w:r>
      <w:r w:rsidR="008C184B">
        <w:rPr>
          <w:lang w:val="en-US"/>
        </w:rPr>
        <w:t>Animator</w:t>
      </w:r>
      <w:r w:rsidR="00E91B3D">
        <w:t xml:space="preserve"> для проигрывания анимаций бега,</w:t>
      </w:r>
      <w:r w:rsidR="00486E3C">
        <w:t xml:space="preserve"> </w:t>
      </w:r>
      <w:r w:rsidR="00E91B3D">
        <w:t>кувырка и прыжка</w:t>
      </w:r>
      <w:r w:rsidR="008C184B" w:rsidRPr="008C184B">
        <w:t xml:space="preserve"> </w:t>
      </w:r>
      <w:r w:rsidR="008C184B">
        <w:t xml:space="preserve">и </w:t>
      </w:r>
      <w:r w:rsidR="008C184B">
        <w:rPr>
          <w:lang w:val="en-US"/>
        </w:rPr>
        <w:t>BoxCollider</w:t>
      </w:r>
      <w:r w:rsidR="008C184B" w:rsidRPr="008C184B">
        <w:t>2</w:t>
      </w:r>
      <w:r w:rsidR="008C184B">
        <w:rPr>
          <w:lang w:val="en-US"/>
        </w:rPr>
        <w:t>D</w:t>
      </w:r>
      <w:r w:rsidR="00E91B3D">
        <w:t xml:space="preserve"> для определения положения игрока относительно пола.</w:t>
      </w:r>
    </w:p>
    <w:p w14:paraId="303FD235" w14:textId="527D684C" w:rsidR="00A07545" w:rsidRPr="00A07545" w:rsidRDefault="00A07545" w:rsidP="00AA5361">
      <w:pPr>
        <w:pStyle w:val="aff7"/>
        <w:rPr>
          <w:lang w:val="en-US"/>
        </w:rPr>
      </w:pPr>
      <w:r w:rsidRPr="009672FC">
        <w:tab/>
      </w:r>
      <w:r w:rsidRPr="00A07545">
        <w:rPr>
          <w:lang w:val="en-US"/>
        </w:rPr>
        <w:t xml:space="preserve">body = GetComponent&lt;Rigidbody2D&gt;();   </w:t>
      </w:r>
    </w:p>
    <w:p w14:paraId="1DE9FDBB" w14:textId="2321DDDC" w:rsidR="00A07545" w:rsidRDefault="00A07545" w:rsidP="00AA5361">
      <w:pPr>
        <w:pStyle w:val="aff7"/>
        <w:rPr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 w:rsidRPr="00A07545">
        <w:rPr>
          <w:lang w:val="en-US"/>
        </w:rPr>
        <w:t>anim=GetComponent&lt;Animator&gt;();</w:t>
      </w:r>
    </w:p>
    <w:p w14:paraId="5BE3F1CE" w14:textId="3BBD0340" w:rsidR="00A07545" w:rsidRPr="004A21F2" w:rsidRDefault="00AA5361" w:rsidP="00AA5361">
      <w:pPr>
        <w:pStyle w:val="aff7"/>
        <w:rPr>
          <w:lang w:val="en-US"/>
        </w:rPr>
      </w:pPr>
      <w:r>
        <w:rPr>
          <w:lang w:val="en-US"/>
        </w:rPr>
        <w:tab/>
      </w:r>
      <w:r w:rsidR="00A07545" w:rsidRPr="00A07545">
        <w:rPr>
          <w:lang w:val="en-US"/>
        </w:rPr>
        <w:t>boxCollider</w:t>
      </w:r>
      <w:r w:rsidR="00A07545" w:rsidRPr="004A21F2">
        <w:rPr>
          <w:lang w:val="en-US"/>
        </w:rPr>
        <w:t xml:space="preserve">= </w:t>
      </w:r>
      <w:r w:rsidR="00A07545" w:rsidRPr="00A07545">
        <w:rPr>
          <w:lang w:val="en-US"/>
        </w:rPr>
        <w:t>GetComponent</w:t>
      </w:r>
      <w:r w:rsidR="00A07545" w:rsidRPr="004A21F2">
        <w:rPr>
          <w:lang w:val="en-US"/>
        </w:rPr>
        <w:t>&lt;</w:t>
      </w:r>
      <w:r w:rsidR="00A07545" w:rsidRPr="00A07545">
        <w:rPr>
          <w:lang w:val="en-US"/>
        </w:rPr>
        <w:t>BoxCollider</w:t>
      </w:r>
      <w:r w:rsidR="00A07545" w:rsidRPr="004A21F2">
        <w:rPr>
          <w:lang w:val="en-US"/>
        </w:rPr>
        <w:t>2</w:t>
      </w:r>
      <w:r w:rsidR="00A07545" w:rsidRPr="00A07545">
        <w:rPr>
          <w:lang w:val="en-US"/>
        </w:rPr>
        <w:t>D</w:t>
      </w:r>
      <w:r w:rsidR="00A07545" w:rsidRPr="004A21F2">
        <w:rPr>
          <w:lang w:val="en-US"/>
        </w:rPr>
        <w:t>&gt;();</w:t>
      </w:r>
    </w:p>
    <w:p w14:paraId="3ED0BA79" w14:textId="58AEEC53" w:rsidR="00E63E02" w:rsidRPr="006F1319" w:rsidRDefault="006F1319" w:rsidP="000772EE">
      <w:pPr>
        <w:rPr>
          <w:rFonts w:ascii="Cascadia Mono" w:hAnsi="Cascadia Mono" w:cs="Cascadia Mono"/>
          <w:color w:val="000000"/>
          <w:sz w:val="19"/>
          <w:szCs w:val="19"/>
        </w:rPr>
      </w:pPr>
      <w:r>
        <w:t>Скорость</w:t>
      </w:r>
      <w:r w:rsidRPr="004A21F2">
        <w:rPr>
          <w:lang w:val="en-US"/>
        </w:rPr>
        <w:t xml:space="preserve"> </w:t>
      </w:r>
      <w:r>
        <w:t>тела</w:t>
      </w:r>
      <w:r w:rsidRPr="004A21F2">
        <w:rPr>
          <w:lang w:val="en-US"/>
        </w:rPr>
        <w:t xml:space="preserve"> </w:t>
      </w:r>
      <w:r>
        <w:t>внутри</w:t>
      </w:r>
      <w:r w:rsidRPr="004A21F2">
        <w:rPr>
          <w:lang w:val="en-US"/>
        </w:rPr>
        <w:t xml:space="preserve"> </w:t>
      </w:r>
      <w:r>
        <w:t>компонента</w:t>
      </w:r>
      <w:r w:rsidRPr="004A21F2">
        <w:rPr>
          <w:lang w:val="en-US"/>
        </w:rPr>
        <w:t xml:space="preserve"> </w:t>
      </w:r>
      <w:r>
        <w:rPr>
          <w:lang w:val="en-US"/>
        </w:rPr>
        <w:t>RigidBody</w:t>
      </w:r>
      <w:r w:rsidRPr="004A21F2">
        <w:rPr>
          <w:lang w:val="en-US"/>
        </w:rPr>
        <w:t>2</w:t>
      </w:r>
      <w:r>
        <w:rPr>
          <w:lang w:val="en-US"/>
        </w:rPr>
        <w:t>D</w:t>
      </w:r>
      <w:r w:rsidRPr="004A21F2">
        <w:rPr>
          <w:lang w:val="en-US"/>
        </w:rPr>
        <w:t xml:space="preserve"> </w:t>
      </w:r>
      <w:r>
        <w:t>задается</w:t>
      </w:r>
      <w:r w:rsidRPr="004A21F2">
        <w:rPr>
          <w:lang w:val="en-US"/>
        </w:rPr>
        <w:t xml:space="preserve"> </w:t>
      </w:r>
      <w:r>
        <w:t>дв</w:t>
      </w:r>
      <w:r w:rsidR="00655039">
        <w:t>умерным</w:t>
      </w:r>
      <w:r w:rsidR="00655039" w:rsidRPr="004A21F2">
        <w:rPr>
          <w:lang w:val="en-US"/>
        </w:rPr>
        <w:t xml:space="preserve"> </w:t>
      </w:r>
      <w:r w:rsidR="00655039">
        <w:t>вектором</w:t>
      </w:r>
      <w:r w:rsidRPr="004A21F2">
        <w:rPr>
          <w:lang w:val="en-US"/>
        </w:rPr>
        <w:t xml:space="preserve">. </w:t>
      </w:r>
      <w:r w:rsidR="001C120A">
        <w:t>В</w:t>
      </w:r>
      <w:r w:rsidR="00E63E02">
        <w:t xml:space="preserve"> функции событий </w:t>
      </w:r>
      <w:r w:rsidR="00E63E02">
        <w:rPr>
          <w:lang w:val="en-US"/>
        </w:rPr>
        <w:t>Update</w:t>
      </w:r>
      <w:r w:rsidR="00E63E02" w:rsidRPr="00E63E02">
        <w:t xml:space="preserve"> </w:t>
      </w:r>
      <w:r w:rsidR="00E63E02">
        <w:t xml:space="preserve">на тело накладывается скорость, заданная заранее, что приводит тело в движение в направлении оси </w:t>
      </w:r>
      <w:r w:rsidR="00E63E02">
        <w:rPr>
          <w:lang w:val="en-US"/>
        </w:rPr>
        <w:t>X</w:t>
      </w:r>
      <w:r w:rsidR="00E63E02">
        <w:t>:</w:t>
      </w:r>
    </w:p>
    <w:p w14:paraId="5D3C818E" w14:textId="45054220" w:rsidR="00E63E02" w:rsidRDefault="00AA5361" w:rsidP="00AA5361">
      <w:pPr>
        <w:pStyle w:val="aff7"/>
        <w:rPr>
          <w:lang w:val="en-US"/>
        </w:rPr>
      </w:pPr>
      <w:r w:rsidRPr="0036450D">
        <w:tab/>
      </w:r>
      <w:r w:rsidR="00E63E02" w:rsidRPr="00E63E02">
        <w:rPr>
          <w:lang w:val="en-US"/>
        </w:rPr>
        <w:t xml:space="preserve">body.velocity = </w:t>
      </w:r>
      <w:r w:rsidR="00E63E02" w:rsidRPr="00E63E02">
        <w:rPr>
          <w:color w:val="0000FF"/>
          <w:lang w:val="en-US"/>
        </w:rPr>
        <w:t>new</w:t>
      </w:r>
      <w:r w:rsidR="00E63E02" w:rsidRPr="00E63E02">
        <w:rPr>
          <w:lang w:val="en-US"/>
        </w:rPr>
        <w:t xml:space="preserve"> Vector2(speed, body.velocity.y);</w:t>
      </w:r>
    </w:p>
    <w:p w14:paraId="450739B6" w14:textId="71C7E348" w:rsidR="00203080" w:rsidRDefault="00625CD0" w:rsidP="000772EE">
      <w:r>
        <w:t>Значение скорости увеличивается с каждым кадром, пока не достигнет максимального значения</w:t>
      </w:r>
      <w:r w:rsidR="00203080">
        <w:t>:</w:t>
      </w:r>
    </w:p>
    <w:p w14:paraId="095B3297" w14:textId="77777777" w:rsidR="00203080" w:rsidRPr="00203080" w:rsidRDefault="00203080" w:rsidP="00AA5361">
      <w:pPr>
        <w:pStyle w:val="aff7"/>
        <w:ind w:left="720"/>
        <w:rPr>
          <w:lang w:val="en-US"/>
        </w:rPr>
      </w:pPr>
      <w:r w:rsidRPr="00203080">
        <w:rPr>
          <w:color w:val="0000FF"/>
          <w:lang w:val="en-US"/>
        </w:rPr>
        <w:t>if</w:t>
      </w:r>
      <w:r w:rsidRPr="00203080">
        <w:rPr>
          <w:lang w:val="en-US"/>
        </w:rPr>
        <w:t xml:space="preserve"> (speed&lt;MAX_SPEED)</w:t>
      </w:r>
    </w:p>
    <w:p w14:paraId="0AB07A10" w14:textId="4DC1F4E2" w:rsidR="00203080" w:rsidRPr="00A15AF3" w:rsidRDefault="00203080" w:rsidP="00AA5361">
      <w:pPr>
        <w:pStyle w:val="aff7"/>
        <w:ind w:left="720"/>
        <w:rPr>
          <w:lang w:val="en-US"/>
        </w:rPr>
      </w:pPr>
      <w:r w:rsidRPr="00A15AF3">
        <w:rPr>
          <w:lang w:val="en-US"/>
        </w:rPr>
        <w:t>{</w:t>
      </w:r>
    </w:p>
    <w:p w14:paraId="2F477BEC" w14:textId="67F99C9A" w:rsidR="00203080" w:rsidRPr="00A15AF3" w:rsidRDefault="00203080" w:rsidP="00AA5361">
      <w:pPr>
        <w:pStyle w:val="aff7"/>
        <w:ind w:left="720"/>
        <w:rPr>
          <w:lang w:val="en-US"/>
        </w:rPr>
      </w:pPr>
      <w:r w:rsidRPr="00A15AF3">
        <w:rPr>
          <w:lang w:val="en-US"/>
        </w:rPr>
        <w:t xml:space="preserve">    </w:t>
      </w:r>
      <w:r w:rsidRPr="00203080">
        <w:rPr>
          <w:lang w:val="en-US"/>
        </w:rPr>
        <w:t>speed</w:t>
      </w:r>
      <w:r w:rsidRPr="00A15AF3">
        <w:rPr>
          <w:lang w:val="en-US"/>
        </w:rPr>
        <w:t xml:space="preserve"> += </w:t>
      </w:r>
      <w:r w:rsidRPr="00203080">
        <w:rPr>
          <w:lang w:val="en-US"/>
        </w:rPr>
        <w:t>Time</w:t>
      </w:r>
      <w:r w:rsidRPr="00A15AF3">
        <w:rPr>
          <w:lang w:val="en-US"/>
        </w:rPr>
        <w:t>.</w:t>
      </w:r>
      <w:r w:rsidRPr="00203080">
        <w:rPr>
          <w:lang w:val="en-US"/>
        </w:rPr>
        <w:t>deltaTime</w:t>
      </w:r>
      <w:r w:rsidRPr="00A15AF3">
        <w:rPr>
          <w:lang w:val="en-US"/>
        </w:rPr>
        <w:t>/10;</w:t>
      </w:r>
    </w:p>
    <w:p w14:paraId="218F8716" w14:textId="598B261F" w:rsidR="000532B1" w:rsidRPr="007C0AA7" w:rsidRDefault="00203080" w:rsidP="00AA5361">
      <w:pPr>
        <w:pStyle w:val="aff7"/>
        <w:ind w:left="720"/>
      </w:pPr>
      <w:r w:rsidRPr="007C0AA7">
        <w:t xml:space="preserve">} </w:t>
      </w:r>
    </w:p>
    <w:p w14:paraId="3984EAB6" w14:textId="61DDB605" w:rsidR="00901517" w:rsidRPr="003750C8" w:rsidRDefault="00901517" w:rsidP="008A0542">
      <w:r>
        <w:t>Для определения положе</w:t>
      </w:r>
      <w:r w:rsidR="00515BF1">
        <w:t>ния персонажа относительно пола был создан метод</w:t>
      </w:r>
      <w:r w:rsidR="003750C8">
        <w:t xml:space="preserve"> </w:t>
      </w:r>
      <w:r w:rsidR="003750C8">
        <w:rPr>
          <w:lang w:val="en-US"/>
        </w:rPr>
        <w:t>isGrounded</w:t>
      </w:r>
      <w:r w:rsidR="00166348">
        <w:t>.</w:t>
      </w:r>
      <w:r w:rsidR="00166348" w:rsidRPr="00166348">
        <w:t xml:space="preserve"> </w:t>
      </w:r>
      <w:r w:rsidR="00166348">
        <w:t>С помощью функции</w:t>
      </w:r>
      <w:r w:rsidR="00166348" w:rsidRPr="000A2414">
        <w:t xml:space="preserve"> </w:t>
      </w:r>
      <w:r w:rsidR="00166348" w:rsidRPr="000A2414">
        <w:rPr>
          <w:lang w:val="en-US"/>
        </w:rPr>
        <w:t>BoxCast</w:t>
      </w:r>
      <w:r w:rsidR="00166348" w:rsidRPr="000A2414">
        <w:t xml:space="preserve"> класса </w:t>
      </w:r>
      <w:r w:rsidR="00166348" w:rsidRPr="000A2414">
        <w:rPr>
          <w:lang w:val="en-US"/>
        </w:rPr>
        <w:t>Physics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</w:t>
      </w:r>
      <w:r w:rsidR="00166348">
        <w:t xml:space="preserve">создается </w:t>
      </w:r>
      <w:r w:rsidR="00166348" w:rsidRPr="000A2414">
        <w:t>виртуальный прямоугольник</w:t>
      </w:r>
      <w:r w:rsidR="00166348">
        <w:t xml:space="preserve"> </w:t>
      </w:r>
      <w:r w:rsidR="00166348" w:rsidRPr="000A2414">
        <w:t xml:space="preserve">ниже объекта с такой же шириной, что и </w:t>
      </w:r>
      <w:r w:rsidR="00166348" w:rsidRPr="000A2414">
        <w:rPr>
          <w:lang w:val="en-US"/>
        </w:rPr>
        <w:t>BoxCollider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 w:rsidRPr="000A2414">
        <w:t xml:space="preserve"> игрока, и высотой равной 0.1. Если объект, у которого значение слоя – </w:t>
      </w:r>
      <w:r w:rsidR="00166348" w:rsidRPr="000A2414">
        <w:rPr>
          <w:lang w:val="en-US"/>
        </w:rPr>
        <w:t>groundLayer</w:t>
      </w:r>
      <w:r w:rsidR="00166348" w:rsidRPr="000A2414">
        <w:t xml:space="preserve">, попадает внутрь прямоугольника, то будет возвращена информация об этом объекте посредством </w:t>
      </w:r>
      <w:r w:rsidR="00166348" w:rsidRPr="000A2414">
        <w:rPr>
          <w:lang w:val="en-US"/>
        </w:rPr>
        <w:t>RaycastHit</w:t>
      </w:r>
      <w:r w:rsidR="00166348" w:rsidRPr="000A2414">
        <w:t>2</w:t>
      </w:r>
      <w:r w:rsidR="00166348" w:rsidRPr="000A2414">
        <w:rPr>
          <w:lang w:val="en-US"/>
        </w:rPr>
        <w:t>D</w:t>
      </w:r>
      <w:r w:rsidR="00166348">
        <w:t xml:space="preserve">, в противном случае будет возвращено значение </w:t>
      </w:r>
      <w:r w:rsidR="00166348">
        <w:rPr>
          <w:lang w:val="en-US"/>
        </w:rPr>
        <w:t>null</w:t>
      </w:r>
      <w:r w:rsidR="00166348" w:rsidRPr="000A2414">
        <w:t xml:space="preserve">. </w:t>
      </w:r>
      <w:r w:rsidR="00166348">
        <w:lastRenderedPageBreak/>
        <w:t xml:space="preserve">Затем сравнением полученного объекта с </w:t>
      </w:r>
      <w:r w:rsidR="00166348">
        <w:rPr>
          <w:lang w:val="en-US"/>
        </w:rPr>
        <w:t>null</w:t>
      </w:r>
      <w:r w:rsidR="00166348">
        <w:t xml:space="preserve"> можно определить, нахо</w:t>
      </w:r>
      <w:r w:rsidR="00B433A0">
        <w:t>дится ли игрок на земле или нет:</w:t>
      </w:r>
    </w:p>
    <w:p w14:paraId="6D4BB0A8" w14:textId="77777777" w:rsidR="00A477B7" w:rsidRPr="004A21F2" w:rsidRDefault="00A477B7" w:rsidP="00AA5361">
      <w:pPr>
        <w:pStyle w:val="aff7"/>
        <w:ind w:left="720"/>
        <w:rPr>
          <w:lang w:val="en-US"/>
        </w:rPr>
      </w:pPr>
      <w:r w:rsidRPr="00A477B7">
        <w:rPr>
          <w:color w:val="0000FF"/>
          <w:lang w:val="en-US"/>
        </w:rPr>
        <w:t>private</w:t>
      </w:r>
      <w:r w:rsidRPr="004A21F2">
        <w:rPr>
          <w:lang w:val="en-US"/>
        </w:rPr>
        <w:t xml:space="preserve"> </w:t>
      </w:r>
      <w:r w:rsidRPr="00A477B7">
        <w:rPr>
          <w:color w:val="0000FF"/>
          <w:lang w:val="en-US"/>
        </w:rPr>
        <w:t>bool</w:t>
      </w:r>
      <w:r w:rsidRPr="004A21F2">
        <w:rPr>
          <w:lang w:val="en-US"/>
        </w:rPr>
        <w:t xml:space="preserve"> </w:t>
      </w:r>
      <w:r w:rsidRPr="00A477B7">
        <w:rPr>
          <w:lang w:val="en-US"/>
        </w:rPr>
        <w:t>isGrounded</w:t>
      </w:r>
      <w:r w:rsidRPr="004A21F2">
        <w:rPr>
          <w:lang w:val="en-US"/>
        </w:rPr>
        <w:t>()</w:t>
      </w:r>
    </w:p>
    <w:p w14:paraId="0BC50C4E" w14:textId="6BA0F76A" w:rsidR="00A477B7" w:rsidRPr="004A21F2" w:rsidRDefault="00A477B7" w:rsidP="00AA5361">
      <w:pPr>
        <w:pStyle w:val="aff7"/>
        <w:ind w:left="720"/>
        <w:rPr>
          <w:lang w:val="en-US"/>
        </w:rPr>
      </w:pPr>
      <w:r w:rsidRPr="004A21F2">
        <w:rPr>
          <w:lang w:val="en-US"/>
        </w:rPr>
        <w:t>{</w:t>
      </w:r>
    </w:p>
    <w:p w14:paraId="1301893F" w14:textId="77777777" w:rsidR="00AF2D59" w:rsidRPr="004A21F2" w:rsidRDefault="00A477B7" w:rsidP="00AA5361">
      <w:pPr>
        <w:pStyle w:val="aff7"/>
        <w:ind w:left="1440"/>
        <w:rPr>
          <w:lang w:val="en-US"/>
        </w:rPr>
      </w:pPr>
      <w:r w:rsidRPr="00A477B7">
        <w:rPr>
          <w:lang w:val="en-US"/>
        </w:rPr>
        <w:t>RaycastHit</w:t>
      </w:r>
      <w:r w:rsidRPr="004A21F2">
        <w:rPr>
          <w:lang w:val="en-US"/>
        </w:rPr>
        <w:t>2</w:t>
      </w:r>
      <w:r w:rsidRPr="00A477B7">
        <w:rPr>
          <w:lang w:val="en-US"/>
        </w:rPr>
        <w:t>D</w:t>
      </w:r>
      <w:r w:rsidRPr="004A21F2">
        <w:rPr>
          <w:lang w:val="en-US"/>
        </w:rPr>
        <w:t xml:space="preserve"> </w:t>
      </w:r>
      <w:r w:rsidRPr="00A477B7">
        <w:rPr>
          <w:lang w:val="en-US"/>
        </w:rPr>
        <w:t>raycastHit</w:t>
      </w:r>
      <w:r w:rsidRPr="004A21F2">
        <w:rPr>
          <w:lang w:val="en-US"/>
        </w:rPr>
        <w:t xml:space="preserve"> = </w:t>
      </w:r>
      <w:r w:rsidRPr="00A477B7">
        <w:rPr>
          <w:lang w:val="en-US"/>
        </w:rPr>
        <w:t>Physics</w:t>
      </w:r>
      <w:r w:rsidRPr="004A21F2">
        <w:rPr>
          <w:lang w:val="en-US"/>
        </w:rPr>
        <w:t>2</w:t>
      </w:r>
      <w:r w:rsidRPr="00A477B7">
        <w:rPr>
          <w:lang w:val="en-US"/>
        </w:rPr>
        <w:t>D</w:t>
      </w:r>
      <w:r w:rsidRPr="004A21F2">
        <w:rPr>
          <w:lang w:val="en-US"/>
        </w:rPr>
        <w:t>.</w:t>
      </w:r>
      <w:r w:rsidRPr="00A477B7">
        <w:rPr>
          <w:lang w:val="en-US"/>
        </w:rPr>
        <w:t>BoxCast</w:t>
      </w:r>
      <w:r w:rsidRPr="004A21F2">
        <w:rPr>
          <w:lang w:val="en-US"/>
        </w:rPr>
        <w:t>(</w:t>
      </w:r>
      <w:r w:rsidRPr="00A477B7">
        <w:rPr>
          <w:lang w:val="en-US"/>
        </w:rPr>
        <w:t>boxCollider</w:t>
      </w:r>
      <w:r w:rsidRPr="004A21F2">
        <w:rPr>
          <w:lang w:val="en-US"/>
        </w:rPr>
        <w:t>.</w:t>
      </w:r>
      <w:r w:rsidRPr="00A477B7">
        <w:rPr>
          <w:lang w:val="en-US"/>
        </w:rPr>
        <w:t>bounds</w:t>
      </w:r>
      <w:r w:rsidRPr="004A21F2">
        <w:rPr>
          <w:lang w:val="en-US"/>
        </w:rPr>
        <w:t>.</w:t>
      </w:r>
      <w:r w:rsidRPr="00A477B7">
        <w:rPr>
          <w:lang w:val="en-US"/>
        </w:rPr>
        <w:t>center</w:t>
      </w:r>
      <w:r w:rsidRPr="004A21F2">
        <w:rPr>
          <w:lang w:val="en-US"/>
        </w:rPr>
        <w:t>,</w:t>
      </w:r>
    </w:p>
    <w:p w14:paraId="2175B5C6" w14:textId="4F4130FF" w:rsidR="00A477B7" w:rsidRPr="00A477B7" w:rsidRDefault="00A477B7" w:rsidP="00AA5361">
      <w:pPr>
        <w:pStyle w:val="aff7"/>
        <w:ind w:left="1440"/>
        <w:rPr>
          <w:lang w:val="en-US"/>
        </w:rPr>
      </w:pPr>
      <w:r w:rsidRPr="00A477B7">
        <w:rPr>
          <w:lang w:val="en-US"/>
        </w:rPr>
        <w:t>boxCollider.bounds.size,0,Vector2.down,0.1f,groundLayer);</w:t>
      </w:r>
    </w:p>
    <w:p w14:paraId="3BCB3191" w14:textId="78F99378" w:rsidR="00A477B7" w:rsidRPr="0036450D" w:rsidRDefault="00A477B7" w:rsidP="00AA5361">
      <w:pPr>
        <w:pStyle w:val="aff7"/>
        <w:ind w:left="1440"/>
      </w:pPr>
      <w:r w:rsidRPr="00797D9F">
        <w:rPr>
          <w:color w:val="0000FF"/>
          <w:lang w:val="en-US"/>
        </w:rPr>
        <w:t>return</w:t>
      </w:r>
      <w:r w:rsidRPr="0036450D">
        <w:t xml:space="preserve"> </w:t>
      </w:r>
      <w:r w:rsidRPr="00797D9F">
        <w:rPr>
          <w:lang w:val="en-US"/>
        </w:rPr>
        <w:t>raycastHit</w:t>
      </w:r>
      <w:r w:rsidRPr="0036450D">
        <w:t>.</w:t>
      </w:r>
      <w:r w:rsidRPr="00797D9F">
        <w:rPr>
          <w:lang w:val="en-US"/>
        </w:rPr>
        <w:t>collider</w:t>
      </w:r>
      <w:r w:rsidRPr="0036450D">
        <w:t xml:space="preserve"> != </w:t>
      </w:r>
      <w:r w:rsidRPr="00797D9F">
        <w:rPr>
          <w:color w:val="0000FF"/>
          <w:lang w:val="en-US"/>
        </w:rPr>
        <w:t>null</w:t>
      </w:r>
      <w:r w:rsidRPr="0036450D">
        <w:t>;</w:t>
      </w:r>
    </w:p>
    <w:p w14:paraId="3CA0C02B" w14:textId="3FD34A94" w:rsidR="005B6763" w:rsidRPr="0036450D" w:rsidRDefault="00A477B7" w:rsidP="00AA5361">
      <w:pPr>
        <w:pStyle w:val="aff7"/>
        <w:ind w:left="720"/>
        <w:rPr>
          <w:color w:val="FF0000"/>
        </w:rPr>
      </w:pPr>
      <w:r w:rsidRPr="0036450D">
        <w:t>}</w:t>
      </w:r>
    </w:p>
    <w:p w14:paraId="3D1258B7" w14:textId="137123A6" w:rsidR="00EA1D31" w:rsidRPr="00D220E1" w:rsidRDefault="007466E3" w:rsidP="000772EE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Прыжок </w:t>
      </w:r>
      <w:r w:rsidR="00DC1560">
        <w:t xml:space="preserve">происходит </w:t>
      </w:r>
      <w:r w:rsidR="009F6220">
        <w:t>после нажатия клавишы Пробел, и</w:t>
      </w:r>
      <w:r w:rsidR="00BA00F1">
        <w:t>,</w:t>
      </w:r>
      <w:r w:rsidR="009F6220">
        <w:t xml:space="preserve"> если в этот момент управляемый объект находится на земле, скорость тела по координатам </w:t>
      </w:r>
      <w:r w:rsidR="009F6220">
        <w:rPr>
          <w:lang w:val="en-US"/>
        </w:rPr>
        <w:t>y</w:t>
      </w:r>
      <w:r w:rsidR="009F6220">
        <w:t xml:space="preserve"> становится равным заданному значению</w:t>
      </w:r>
      <w:r w:rsidR="00472F5C">
        <w:t xml:space="preserve"> числа </w:t>
      </w:r>
      <w:r w:rsidR="00472F5C">
        <w:rPr>
          <w:lang w:val="en-US"/>
        </w:rPr>
        <w:t>jumpPower</w:t>
      </w:r>
      <w:r w:rsidR="00472F5C">
        <w:t>(сила прыжка)</w:t>
      </w:r>
      <w:r w:rsidR="006F5611">
        <w:t>. При этом играет анимация прыжка персонажа</w:t>
      </w:r>
      <w:r w:rsidR="00EA1D31">
        <w:t xml:space="preserve"> путем вызова функции </w:t>
      </w:r>
      <w:r w:rsidR="00D220E1">
        <w:rPr>
          <w:lang w:val="en-US"/>
        </w:rPr>
        <w:t>SetTrigger</w:t>
      </w:r>
      <w:r w:rsidR="00D220E1" w:rsidRPr="00D220E1">
        <w:t>("</w:t>
      </w:r>
      <w:r w:rsidR="00D220E1" w:rsidRPr="00D220E1">
        <w:rPr>
          <w:lang w:val="en-US"/>
        </w:rPr>
        <w:t>Jump</w:t>
      </w:r>
      <w:r w:rsidR="00D220E1">
        <w:t>") на контроллере анимаций:</w:t>
      </w:r>
    </w:p>
    <w:p w14:paraId="1A9B4D7D" w14:textId="77777777" w:rsidR="007466E3" w:rsidRPr="007466E3" w:rsidRDefault="007466E3" w:rsidP="00AC01EB">
      <w:pPr>
        <w:pStyle w:val="aff7"/>
        <w:ind w:left="720"/>
        <w:rPr>
          <w:color w:val="000000"/>
          <w:lang w:val="en-US"/>
        </w:rPr>
      </w:pPr>
      <w:r w:rsidRPr="007466E3">
        <w:rPr>
          <w:lang w:val="en-US"/>
        </w:rPr>
        <w:t>private</w:t>
      </w:r>
      <w:r w:rsidRPr="007466E3">
        <w:rPr>
          <w:color w:val="000000"/>
          <w:lang w:val="en-US"/>
        </w:rPr>
        <w:t xml:space="preserve"> </w:t>
      </w:r>
      <w:r w:rsidRPr="007466E3">
        <w:rPr>
          <w:lang w:val="en-US"/>
        </w:rPr>
        <w:t>void</w:t>
      </w:r>
      <w:r w:rsidRPr="007466E3">
        <w:rPr>
          <w:color w:val="000000"/>
          <w:lang w:val="en-US"/>
        </w:rPr>
        <w:t xml:space="preserve"> Jump()</w:t>
      </w:r>
    </w:p>
    <w:p w14:paraId="7891511B" w14:textId="6D4085F0" w:rsidR="007466E3" w:rsidRPr="007466E3" w:rsidRDefault="007466E3" w:rsidP="00AC01EB">
      <w:pPr>
        <w:pStyle w:val="aff7"/>
        <w:ind w:left="720"/>
        <w:rPr>
          <w:color w:val="000000"/>
          <w:lang w:val="en-US"/>
        </w:rPr>
      </w:pPr>
      <w:r w:rsidRPr="007466E3">
        <w:rPr>
          <w:color w:val="000000"/>
          <w:lang w:val="en-US"/>
        </w:rPr>
        <w:t>{</w:t>
      </w:r>
    </w:p>
    <w:p w14:paraId="56B61ED3" w14:textId="372F325F" w:rsidR="007466E3" w:rsidRPr="007466E3" w:rsidRDefault="007466E3" w:rsidP="00AC01EB">
      <w:pPr>
        <w:pStyle w:val="aff7"/>
        <w:ind w:left="916"/>
        <w:rPr>
          <w:color w:val="000000"/>
          <w:lang w:val="en-US"/>
        </w:rPr>
      </w:pPr>
      <w:r w:rsidRPr="007466E3">
        <w:rPr>
          <w:lang w:val="en-US"/>
        </w:rPr>
        <w:t>if</w:t>
      </w:r>
      <w:r w:rsidRPr="007466E3">
        <w:rPr>
          <w:color w:val="000000"/>
          <w:lang w:val="en-US"/>
        </w:rPr>
        <w:t xml:space="preserve"> (isGrounded())</w:t>
      </w:r>
    </w:p>
    <w:p w14:paraId="045526F3" w14:textId="51862D74" w:rsidR="00EA1D31" w:rsidRDefault="007466E3" w:rsidP="00AC01EB">
      <w:pPr>
        <w:pStyle w:val="aff7"/>
        <w:ind w:left="916"/>
        <w:rPr>
          <w:color w:val="000000"/>
          <w:lang w:val="en-US"/>
        </w:rPr>
      </w:pPr>
      <w:r w:rsidRPr="007466E3">
        <w:rPr>
          <w:color w:val="000000"/>
          <w:lang w:val="en-US"/>
        </w:rPr>
        <w:t>{</w:t>
      </w:r>
    </w:p>
    <w:p w14:paraId="319E5D66" w14:textId="60E82A30" w:rsidR="00EA1D31" w:rsidRPr="00EA1D31" w:rsidRDefault="00EA1D31" w:rsidP="00AC01EB">
      <w:pPr>
        <w:pStyle w:val="aff7"/>
        <w:ind w:left="1440"/>
        <w:rPr>
          <w:lang w:val="en-US"/>
        </w:rPr>
      </w:pPr>
      <w:r w:rsidRPr="00EA1D31">
        <w:rPr>
          <w:color w:val="000000"/>
          <w:lang w:val="en-US"/>
        </w:rPr>
        <w:t>anim.SetTrigger(</w:t>
      </w:r>
      <w:r w:rsidRPr="00EA1D31">
        <w:rPr>
          <w:color w:val="A31515"/>
          <w:lang w:val="en-US"/>
        </w:rPr>
        <w:t>"Jump"</w:t>
      </w:r>
      <w:r w:rsidRPr="00EA1D31">
        <w:rPr>
          <w:color w:val="000000"/>
          <w:lang w:val="en-US"/>
        </w:rPr>
        <w:t>);</w:t>
      </w:r>
    </w:p>
    <w:p w14:paraId="72AF992F" w14:textId="7D8BA65C" w:rsidR="007466E3" w:rsidRPr="007466E3" w:rsidRDefault="007466E3" w:rsidP="00AC01EB">
      <w:pPr>
        <w:pStyle w:val="aff7"/>
        <w:ind w:left="1440"/>
        <w:rPr>
          <w:color w:val="000000"/>
          <w:lang w:val="en-US"/>
        </w:rPr>
      </w:pPr>
      <w:r w:rsidRPr="007466E3">
        <w:rPr>
          <w:color w:val="000000"/>
          <w:lang w:val="en-US"/>
        </w:rPr>
        <w:t xml:space="preserve">body.velocity = </w:t>
      </w:r>
      <w:r w:rsidRPr="007466E3">
        <w:rPr>
          <w:lang w:val="en-US"/>
        </w:rPr>
        <w:t>new</w:t>
      </w:r>
      <w:r w:rsidRPr="007466E3">
        <w:rPr>
          <w:color w:val="000000"/>
          <w:lang w:val="en-US"/>
        </w:rPr>
        <w:t xml:space="preserve"> Vector2(body.velocity.x, jumpPower);</w:t>
      </w:r>
    </w:p>
    <w:p w14:paraId="5571A88D" w14:textId="030B9193" w:rsidR="007466E3" w:rsidRDefault="007466E3" w:rsidP="00AC01EB">
      <w:pPr>
        <w:pStyle w:val="aff7"/>
        <w:ind w:left="916"/>
        <w:rPr>
          <w:color w:val="000000"/>
        </w:rPr>
      </w:pPr>
      <w:r>
        <w:rPr>
          <w:color w:val="000000"/>
        </w:rPr>
        <w:t>}</w:t>
      </w:r>
    </w:p>
    <w:p w14:paraId="5B9069E8" w14:textId="79B4C14A" w:rsidR="007466E3" w:rsidRPr="00C55C55" w:rsidRDefault="007466E3" w:rsidP="00AC01EB">
      <w:pPr>
        <w:pStyle w:val="aff7"/>
        <w:ind w:left="720"/>
      </w:pPr>
      <w:r w:rsidRPr="00C55C55">
        <w:rPr>
          <w:color w:val="000000"/>
        </w:rPr>
        <w:t>}</w:t>
      </w:r>
    </w:p>
    <w:p w14:paraId="34324651" w14:textId="41AF6B92" w:rsidR="000532B1" w:rsidRDefault="00B006E8" w:rsidP="000772EE">
      <w:r>
        <w:t>В</w:t>
      </w:r>
      <w:r w:rsidR="00FC4699">
        <w:t>ысота прыжка будет зависеть от продолжительности нажатия П</w:t>
      </w:r>
      <w:r w:rsidR="00C55C55">
        <w:t>робела игроком: если отпустить клавишу еще до того, как тело</w:t>
      </w:r>
      <w:r w:rsidR="00C47C03">
        <w:t xml:space="preserve"> достигнет максимальной точки</w:t>
      </w:r>
      <w:r w:rsidR="00C55C55">
        <w:t xml:space="preserve">, то его скорость уменьшиться наполовину, чтобы игрок начал </w:t>
      </w:r>
      <w:r w:rsidR="00956B79">
        <w:t>процесс падения</w:t>
      </w:r>
      <w:r w:rsidR="00C248C3">
        <w:t xml:space="preserve"> </w:t>
      </w:r>
      <w:r w:rsidR="00C55C55">
        <w:t xml:space="preserve">быстрее. </w:t>
      </w:r>
    </w:p>
    <w:p w14:paraId="6BAE84F8" w14:textId="77777777" w:rsidR="00362E89" w:rsidRPr="00362E89" w:rsidRDefault="00362E89" w:rsidP="00B675E0">
      <w:pPr>
        <w:pStyle w:val="aff7"/>
        <w:ind w:left="720"/>
        <w:rPr>
          <w:lang w:val="en-US"/>
        </w:rPr>
      </w:pPr>
      <w:r w:rsidRPr="00362E89">
        <w:rPr>
          <w:color w:val="0000FF"/>
          <w:lang w:val="en-US"/>
        </w:rPr>
        <w:t>if</w:t>
      </w:r>
      <w:r w:rsidRPr="00362E89">
        <w:rPr>
          <w:lang w:val="en-US"/>
        </w:rPr>
        <w:t>(Input.GetKeyUp(KeyCode.Space) &amp;&amp; body.velocity.y &gt; 0)</w:t>
      </w:r>
    </w:p>
    <w:p w14:paraId="21301ADA" w14:textId="3F266686" w:rsidR="00362E89" w:rsidRPr="00362E89" w:rsidRDefault="00362E89" w:rsidP="00B675E0">
      <w:pPr>
        <w:pStyle w:val="aff7"/>
        <w:ind w:left="720"/>
        <w:rPr>
          <w:lang w:val="en-US"/>
        </w:rPr>
      </w:pPr>
      <w:r w:rsidRPr="00362E89">
        <w:rPr>
          <w:lang w:val="en-US"/>
        </w:rPr>
        <w:t>{</w:t>
      </w:r>
    </w:p>
    <w:p w14:paraId="4D82E14E" w14:textId="7C3DAA7E" w:rsidR="00362E89" w:rsidRPr="00362E89" w:rsidRDefault="00BF2C16" w:rsidP="00B675E0">
      <w:pPr>
        <w:pStyle w:val="aff7"/>
        <w:ind w:left="720"/>
        <w:rPr>
          <w:lang w:val="en-US"/>
        </w:rPr>
      </w:pPr>
      <w:r>
        <w:rPr>
          <w:lang w:val="en-US"/>
        </w:rPr>
        <w:tab/>
      </w:r>
      <w:r w:rsidR="00B675E0">
        <w:rPr>
          <w:lang w:val="en-US"/>
        </w:rPr>
        <w:tab/>
      </w:r>
      <w:r w:rsidR="00362E89" w:rsidRPr="00362E89">
        <w:rPr>
          <w:lang w:val="en-US"/>
        </w:rPr>
        <w:t xml:space="preserve">body.velocity = </w:t>
      </w:r>
      <w:r w:rsidR="00362E89" w:rsidRPr="00362E89">
        <w:rPr>
          <w:color w:val="0000FF"/>
          <w:lang w:val="en-US"/>
        </w:rPr>
        <w:t>new</w:t>
      </w:r>
      <w:r w:rsidR="00362E89" w:rsidRPr="00362E89">
        <w:rPr>
          <w:lang w:val="en-US"/>
        </w:rPr>
        <w:t xml:space="preserve"> Vector2(body.velocity.x, body.velocity.y / 2);</w:t>
      </w:r>
    </w:p>
    <w:p w14:paraId="0C1A1F7F" w14:textId="60DFD1C1" w:rsidR="00362E89" w:rsidRDefault="00362E89" w:rsidP="00B675E0">
      <w:pPr>
        <w:pStyle w:val="aff7"/>
        <w:ind w:left="720"/>
      </w:pPr>
      <w:r>
        <w:t>}</w:t>
      </w:r>
    </w:p>
    <w:p w14:paraId="057ED50C" w14:textId="47545DE6" w:rsidR="00777F30" w:rsidRPr="000F3530" w:rsidRDefault="00C96C62" w:rsidP="000772EE">
      <w:pPr>
        <w:rPr>
          <w:color w:val="FF0000"/>
        </w:rPr>
      </w:pPr>
      <w:r w:rsidRPr="00545581">
        <w:t>Персонаж может совершать несколько прыжков подряд без касания земли, если нажать Пробел в пределах небольшого временного диапазона после последнего совершенного прыжка</w:t>
      </w:r>
      <w:r w:rsidR="007E3AE6">
        <w:t>.</w:t>
      </w:r>
      <w:r w:rsidR="00230F30" w:rsidRPr="00545581">
        <w:t xml:space="preserve"> </w:t>
      </w:r>
    </w:p>
    <w:p w14:paraId="5ADF3384" w14:textId="0BFE06C0" w:rsidR="009A07A7" w:rsidRDefault="001B32BF" w:rsidP="000772EE">
      <w:r>
        <w:t xml:space="preserve">Для совершения кувырка, </w:t>
      </w:r>
      <w:r w:rsidR="00BD16F9">
        <w:t>применяемый</w:t>
      </w:r>
      <w:r>
        <w:t xml:space="preserve"> для уворота от стрел, летящих слишком низко, необходимо нажать кнопку </w:t>
      </w:r>
      <w:r w:rsidRPr="00355356">
        <w:rPr>
          <w:lang w:val="en-US"/>
        </w:rPr>
        <w:t>C</w:t>
      </w:r>
      <w:r w:rsidR="00441F1D">
        <w:t xml:space="preserve"> клавиатуры</w:t>
      </w:r>
      <w:r>
        <w:t xml:space="preserve">. При этом размер </w:t>
      </w:r>
      <w:r>
        <w:rPr>
          <w:lang w:val="en-US"/>
        </w:rPr>
        <w:t>BoxCollider</w:t>
      </w:r>
      <w:r w:rsidRPr="001B32BF">
        <w:t>2</w:t>
      </w:r>
      <w:r>
        <w:rPr>
          <w:lang w:val="en-US"/>
        </w:rPr>
        <w:t>D</w:t>
      </w:r>
      <w:r>
        <w:t xml:space="preserve"> игрока уменьшится вдвое по оси </w:t>
      </w:r>
      <w:r>
        <w:rPr>
          <w:lang w:val="en-US"/>
        </w:rPr>
        <w:t>Y</w:t>
      </w:r>
      <w:r>
        <w:t>, а также запуститься соответствующая запись анимации кувырка.</w:t>
      </w:r>
      <w:r w:rsidR="007C06BA">
        <w:t xml:space="preserve"> На последнем кадре анимации вызывается функция, возвращающая размеры в исходное состояние.</w:t>
      </w:r>
      <w:r w:rsidR="00B2495A">
        <w:t xml:space="preserve"> </w:t>
      </w:r>
    </w:p>
    <w:p w14:paraId="2B55BD7B" w14:textId="59B39471" w:rsidR="004F25E0" w:rsidRDefault="004F25E0" w:rsidP="004F25E0">
      <w:pPr>
        <w:pStyle w:val="21"/>
      </w:pPr>
      <w:bookmarkStart w:id="11" w:name="_Toc134463244"/>
      <w:r>
        <w:lastRenderedPageBreak/>
        <w:t>Создание игрового уровня</w:t>
      </w:r>
      <w:bookmarkEnd w:id="11"/>
    </w:p>
    <w:p w14:paraId="07D26235" w14:textId="77777777" w:rsidR="006269E5" w:rsidRDefault="0099048A" w:rsidP="006269E5">
      <w:r>
        <w:t xml:space="preserve">Для создания уровня был использован </w:t>
      </w:r>
      <w:r w:rsidR="00C17CEE" w:rsidRPr="00C17CEE">
        <w:t>компонент</w:t>
      </w:r>
      <w:r w:rsidRPr="000F3530">
        <w:rPr>
          <w:color w:val="FF0000"/>
        </w:rPr>
        <w:t xml:space="preserve"> </w:t>
      </w:r>
      <w:r>
        <w:rPr>
          <w:lang w:val="en-US"/>
        </w:rPr>
        <w:t>Tilemap</w:t>
      </w:r>
      <w:r>
        <w:t xml:space="preserve">, встроенный в </w:t>
      </w:r>
      <w:r>
        <w:rPr>
          <w:lang w:val="en-US"/>
        </w:rPr>
        <w:t>Unity</w:t>
      </w:r>
      <w:r w:rsidRPr="00DA6739">
        <w:t xml:space="preserve"> </w:t>
      </w:r>
      <w:r>
        <w:rPr>
          <w:lang w:val="en-US"/>
        </w:rPr>
        <w:t>Editor</w:t>
      </w:r>
      <w:r>
        <w:t xml:space="preserve">. Компонент </w:t>
      </w:r>
      <w:r>
        <w:rPr>
          <w:lang w:val="en-US"/>
        </w:rPr>
        <w:t>Tilemap</w:t>
      </w:r>
      <w:r w:rsidRPr="006E6536">
        <w:t xml:space="preserve"> </w:t>
      </w:r>
      <w:r>
        <w:t>позволяет размещать изображения</w:t>
      </w:r>
      <w:r w:rsidRPr="00085BEB">
        <w:t xml:space="preserve"> </w:t>
      </w:r>
      <w:r>
        <w:t xml:space="preserve">внутри сетки, которая создается компонентом </w:t>
      </w:r>
      <w:r>
        <w:rPr>
          <w:lang w:val="en-US"/>
        </w:rPr>
        <w:t>Grid</w:t>
      </w:r>
      <w:r w:rsidRPr="006E6536">
        <w:t>.</w:t>
      </w:r>
      <w:r>
        <w:t xml:space="preserve"> </w:t>
      </w:r>
      <w:r>
        <w:rPr>
          <w:lang w:val="en-US"/>
        </w:rPr>
        <w:t>Grid</w:t>
      </w:r>
      <w:r w:rsidRPr="006E6536">
        <w:t xml:space="preserve"> </w:t>
      </w:r>
      <w:r>
        <w:t>разбивает экран на сет</w:t>
      </w:r>
      <w:r w:rsidRPr="00C17CEE">
        <w:t xml:space="preserve">ку, состоящую из точек и линий, где каждая ячейка имеет одинаковый размер. </w:t>
      </w:r>
      <w:r w:rsidR="00C17CEE" w:rsidRPr="00C17CEE">
        <w:t>Ячейки могут обладать</w:t>
      </w:r>
      <w:r w:rsidRPr="00C17CEE">
        <w:t xml:space="preserve"> различными формами, например</w:t>
      </w:r>
      <w:r>
        <w:t xml:space="preserve">, квадраты, шестиугольники или параллелограммы. Картинки, из которых будет состоять </w:t>
      </w:r>
      <w:r>
        <w:rPr>
          <w:lang w:val="en-US"/>
        </w:rPr>
        <w:t>Tilemap</w:t>
      </w:r>
      <w:r>
        <w:t xml:space="preserve">, помещаются в </w:t>
      </w:r>
      <w:r>
        <w:rPr>
          <w:lang w:val="en-US"/>
        </w:rPr>
        <w:t>Tile</w:t>
      </w:r>
      <w:r w:rsidRPr="002C157D">
        <w:t xml:space="preserve"> </w:t>
      </w:r>
      <w:r>
        <w:rPr>
          <w:lang w:val="en-US"/>
        </w:rPr>
        <w:t>Pallette</w:t>
      </w:r>
      <w:r w:rsidRPr="002C157D">
        <w:t xml:space="preserve"> –</w:t>
      </w:r>
      <w:r>
        <w:t xml:space="preserve"> инструмент, схожий по смыслу с палитрой и кисточкой. С помощью кисточки можно выбрать спрайт, находящийся в палитре, и начать размещать картинки внутри сетки. Такой способ разметки упрощает создание уровней и позволяет быстро создавать прототипы при создании </w:t>
      </w:r>
      <w:r w:rsidRPr="00660E02">
        <w:t>2</w:t>
      </w:r>
      <w:r>
        <w:rPr>
          <w:lang w:val="en-US"/>
        </w:rPr>
        <w:t>D</w:t>
      </w:r>
      <w:r>
        <w:t xml:space="preserve">-миров внутри игры. </w:t>
      </w:r>
    </w:p>
    <w:p w14:paraId="189D3052" w14:textId="04B7DDCE" w:rsidR="0099048A" w:rsidRPr="001B32BF" w:rsidRDefault="006269E5" w:rsidP="00DF15BB">
      <w:r>
        <w:t xml:space="preserve">Чтобы движок рассчитывал поведение объектов при столкновении с плитками </w:t>
      </w:r>
      <w:r>
        <w:rPr>
          <w:lang w:val="en-US"/>
        </w:rPr>
        <w:t>Tilemap</w:t>
      </w:r>
      <w:r>
        <w:t xml:space="preserve">, на карту необходимо добавить компонент </w:t>
      </w:r>
      <w:r>
        <w:rPr>
          <w:lang w:val="en-US"/>
        </w:rPr>
        <w:t>Tilemap</w:t>
      </w:r>
      <w:r w:rsidRPr="00193721">
        <w:t xml:space="preserve"> </w:t>
      </w:r>
      <w:r>
        <w:rPr>
          <w:lang w:val="en-US"/>
        </w:rPr>
        <w:t>Collider</w:t>
      </w:r>
      <w:r w:rsidRPr="00193721">
        <w:t xml:space="preserve"> 2</w:t>
      </w:r>
      <w:r>
        <w:rPr>
          <w:lang w:val="en-US"/>
        </w:rPr>
        <w:t>D</w:t>
      </w:r>
      <w:r>
        <w:t xml:space="preserve"> в сочетании с</w:t>
      </w:r>
      <w:r w:rsidRPr="003A07D2">
        <w:t xml:space="preserve"> </w:t>
      </w:r>
      <w:r>
        <w:rPr>
          <w:lang w:val="en-US"/>
        </w:rPr>
        <w:t>Composite</w:t>
      </w:r>
      <w:r w:rsidRPr="003A07D2">
        <w:t xml:space="preserve"> </w:t>
      </w:r>
      <w:r>
        <w:rPr>
          <w:lang w:val="en-US"/>
        </w:rPr>
        <w:t>Collider</w:t>
      </w:r>
      <w:r w:rsidRPr="003A07D2">
        <w:t xml:space="preserve"> 2</w:t>
      </w:r>
      <w:r>
        <w:rPr>
          <w:lang w:val="en-US"/>
        </w:rPr>
        <w:t>D</w:t>
      </w:r>
      <w:r>
        <w:t>, который объединит все картинки в одну форму, если спрайты наход</w:t>
      </w:r>
      <w:r w:rsidR="00DF15BB">
        <w:t xml:space="preserve">ятся в соседних ячейках сетки. </w:t>
      </w:r>
    </w:p>
    <w:p w14:paraId="1F38AEA2" w14:textId="13B7E8F6" w:rsidR="0099048A" w:rsidRDefault="0099048A" w:rsidP="000772EE">
      <w:pPr>
        <w:ind w:firstLine="0"/>
      </w:pPr>
      <w:r>
        <w:tab/>
        <w:t xml:space="preserve">Для бесконечного бега персонажа в направлении оси </w:t>
      </w:r>
      <w:r>
        <w:rPr>
          <w:lang w:val="en-US"/>
        </w:rPr>
        <w:t>X</w:t>
      </w:r>
      <w:r>
        <w:t xml:space="preserve"> требуется наличие бесконечно длинного пола, по которому игрок передвигается.</w:t>
      </w:r>
      <w:r w:rsidR="005D2D25">
        <w:t xml:space="preserve"> Земля в игре создается с помощью компонента</w:t>
      </w:r>
      <w:r w:rsidRPr="000F3530">
        <w:rPr>
          <w:color w:val="FF0000"/>
        </w:rPr>
        <w:t xml:space="preserve"> </w:t>
      </w:r>
      <w:r w:rsidRPr="005D2D25">
        <w:rPr>
          <w:lang w:val="en-US"/>
        </w:rPr>
        <w:t>Tilemap</w:t>
      </w:r>
      <w:r w:rsidRPr="005D2D25">
        <w:t xml:space="preserve"> </w:t>
      </w:r>
      <w:r w:rsidR="005D2D25" w:rsidRPr="005D2D25">
        <w:t>повторяющимися изображениями</w:t>
      </w:r>
      <w:r w:rsidRPr="005D2D25">
        <w:t xml:space="preserve">. </w:t>
      </w:r>
      <w:r w:rsidRPr="007214B8">
        <w:t xml:space="preserve">Создать карту </w:t>
      </w:r>
      <w:r w:rsidR="005D2D25" w:rsidRPr="007214B8">
        <w:t xml:space="preserve">большой </w:t>
      </w:r>
      <w:r w:rsidRPr="007214B8">
        <w:t xml:space="preserve">длины было бы непроизводительно и неэффективно, потому что отображаться в это время на экране будет </w:t>
      </w:r>
      <w:r w:rsidR="005D2D25" w:rsidRPr="007214B8">
        <w:t>малая</w:t>
      </w:r>
      <w:r w:rsidRPr="007214B8">
        <w:t xml:space="preserve"> часть от всей сетки. </w:t>
      </w:r>
    </w:p>
    <w:p w14:paraId="7AAC6179" w14:textId="42D230D0" w:rsidR="00FE6A68" w:rsidRPr="00222095" w:rsidRDefault="004C5575" w:rsidP="000772EE">
      <w:pPr>
        <w:rPr>
          <w:rFonts w:ascii="Cascadia Mono" w:hAnsi="Cascadia Mono" w:cs="Cascadia Mono"/>
          <w:color w:val="000000"/>
          <w:sz w:val="19"/>
          <w:szCs w:val="19"/>
        </w:rPr>
      </w:pPr>
      <w:r w:rsidRPr="008539F3">
        <w:t>Данная проблема решается созданием нового спрайта земли на некотором расстоянии перед игроком при каждой смене кадра и удалении ненужных, вышедши</w:t>
      </w:r>
      <w:r w:rsidR="00DF0276" w:rsidRPr="008539F3">
        <w:t>х</w:t>
      </w:r>
      <w:r w:rsidRPr="008539F3">
        <w:t xml:space="preserve"> за пределы камеры.</w:t>
      </w:r>
      <w:r w:rsidR="008539F3">
        <w:t xml:space="preserve"> </w:t>
      </w:r>
      <w:r w:rsidR="001C6819">
        <w:t>Для этого берется положение правой границы видимости главной камеры, следящей за движением игрока</w:t>
      </w:r>
      <w:r w:rsidR="00482E23">
        <w:t>.</w:t>
      </w:r>
      <w:r w:rsidR="008C4866">
        <w:t xml:space="preserve"> </w:t>
      </w:r>
      <w:r w:rsidR="001A2412">
        <w:t>Затем прибавляет</w:t>
      </w:r>
      <w:r w:rsidR="00613C80">
        <w:t>с</w:t>
      </w:r>
      <w:r w:rsidR="001A2412">
        <w:t>я</w:t>
      </w:r>
      <w:r w:rsidR="001C6819">
        <w:t xml:space="preserve"> некоторое расстояние по координате </w:t>
      </w:r>
      <w:r w:rsidR="001C6819">
        <w:rPr>
          <w:lang w:val="en-US"/>
        </w:rPr>
        <w:t>x</w:t>
      </w:r>
      <w:r w:rsidR="001C6819">
        <w:t xml:space="preserve"> к координатам границы</w:t>
      </w:r>
      <w:r w:rsidR="001A2412">
        <w:t>, чтоб</w:t>
      </w:r>
      <w:r w:rsidR="001A2412" w:rsidRPr="00764827">
        <w:t xml:space="preserve">ы появление новых </w:t>
      </w:r>
      <w:r w:rsidR="00764827" w:rsidRPr="00764827">
        <w:t>спрайтов</w:t>
      </w:r>
      <w:r w:rsidR="001A2412" w:rsidRPr="00764827">
        <w:t xml:space="preserve"> </w:t>
      </w:r>
      <w:r w:rsidR="001A2412">
        <w:t>происходило за кадром.</w:t>
      </w:r>
      <w:r w:rsidR="008D6CDB">
        <w:t xml:space="preserve"> И</w:t>
      </w:r>
      <w:r w:rsidR="004E5ED3">
        <w:t xml:space="preserve">, </w:t>
      </w:r>
      <w:r w:rsidR="008D6CDB">
        <w:t>наконец,</w:t>
      </w:r>
      <w:r w:rsidR="004E5ED3">
        <w:t xml:space="preserve"> </w:t>
      </w:r>
      <w:r w:rsidR="008D6CDB">
        <w:t>п</w:t>
      </w:r>
      <w:r w:rsidR="001C6819">
        <w:t>ереведя полученный двумерный вектор в координаты сетки, устанавливается новый спрайт земли.</w:t>
      </w:r>
      <w:r w:rsidR="00F72C2C">
        <w:t xml:space="preserve"> Все спрайты, вышедшие за левую границу области видимости, впоследствии удаляются, установив нулевое значение на месте ненужных спрайтов. </w:t>
      </w:r>
    </w:p>
    <w:p w14:paraId="42244D1A" w14:textId="39C1543B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 xml:space="preserve"> cameraLeftPosition = (</w:t>
      </w: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>)Camera.main.ViewportToWorldPoint(Vector3Int.left).x - 3;</w:t>
      </w:r>
    </w:p>
    <w:p w14:paraId="05AEB8E3" w14:textId="77777777" w:rsidR="00FE6A68" w:rsidRPr="00FE6A68" w:rsidRDefault="00FE6A68" w:rsidP="00823508">
      <w:pPr>
        <w:pStyle w:val="aff7"/>
        <w:ind w:left="720"/>
        <w:rPr>
          <w:lang w:val="en-US"/>
        </w:rPr>
      </w:pPr>
    </w:p>
    <w:p w14:paraId="1AF79929" w14:textId="5ACB4236" w:rsidR="00FE6A68" w:rsidRPr="00FE6A68" w:rsidRDefault="00823508" w:rsidP="00823508">
      <w:pPr>
        <w:pStyle w:val="aff7"/>
        <w:ind w:left="720"/>
        <w:rPr>
          <w:lang w:val="en-US"/>
        </w:rPr>
      </w:pPr>
      <w:r>
        <w:rPr>
          <w:lang w:val="en-US"/>
        </w:rPr>
        <w:tab/>
      </w:r>
      <w:r w:rsidR="00FE6A68" w:rsidRPr="00FE6A68">
        <w:rPr>
          <w:lang w:val="en-US"/>
        </w:rPr>
        <w:t>cameraRightPosition = (</w:t>
      </w:r>
      <w:r w:rsidR="00FE6A68" w:rsidRPr="00FE6A68">
        <w:rPr>
          <w:color w:val="0000FF"/>
          <w:lang w:val="en-US"/>
        </w:rPr>
        <w:t>int</w:t>
      </w:r>
      <w:r w:rsidR="00FE6A68" w:rsidRPr="00FE6A68">
        <w:rPr>
          <w:lang w:val="en-US"/>
        </w:rPr>
        <w:t>)Camera.main.ViewportToWorldPoint(Vector3Int.right).x + 2;</w:t>
      </w:r>
    </w:p>
    <w:p w14:paraId="27BB7251" w14:textId="77777777" w:rsidR="00FE6A68" w:rsidRPr="00FE6A68" w:rsidRDefault="00FE6A68" w:rsidP="00823508">
      <w:pPr>
        <w:pStyle w:val="aff7"/>
        <w:ind w:left="720"/>
        <w:rPr>
          <w:lang w:val="en-US"/>
        </w:rPr>
      </w:pPr>
    </w:p>
    <w:p w14:paraId="4AC4DC3F" w14:textId="0075B786" w:rsidR="00FE6A68" w:rsidRPr="00FE6A68" w:rsidRDefault="00FE6A68" w:rsidP="00823508">
      <w:pPr>
        <w:pStyle w:val="aff7"/>
        <w:ind w:left="720"/>
        <w:rPr>
          <w:lang w:val="en-US"/>
        </w:rPr>
      </w:pPr>
    </w:p>
    <w:p w14:paraId="7D4243D6" w14:textId="05A88C6E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color w:val="0000FF"/>
          <w:lang w:val="en-US"/>
        </w:rPr>
        <w:t>for</w:t>
      </w:r>
      <w:r w:rsidRPr="00FE6A68">
        <w:rPr>
          <w:lang w:val="en-US"/>
        </w:rPr>
        <w:t xml:space="preserve"> (</w:t>
      </w:r>
      <w:r w:rsidRPr="00FE6A68">
        <w:rPr>
          <w:color w:val="0000FF"/>
          <w:lang w:val="en-US"/>
        </w:rPr>
        <w:t>int</w:t>
      </w:r>
      <w:r w:rsidRPr="00FE6A68">
        <w:rPr>
          <w:lang w:val="en-US"/>
        </w:rPr>
        <w:t xml:space="preserve"> i = -2; i &lt; cameraTopPosition; i++)</w:t>
      </w:r>
    </w:p>
    <w:p w14:paraId="7231589B" w14:textId="11F6DBB1" w:rsidR="00FE6A68" w:rsidRPr="00FE6A68" w:rsidRDefault="00FE6A68" w:rsidP="00823508">
      <w:pPr>
        <w:pStyle w:val="aff7"/>
        <w:ind w:left="720"/>
        <w:rPr>
          <w:lang w:val="en-US"/>
        </w:rPr>
      </w:pPr>
      <w:r w:rsidRPr="00FE6A68">
        <w:rPr>
          <w:lang w:val="en-US"/>
        </w:rPr>
        <w:t>{</w:t>
      </w:r>
    </w:p>
    <w:p w14:paraId="6A2139DA" w14:textId="170B3120" w:rsidR="00FE6A68" w:rsidRPr="00FE6A68" w:rsidRDefault="00823508" w:rsidP="00823508">
      <w:pPr>
        <w:pStyle w:val="aff7"/>
        <w:ind w:left="720"/>
        <w:rPr>
          <w:lang w:val="en-US"/>
        </w:rPr>
      </w:pPr>
      <w:r>
        <w:rPr>
          <w:lang w:val="en-US"/>
        </w:rPr>
        <w:lastRenderedPageBreak/>
        <w:tab/>
      </w:r>
      <w:r w:rsidR="00FE6A68" w:rsidRPr="00FE6A68">
        <w:rPr>
          <w:lang w:val="en-US"/>
        </w:rPr>
        <w:t>tilemap.SetTile(tilemap.WorldToCell(</w:t>
      </w:r>
      <w:r w:rsidR="00FE6A68" w:rsidRPr="00FE6A68">
        <w:rPr>
          <w:color w:val="0000FF"/>
          <w:lang w:val="en-US"/>
        </w:rPr>
        <w:t>new</w:t>
      </w:r>
      <w:r w:rsidR="00FE6A68" w:rsidRPr="00FE6A68">
        <w:rPr>
          <w:lang w:val="en-US"/>
        </w:rPr>
        <w:t xml:space="preserve"> Vector3Int(cameraLeftPosition, i, 0)), </w:t>
      </w:r>
      <w:r w:rsidR="00FE6A68" w:rsidRPr="00FE6A68">
        <w:rPr>
          <w:color w:val="0000FF"/>
          <w:lang w:val="en-US"/>
        </w:rPr>
        <w:t>null</w:t>
      </w:r>
      <w:r w:rsidR="00FE6A68" w:rsidRPr="00FE6A68">
        <w:rPr>
          <w:lang w:val="en-US"/>
        </w:rPr>
        <w:t>);</w:t>
      </w:r>
    </w:p>
    <w:p w14:paraId="17B550AA" w14:textId="6DC1C066" w:rsidR="00FE6A68" w:rsidRPr="00BD7245" w:rsidRDefault="00FE6A68" w:rsidP="00823508">
      <w:pPr>
        <w:pStyle w:val="aff7"/>
        <w:ind w:left="720"/>
        <w:rPr>
          <w:lang w:val="en-US"/>
        </w:rPr>
      </w:pPr>
      <w:r w:rsidRPr="00BD7245">
        <w:rPr>
          <w:lang w:val="en-US"/>
        </w:rPr>
        <w:t>}</w:t>
      </w:r>
    </w:p>
    <w:p w14:paraId="58436F52" w14:textId="42E17A0F" w:rsidR="00BD7245" w:rsidRDefault="00FE6A68" w:rsidP="00823508">
      <w:pPr>
        <w:pStyle w:val="aff7"/>
        <w:ind w:left="720"/>
        <w:rPr>
          <w:lang w:val="en-US"/>
        </w:rPr>
      </w:pPr>
      <w:r w:rsidRPr="00FE6A68">
        <w:rPr>
          <w:lang w:val="en-US"/>
        </w:rPr>
        <w:t>tilemap.SetTile(tilemap.WorldToCell(</w:t>
      </w:r>
      <w:r w:rsidRPr="00FE6A68">
        <w:rPr>
          <w:color w:val="0000FF"/>
          <w:lang w:val="en-US"/>
        </w:rPr>
        <w:t>new</w:t>
      </w:r>
      <w:r w:rsidRPr="00FE6A68">
        <w:rPr>
          <w:lang w:val="en-US"/>
        </w:rPr>
        <w:t xml:space="preserve"> Vector3Int(cameraRightPosition, -2, 0)), tile);</w:t>
      </w:r>
    </w:p>
    <w:p w14:paraId="75511D44" w14:textId="4B4251C1" w:rsidR="00BD7245" w:rsidRDefault="000235DA" w:rsidP="000772EE">
      <w:r>
        <w:t>Другой вариант</w:t>
      </w:r>
      <w:r w:rsidR="00127202">
        <w:t xml:space="preserve"> сценария бесконечной генерации земли </w:t>
      </w:r>
      <w:r w:rsidR="00777916">
        <w:t>использовал случайные числа</w:t>
      </w:r>
      <w:r w:rsidR="00127202">
        <w:t>, то есть для каждого блока делался выбор: будет ли на его месте установлена земля или ос</w:t>
      </w:r>
      <w:r w:rsidR="007E6DEC">
        <w:t>танется пустое место – «пропасть</w:t>
      </w:r>
      <w:r w:rsidR="00127202">
        <w:t xml:space="preserve">». </w:t>
      </w:r>
      <w:r w:rsidR="00127202" w:rsidRPr="00583783">
        <w:t xml:space="preserve">Однако </w:t>
      </w:r>
      <w:r w:rsidR="00207BB7" w:rsidRPr="00583783">
        <w:t xml:space="preserve">от этого варианта пришлось отказаться в пользу другого </w:t>
      </w:r>
      <w:r w:rsidR="00AA77EB" w:rsidRPr="00583783">
        <w:t xml:space="preserve">метода, </w:t>
      </w:r>
      <w:r w:rsidR="007C1908" w:rsidRPr="00583783">
        <w:t>потому что провалы в земле, которые игр</w:t>
      </w:r>
      <w:r w:rsidR="00640C27">
        <w:t>оку необходимо перепрыгнуть, можно было заменить ловушкой</w:t>
      </w:r>
      <w:r w:rsidR="007C1908" w:rsidRPr="00583783">
        <w:t xml:space="preserve"> </w:t>
      </w:r>
      <w:r w:rsidR="007C1908" w:rsidRPr="00583783">
        <w:rPr>
          <w:lang w:val="en-US"/>
        </w:rPr>
        <w:t>Spikes</w:t>
      </w:r>
      <w:r w:rsidR="007C1908" w:rsidRPr="00583783">
        <w:t>.</w:t>
      </w:r>
      <w:r w:rsidR="00E22864" w:rsidRPr="00583783">
        <w:t xml:space="preserve"> </w:t>
      </w:r>
    </w:p>
    <w:p w14:paraId="4A4746E2" w14:textId="6A8E2A11" w:rsidR="00812438" w:rsidRDefault="00812438" w:rsidP="00812438">
      <w:pPr>
        <w:pStyle w:val="21"/>
      </w:pPr>
      <w:bookmarkStart w:id="12" w:name="_Toc134463245"/>
      <w:r>
        <w:t>Система здоровья и неуязвимости</w:t>
      </w:r>
      <w:bookmarkEnd w:id="12"/>
    </w:p>
    <w:p w14:paraId="62EB6066" w14:textId="33A3F7CD" w:rsidR="008F0B63" w:rsidRDefault="00B7081B" w:rsidP="000772EE">
      <w:r>
        <w:t xml:space="preserve">Базовый </w:t>
      </w:r>
      <w:r w:rsidR="00CC0E42">
        <w:t xml:space="preserve">абстрактный </w:t>
      </w:r>
      <w:r>
        <w:t xml:space="preserve">класс </w:t>
      </w:r>
      <w:r>
        <w:rPr>
          <w:lang w:val="en-US"/>
        </w:rPr>
        <w:t>Health</w:t>
      </w:r>
      <w:r w:rsidR="00733FE2" w:rsidRPr="00733FE2">
        <w:t>(</w:t>
      </w:r>
      <w:r w:rsidR="00733FE2">
        <w:t xml:space="preserve">здоровье) </w:t>
      </w:r>
      <w:r>
        <w:t xml:space="preserve">ответственен за систему здоровья внутри игры, а сценарии </w:t>
      </w:r>
      <w:r>
        <w:rPr>
          <w:lang w:val="en-US"/>
        </w:rPr>
        <w:t>HealthPlayer</w:t>
      </w:r>
      <w:r w:rsidR="005839AC">
        <w:t>(здоровье игрока)</w:t>
      </w:r>
      <w:r w:rsidRPr="00B7081B">
        <w:t xml:space="preserve"> </w:t>
      </w:r>
      <w:r>
        <w:t xml:space="preserve">и </w:t>
      </w:r>
      <w:r>
        <w:rPr>
          <w:lang w:val="en-US"/>
        </w:rPr>
        <w:t>HealthEnemy</w:t>
      </w:r>
      <w:r w:rsidR="00020D20">
        <w:t>(здоровье противника)</w:t>
      </w:r>
      <w:r w:rsidR="00020D20" w:rsidRPr="00B7081B">
        <w:t xml:space="preserve"> </w:t>
      </w:r>
      <w:r>
        <w:t xml:space="preserve"> наследуются от этого класса для определения того, как будет работать здоровье непосредственно для игрока и его противников.</w:t>
      </w:r>
      <w:r w:rsidR="00346A1E">
        <w:t xml:space="preserve"> Изначальное число жизней, которые определяют сколько ударов может выдержать персонаж перед тем как он будет деактивирован,</w:t>
      </w:r>
      <w:r w:rsidR="0040116C">
        <w:t xml:space="preserve"> задается предварительно либо внутри кода, либо </w:t>
      </w:r>
      <w:r w:rsidR="00FD378D">
        <w:t xml:space="preserve">с помощью изменения полей </w:t>
      </w:r>
      <w:r w:rsidR="0040116C">
        <w:t xml:space="preserve">внутри </w:t>
      </w:r>
      <w:r w:rsidR="0040116C">
        <w:rPr>
          <w:lang w:val="en-US"/>
        </w:rPr>
        <w:t>Unity</w:t>
      </w:r>
      <w:r w:rsidR="0040116C" w:rsidRPr="0040116C">
        <w:t xml:space="preserve"> </w:t>
      </w:r>
      <w:r w:rsidR="0040116C">
        <w:rPr>
          <w:lang w:val="en-US"/>
        </w:rPr>
        <w:t>Editor</w:t>
      </w:r>
      <w:r w:rsidR="00E85A6A">
        <w:t>, которые являются сериализуемыми</w:t>
      </w:r>
      <w:r w:rsidR="0098670F">
        <w:t xml:space="preserve">. Базовый класс объявляет, но не определяет метод </w:t>
      </w:r>
      <w:r w:rsidR="0098670F">
        <w:rPr>
          <w:lang w:val="en-US"/>
        </w:rPr>
        <w:t>TakeDamage</w:t>
      </w:r>
      <w:r w:rsidR="0098670F">
        <w:t xml:space="preserve">(получить урон), так как реакция на получение урона </w:t>
      </w:r>
      <w:r w:rsidR="005D2D14">
        <w:t>у игрока и противника будет разной: например, при смерти игрока должны запускаться сценарии конца игры, в то время как смерть противника приводит к падению бонуса, который поможет при прохождении, и начислению очков игроку.</w:t>
      </w:r>
      <w:r w:rsidR="003369C9">
        <w:t xml:space="preserve"> </w:t>
      </w:r>
      <w:r w:rsidR="00461E8E">
        <w:t>К</w:t>
      </w:r>
      <w:r w:rsidR="00AC7371" w:rsidRPr="00AC7371">
        <w:t xml:space="preserve">ласс </w:t>
      </w:r>
      <w:r w:rsidR="00461E8E">
        <w:rPr>
          <w:lang w:val="en-US"/>
        </w:rPr>
        <w:t>Health</w:t>
      </w:r>
      <w:r w:rsidR="00461E8E" w:rsidRPr="00461E8E">
        <w:t xml:space="preserve"> </w:t>
      </w:r>
      <w:r w:rsidR="00DF15BB">
        <w:t>определяет</w:t>
      </w:r>
      <w:r w:rsidR="00AC7371" w:rsidRPr="00AC7371">
        <w:t xml:space="preserve"> </w:t>
      </w:r>
      <w:r w:rsidR="008F0B63" w:rsidRPr="00AC7371">
        <w:t xml:space="preserve">метод </w:t>
      </w:r>
      <w:r w:rsidR="008F0B63" w:rsidRPr="00AC7371">
        <w:rPr>
          <w:lang w:val="en-US"/>
        </w:rPr>
        <w:t>AddHealth</w:t>
      </w:r>
      <w:r w:rsidR="000F18F2">
        <w:t>(добавить здоровье)</w:t>
      </w:r>
      <w:r w:rsidR="008F0B63">
        <w:t>, который восстанавливает утраченные очки здоровья на заданное значение.</w:t>
      </w:r>
    </w:p>
    <w:p w14:paraId="575FDEC1" w14:textId="21C7AD9F" w:rsidR="00460C59" w:rsidRPr="008C77B5" w:rsidRDefault="00820DD0" w:rsidP="000772EE">
      <w:r>
        <w:t>Неуязвимость персонажа после получения урона реализована</w:t>
      </w:r>
      <w:r w:rsidR="00720FF6">
        <w:t xml:space="preserve"> с помощью </w:t>
      </w:r>
      <w:r w:rsidR="009379F2">
        <w:t xml:space="preserve">сопрограммы, также называемой </w:t>
      </w:r>
      <w:r w:rsidR="009379F2" w:rsidRPr="009379F2">
        <w:rPr>
          <w:lang w:val="en-US"/>
        </w:rPr>
        <w:t>Coroutine</w:t>
      </w:r>
      <w:r w:rsidR="00D21F46" w:rsidRPr="00426F86">
        <w:t>.</w:t>
      </w:r>
      <w:r w:rsidR="00426F86">
        <w:t xml:space="preserve"> </w:t>
      </w:r>
      <w:r w:rsidR="00864E34" w:rsidRPr="009379F2">
        <w:rPr>
          <w:lang w:val="en-US"/>
        </w:rPr>
        <w:t>Coroutine</w:t>
      </w:r>
      <w:r w:rsidR="00864E34">
        <w:t xml:space="preserve"> – это объект </w:t>
      </w:r>
      <w:r w:rsidR="00864E34">
        <w:rPr>
          <w:lang w:val="en-US"/>
        </w:rPr>
        <w:t>Unity</w:t>
      </w:r>
      <w:r w:rsidR="00864E34">
        <w:t>, который позволяе</w:t>
      </w:r>
      <w:r w:rsidR="00864E34" w:rsidRPr="00AB43AD">
        <w:t xml:space="preserve">т </w:t>
      </w:r>
      <w:r w:rsidR="00AB43AD" w:rsidRPr="00AB43AD">
        <w:t>выполнять действия параллельно</w:t>
      </w:r>
      <w:r w:rsidR="00864E34" w:rsidRPr="00AB43AD">
        <w:t>.</w:t>
      </w:r>
      <w:r w:rsidR="00F53B1F" w:rsidRPr="00AB43AD">
        <w:t xml:space="preserve"> Используются сопрограммы в </w:t>
      </w:r>
      <w:r w:rsidR="00F53B1F" w:rsidRPr="00AB43AD">
        <w:rPr>
          <w:lang w:val="en-US"/>
        </w:rPr>
        <w:t>Unity</w:t>
      </w:r>
      <w:r w:rsidR="00F53B1F" w:rsidRPr="00AB43AD">
        <w:t xml:space="preserve"> </w:t>
      </w:r>
      <w:r w:rsidR="00F53B1F">
        <w:t xml:space="preserve">в тех случаях, когда код необходимо выполнить в течение нескольких кадров, а не одного. </w:t>
      </w:r>
      <w:r w:rsidR="00E72067">
        <w:t xml:space="preserve"> Когда внутри сценария запускается функция </w:t>
      </w:r>
      <w:r w:rsidR="00E72067">
        <w:rPr>
          <w:lang w:val="en-US"/>
        </w:rPr>
        <w:t>Start</w:t>
      </w:r>
      <w:r w:rsidR="00E72067" w:rsidRPr="009379F2">
        <w:rPr>
          <w:lang w:val="en-US"/>
        </w:rPr>
        <w:t>Coroutine</w:t>
      </w:r>
      <w:r w:rsidR="00BE36E5">
        <w:t xml:space="preserve">, </w:t>
      </w:r>
      <w:r w:rsidR="00E72067">
        <w:t>создается экземпляр сопрограммы</w:t>
      </w:r>
      <w:r w:rsidR="00765F94">
        <w:t>,</w:t>
      </w:r>
      <w:r w:rsidR="0016336C">
        <w:t xml:space="preserve"> который выполняет некоторые действия до тех пор, пока не доходит до строки </w:t>
      </w:r>
      <w:r w:rsidR="0016336C">
        <w:rPr>
          <w:lang w:val="en-US"/>
        </w:rPr>
        <w:t>yield</w:t>
      </w:r>
      <w:r w:rsidR="0016336C" w:rsidRPr="0016336C">
        <w:t xml:space="preserve"> </w:t>
      </w:r>
      <w:r w:rsidR="0016336C">
        <w:rPr>
          <w:lang w:val="en-US"/>
        </w:rPr>
        <w:t>return</w:t>
      </w:r>
      <w:r w:rsidR="00980EF7">
        <w:t xml:space="preserve">, в которой возвращается </w:t>
      </w:r>
      <w:r w:rsidR="00980EF7">
        <w:rPr>
          <w:lang w:val="en-US"/>
        </w:rPr>
        <w:t>IEnumerator</w:t>
      </w:r>
      <w:r w:rsidR="00980EF7">
        <w:t>.</w:t>
      </w:r>
      <w:r w:rsidR="000F3383">
        <w:t xml:space="preserve"> </w:t>
      </w:r>
      <w:r w:rsidR="00301ADF">
        <w:t>В основном</w:t>
      </w:r>
      <w:r w:rsidR="000F3383">
        <w:t xml:space="preserve">, возвращается объект, который отсчитывает время ожидания </w:t>
      </w:r>
      <w:r w:rsidR="00944505">
        <w:t>для выполнения остальной части к</w:t>
      </w:r>
      <w:r w:rsidR="000F3383">
        <w:t xml:space="preserve">ода после </w:t>
      </w:r>
      <w:r w:rsidR="003E038E">
        <w:t xml:space="preserve">операторов </w:t>
      </w:r>
      <w:r w:rsidR="000F3383">
        <w:rPr>
          <w:lang w:val="en-US"/>
        </w:rPr>
        <w:t>yield</w:t>
      </w:r>
      <w:r w:rsidR="000F3383" w:rsidRPr="000F3383">
        <w:t xml:space="preserve"> </w:t>
      </w:r>
      <w:r w:rsidR="000F3383">
        <w:rPr>
          <w:lang w:val="en-US"/>
        </w:rPr>
        <w:t>return</w:t>
      </w:r>
      <w:r w:rsidR="00460C59">
        <w:t>, например</w:t>
      </w:r>
      <w:r w:rsidR="00F2376A">
        <w:t>:</w:t>
      </w:r>
    </w:p>
    <w:p w14:paraId="504C47B1" w14:textId="2B602B9B" w:rsidR="00F2376A" w:rsidRPr="00F2376A" w:rsidRDefault="0084287A" w:rsidP="0084287A">
      <w:pPr>
        <w:pStyle w:val="aff7"/>
      </w:pPr>
      <w:r>
        <w:lastRenderedPageBreak/>
        <w:tab/>
      </w:r>
      <w:r w:rsidR="00460C59" w:rsidRPr="00460C59">
        <w:rPr>
          <w:color w:val="0000FF"/>
          <w:lang w:val="en-US"/>
        </w:rPr>
        <w:t>yield</w:t>
      </w:r>
      <w:r w:rsidR="00460C59" w:rsidRPr="00F2376A">
        <w:t xml:space="preserve"> </w:t>
      </w:r>
      <w:r w:rsidR="00460C59" w:rsidRPr="00460C59">
        <w:rPr>
          <w:color w:val="0000FF"/>
          <w:lang w:val="en-US"/>
        </w:rPr>
        <w:t>return</w:t>
      </w:r>
      <w:r w:rsidR="00460C59" w:rsidRPr="00F2376A">
        <w:t xml:space="preserve"> </w:t>
      </w:r>
      <w:r w:rsidR="00460C59" w:rsidRPr="00460C59">
        <w:rPr>
          <w:color w:val="0000FF"/>
          <w:lang w:val="en-US"/>
        </w:rPr>
        <w:t>new</w:t>
      </w:r>
      <w:r w:rsidR="00460C59" w:rsidRPr="00F2376A">
        <w:t xml:space="preserve"> </w:t>
      </w:r>
      <w:r w:rsidR="00460C59" w:rsidRPr="00460C59">
        <w:rPr>
          <w:lang w:val="en-US"/>
        </w:rPr>
        <w:t>WaitForSeconds</w:t>
      </w:r>
      <w:r w:rsidR="00460C59" w:rsidRPr="00F2376A">
        <w:t>(</w:t>
      </w:r>
      <w:r w:rsidR="00460C59">
        <w:t>5</w:t>
      </w:r>
      <w:r w:rsidR="00F2376A" w:rsidRPr="00F2376A">
        <w:t>)</w:t>
      </w:r>
      <w:r w:rsidR="00460C59" w:rsidRPr="00F2376A">
        <w:t>;</w:t>
      </w:r>
    </w:p>
    <w:p w14:paraId="6590A1D8" w14:textId="5215E14A" w:rsidR="003369C9" w:rsidRDefault="00D34714" w:rsidP="000772EE">
      <w:r w:rsidRPr="00F2376A">
        <w:t xml:space="preserve"> </w:t>
      </w:r>
      <w:r w:rsidR="006D0CCE">
        <w:t xml:space="preserve">Затем сценарий выполняет остальной код после </w:t>
      </w:r>
      <w:r w:rsidR="006D0CCE">
        <w:rPr>
          <w:lang w:val="en-US"/>
        </w:rPr>
        <w:t>StartCoroutine</w:t>
      </w:r>
      <w:r w:rsidR="0074462B">
        <w:t>. Когда</w:t>
      </w:r>
      <w:r w:rsidR="006D0CCE">
        <w:t xml:space="preserve"> проходит время ожидания для выполнения</w:t>
      </w:r>
      <w:r w:rsidR="00F2376A">
        <w:t xml:space="preserve"> отложенной части программы</w:t>
      </w:r>
      <w:r w:rsidR="0074462B">
        <w:t xml:space="preserve">, управление возвращается к следующей строке после оператора </w:t>
      </w:r>
      <w:r w:rsidR="0074462B">
        <w:rPr>
          <w:lang w:val="en-US"/>
        </w:rPr>
        <w:t>yield</w:t>
      </w:r>
      <w:r w:rsidR="000763E2">
        <w:t>.</w:t>
      </w:r>
      <w:r w:rsidR="004C31D8">
        <w:t xml:space="preserve"> На листинге продемонстрировано, как это было реализовано для создания неуязвимости</w:t>
      </w:r>
      <w:r w:rsidR="006F28D4" w:rsidRPr="006F28D4">
        <w:t xml:space="preserve"> </w:t>
      </w:r>
      <w:r w:rsidR="006F28D4">
        <w:t>в игре</w:t>
      </w:r>
      <w:r w:rsidR="004C31D8">
        <w:t>:</w:t>
      </w:r>
    </w:p>
    <w:p w14:paraId="45E70B8A" w14:textId="19A4BFC6" w:rsidR="001B556C" w:rsidRDefault="001B556C" w:rsidP="005D1A96">
      <w:pPr>
        <w:pStyle w:val="aff7"/>
        <w:ind w:left="720"/>
        <w:rPr>
          <w:color w:val="0000FF"/>
          <w:lang w:val="en-US"/>
        </w:rPr>
      </w:pPr>
      <w:r w:rsidRPr="001B556C">
        <w:rPr>
          <w:lang w:val="en-US"/>
        </w:rPr>
        <w:t>StartCoroutine(Invulnerability());</w:t>
      </w:r>
      <w:r w:rsidRPr="004C31D8">
        <w:rPr>
          <w:color w:val="0000FF"/>
          <w:lang w:val="en-US"/>
        </w:rPr>
        <w:t xml:space="preserve"> </w:t>
      </w:r>
    </w:p>
    <w:p w14:paraId="7C5D92FD" w14:textId="54C93445" w:rsidR="004C31D8" w:rsidRPr="004C31D8" w:rsidRDefault="004C31D8" w:rsidP="005D1A96">
      <w:pPr>
        <w:pStyle w:val="aff7"/>
        <w:ind w:left="720"/>
        <w:rPr>
          <w:lang w:val="en-US"/>
        </w:rPr>
      </w:pPr>
      <w:r w:rsidRPr="004C31D8">
        <w:rPr>
          <w:color w:val="0000FF"/>
          <w:lang w:val="en-US"/>
        </w:rPr>
        <w:t>protected</w:t>
      </w:r>
      <w:r w:rsidRPr="004C31D8">
        <w:rPr>
          <w:lang w:val="en-US"/>
        </w:rPr>
        <w:t xml:space="preserve"> IEnumerator Invulnerability()</w:t>
      </w:r>
    </w:p>
    <w:p w14:paraId="2CDCE641" w14:textId="1459E639" w:rsidR="004C31D8" w:rsidRPr="004C31D8" w:rsidRDefault="004C31D8" w:rsidP="005D1A96">
      <w:pPr>
        <w:pStyle w:val="aff7"/>
        <w:ind w:left="720"/>
        <w:rPr>
          <w:lang w:val="en-US"/>
        </w:rPr>
      </w:pPr>
      <w:r w:rsidRPr="004C31D8">
        <w:rPr>
          <w:lang w:val="en-US"/>
        </w:rPr>
        <w:t>{</w:t>
      </w:r>
    </w:p>
    <w:p w14:paraId="317A0649" w14:textId="06EEE270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 xml:space="preserve">invulnerability= </w:t>
      </w:r>
      <w:r w:rsidRPr="004C31D8">
        <w:rPr>
          <w:color w:val="0000FF"/>
          <w:lang w:val="en-US"/>
        </w:rPr>
        <w:t>true</w:t>
      </w:r>
      <w:r w:rsidRPr="004C31D8">
        <w:rPr>
          <w:lang w:val="en-US"/>
        </w:rPr>
        <w:t>;</w:t>
      </w:r>
    </w:p>
    <w:p w14:paraId="5F82866F" w14:textId="3AA14B2B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color w:val="0000FF"/>
          <w:lang w:val="en-US"/>
        </w:rPr>
        <w:t>for</w:t>
      </w:r>
      <w:r w:rsidRPr="004C31D8">
        <w:rPr>
          <w:lang w:val="en-US"/>
        </w:rPr>
        <w:t>(</w:t>
      </w:r>
      <w:r w:rsidRPr="004C31D8">
        <w:rPr>
          <w:color w:val="0000FF"/>
          <w:lang w:val="en-US"/>
        </w:rPr>
        <w:t>int</w:t>
      </w:r>
      <w:r w:rsidRPr="004C31D8">
        <w:rPr>
          <w:lang w:val="en-US"/>
        </w:rPr>
        <w:t xml:space="preserve"> i = 0;i &lt; numberOfFlashes;i++)</w:t>
      </w:r>
    </w:p>
    <w:p w14:paraId="2D6C4284" w14:textId="60CCFA15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>{</w:t>
      </w:r>
    </w:p>
    <w:p w14:paraId="2D4094E6" w14:textId="15A91B56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lang w:val="en-US"/>
        </w:rPr>
        <w:t xml:space="preserve">spriteRend.color =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Color(1, 0, 0, 0.5f);</w:t>
      </w:r>
    </w:p>
    <w:p w14:paraId="219D1851" w14:textId="712C5133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color w:val="0000FF"/>
          <w:lang w:val="en-US"/>
        </w:rPr>
        <w:t>yield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return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WaitForSeconds(iframeDuration/(numberOfFlashes * 2));</w:t>
      </w:r>
    </w:p>
    <w:p w14:paraId="22BAB052" w14:textId="084A79C7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lang w:val="en-US"/>
        </w:rPr>
        <w:t>spriteRend.color = Color.white;</w:t>
      </w:r>
    </w:p>
    <w:p w14:paraId="6F0B0BE8" w14:textId="4F5C0FAE" w:rsidR="004C31D8" w:rsidRPr="004C31D8" w:rsidRDefault="004C31D8" w:rsidP="005D1A96">
      <w:pPr>
        <w:pStyle w:val="aff7"/>
        <w:ind w:left="1440"/>
        <w:rPr>
          <w:lang w:val="en-US"/>
        </w:rPr>
      </w:pPr>
      <w:r w:rsidRPr="004C31D8">
        <w:rPr>
          <w:color w:val="0000FF"/>
          <w:lang w:val="en-US"/>
        </w:rPr>
        <w:t>yield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return</w:t>
      </w:r>
      <w:r w:rsidRPr="004C31D8">
        <w:rPr>
          <w:lang w:val="en-US"/>
        </w:rPr>
        <w:t xml:space="preserve"> </w:t>
      </w:r>
      <w:r w:rsidRPr="004C31D8">
        <w:rPr>
          <w:color w:val="0000FF"/>
          <w:lang w:val="en-US"/>
        </w:rPr>
        <w:t>new</w:t>
      </w:r>
      <w:r w:rsidRPr="004C31D8">
        <w:rPr>
          <w:lang w:val="en-US"/>
        </w:rPr>
        <w:t xml:space="preserve"> WaitForSeconds(iframeDuration / (numberOfFlashes * 2));</w:t>
      </w:r>
    </w:p>
    <w:p w14:paraId="1ECF389F" w14:textId="4E8E2808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>}</w:t>
      </w:r>
    </w:p>
    <w:p w14:paraId="0EBC00BC" w14:textId="7C5FC1A3" w:rsidR="004C31D8" w:rsidRPr="004C31D8" w:rsidRDefault="004C31D8" w:rsidP="005D1A96">
      <w:pPr>
        <w:pStyle w:val="aff7"/>
        <w:ind w:left="916"/>
        <w:rPr>
          <w:lang w:val="en-US"/>
        </w:rPr>
      </w:pPr>
      <w:r w:rsidRPr="004C31D8">
        <w:rPr>
          <w:lang w:val="en-US"/>
        </w:rPr>
        <w:t xml:space="preserve">invulnerability = </w:t>
      </w:r>
      <w:r w:rsidRPr="004C31D8">
        <w:rPr>
          <w:color w:val="0000FF"/>
          <w:lang w:val="en-US"/>
        </w:rPr>
        <w:t>false</w:t>
      </w:r>
      <w:r w:rsidRPr="004C31D8">
        <w:rPr>
          <w:lang w:val="en-US"/>
        </w:rPr>
        <w:t>;</w:t>
      </w:r>
    </w:p>
    <w:p w14:paraId="526C7DEF" w14:textId="324D5646" w:rsidR="004C31D8" w:rsidRPr="00DC2E99" w:rsidRDefault="004C31D8" w:rsidP="005D1A96">
      <w:pPr>
        <w:pStyle w:val="aff7"/>
        <w:ind w:left="720"/>
        <w:rPr>
          <w:lang w:val="en-US"/>
        </w:rPr>
      </w:pPr>
      <w:r w:rsidRPr="00DC2E99">
        <w:rPr>
          <w:lang w:val="en-US"/>
        </w:rPr>
        <w:t>}</w:t>
      </w:r>
    </w:p>
    <w:p w14:paraId="3544023B" w14:textId="17C3B862" w:rsidR="000532B1" w:rsidRDefault="006702DF" w:rsidP="000772EE">
      <w:r>
        <w:t>Функция</w:t>
      </w:r>
      <w:r w:rsidRPr="005D1A96">
        <w:rPr>
          <w:lang w:val="en-US"/>
        </w:rPr>
        <w:t xml:space="preserve"> </w:t>
      </w:r>
      <w:r w:rsidR="001E35C9" w:rsidRPr="001E35C9">
        <w:rPr>
          <w:lang w:val="en-US"/>
        </w:rPr>
        <w:t>Invulnerability</w:t>
      </w:r>
      <w:r w:rsidR="001E35C9" w:rsidRPr="005D1A96">
        <w:rPr>
          <w:lang w:val="en-US"/>
        </w:rPr>
        <w:t xml:space="preserve"> </w:t>
      </w:r>
      <w:r w:rsidR="001E35C9">
        <w:t>начинается</w:t>
      </w:r>
      <w:r w:rsidR="001E35C9" w:rsidRPr="005D1A96">
        <w:rPr>
          <w:lang w:val="en-US"/>
        </w:rPr>
        <w:t xml:space="preserve"> </w:t>
      </w:r>
      <w:r w:rsidR="001E35C9">
        <w:t>с</w:t>
      </w:r>
      <w:r w:rsidR="001E35C9" w:rsidRPr="005D1A96">
        <w:rPr>
          <w:lang w:val="en-US"/>
        </w:rPr>
        <w:t xml:space="preserve"> </w:t>
      </w:r>
      <w:r w:rsidR="001E35C9">
        <w:t>установления</w:t>
      </w:r>
      <w:r w:rsidR="001E35C9" w:rsidRPr="005D1A96">
        <w:rPr>
          <w:lang w:val="en-US"/>
        </w:rPr>
        <w:t xml:space="preserve"> </w:t>
      </w:r>
      <w:r w:rsidR="001E35C9">
        <w:t>флага</w:t>
      </w:r>
      <w:r w:rsidR="001E35C9" w:rsidRPr="005D1A96">
        <w:rPr>
          <w:lang w:val="en-US"/>
        </w:rPr>
        <w:t xml:space="preserve"> </w:t>
      </w:r>
      <w:r w:rsidR="001E35C9">
        <w:rPr>
          <w:lang w:val="en-US"/>
        </w:rPr>
        <w:t>invulnerability</w:t>
      </w:r>
      <w:r w:rsidR="001E35C9" w:rsidRPr="005D1A96">
        <w:rPr>
          <w:lang w:val="en-US"/>
        </w:rPr>
        <w:t xml:space="preserve"> </w:t>
      </w:r>
      <w:r w:rsidR="008C5F59">
        <w:t>в</w:t>
      </w:r>
      <w:r w:rsidR="008C5F59" w:rsidRPr="005D1A96">
        <w:rPr>
          <w:lang w:val="en-US"/>
        </w:rPr>
        <w:t xml:space="preserve"> </w:t>
      </w:r>
      <w:r w:rsidR="008C5F59">
        <w:t>значение</w:t>
      </w:r>
      <w:r w:rsidR="001E35C9" w:rsidRPr="005D1A96">
        <w:rPr>
          <w:lang w:val="en-US"/>
        </w:rPr>
        <w:t xml:space="preserve"> </w:t>
      </w:r>
      <w:r w:rsidR="001E35C9">
        <w:rPr>
          <w:lang w:val="en-US"/>
        </w:rPr>
        <w:t>true</w:t>
      </w:r>
      <w:r w:rsidR="001E35C9" w:rsidRPr="005D1A96">
        <w:rPr>
          <w:lang w:val="en-US"/>
        </w:rPr>
        <w:t xml:space="preserve">, </w:t>
      </w:r>
      <w:r w:rsidR="001E35C9">
        <w:t>что</w:t>
      </w:r>
      <w:r w:rsidR="001E35C9" w:rsidRPr="005D1A96">
        <w:rPr>
          <w:lang w:val="en-US"/>
        </w:rPr>
        <w:t xml:space="preserve"> </w:t>
      </w:r>
      <w:r w:rsidR="00150F9E">
        <w:t>предотвращает</w:t>
      </w:r>
      <w:r w:rsidR="00150F9E" w:rsidRPr="005D1A96">
        <w:rPr>
          <w:lang w:val="en-US"/>
        </w:rPr>
        <w:t xml:space="preserve"> </w:t>
      </w:r>
      <w:r w:rsidR="00150F9E">
        <w:t>снятие</w:t>
      </w:r>
      <w:r w:rsidR="00150F9E" w:rsidRPr="005D1A96">
        <w:rPr>
          <w:lang w:val="en-US"/>
        </w:rPr>
        <w:t xml:space="preserve"> </w:t>
      </w:r>
      <w:r w:rsidR="00150F9E">
        <w:t>очков</w:t>
      </w:r>
      <w:r w:rsidR="00150F9E" w:rsidRPr="005D1A96">
        <w:rPr>
          <w:lang w:val="en-US"/>
        </w:rPr>
        <w:t xml:space="preserve"> </w:t>
      </w:r>
      <w:r w:rsidR="00150F9E">
        <w:t>здоровья</w:t>
      </w:r>
      <w:r w:rsidR="00150F9E" w:rsidRPr="005D1A96">
        <w:rPr>
          <w:lang w:val="en-US"/>
        </w:rPr>
        <w:t xml:space="preserve"> </w:t>
      </w:r>
      <w:r w:rsidR="00150F9E">
        <w:t>игрока</w:t>
      </w:r>
      <w:r w:rsidR="00150F9E" w:rsidRPr="005D1A96">
        <w:rPr>
          <w:lang w:val="en-US"/>
        </w:rPr>
        <w:t xml:space="preserve"> </w:t>
      </w:r>
      <w:r w:rsidR="00150F9E">
        <w:t>при</w:t>
      </w:r>
      <w:r w:rsidR="00150F9E" w:rsidRPr="005D1A96">
        <w:rPr>
          <w:lang w:val="en-US"/>
        </w:rPr>
        <w:t xml:space="preserve"> </w:t>
      </w:r>
      <w:r w:rsidR="00150F9E">
        <w:t>выполнении</w:t>
      </w:r>
      <w:r w:rsidR="00150F9E" w:rsidRPr="005D1A96">
        <w:rPr>
          <w:lang w:val="en-US"/>
        </w:rPr>
        <w:t xml:space="preserve"> </w:t>
      </w:r>
      <w:r w:rsidR="00150F9E">
        <w:t>функции</w:t>
      </w:r>
      <w:r w:rsidR="00150F9E" w:rsidRPr="005D1A96">
        <w:rPr>
          <w:lang w:val="en-US"/>
        </w:rPr>
        <w:t xml:space="preserve"> </w:t>
      </w:r>
      <w:r w:rsidR="00150F9E">
        <w:rPr>
          <w:lang w:val="en-US"/>
        </w:rPr>
        <w:t>TakeDamage</w:t>
      </w:r>
      <w:r w:rsidR="005D6B7F" w:rsidRPr="005D1A96">
        <w:rPr>
          <w:lang w:val="en-US"/>
        </w:rPr>
        <w:t xml:space="preserve">. </w:t>
      </w:r>
      <w:r w:rsidR="005F688E">
        <w:t>Далее</w:t>
      </w:r>
      <w:r w:rsidR="00570D5D">
        <w:t xml:space="preserve"> запускается цикл, где</w:t>
      </w:r>
      <w:r w:rsidR="005F688E">
        <w:t xml:space="preserve"> в зависимости от количества «вспышек» изменяется цвет изображения игрока с помощью свойства </w:t>
      </w:r>
      <w:r w:rsidR="00AE765F">
        <w:rPr>
          <w:lang w:val="en-US"/>
        </w:rPr>
        <w:t>color</w:t>
      </w:r>
      <w:r w:rsidR="00AE765F" w:rsidRPr="00AE765F">
        <w:t xml:space="preserve"> </w:t>
      </w:r>
      <w:r w:rsidR="00AE765F">
        <w:t xml:space="preserve">компонента </w:t>
      </w:r>
      <w:r w:rsidR="005F688E">
        <w:rPr>
          <w:lang w:val="en-US"/>
        </w:rPr>
        <w:t>SpriteRenderer</w:t>
      </w:r>
      <w:r w:rsidR="00D73EE8">
        <w:t>.</w:t>
      </w:r>
      <w:r w:rsidR="002A3A3A">
        <w:t xml:space="preserve"> </w:t>
      </w:r>
      <w:r w:rsidR="005E606F">
        <w:t xml:space="preserve">Между сменами цветов устанавливается время ожидания, и после выхода из </w:t>
      </w:r>
      <w:r w:rsidR="000F02B7" w:rsidRPr="000F02B7">
        <w:t>цикла</w:t>
      </w:r>
      <w:r w:rsidR="000819FE">
        <w:t xml:space="preserve"> неуязвимость заканчивается.</w:t>
      </w:r>
    </w:p>
    <w:p w14:paraId="76FED181" w14:textId="30A82E09" w:rsidR="00274A18" w:rsidRDefault="00274A18" w:rsidP="00274A18">
      <w:pPr>
        <w:pStyle w:val="21"/>
      </w:pPr>
      <w:bookmarkStart w:id="13" w:name="_Toc134463246"/>
      <w:r>
        <w:t>Реализация рукопашного боя игрового персонажа</w:t>
      </w:r>
      <w:bookmarkEnd w:id="13"/>
    </w:p>
    <w:p w14:paraId="5866CE3D" w14:textId="459F7B83" w:rsidR="00BC588B" w:rsidRDefault="00677612" w:rsidP="000772EE">
      <w:r>
        <w:t>Атака происходит при нажатии Левой кнопки мыши, и если после прошлой атаки прошло заданное количество времени, то начинает проигрываться запись анимации атаки игрока.</w:t>
      </w:r>
      <w:r w:rsidR="00130B40">
        <w:t xml:space="preserve"> В середине кадра в момент удара мечом происходит проверка, находится ли противник в пределах некоторой зоны перед игроком.</w:t>
      </w:r>
      <w:r w:rsidR="00AE24CD">
        <w:t xml:space="preserve"> Для этого перед игроком создается виртуальный прямоугольник, длину и отдаленность</w:t>
      </w:r>
      <w:r w:rsidR="00EC1E1F">
        <w:t xml:space="preserve"> от игрока</w:t>
      </w:r>
      <w:r w:rsidR="00AE24CD">
        <w:t xml:space="preserve"> которого определяется разработчиком предварительно с помощью сериализованных полей </w:t>
      </w:r>
      <w:r w:rsidR="00AE24CD">
        <w:rPr>
          <w:lang w:val="en-US"/>
        </w:rPr>
        <w:t>range</w:t>
      </w:r>
      <w:r w:rsidR="00AE24CD" w:rsidRPr="00AE24CD">
        <w:t xml:space="preserve">  </w:t>
      </w:r>
      <w:r w:rsidR="00D52C07">
        <w:t xml:space="preserve">и </w:t>
      </w:r>
      <w:r w:rsidR="00AE24CD">
        <w:rPr>
          <w:lang w:val="en-US"/>
        </w:rPr>
        <w:t>colliderDistance</w:t>
      </w:r>
      <w:r w:rsidR="00AE24CD">
        <w:t xml:space="preserve"> </w:t>
      </w:r>
      <w:r w:rsidR="00290926">
        <w:t>в</w:t>
      </w:r>
      <w:r w:rsidR="00AE24CD">
        <w:t xml:space="preserve">нутри </w:t>
      </w:r>
      <w:r w:rsidR="00AE24CD">
        <w:rPr>
          <w:lang w:val="en-US"/>
        </w:rPr>
        <w:t>Unity</w:t>
      </w:r>
      <w:r w:rsidR="00AE24CD" w:rsidRPr="00AE24CD">
        <w:t xml:space="preserve"> </w:t>
      </w:r>
      <w:r w:rsidR="00AE24CD">
        <w:rPr>
          <w:lang w:val="en-US"/>
        </w:rPr>
        <w:t>Editor</w:t>
      </w:r>
      <w:r w:rsidR="00290926" w:rsidRPr="00290926">
        <w:t>.</w:t>
      </w:r>
    </w:p>
    <w:p w14:paraId="4E66D2C2" w14:textId="77777777" w:rsidR="00BC588B" w:rsidRPr="00BC588B" w:rsidRDefault="00BC588B" w:rsidP="006643AA">
      <w:pPr>
        <w:pStyle w:val="aff7"/>
        <w:ind w:left="720"/>
        <w:rPr>
          <w:lang w:val="en-US"/>
        </w:rPr>
      </w:pPr>
      <w:r w:rsidRPr="00BC588B">
        <w:rPr>
          <w:color w:val="0000FF"/>
          <w:lang w:val="en-US"/>
        </w:rPr>
        <w:t>private</w:t>
      </w:r>
      <w:r w:rsidRPr="00BC588B">
        <w:rPr>
          <w:lang w:val="en-US"/>
        </w:rPr>
        <w:t xml:space="preserve"> </w:t>
      </w:r>
      <w:r w:rsidRPr="00BC588B">
        <w:rPr>
          <w:color w:val="0000FF"/>
          <w:lang w:val="en-US"/>
        </w:rPr>
        <w:t>bool</w:t>
      </w:r>
      <w:r w:rsidRPr="00BC588B">
        <w:rPr>
          <w:lang w:val="en-US"/>
        </w:rPr>
        <w:t xml:space="preserve"> EnemyInSight()</w:t>
      </w:r>
    </w:p>
    <w:p w14:paraId="59B03065" w14:textId="5FC8F7B4" w:rsidR="00BC588B" w:rsidRPr="00BC588B" w:rsidRDefault="00BC588B" w:rsidP="006643AA">
      <w:pPr>
        <w:pStyle w:val="aff7"/>
        <w:ind w:left="720"/>
        <w:rPr>
          <w:lang w:val="en-US"/>
        </w:rPr>
      </w:pPr>
      <w:r w:rsidRPr="00BC588B">
        <w:rPr>
          <w:lang w:val="en-US"/>
        </w:rPr>
        <w:t>{</w:t>
      </w:r>
    </w:p>
    <w:p w14:paraId="573D7D50" w14:textId="5EEBE662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lastRenderedPageBreak/>
        <w:t>RaycastHit2D hit = Physics2D.BoxCast(boxCollider.bounds.center + transform.right * range*transform.localScale.x * colliderDistance,</w:t>
      </w:r>
    </w:p>
    <w:p w14:paraId="6CFD521B" w14:textId="4AAB9E4A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color w:val="0000FF"/>
          <w:lang w:val="en-US"/>
        </w:rPr>
        <w:t>new</w:t>
      </w:r>
      <w:r w:rsidRPr="00BC588B">
        <w:rPr>
          <w:lang w:val="en-US"/>
        </w:rPr>
        <w:t xml:space="preserve"> Vector3(boxCollider.bounds.size.x * range,boxCollider.bounds.size.y, boxCollider.bounds.size.z)</w:t>
      </w:r>
    </w:p>
    <w:p w14:paraId="4D43D32A" w14:textId="6148E930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t>, 0,Vector2.left,0,EnemyLayer);</w:t>
      </w:r>
    </w:p>
    <w:p w14:paraId="3E08C7C0" w14:textId="77777777" w:rsidR="00BC588B" w:rsidRPr="00BC588B" w:rsidRDefault="00BC588B" w:rsidP="006643AA">
      <w:pPr>
        <w:pStyle w:val="aff7"/>
        <w:ind w:left="916"/>
        <w:rPr>
          <w:lang w:val="en-US"/>
        </w:rPr>
      </w:pPr>
    </w:p>
    <w:p w14:paraId="71E3F441" w14:textId="2A5EF55F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color w:val="0000FF"/>
          <w:lang w:val="en-US"/>
        </w:rPr>
        <w:t>if</w:t>
      </w:r>
      <w:r w:rsidRPr="00BC588B">
        <w:rPr>
          <w:lang w:val="en-US"/>
        </w:rPr>
        <w:t xml:space="preserve"> (hit.collider != </w:t>
      </w:r>
      <w:r w:rsidRPr="00BC588B">
        <w:rPr>
          <w:color w:val="0000FF"/>
          <w:lang w:val="en-US"/>
        </w:rPr>
        <w:t>null</w:t>
      </w:r>
      <w:r w:rsidRPr="00BC588B">
        <w:rPr>
          <w:lang w:val="en-US"/>
        </w:rPr>
        <w:t>){</w:t>
      </w:r>
    </w:p>
    <w:p w14:paraId="511E43D8" w14:textId="3328A215" w:rsidR="00BC588B" w:rsidRPr="00BC588B" w:rsidRDefault="00BC588B" w:rsidP="006643AA">
      <w:pPr>
        <w:pStyle w:val="aff7"/>
        <w:ind w:left="916"/>
        <w:rPr>
          <w:lang w:val="en-US"/>
        </w:rPr>
      </w:pPr>
      <w:r w:rsidRPr="00BC588B">
        <w:rPr>
          <w:lang w:val="en-US"/>
        </w:rPr>
        <w:t>enemyHealth = hit.transform.GetComponent&lt;Health&gt;();</w:t>
      </w:r>
    </w:p>
    <w:p w14:paraId="111D9468" w14:textId="7068F0FD" w:rsidR="00BC588B" w:rsidRDefault="00BC588B" w:rsidP="006643AA">
      <w:pPr>
        <w:pStyle w:val="aff7"/>
        <w:ind w:left="916"/>
      </w:pPr>
      <w:r>
        <w:t>}</w:t>
      </w:r>
    </w:p>
    <w:p w14:paraId="5A7C8577" w14:textId="225BDE4A" w:rsidR="00BC588B" w:rsidRDefault="00BC588B" w:rsidP="006643AA">
      <w:pPr>
        <w:pStyle w:val="aff7"/>
        <w:ind w:left="916"/>
      </w:pPr>
      <w:r>
        <w:rPr>
          <w:color w:val="0000FF"/>
        </w:rPr>
        <w:t>return</w:t>
      </w:r>
      <w:r>
        <w:t xml:space="preserve"> hit.collider!=</w:t>
      </w:r>
      <w:r>
        <w:rPr>
          <w:color w:val="0000FF"/>
        </w:rPr>
        <w:t>null</w:t>
      </w:r>
      <w:r>
        <w:t>;</w:t>
      </w:r>
    </w:p>
    <w:p w14:paraId="622C5FCF" w14:textId="2DEDD9C0" w:rsidR="00BC588B" w:rsidRDefault="00BC588B" w:rsidP="006643AA">
      <w:pPr>
        <w:pStyle w:val="aff7"/>
        <w:ind w:left="720"/>
      </w:pPr>
      <w:r>
        <w:t>}</w:t>
      </w:r>
    </w:p>
    <w:p w14:paraId="48003F5F" w14:textId="305DF720" w:rsidR="00291F94" w:rsidRPr="00712CF4" w:rsidRDefault="00BC588B" w:rsidP="000772EE">
      <w:pPr>
        <w:rPr>
          <w:color w:val="FF0000"/>
        </w:rPr>
      </w:pPr>
      <w:r>
        <w:t xml:space="preserve"> Если во время удара мечом в этом прямоугольнике находился противник, то мы получаем доступ к его </w:t>
      </w:r>
      <w:r w:rsidR="00182F01">
        <w:t>здоровью и наносим ему урон.</w:t>
      </w:r>
      <w:r w:rsidR="009B255B">
        <w:t xml:space="preserve"> Во время создания прототипов и итерирования механики атаки было необходимо было визуальное представление зоны атаки игрока, поэтому была </w:t>
      </w:r>
      <w:r w:rsidR="001E09E8">
        <w:t>применена</w:t>
      </w:r>
      <w:r w:rsidR="009B255B">
        <w:t xml:space="preserve"> функция </w:t>
      </w:r>
      <w:r w:rsidR="009B255B">
        <w:rPr>
          <w:lang w:val="en-US"/>
        </w:rPr>
        <w:t>OnDrawGizmos</w:t>
      </w:r>
      <w:r w:rsidR="001E09E8">
        <w:t>, которая выполнила это требование</w:t>
      </w:r>
      <w:r w:rsidR="009B255B">
        <w:t xml:space="preserve">. </w:t>
      </w:r>
      <w:r w:rsidR="009B255B">
        <w:rPr>
          <w:lang w:val="en-US"/>
        </w:rPr>
        <w:t>Gizmos</w:t>
      </w:r>
      <w:r w:rsidR="009B255B" w:rsidRPr="009B255B">
        <w:t xml:space="preserve"> </w:t>
      </w:r>
      <w:r w:rsidR="009B255B">
        <w:t xml:space="preserve">– это инструмент </w:t>
      </w:r>
      <w:r w:rsidR="009B255B">
        <w:rPr>
          <w:lang w:val="en-US"/>
        </w:rPr>
        <w:t>Unity</w:t>
      </w:r>
      <w:r w:rsidR="009B255B" w:rsidRPr="009B255B">
        <w:t xml:space="preserve"> </w:t>
      </w:r>
      <w:r w:rsidR="009B255B">
        <w:rPr>
          <w:lang w:val="en-US"/>
        </w:rPr>
        <w:t>Editor</w:t>
      </w:r>
      <w:r w:rsidR="009B255B">
        <w:t xml:space="preserve">, предоставляющий возможность разработчику визуализировать компоненты объекта, такие как </w:t>
      </w:r>
      <w:r w:rsidR="009B255B">
        <w:rPr>
          <w:lang w:val="en-US"/>
        </w:rPr>
        <w:t>BoxCollider</w:t>
      </w:r>
      <w:r w:rsidR="009B255B" w:rsidRPr="009B255B">
        <w:t>2</w:t>
      </w:r>
      <w:r w:rsidR="009B255B">
        <w:rPr>
          <w:lang w:val="en-US"/>
        </w:rPr>
        <w:t>D</w:t>
      </w:r>
      <w:r w:rsidR="009B255B">
        <w:t>, во время запуска игры.</w:t>
      </w:r>
      <w:r w:rsidR="001E09E8">
        <w:t xml:space="preserve"> </w:t>
      </w:r>
      <w:r w:rsidR="003551C7">
        <w:t>Это помогло при определении оптимального расстояния, в пределах которых противник будет получать урон.</w:t>
      </w:r>
      <w:r w:rsidR="008C5F59">
        <w:rPr>
          <w:color w:val="FF0000"/>
        </w:rPr>
        <w:t xml:space="preserve"> </w:t>
      </w:r>
    </w:p>
    <w:p w14:paraId="00ABAB95" w14:textId="1F0D01DC" w:rsidR="00DD7316" w:rsidRDefault="00DD7316" w:rsidP="000772E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E22B53" w14:textId="0981A8F8" w:rsidR="00DD7316" w:rsidRPr="00222095" w:rsidRDefault="00DD7316" w:rsidP="00996EC0">
      <w:pPr>
        <w:pStyle w:val="aff7"/>
        <w:ind w:left="720"/>
        <w:rPr>
          <w:color w:val="000000"/>
          <w:lang w:val="en-US"/>
        </w:rPr>
      </w:pPr>
      <w:r w:rsidRPr="00DD7316">
        <w:rPr>
          <w:lang w:val="en-US"/>
        </w:rPr>
        <w:t>private</w:t>
      </w:r>
      <w:r w:rsidRPr="00222095">
        <w:rPr>
          <w:color w:val="000000"/>
          <w:lang w:val="en-US"/>
        </w:rPr>
        <w:t xml:space="preserve"> </w:t>
      </w:r>
      <w:r w:rsidRPr="00DD7316">
        <w:rPr>
          <w:lang w:val="en-US"/>
        </w:rPr>
        <w:t>void</w:t>
      </w:r>
      <w:r w:rsidRPr="00222095">
        <w:rPr>
          <w:color w:val="000000"/>
          <w:lang w:val="en-US"/>
        </w:rPr>
        <w:t xml:space="preserve"> </w:t>
      </w:r>
      <w:r w:rsidRPr="00DD7316">
        <w:rPr>
          <w:lang w:val="en-US"/>
        </w:rPr>
        <w:t>OnDrawGizmos</w:t>
      </w:r>
      <w:r w:rsidRPr="00222095">
        <w:rPr>
          <w:color w:val="000000"/>
          <w:lang w:val="en-US"/>
        </w:rPr>
        <w:t>()</w:t>
      </w:r>
    </w:p>
    <w:p w14:paraId="03A4F1D7" w14:textId="002CCC3E" w:rsidR="00DD7316" w:rsidRPr="00797D9F" w:rsidRDefault="00DD7316" w:rsidP="00996EC0">
      <w:pPr>
        <w:pStyle w:val="aff7"/>
        <w:ind w:left="720"/>
        <w:rPr>
          <w:color w:val="000000"/>
          <w:lang w:val="en-US"/>
        </w:rPr>
      </w:pPr>
      <w:r w:rsidRPr="00797D9F">
        <w:rPr>
          <w:color w:val="000000"/>
          <w:lang w:val="en-US"/>
        </w:rPr>
        <w:t>{</w:t>
      </w:r>
    </w:p>
    <w:p w14:paraId="69DE6626" w14:textId="563A085C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color w:val="000000"/>
          <w:lang w:val="en-US"/>
        </w:rPr>
        <w:t>Gizmos.color = Color.red;</w:t>
      </w:r>
    </w:p>
    <w:p w14:paraId="14019D9E" w14:textId="26D8D437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color w:val="000000"/>
          <w:lang w:val="en-US"/>
        </w:rPr>
        <w:t>Gizmos.DrawWireCube(boxCollider.bounds.center + transform.right * range * transform.localScale.x* colliderDistance,</w:t>
      </w:r>
    </w:p>
    <w:p w14:paraId="1D0879C3" w14:textId="2950F1C8" w:rsidR="00DD7316" w:rsidRPr="00DD7316" w:rsidRDefault="00DD7316" w:rsidP="00996EC0">
      <w:pPr>
        <w:pStyle w:val="aff7"/>
        <w:ind w:left="916"/>
        <w:rPr>
          <w:color w:val="000000"/>
          <w:lang w:val="en-US"/>
        </w:rPr>
      </w:pPr>
      <w:r w:rsidRPr="00DD7316">
        <w:rPr>
          <w:lang w:val="en-US"/>
        </w:rPr>
        <w:t>new</w:t>
      </w:r>
      <w:r w:rsidRPr="00DD7316">
        <w:rPr>
          <w:color w:val="000000"/>
          <w:lang w:val="en-US"/>
        </w:rPr>
        <w:t xml:space="preserve"> Vector3(boxCollider.bounds.size.x * range, boxCollider.bounds.size.y, boxCollider.bounds.size.z)</w:t>
      </w:r>
    </w:p>
    <w:p w14:paraId="6933ECA1" w14:textId="461BE65B" w:rsidR="00DD7316" w:rsidRDefault="00DD7316" w:rsidP="00996EC0">
      <w:pPr>
        <w:pStyle w:val="aff7"/>
        <w:ind w:left="916"/>
        <w:rPr>
          <w:color w:val="000000"/>
        </w:rPr>
      </w:pPr>
      <w:r>
        <w:rPr>
          <w:color w:val="000000"/>
        </w:rPr>
        <w:t>);</w:t>
      </w:r>
    </w:p>
    <w:p w14:paraId="05509119" w14:textId="30F7EAAC" w:rsidR="00DD7316" w:rsidRDefault="00DD7316" w:rsidP="00996EC0">
      <w:pPr>
        <w:pStyle w:val="aff7"/>
        <w:ind w:left="720"/>
        <w:rPr>
          <w:color w:val="000000"/>
        </w:rPr>
      </w:pPr>
      <w:r>
        <w:rPr>
          <w:color w:val="000000"/>
        </w:rPr>
        <w:t>}</w:t>
      </w:r>
    </w:p>
    <w:p w14:paraId="31F294D7" w14:textId="77777777" w:rsidR="00274A18" w:rsidRPr="00DD7316" w:rsidRDefault="00274A18" w:rsidP="00996EC0">
      <w:pPr>
        <w:pStyle w:val="aff7"/>
        <w:ind w:left="720"/>
      </w:pPr>
    </w:p>
    <w:p w14:paraId="7D19CDDD" w14:textId="37759215" w:rsidR="00274A18" w:rsidRDefault="00274A18" w:rsidP="00274A18">
      <w:pPr>
        <w:pStyle w:val="21"/>
      </w:pPr>
      <w:bookmarkStart w:id="14" w:name="_Toc134463247"/>
      <w:r>
        <w:t>Программная реализация препятствий и противников</w:t>
      </w:r>
      <w:bookmarkEnd w:id="14"/>
    </w:p>
    <w:p w14:paraId="747FAFF9" w14:textId="2563B4BF" w:rsidR="000532B1" w:rsidRDefault="00BE1FC2" w:rsidP="000772EE">
      <w:r>
        <w:t xml:space="preserve">Нанесение урона игроку посредством препятствий реализовано с помощью сценария </w:t>
      </w:r>
      <w:r>
        <w:rPr>
          <w:lang w:val="en-US"/>
        </w:rPr>
        <w:t>EnemyDamage</w:t>
      </w:r>
      <w:r w:rsidRPr="00BE1FC2">
        <w:t>(</w:t>
      </w:r>
      <w:r>
        <w:t>урон противника)</w:t>
      </w:r>
      <w:r w:rsidR="00774267">
        <w:t>.</w:t>
      </w:r>
      <w:r w:rsidR="00441C6B">
        <w:t xml:space="preserve"> Базовый класс сценариев </w:t>
      </w:r>
      <w:r w:rsidR="00441C6B" w:rsidRPr="00441C6B">
        <w:rPr>
          <w:lang w:val="en-US"/>
        </w:rPr>
        <w:t>MonoBehaviour</w:t>
      </w:r>
      <w:r w:rsidR="00441C6B">
        <w:t xml:space="preserve"> объявляет метод </w:t>
      </w:r>
      <w:r w:rsidR="00441C6B">
        <w:rPr>
          <w:lang w:val="en-US"/>
        </w:rPr>
        <w:t>On</w:t>
      </w:r>
      <w:r w:rsidR="00317A12">
        <w:rPr>
          <w:lang w:val="en-US"/>
        </w:rPr>
        <w:t>Trigger</w:t>
      </w:r>
      <w:r w:rsidR="00441C6B">
        <w:rPr>
          <w:lang w:val="en-US"/>
        </w:rPr>
        <w:t>Enter</w:t>
      </w:r>
      <w:r w:rsidR="008052B1" w:rsidRPr="008052B1">
        <w:t>2</w:t>
      </w:r>
      <w:r w:rsidR="008052B1">
        <w:rPr>
          <w:lang w:val="en-US"/>
        </w:rPr>
        <w:t>D</w:t>
      </w:r>
      <w:r w:rsidR="00441C6B">
        <w:t xml:space="preserve">, который вызывается </w:t>
      </w:r>
      <w:r w:rsidR="00E03E83">
        <w:t>при регистрации любого столк</w:t>
      </w:r>
      <w:r w:rsidR="00441C6B">
        <w:t>новен</w:t>
      </w:r>
      <w:r w:rsidR="00E03E83">
        <w:t xml:space="preserve">ия объекта с другими сущностями, передавая в </w:t>
      </w:r>
      <w:r w:rsidR="00E03E83">
        <w:lastRenderedPageBreak/>
        <w:t>качестве аргумента информацию о столкновении.</w:t>
      </w:r>
      <w:r w:rsidR="00E0273A">
        <w:t xml:space="preserve"> При этом у одного из объектов столкновения должно быть отмечено свойство </w:t>
      </w:r>
      <w:r w:rsidR="00E0273A">
        <w:rPr>
          <w:lang w:val="en-US"/>
        </w:rPr>
        <w:t>IsTrigger</w:t>
      </w:r>
      <w:r w:rsidR="00FC6DF3">
        <w:t xml:space="preserve">(является переключателем) внутри компонента </w:t>
      </w:r>
      <w:r w:rsidR="00FC6DF3">
        <w:rPr>
          <w:lang w:val="en-US"/>
        </w:rPr>
        <w:t>BoxCollider</w:t>
      </w:r>
      <w:r w:rsidR="00FC6DF3" w:rsidRPr="00FC6DF3">
        <w:t>2</w:t>
      </w:r>
      <w:r w:rsidR="00FC6DF3">
        <w:rPr>
          <w:lang w:val="en-US"/>
        </w:rPr>
        <w:t>D</w:t>
      </w:r>
      <w:r w:rsidR="00FC6DF3">
        <w:t>, которое не будет препятствовать прохождению других тел через объект.</w:t>
      </w:r>
      <w:r w:rsidR="00920460">
        <w:t xml:space="preserve"> Регистрация столкновений будет </w:t>
      </w:r>
      <w:r w:rsidR="00C56906">
        <w:t>прои</w:t>
      </w:r>
      <w:r w:rsidR="00464EC4">
        <w:t>с</w:t>
      </w:r>
      <w:r w:rsidR="00C56906">
        <w:t>ходить</w:t>
      </w:r>
      <w:r w:rsidR="00920460">
        <w:t xml:space="preserve"> как и раньше</w:t>
      </w:r>
      <w:r w:rsidR="007A431D">
        <w:t>.</w:t>
      </w:r>
      <w:r w:rsidR="00C56906">
        <w:t xml:space="preserve"> </w:t>
      </w:r>
    </w:p>
    <w:p w14:paraId="108C6AB8" w14:textId="4D6533EF" w:rsidR="00EE7C94" w:rsidRDefault="00EE7C94" w:rsidP="000772EE">
      <w:r>
        <w:t xml:space="preserve">Внутри функции </w:t>
      </w:r>
      <w:r>
        <w:rPr>
          <w:lang w:val="en-US"/>
        </w:rPr>
        <w:t>OnTriggerEnter</w:t>
      </w:r>
      <w:r w:rsidRPr="00EE7C94">
        <w:t>2</w:t>
      </w:r>
      <w:r>
        <w:rPr>
          <w:lang w:val="en-US"/>
        </w:rPr>
        <w:t>D</w:t>
      </w:r>
      <w:r>
        <w:t xml:space="preserve">, которая была определена в сценарии </w:t>
      </w:r>
      <w:r>
        <w:rPr>
          <w:lang w:val="en-US"/>
        </w:rPr>
        <w:t>EnemyDamage</w:t>
      </w:r>
      <w:r>
        <w:t>, происходит проверка тега объекта столкновения:</w:t>
      </w:r>
      <w:r w:rsidR="00F33B79">
        <w:t xml:space="preserve"> если тег име</w:t>
      </w:r>
      <w:r>
        <w:t xml:space="preserve">ет значение </w:t>
      </w:r>
      <w:r>
        <w:rPr>
          <w:lang w:val="en-US"/>
        </w:rPr>
        <w:t>Player</w:t>
      </w:r>
      <w:r w:rsidRPr="00EE7C94">
        <w:t>(</w:t>
      </w:r>
      <w:r>
        <w:t>Игрок), то персонажу наносится некоторый урон</w:t>
      </w:r>
      <w:r w:rsidR="00FA6E30">
        <w:t>.</w:t>
      </w:r>
      <w:r w:rsidR="00347BB3">
        <w:t xml:space="preserve"> </w:t>
      </w:r>
      <w:r w:rsidR="002E0E8B">
        <w:t xml:space="preserve">Ловушка </w:t>
      </w:r>
      <w:r w:rsidR="002E0E8B">
        <w:rPr>
          <w:lang w:val="en-US"/>
        </w:rPr>
        <w:t>Spikes</w:t>
      </w:r>
      <w:r w:rsidR="002E0E8B">
        <w:t xml:space="preserve"> наносит урон игроку именно таким образом, п</w:t>
      </w:r>
      <w:r w:rsidR="00347BB3">
        <w:t xml:space="preserve">ри этом функция </w:t>
      </w:r>
      <w:r w:rsidR="002E0E8B">
        <w:rPr>
          <w:lang w:val="en-US"/>
        </w:rPr>
        <w:t>OnTriggerEnter</w:t>
      </w:r>
      <w:r w:rsidR="002E0E8B" w:rsidRPr="002E0E8B">
        <w:t>2</w:t>
      </w:r>
      <w:r w:rsidR="002E0E8B">
        <w:rPr>
          <w:lang w:val="en-US"/>
        </w:rPr>
        <w:t>D</w:t>
      </w:r>
      <w:r w:rsidR="002E0E8B" w:rsidRPr="002E0E8B">
        <w:t xml:space="preserve"> </w:t>
      </w:r>
      <w:r w:rsidR="00347BB3">
        <w:t>вызывается только в случае вхождения в ловушку, то есть пока игрок передвигается внутри ловушки и при выходе из нее урон нано</w:t>
      </w:r>
      <w:r w:rsidR="00B80B60">
        <w:t>с</w:t>
      </w:r>
      <w:r w:rsidR="00347BB3">
        <w:t>иться не будет.</w:t>
      </w:r>
    </w:p>
    <w:p w14:paraId="3C17ADBA" w14:textId="603FEBAB" w:rsidR="00EE7C94" w:rsidRDefault="004C05DA" w:rsidP="000772EE">
      <w:r>
        <w:t xml:space="preserve">Ловушка </w:t>
      </w:r>
      <w:r w:rsidR="007012E3">
        <w:t xml:space="preserve">со стрелой </w:t>
      </w:r>
      <w:r>
        <w:t xml:space="preserve">состоит из двух частей: </w:t>
      </w:r>
      <w:r w:rsidR="007A6E85">
        <w:t xml:space="preserve">сама ловушка </w:t>
      </w:r>
      <w:r>
        <w:t xml:space="preserve">и </w:t>
      </w:r>
      <w:r w:rsidR="00C57E89">
        <w:t>с</w:t>
      </w:r>
      <w:r w:rsidR="00B240E6">
        <w:t>трела</w:t>
      </w:r>
      <w:r>
        <w:t>.</w:t>
      </w:r>
      <w:r w:rsidR="00C57E89">
        <w:t xml:space="preserve"> К стреле применен сценарий </w:t>
      </w:r>
      <w:r w:rsidR="00C57E89">
        <w:rPr>
          <w:lang w:val="en-US"/>
        </w:rPr>
        <w:t>EnemyProjectile</w:t>
      </w:r>
      <w:r w:rsidR="00C57E89" w:rsidRPr="00C57E89">
        <w:t>(</w:t>
      </w:r>
      <w:r w:rsidR="00C57E89">
        <w:t xml:space="preserve">вражеский снаряд), который наследуется от </w:t>
      </w:r>
      <w:r w:rsidR="00C57E89">
        <w:rPr>
          <w:lang w:val="en-US"/>
        </w:rPr>
        <w:t>EnemyDamage</w:t>
      </w:r>
      <w:r w:rsidR="00C57E89">
        <w:t>, чтобы в последствии наносить урон игроку при попадании.</w:t>
      </w:r>
      <w:r w:rsidR="009E19D4">
        <w:t xml:space="preserve"> Метод </w:t>
      </w:r>
      <w:r w:rsidR="009E19D4">
        <w:rPr>
          <w:lang w:val="en-US"/>
        </w:rPr>
        <w:t>ActivateProjectile</w:t>
      </w:r>
      <w:r w:rsidR="009E19D4">
        <w:t>(активировать снаряд) активирует объект вместе с регистрацией столкновений.</w:t>
      </w:r>
      <w:r w:rsidR="00066306">
        <w:t xml:space="preserve"> В функции событий </w:t>
      </w:r>
      <w:r w:rsidR="00066306">
        <w:rPr>
          <w:lang w:val="en-US"/>
        </w:rPr>
        <w:t>Update</w:t>
      </w:r>
      <w:r w:rsidR="00066306" w:rsidRPr="0070253B">
        <w:t xml:space="preserve"> </w:t>
      </w:r>
      <w:r w:rsidR="00723605">
        <w:t>стреле присваивается скорость</w:t>
      </w:r>
      <w:r w:rsidR="0070253B">
        <w:t xml:space="preserve"> для движения против оси </w:t>
      </w:r>
      <w:r w:rsidR="0070253B">
        <w:rPr>
          <w:lang w:val="en-US"/>
        </w:rPr>
        <w:t>X</w:t>
      </w:r>
      <w:r w:rsidR="007E0A4D">
        <w:t>, а также отсчитывается время после запуска снаряда.</w:t>
      </w:r>
      <w:r w:rsidR="000E64EA">
        <w:t xml:space="preserve"> Если время станет больше некоторой заданной величины, то стрела будет деактивирована. Сделано это для повышения производительности, так как стрела потенциально может продолжать лететь, хотя игрок уже давно ее преодолел.</w:t>
      </w:r>
      <w:r w:rsidR="0078051D">
        <w:t xml:space="preserve"> В случае, если стрела столкнется</w:t>
      </w:r>
      <w:r w:rsidR="00AE545F">
        <w:t xml:space="preserve"> на своем пути с любым объектом, то она деактивируется и передает классу-роди</w:t>
      </w:r>
      <w:r w:rsidR="004019C7">
        <w:t xml:space="preserve">телю информацию об столкновении. </w:t>
      </w:r>
    </w:p>
    <w:p w14:paraId="250DB1C2" w14:textId="58623388" w:rsidR="007A6E85" w:rsidRDefault="007E244F" w:rsidP="000772EE">
      <w:r>
        <w:t>Ловушка не имеет визуального представления в мире игры, она служит как источник выстрела стрелы.</w:t>
      </w:r>
      <w:r w:rsidR="004F430F">
        <w:t xml:space="preserve"> Сразу же после создания </w:t>
      </w:r>
      <w:r w:rsidR="00E47A87">
        <w:t>объекта</w:t>
      </w:r>
      <w:r w:rsidR="004F430F">
        <w:t xml:space="preserve"> в мире игры, она выпускает стрелу через функцию</w:t>
      </w:r>
      <w:r w:rsidR="00E51C37">
        <w:t xml:space="preserve"> </w:t>
      </w:r>
      <w:r w:rsidR="00E51C37">
        <w:rPr>
          <w:lang w:val="en-US"/>
        </w:rPr>
        <w:t>Attack</w:t>
      </w:r>
      <w:r w:rsidR="00E51C37">
        <w:t xml:space="preserve">(атаковать) сценария </w:t>
      </w:r>
      <w:r w:rsidR="00E51C37">
        <w:rPr>
          <w:lang w:val="en-US"/>
        </w:rPr>
        <w:t>ArrowTrap</w:t>
      </w:r>
      <w:r w:rsidR="00E51C37" w:rsidRPr="00E63BFD">
        <w:t>(</w:t>
      </w:r>
      <w:r w:rsidR="00E51C37">
        <w:t>ловушка со стрелой)</w:t>
      </w:r>
      <w:r w:rsidR="00DD1B7C" w:rsidRPr="00DD1B7C">
        <w:t xml:space="preserve">. </w:t>
      </w:r>
      <w:r w:rsidR="00DD1B7C">
        <w:t>Внутри метода</w:t>
      </w:r>
      <w:r w:rsidR="00E63BFD" w:rsidRPr="00E63BFD">
        <w:t xml:space="preserve"> </w:t>
      </w:r>
      <w:r w:rsidR="00E63BFD">
        <w:t>генерируется случайное целое число с помощью</w:t>
      </w:r>
      <w:r w:rsidR="00F951D5">
        <w:t xml:space="preserve"> функции </w:t>
      </w:r>
      <w:r w:rsidR="00F951D5" w:rsidRPr="00F951D5">
        <w:t>Range</w:t>
      </w:r>
      <w:r w:rsidR="00F951D5">
        <w:t xml:space="preserve"> класса</w:t>
      </w:r>
      <w:r w:rsidR="00AF326E" w:rsidRPr="00AF326E">
        <w:t xml:space="preserve"> </w:t>
      </w:r>
      <w:r w:rsidR="00F951D5">
        <w:rPr>
          <w:lang w:val="en-US"/>
        </w:rPr>
        <w:t>Random</w:t>
      </w:r>
      <w:r w:rsidR="00AF326E" w:rsidRPr="00AF326E">
        <w:t xml:space="preserve">, </w:t>
      </w:r>
      <w:r w:rsidR="00421007">
        <w:t xml:space="preserve">которое </w:t>
      </w:r>
      <w:r w:rsidR="00BD7245">
        <w:t>определяет, на какой высоте полетит стрела</w:t>
      </w:r>
      <w:r w:rsidR="00F26587">
        <w:t>.</w:t>
      </w:r>
      <w:r w:rsidR="007A79AE">
        <w:t xml:space="preserve"> В конце мы обращаемся к методу </w:t>
      </w:r>
      <w:r w:rsidR="007A79AE">
        <w:rPr>
          <w:lang w:val="en-US"/>
        </w:rPr>
        <w:t>ActivateProjectile</w:t>
      </w:r>
      <w:r w:rsidR="007A79AE">
        <w:t xml:space="preserve"> объекта стрелы для выпуска снаряда.</w:t>
      </w:r>
    </w:p>
    <w:p w14:paraId="79190796" w14:textId="77777777" w:rsidR="0054037E" w:rsidRPr="0054037E" w:rsidRDefault="0054037E" w:rsidP="007B3D63">
      <w:pPr>
        <w:pStyle w:val="aff7"/>
        <w:ind w:left="720"/>
        <w:rPr>
          <w:color w:val="000000"/>
          <w:lang w:val="en-US"/>
        </w:rPr>
      </w:pPr>
      <w:r w:rsidRPr="0054037E">
        <w:rPr>
          <w:lang w:val="en-US"/>
        </w:rPr>
        <w:t>private</w:t>
      </w:r>
      <w:r w:rsidRPr="0054037E">
        <w:rPr>
          <w:color w:val="000000"/>
          <w:lang w:val="en-US"/>
        </w:rPr>
        <w:t xml:space="preserve"> </w:t>
      </w:r>
      <w:r w:rsidRPr="0054037E">
        <w:rPr>
          <w:lang w:val="en-US"/>
        </w:rPr>
        <w:t>void</w:t>
      </w:r>
      <w:r w:rsidRPr="0054037E">
        <w:rPr>
          <w:color w:val="000000"/>
          <w:lang w:val="en-US"/>
        </w:rPr>
        <w:t xml:space="preserve"> Attack()</w:t>
      </w:r>
    </w:p>
    <w:p w14:paraId="36E71637" w14:textId="27163ED0" w:rsidR="0054037E" w:rsidRPr="0054037E" w:rsidRDefault="0054037E" w:rsidP="007B3D63">
      <w:pPr>
        <w:pStyle w:val="aff7"/>
        <w:ind w:left="720"/>
        <w:rPr>
          <w:color w:val="000000"/>
          <w:lang w:val="en-US"/>
        </w:rPr>
      </w:pPr>
      <w:r w:rsidRPr="0054037E">
        <w:rPr>
          <w:color w:val="000000"/>
          <w:lang w:val="en-US"/>
        </w:rPr>
        <w:t>{</w:t>
      </w:r>
    </w:p>
    <w:p w14:paraId="5A4C1FE5" w14:textId="2C9D6CBC" w:rsidR="0054037E" w:rsidRPr="0054037E" w:rsidRDefault="0054037E" w:rsidP="007B3D63">
      <w:pPr>
        <w:pStyle w:val="aff7"/>
        <w:ind w:left="916"/>
        <w:rPr>
          <w:color w:val="000000"/>
          <w:lang w:val="en-US"/>
        </w:rPr>
      </w:pPr>
      <w:r w:rsidRPr="0054037E">
        <w:rPr>
          <w:lang w:val="en-US"/>
        </w:rPr>
        <w:t>int</w:t>
      </w:r>
      <w:r w:rsidRPr="0054037E">
        <w:rPr>
          <w:color w:val="000000"/>
          <w:lang w:val="en-US"/>
        </w:rPr>
        <w:t xml:space="preserve"> random = Mathf.RoundToInt(Random.Range(2f, 3f));</w:t>
      </w:r>
    </w:p>
    <w:p w14:paraId="35708988" w14:textId="4085EF00" w:rsidR="0054037E" w:rsidRPr="0054037E" w:rsidRDefault="0054037E" w:rsidP="007B3D63">
      <w:pPr>
        <w:pStyle w:val="aff7"/>
        <w:ind w:left="916"/>
        <w:rPr>
          <w:color w:val="000000"/>
          <w:lang w:val="en-US"/>
        </w:rPr>
      </w:pPr>
      <w:r w:rsidRPr="0054037E">
        <w:rPr>
          <w:color w:val="000000"/>
          <w:lang w:val="en-US"/>
        </w:rPr>
        <w:t>arrow.transform.position =</w:t>
      </w:r>
      <w:r w:rsidRPr="0054037E">
        <w:rPr>
          <w:lang w:val="en-US"/>
        </w:rPr>
        <w:t>new</w:t>
      </w:r>
      <w:r w:rsidRPr="0054037E">
        <w:rPr>
          <w:color w:val="000000"/>
          <w:lang w:val="en-US"/>
        </w:rPr>
        <w:t xml:space="preserve"> Vector2(Camera.main.ViewportToWorldPoint(Vector3Int.right).x + 3, random);</w:t>
      </w:r>
    </w:p>
    <w:p w14:paraId="3958EB1E" w14:textId="618E960D" w:rsidR="0054037E" w:rsidRPr="007C0AA7" w:rsidRDefault="0054037E" w:rsidP="007B3D63">
      <w:pPr>
        <w:pStyle w:val="aff7"/>
        <w:ind w:left="916"/>
        <w:rPr>
          <w:color w:val="000000"/>
          <w:lang w:val="en-US"/>
        </w:rPr>
      </w:pPr>
      <w:r w:rsidRPr="007C0AA7">
        <w:rPr>
          <w:color w:val="000000"/>
          <w:lang w:val="en-US"/>
        </w:rPr>
        <w:t>arrow.GetComponent&lt;EnemyProjectile&gt;().ActivateProjectile();</w:t>
      </w:r>
    </w:p>
    <w:p w14:paraId="2653AF06" w14:textId="2F3BCF81" w:rsidR="0054037E" w:rsidRPr="007C0AA7" w:rsidRDefault="0054037E" w:rsidP="007B3D63">
      <w:pPr>
        <w:pStyle w:val="aff7"/>
        <w:ind w:left="720"/>
        <w:rPr>
          <w:lang w:val="en-US"/>
        </w:rPr>
      </w:pPr>
      <w:r w:rsidRPr="007C0AA7">
        <w:rPr>
          <w:color w:val="000000"/>
          <w:lang w:val="en-US"/>
        </w:rPr>
        <w:t>}</w:t>
      </w:r>
    </w:p>
    <w:p w14:paraId="54616191" w14:textId="6AE76144" w:rsidR="008B5ACF" w:rsidRDefault="00155B83" w:rsidP="000772EE">
      <w:r>
        <w:lastRenderedPageBreak/>
        <w:t>Противники</w:t>
      </w:r>
      <w:r w:rsidRPr="007C0AA7">
        <w:rPr>
          <w:lang w:val="en-US"/>
        </w:rPr>
        <w:t xml:space="preserve"> </w:t>
      </w:r>
      <w:r>
        <w:t>для</w:t>
      </w:r>
      <w:r w:rsidRPr="007C0AA7">
        <w:rPr>
          <w:lang w:val="en-US"/>
        </w:rPr>
        <w:t xml:space="preserve"> </w:t>
      </w:r>
      <w:r>
        <w:t>нанесения</w:t>
      </w:r>
      <w:r w:rsidRPr="007C0AA7">
        <w:rPr>
          <w:lang w:val="en-US"/>
        </w:rPr>
        <w:t xml:space="preserve"> </w:t>
      </w:r>
      <w:r>
        <w:t>урона</w:t>
      </w:r>
      <w:r w:rsidRPr="007C0AA7">
        <w:rPr>
          <w:lang w:val="en-US"/>
        </w:rPr>
        <w:t xml:space="preserve"> </w:t>
      </w:r>
      <w:r>
        <w:t>игроку</w:t>
      </w:r>
      <w:r w:rsidRPr="007C0AA7">
        <w:rPr>
          <w:lang w:val="en-US"/>
        </w:rPr>
        <w:t xml:space="preserve"> </w:t>
      </w:r>
      <w:r>
        <w:t>используют</w:t>
      </w:r>
      <w:r w:rsidRPr="007C0AA7">
        <w:rPr>
          <w:lang w:val="en-US"/>
        </w:rPr>
        <w:t xml:space="preserve"> </w:t>
      </w:r>
      <w:r>
        <w:t>с</w:t>
      </w:r>
      <w:r w:rsidR="00190513">
        <w:t>ценарий</w:t>
      </w:r>
      <w:r w:rsidR="00190513" w:rsidRPr="007C0AA7">
        <w:rPr>
          <w:lang w:val="en-US"/>
        </w:rPr>
        <w:t xml:space="preserve"> </w:t>
      </w:r>
      <w:r w:rsidR="00190513">
        <w:rPr>
          <w:lang w:val="en-US"/>
        </w:rPr>
        <w:t>MeleeEnemy</w:t>
      </w:r>
      <w:r w:rsidR="00190513" w:rsidRPr="007C0AA7">
        <w:rPr>
          <w:lang w:val="en-US"/>
        </w:rPr>
        <w:t>(</w:t>
      </w:r>
      <w:r w:rsidR="00190513">
        <w:t>рукопашный</w:t>
      </w:r>
      <w:r w:rsidR="00190513" w:rsidRPr="007C0AA7">
        <w:rPr>
          <w:lang w:val="en-US"/>
        </w:rPr>
        <w:t xml:space="preserve"> </w:t>
      </w:r>
      <w:r w:rsidR="00190513">
        <w:t>бой</w:t>
      </w:r>
      <w:r w:rsidR="00190513" w:rsidRPr="007C0AA7">
        <w:rPr>
          <w:lang w:val="en-US"/>
        </w:rPr>
        <w:t xml:space="preserve"> </w:t>
      </w:r>
      <w:r w:rsidR="00190513">
        <w:t>противник</w:t>
      </w:r>
      <w:r w:rsidR="008E13A7">
        <w:t>а</w:t>
      </w:r>
      <w:r w:rsidR="00190513" w:rsidRPr="007C0AA7">
        <w:rPr>
          <w:lang w:val="en-US"/>
        </w:rPr>
        <w:t>)</w:t>
      </w:r>
      <w:r w:rsidRPr="007C0AA7">
        <w:rPr>
          <w:lang w:val="en-US"/>
        </w:rPr>
        <w:t xml:space="preserve">, </w:t>
      </w:r>
      <w:r>
        <w:t>который</w:t>
      </w:r>
      <w:r w:rsidR="00190513" w:rsidRPr="007C0AA7">
        <w:rPr>
          <w:lang w:val="en-US"/>
        </w:rPr>
        <w:t xml:space="preserve"> </w:t>
      </w:r>
      <w:r w:rsidR="00190513">
        <w:t>функционирует</w:t>
      </w:r>
      <w:r w:rsidR="00190513" w:rsidRPr="007C0AA7">
        <w:rPr>
          <w:lang w:val="en-US"/>
        </w:rPr>
        <w:t xml:space="preserve"> </w:t>
      </w:r>
      <w:r w:rsidR="00190513">
        <w:t>схожим</w:t>
      </w:r>
      <w:r w:rsidR="00190513" w:rsidRPr="007C0AA7">
        <w:rPr>
          <w:lang w:val="en-US"/>
        </w:rPr>
        <w:t xml:space="preserve"> </w:t>
      </w:r>
      <w:r w:rsidR="00190513">
        <w:t>образом</w:t>
      </w:r>
      <w:r w:rsidR="00190513" w:rsidRPr="007C0AA7">
        <w:rPr>
          <w:lang w:val="en-US"/>
        </w:rPr>
        <w:t xml:space="preserve">, </w:t>
      </w:r>
      <w:r w:rsidR="00190513">
        <w:t>как</w:t>
      </w:r>
      <w:r w:rsidR="00190513" w:rsidRPr="007C0AA7">
        <w:rPr>
          <w:lang w:val="en-US"/>
        </w:rPr>
        <w:t xml:space="preserve"> </w:t>
      </w:r>
      <w:r w:rsidR="00190513">
        <w:t>и</w:t>
      </w:r>
      <w:r w:rsidR="00190513" w:rsidRPr="007C0AA7">
        <w:rPr>
          <w:lang w:val="en-US"/>
        </w:rPr>
        <w:t xml:space="preserve"> </w:t>
      </w:r>
      <w:r w:rsidR="00190513">
        <w:t>сценарий</w:t>
      </w:r>
      <w:r w:rsidR="00190513" w:rsidRPr="007C0AA7">
        <w:rPr>
          <w:lang w:val="en-US"/>
        </w:rPr>
        <w:t xml:space="preserve"> </w:t>
      </w:r>
      <w:r w:rsidR="00190513">
        <w:t>атаки</w:t>
      </w:r>
      <w:r w:rsidR="00190513" w:rsidRPr="007C0AA7">
        <w:rPr>
          <w:lang w:val="en-US"/>
        </w:rPr>
        <w:t xml:space="preserve"> </w:t>
      </w:r>
      <w:r w:rsidR="00190513">
        <w:t>игрока</w:t>
      </w:r>
      <w:r w:rsidR="00190513" w:rsidRPr="007C0AA7">
        <w:rPr>
          <w:lang w:val="en-US"/>
        </w:rPr>
        <w:t xml:space="preserve">. </w:t>
      </w:r>
      <w:r w:rsidR="00190513">
        <w:t>Вместо нажатия кнопки Левой кнопки мыши, катализатором для начала атаки для противника является вход игрока внутрь виртуального прямоугольника перед противником.</w:t>
      </w:r>
      <w:r w:rsidR="0088187F">
        <w:t xml:space="preserve"> </w:t>
      </w:r>
      <w:r w:rsidR="00CE3820">
        <w:t>То есть противник будет реагировать на появление игрока в «зоне видимости»,</w:t>
      </w:r>
      <w:r w:rsidR="00115B24">
        <w:t xml:space="preserve"> чтобы начать напад</w:t>
      </w:r>
      <w:r w:rsidR="00CE3820">
        <w:t>ение.</w:t>
      </w:r>
    </w:p>
    <w:p w14:paraId="498B5BEC" w14:textId="4EE76425" w:rsidR="008E4BC1" w:rsidRDefault="008E4BC1" w:rsidP="008E4BC1">
      <w:pPr>
        <w:pStyle w:val="21"/>
      </w:pPr>
      <w:bookmarkStart w:id="15" w:name="_Toc134463248"/>
      <w:r>
        <w:t>Создание игровых систем</w:t>
      </w:r>
      <w:bookmarkEnd w:id="15"/>
    </w:p>
    <w:p w14:paraId="210C8332" w14:textId="6A78043A" w:rsidR="00B9067B" w:rsidRDefault="00B9067B" w:rsidP="000772EE">
      <w:r>
        <w:t xml:space="preserve">За управление системой создания новых препятствий перед игроком ответственен объект </w:t>
      </w:r>
      <w:r>
        <w:rPr>
          <w:lang w:val="en-US"/>
        </w:rPr>
        <w:t>SpawnManager</w:t>
      </w:r>
      <w:r w:rsidRPr="00B9067B">
        <w:t>(</w:t>
      </w:r>
      <w:r>
        <w:t>управляющий созданием</w:t>
      </w:r>
      <w:r w:rsidRPr="00B9067B">
        <w:t>)</w:t>
      </w:r>
      <w:r w:rsidR="002B16CD">
        <w:t xml:space="preserve">, который </w:t>
      </w:r>
      <w:r w:rsidR="00B93A26">
        <w:t>является пустым объектом с единственным компонентом,</w:t>
      </w:r>
      <w:r w:rsidR="002B0786">
        <w:t xml:space="preserve"> называющим</w:t>
      </w:r>
      <w:r w:rsidR="00B93A26">
        <w:t>ся идентично.</w:t>
      </w:r>
      <w:r w:rsidR="002B0786">
        <w:t xml:space="preserve"> Функционирует это следующим образом: внутри </w:t>
      </w:r>
      <w:r w:rsidR="002B0786">
        <w:rPr>
          <w:lang w:val="en-US"/>
        </w:rPr>
        <w:t>Update</w:t>
      </w:r>
      <w:r w:rsidR="002B0786">
        <w:t xml:space="preserve"> запускается таймер. Когда время превышает время ожидания, то в игре создается новый случайный объект из списка, который заполнен экземплярами каждого из видов препятствий.</w:t>
      </w:r>
      <w:r w:rsidR="0087303E">
        <w:t xml:space="preserve"> Максимальное количество одновременно существующих в игровом мире</w:t>
      </w:r>
      <w:r w:rsidR="00C10B97">
        <w:t xml:space="preserve"> препятствий</w:t>
      </w:r>
      <w:r w:rsidR="0087303E">
        <w:t xml:space="preserve"> ограничено сверху</w:t>
      </w:r>
      <w:r w:rsidR="00723605">
        <w:t xml:space="preserve"> заданным числом. Затем</w:t>
      </w:r>
      <w:r w:rsidR="00805AF6">
        <w:t xml:space="preserve"> </w:t>
      </w:r>
      <w:r w:rsidR="00BA1EFC">
        <w:t>н</w:t>
      </w:r>
      <w:r w:rsidR="00805AF6">
        <w:t>овая сущность помещается правее крайней границы камеры</w:t>
      </w:r>
      <w:r w:rsidR="007F558F">
        <w:t xml:space="preserve"> на высоте, которая вычисляется в зависимости от вида преграды.</w:t>
      </w:r>
      <w:r w:rsidR="005E3C8C">
        <w:t xml:space="preserve"> Частота появления новых препятствий будет случайной внутри </w:t>
      </w:r>
      <w:r w:rsidR="00332E3E">
        <w:t xml:space="preserve">диапазона, верхняя </w:t>
      </w:r>
      <w:r w:rsidR="00D210F8">
        <w:t>граница которого</w:t>
      </w:r>
      <w:r w:rsidR="00332E3E">
        <w:t xml:space="preserve"> будет уменьшаться на одну сотую от времени, прошедшую со времени последнего кадра игры.</w:t>
      </w:r>
    </w:p>
    <w:p w14:paraId="7ABE677E" w14:textId="1DAC1DF9" w:rsidR="00EE7C94" w:rsidRPr="008D0F74" w:rsidRDefault="003B4DFC" w:rsidP="000772EE">
      <w:pPr>
        <w:rPr>
          <w:lang w:val="ru-BY"/>
        </w:rPr>
      </w:pPr>
      <w:r>
        <w:t xml:space="preserve">Для проигрывания всех звуков был создан специальный объект с компонентом </w:t>
      </w:r>
      <w:r>
        <w:rPr>
          <w:lang w:val="en-US"/>
        </w:rPr>
        <w:t>AudioSource</w:t>
      </w:r>
      <w:r>
        <w:t>. Этот объект</w:t>
      </w:r>
      <w:r w:rsidR="00EF5B67">
        <w:t>,</w:t>
      </w:r>
      <w:r>
        <w:t xml:space="preserve"> под названием </w:t>
      </w:r>
      <w:r>
        <w:rPr>
          <w:lang w:val="en-US"/>
        </w:rPr>
        <w:t>SoundManager</w:t>
      </w:r>
      <w:r w:rsidRPr="003B4DFC">
        <w:t>(</w:t>
      </w:r>
      <w:r>
        <w:t>управляющий звуками), станет источником всех звуков в игре</w:t>
      </w:r>
      <w:r w:rsidR="00BD640E">
        <w:t>.</w:t>
      </w:r>
      <w:r w:rsidR="00044791">
        <w:t xml:space="preserve"> Сценарий </w:t>
      </w:r>
      <w:r w:rsidR="00044791">
        <w:rPr>
          <w:lang w:val="en-US"/>
        </w:rPr>
        <w:t>SoundManager</w:t>
      </w:r>
      <w:r w:rsidR="00044791">
        <w:t xml:space="preserve"> предоставляет </w:t>
      </w:r>
      <w:r w:rsidR="000D5DA3">
        <w:t>публичный метод</w:t>
      </w:r>
      <w:r w:rsidR="00044791">
        <w:t xml:space="preserve"> для воспроизведения звуков</w:t>
      </w:r>
      <w:r w:rsidR="000D5DA3">
        <w:t xml:space="preserve"> – </w:t>
      </w:r>
      <w:r w:rsidR="00044791">
        <w:rPr>
          <w:lang w:val="en-US"/>
        </w:rPr>
        <w:t>PlaySound</w:t>
      </w:r>
      <w:r w:rsidR="00044791">
        <w:t>, принимающий аудиодорожку и тут же ее</w:t>
      </w:r>
      <w:r w:rsidR="00EB1647">
        <w:t xml:space="preserve"> запускающий.</w:t>
      </w:r>
      <w:r>
        <w:t xml:space="preserve"> </w:t>
      </w:r>
      <w:r w:rsidR="00193A89">
        <w:t xml:space="preserve">Объект для управления звуком игры должен быть один, поэтому </w:t>
      </w:r>
      <w:r w:rsidR="00193A89">
        <w:rPr>
          <w:lang w:val="en-US"/>
        </w:rPr>
        <w:t>SoundManager</w:t>
      </w:r>
      <w:r w:rsidR="00193A89">
        <w:t xml:space="preserve"> реализует паттерн </w:t>
      </w:r>
      <w:r w:rsidR="00193A89">
        <w:rPr>
          <w:lang w:val="en-US"/>
        </w:rPr>
        <w:t>Singleton</w:t>
      </w:r>
      <w:r w:rsidR="00193A89" w:rsidRPr="00193A89">
        <w:t xml:space="preserve">. </w:t>
      </w:r>
      <w:r w:rsidR="00355356">
        <w:rPr>
          <w:lang w:val="en-US"/>
        </w:rPr>
        <w:t>Singleton</w:t>
      </w:r>
      <w:r w:rsidR="00355356" w:rsidRPr="00355356">
        <w:t xml:space="preserve"> </w:t>
      </w:r>
      <w:r w:rsidR="00355356">
        <w:t>–</w:t>
      </w:r>
      <w:r w:rsidR="00355356" w:rsidRPr="00355356">
        <w:t xml:space="preserve"> </w:t>
      </w:r>
      <w:r w:rsidR="00355356">
        <w:t>паттерн программирования, при котором существует гарантия того, что будет создан единственный объект класса</w:t>
      </w:r>
      <w:r w:rsidR="0097799D">
        <w:t xml:space="preserve"> и что </w:t>
      </w:r>
      <w:r w:rsidR="007E3D1D">
        <w:t xml:space="preserve">к </w:t>
      </w:r>
      <w:r w:rsidR="00224281">
        <w:t xml:space="preserve">этому </w:t>
      </w:r>
      <w:r w:rsidR="007E3D1D">
        <w:t>экземпляру</w:t>
      </w:r>
      <w:r w:rsidR="0097799D">
        <w:t xml:space="preserve"> будет предоставлен доступ</w:t>
      </w:r>
      <w:r w:rsidR="00355356">
        <w:t xml:space="preserve">. </w:t>
      </w:r>
      <w:r w:rsidR="00E92957">
        <w:t>Воспроизвести звук в других объектах можно следующим образом: сначала мы получаем ссылку на экземпляр источника звука внутри других скриптов</w:t>
      </w:r>
      <w:r w:rsidR="0042258B">
        <w:t>, а з</w:t>
      </w:r>
      <w:r w:rsidR="007240B8">
        <w:t>атем на этом экземпляре</w:t>
      </w:r>
      <w:r w:rsidR="00E67C8E">
        <w:t xml:space="preserve"> вызываются все необходимые звуки</w:t>
      </w:r>
      <w:r w:rsidR="00DA3A5A">
        <w:t>.</w:t>
      </w:r>
      <w:r w:rsidR="008D0F74">
        <w:rPr>
          <w:lang w:val="ru-BY"/>
        </w:rPr>
        <w:t xml:space="preserve"> При этом сам </w:t>
      </w:r>
      <w:r w:rsidR="00FA5967" w:rsidRPr="00FA5967">
        <w:rPr>
          <w:lang w:val="ru-BY"/>
        </w:rPr>
        <w:t xml:space="preserve">SoundManager </w:t>
      </w:r>
      <w:r w:rsidR="008D0F74">
        <w:rPr>
          <w:lang w:val="ru-BY"/>
        </w:rPr>
        <w:t xml:space="preserve">не будет уничтожен после загрузки новой сцены, чтобы все настройки уровня громкости </w:t>
      </w:r>
      <w:r w:rsidR="00964491">
        <w:rPr>
          <w:lang w:val="ru-BY"/>
        </w:rPr>
        <w:t>сохранялись между переходом между игрой и главным меню</w:t>
      </w:r>
      <w:r w:rsidR="008D0F74">
        <w:rPr>
          <w:lang w:val="ru-BY"/>
        </w:rPr>
        <w:t xml:space="preserve">. </w:t>
      </w:r>
    </w:p>
    <w:p w14:paraId="57067473" w14:textId="23683DE8" w:rsidR="008C293F" w:rsidRDefault="008C293F" w:rsidP="000772EE">
      <w:r>
        <w:lastRenderedPageBreak/>
        <w:t xml:space="preserve">Объект </w:t>
      </w:r>
      <w:r>
        <w:rPr>
          <w:lang w:val="en-US"/>
        </w:rPr>
        <w:t>GameManager</w:t>
      </w:r>
      <w:r>
        <w:t>(управляющий игрой) отвечает за конец и перезапуск игры</w:t>
      </w:r>
      <w:r w:rsidR="00FA5967">
        <w:t>, которые</w:t>
      </w:r>
      <w:r w:rsidR="00692028">
        <w:t xml:space="preserve"> происходят после смерти игрока.</w:t>
      </w:r>
      <w:r w:rsidR="00582616">
        <w:t xml:space="preserve"> Фоновая музыка обрывается, а далее происходит отложенный вызов функции, которая показывает экран проигрыша.</w:t>
      </w:r>
      <w:r w:rsidR="00E457B3">
        <w:t xml:space="preserve"> </w:t>
      </w:r>
      <w:r w:rsidR="00A36245">
        <w:t>Отложенный вызов достигнут</w:t>
      </w:r>
      <w:r w:rsidR="00E457B3">
        <w:t xml:space="preserve"> использованием </w:t>
      </w:r>
      <w:r w:rsidR="00EB2C6A">
        <w:t>в</w:t>
      </w:r>
      <w:r w:rsidR="00FE6058">
        <w:t>с</w:t>
      </w:r>
      <w:r w:rsidR="00EB2C6A">
        <w:t xml:space="preserve">троенной </w:t>
      </w:r>
      <w:r w:rsidR="00E457B3">
        <w:t xml:space="preserve">функции </w:t>
      </w:r>
      <w:r w:rsidR="00E457B3">
        <w:rPr>
          <w:lang w:val="en-US"/>
        </w:rPr>
        <w:t>Invoke</w:t>
      </w:r>
      <w:r w:rsidR="00E457B3">
        <w:t>, первым аргументом которой передается строка</w:t>
      </w:r>
      <w:r w:rsidR="008E13A7">
        <w:t xml:space="preserve">, содержащая название </w:t>
      </w:r>
      <w:r w:rsidR="00E457B3">
        <w:t>функции, которую необходимо запустить, а вторым – время ожидания.</w:t>
      </w:r>
      <w:r w:rsidR="00845F78">
        <w:t xml:space="preserve"> </w:t>
      </w:r>
    </w:p>
    <w:p w14:paraId="59CED10A" w14:textId="2FAA1803" w:rsidR="00845F78" w:rsidRPr="00F830F3" w:rsidRDefault="00845F78" w:rsidP="000772EE">
      <w:r>
        <w:t>После этого сцена загружается заново, перед этим сохранив лучший счет, если таковой был достигнут в этом сеансе.</w:t>
      </w:r>
      <w:r w:rsidR="00332BF6">
        <w:t xml:space="preserve"> Все объекты принимают состояние, как в начале игры, что создает зацикленность игрового процесса.</w:t>
      </w:r>
    </w:p>
    <w:p w14:paraId="69A304B5" w14:textId="55A1D9BA" w:rsidR="00DB364D" w:rsidRDefault="00263252" w:rsidP="000772EE">
      <w:pPr>
        <w:rPr>
          <w:color w:val="FF0000"/>
        </w:rPr>
      </w:pPr>
      <w:r>
        <w:t>Для сохранения данных игрока необходим специальный обработчик, который будет способ</w:t>
      </w:r>
      <w:r w:rsidR="00E3128C">
        <w:t>ен</w:t>
      </w:r>
      <w:r>
        <w:t xml:space="preserve"> записывать и считывать информацию из файла, чтобы </w:t>
      </w:r>
      <w:r w:rsidR="00DD277F">
        <w:t>хранить</w:t>
      </w:r>
      <w:r>
        <w:t xml:space="preserve"> лучший счет игрока даже после выключения игры.</w:t>
      </w:r>
      <w:r w:rsidR="000167A1">
        <w:t xml:space="preserve"> В</w:t>
      </w:r>
      <w:r w:rsidR="000167A1" w:rsidRPr="000167A1">
        <w:t xml:space="preserve"> </w:t>
      </w:r>
      <w:r w:rsidR="000167A1">
        <w:t xml:space="preserve">сценарии </w:t>
      </w:r>
      <w:r w:rsidR="000167A1">
        <w:rPr>
          <w:lang w:val="en-US"/>
        </w:rPr>
        <w:t>DataManager</w:t>
      </w:r>
      <w:r w:rsidR="00E638B4">
        <w:t xml:space="preserve"> контейнером для данных служ</w:t>
      </w:r>
      <w:r w:rsidR="00CA06B0">
        <w:t>ит</w:t>
      </w:r>
      <w:r w:rsidR="00A349E9">
        <w:t xml:space="preserve"> объект</w:t>
      </w:r>
      <w:r w:rsidR="000167A1">
        <w:t xml:space="preserve"> внутреннего класса </w:t>
      </w:r>
      <w:r w:rsidR="000167A1">
        <w:rPr>
          <w:lang w:val="en-US"/>
        </w:rPr>
        <w:t>Data</w:t>
      </w:r>
      <w:r w:rsidR="000167A1">
        <w:t xml:space="preserve">, </w:t>
      </w:r>
      <w:r w:rsidR="0030114C">
        <w:t>в полях которого в свою очередь хранится информация</w:t>
      </w:r>
      <w:r w:rsidR="000167A1">
        <w:t>, которую необходимо сохранить, в нашем случае это лучший счет.</w:t>
      </w:r>
      <w:r w:rsidR="00A3775C">
        <w:t xml:space="preserve"> </w:t>
      </w:r>
      <w:r w:rsidR="00B13BF8">
        <w:t>В сценарии также хранится</w:t>
      </w:r>
      <w:r w:rsidR="00A3775C">
        <w:t xml:space="preserve"> путь файла расширения </w:t>
      </w:r>
      <w:r w:rsidR="00A3775C">
        <w:rPr>
          <w:lang w:val="en-US"/>
        </w:rPr>
        <w:t>json</w:t>
      </w:r>
      <w:r w:rsidR="00A349E9">
        <w:t>, в котором</w:t>
      </w:r>
      <w:r w:rsidR="006C3111">
        <w:t xml:space="preserve"> будут находится</w:t>
      </w:r>
      <w:r w:rsidR="00A3775C">
        <w:t xml:space="preserve"> данные игры.</w:t>
      </w:r>
      <w:r w:rsidR="009819F9">
        <w:t xml:space="preserve"> При первом запуске игры лучший счет </w:t>
      </w:r>
      <w:r w:rsidR="00FB5B3D">
        <w:t>равен</w:t>
      </w:r>
      <w:r w:rsidR="009819F9">
        <w:t xml:space="preserve"> нулю.</w:t>
      </w:r>
      <w:r w:rsidR="00CA2A2D">
        <w:t xml:space="preserve"> </w:t>
      </w:r>
      <w:r w:rsidR="00CA2A2D" w:rsidRPr="005738F2">
        <w:t>Для того, чтобы установить новое значение</w:t>
      </w:r>
      <w:r w:rsidR="006D06CB" w:rsidRPr="005738F2">
        <w:t xml:space="preserve"> поля </w:t>
      </w:r>
      <w:r w:rsidR="006D06CB" w:rsidRPr="005738F2">
        <w:rPr>
          <w:lang w:val="en-US"/>
        </w:rPr>
        <w:t>bestScore</w:t>
      </w:r>
      <w:r w:rsidR="00CA2A2D" w:rsidRPr="005738F2">
        <w:t xml:space="preserve"> и получить</w:t>
      </w:r>
      <w:r w:rsidR="006D06CB" w:rsidRPr="005738F2">
        <w:t xml:space="preserve"> </w:t>
      </w:r>
      <w:r w:rsidR="00BB177C" w:rsidRPr="005738F2">
        <w:t xml:space="preserve">текущее состояние </w:t>
      </w:r>
      <w:r w:rsidR="006D06CB" w:rsidRPr="005738F2">
        <w:t>объект</w:t>
      </w:r>
      <w:r w:rsidR="009D7D49" w:rsidRPr="005738F2">
        <w:t>а</w:t>
      </w:r>
      <w:r w:rsidR="00CA2A2D" w:rsidRPr="005738F2">
        <w:t xml:space="preserve"> типа </w:t>
      </w:r>
      <w:r w:rsidR="00CA2A2D" w:rsidRPr="005738F2">
        <w:rPr>
          <w:lang w:val="en-US"/>
        </w:rPr>
        <w:t>Data</w:t>
      </w:r>
      <w:r w:rsidR="00CA2A2D" w:rsidRPr="005738F2">
        <w:t>,</w:t>
      </w:r>
      <w:r w:rsidR="004363ED" w:rsidRPr="005738F2">
        <w:t xml:space="preserve"> существуют соответствующие функции </w:t>
      </w:r>
      <w:r w:rsidR="006D06CB" w:rsidRPr="005738F2">
        <w:rPr>
          <w:lang w:val="en-US"/>
        </w:rPr>
        <w:t>SetBestScore</w:t>
      </w:r>
      <w:r w:rsidR="006D06CB" w:rsidRPr="005738F2">
        <w:t xml:space="preserve"> </w:t>
      </w:r>
      <w:r w:rsidR="004363ED" w:rsidRPr="005738F2">
        <w:t xml:space="preserve">и </w:t>
      </w:r>
      <w:r w:rsidR="004363ED" w:rsidRPr="005738F2">
        <w:rPr>
          <w:lang w:val="en-US"/>
        </w:rPr>
        <w:t>GetGameData</w:t>
      </w:r>
      <w:r w:rsidR="004363ED" w:rsidRPr="005738F2">
        <w:t>.</w:t>
      </w:r>
      <w:r w:rsidR="006C7EE5" w:rsidRPr="005738F2">
        <w:t xml:space="preserve"> </w:t>
      </w:r>
    </w:p>
    <w:p w14:paraId="18279F80" w14:textId="4EE737C5" w:rsidR="00FE2245" w:rsidRDefault="00FE2245" w:rsidP="000772EE">
      <w:r w:rsidRPr="00D62E79">
        <w:t xml:space="preserve">Фукнция </w:t>
      </w:r>
      <w:r w:rsidR="00EA63A8" w:rsidRPr="00D62E79">
        <w:rPr>
          <w:lang w:val="en-US"/>
        </w:rPr>
        <w:t>SetBestScore</w:t>
      </w:r>
      <w:r w:rsidR="00EA63A8" w:rsidRPr="00D62E79">
        <w:t xml:space="preserve"> </w:t>
      </w:r>
      <w:r w:rsidRPr="00D62E79">
        <w:t>получает новый лучший счет</w:t>
      </w:r>
      <w:r w:rsidR="002E7CC5" w:rsidRPr="00D62E79">
        <w:t xml:space="preserve"> и устанавливает поле объекта класса </w:t>
      </w:r>
      <w:r w:rsidR="002E7CC5" w:rsidRPr="00D62E79">
        <w:rPr>
          <w:lang w:val="en-US"/>
        </w:rPr>
        <w:t>Data</w:t>
      </w:r>
      <w:r w:rsidR="002E7CC5" w:rsidRPr="00D62E79">
        <w:t xml:space="preserve"> </w:t>
      </w:r>
      <w:r w:rsidR="002E7CC5" w:rsidRPr="00D62E79">
        <w:rPr>
          <w:lang w:val="en-US"/>
        </w:rPr>
        <w:t>bestScore</w:t>
      </w:r>
      <w:r w:rsidR="002E7CC5" w:rsidRPr="00D62E79">
        <w:t xml:space="preserve"> на новое значение; если объекта еще не существует, то метод его создает.</w:t>
      </w:r>
      <w:r w:rsidR="006D06CB" w:rsidRPr="00D62E79">
        <w:t xml:space="preserve"> </w:t>
      </w:r>
      <w:r w:rsidR="006D06CB" w:rsidRPr="00D62E79">
        <w:rPr>
          <w:lang w:val="en-US"/>
        </w:rPr>
        <w:t>GetGameData</w:t>
      </w:r>
      <w:r w:rsidR="006D06CB" w:rsidRPr="00D62E79">
        <w:t xml:space="preserve"> тоже создает объект для хранения данных, если это не было сделано ранее, и возвращает </w:t>
      </w:r>
      <w:r w:rsidR="00347348" w:rsidRPr="00D62E79">
        <w:t>его.</w:t>
      </w:r>
    </w:p>
    <w:p w14:paraId="063CE559" w14:textId="207A8718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color w:val="0000FF"/>
          <w:lang w:val="en-US"/>
        </w:rPr>
        <w:t>public</w:t>
      </w:r>
      <w:r w:rsidRPr="00D62E79">
        <w:rPr>
          <w:lang w:val="en-US"/>
        </w:rPr>
        <w:t xml:space="preserve"> </w:t>
      </w:r>
      <w:r w:rsidRPr="00D62E79">
        <w:rPr>
          <w:color w:val="0000FF"/>
          <w:lang w:val="en-US"/>
        </w:rPr>
        <w:t>void</w:t>
      </w:r>
      <w:r w:rsidRPr="00D62E79">
        <w:rPr>
          <w:lang w:val="en-US"/>
        </w:rPr>
        <w:t xml:space="preserve"> SetBestScore(</w:t>
      </w:r>
      <w:r w:rsidRPr="00D62E79">
        <w:rPr>
          <w:color w:val="0000FF"/>
          <w:lang w:val="en-US"/>
        </w:rPr>
        <w:t>int</w:t>
      </w:r>
      <w:r w:rsidRPr="00D62E79">
        <w:rPr>
          <w:lang w:val="en-US"/>
        </w:rPr>
        <w:t xml:space="preserve"> bestScore)</w:t>
      </w:r>
    </w:p>
    <w:p w14:paraId="69372A65" w14:textId="6A5D8A09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{</w:t>
      </w:r>
    </w:p>
    <w:p w14:paraId="04626533" w14:textId="6D1FE2DF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color w:val="0000FF"/>
          <w:lang w:val="en-US"/>
        </w:rPr>
        <w:t>if</w:t>
      </w:r>
      <w:r w:rsidRPr="00D62E79">
        <w:rPr>
          <w:lang w:val="en-US"/>
        </w:rPr>
        <w:t xml:space="preserve"> (gameData == </w:t>
      </w:r>
      <w:r w:rsidRPr="00D62E79">
        <w:rPr>
          <w:color w:val="0000FF"/>
          <w:lang w:val="en-US"/>
        </w:rPr>
        <w:t>null</w:t>
      </w:r>
      <w:r w:rsidRPr="00D62E79">
        <w:rPr>
          <w:lang w:val="en-US"/>
        </w:rPr>
        <w:t>)</w:t>
      </w:r>
    </w:p>
    <w:p w14:paraId="4DD0F658" w14:textId="38E54C72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{</w:t>
      </w:r>
    </w:p>
    <w:p w14:paraId="64877D3C" w14:textId="0E167DD4" w:rsidR="00D62E79" w:rsidRPr="00D62E79" w:rsidRDefault="00D62E79" w:rsidP="007D792F">
      <w:pPr>
        <w:pStyle w:val="aff7"/>
        <w:ind w:left="916" w:firstLine="524"/>
        <w:rPr>
          <w:lang w:val="en-US"/>
        </w:rPr>
      </w:pPr>
      <w:r w:rsidRPr="00D62E79">
        <w:rPr>
          <w:lang w:val="en-US"/>
        </w:rPr>
        <w:t xml:space="preserve">gameData = </w:t>
      </w:r>
      <w:r w:rsidRPr="00D62E79">
        <w:rPr>
          <w:color w:val="0000FF"/>
          <w:lang w:val="en-US"/>
        </w:rPr>
        <w:t>new</w:t>
      </w:r>
      <w:r w:rsidRPr="00D62E79">
        <w:rPr>
          <w:lang w:val="en-US"/>
        </w:rPr>
        <w:t xml:space="preserve"> Data();</w:t>
      </w:r>
    </w:p>
    <w:p w14:paraId="3CDC5CE2" w14:textId="6306637D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}</w:t>
      </w:r>
    </w:p>
    <w:p w14:paraId="6CE42E21" w14:textId="77777777" w:rsidR="00D62E79" w:rsidRPr="00D62E79" w:rsidRDefault="00D62E79" w:rsidP="007D792F">
      <w:pPr>
        <w:pStyle w:val="aff7"/>
        <w:ind w:left="916"/>
        <w:rPr>
          <w:lang w:val="en-US"/>
        </w:rPr>
      </w:pPr>
    </w:p>
    <w:p w14:paraId="08CA94A3" w14:textId="2E4557B8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gameData.bestScore = bestScore;</w:t>
      </w:r>
    </w:p>
    <w:p w14:paraId="5EB4F360" w14:textId="1FF36F2C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}</w:t>
      </w:r>
    </w:p>
    <w:p w14:paraId="5EE992A0" w14:textId="77777777" w:rsidR="00D62E79" w:rsidRPr="00D62E79" w:rsidRDefault="00D62E79" w:rsidP="007D792F">
      <w:pPr>
        <w:pStyle w:val="aff7"/>
        <w:ind w:left="720"/>
        <w:rPr>
          <w:lang w:val="en-US"/>
        </w:rPr>
      </w:pPr>
    </w:p>
    <w:p w14:paraId="52B062CC" w14:textId="5EE2E4EA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color w:val="0000FF"/>
          <w:lang w:val="en-US"/>
        </w:rPr>
        <w:t>public</w:t>
      </w:r>
      <w:r w:rsidRPr="00D62E79">
        <w:rPr>
          <w:lang w:val="en-US"/>
        </w:rPr>
        <w:t xml:space="preserve"> Data GetGameData()</w:t>
      </w:r>
    </w:p>
    <w:p w14:paraId="53CB1E86" w14:textId="5FFAD6B9" w:rsidR="00D62E79" w:rsidRPr="00D62E79" w:rsidRDefault="00D62E79" w:rsidP="007D792F">
      <w:pPr>
        <w:pStyle w:val="aff7"/>
        <w:ind w:left="720"/>
        <w:rPr>
          <w:lang w:val="en-US"/>
        </w:rPr>
      </w:pPr>
      <w:r w:rsidRPr="00D62E79">
        <w:rPr>
          <w:lang w:val="en-US"/>
        </w:rPr>
        <w:t>{</w:t>
      </w:r>
    </w:p>
    <w:p w14:paraId="325EE288" w14:textId="27E20247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color w:val="0000FF"/>
          <w:lang w:val="en-US"/>
        </w:rPr>
        <w:t>if</w:t>
      </w:r>
      <w:r w:rsidRPr="00D62E79">
        <w:rPr>
          <w:lang w:val="en-US"/>
        </w:rPr>
        <w:t xml:space="preserve"> (gameData == </w:t>
      </w:r>
      <w:r w:rsidRPr="00D62E79">
        <w:rPr>
          <w:color w:val="0000FF"/>
          <w:lang w:val="en-US"/>
        </w:rPr>
        <w:t>null</w:t>
      </w:r>
      <w:r w:rsidRPr="00D62E79">
        <w:rPr>
          <w:lang w:val="en-US"/>
        </w:rPr>
        <w:t>)</w:t>
      </w:r>
    </w:p>
    <w:p w14:paraId="7D254BCD" w14:textId="3E046E6C" w:rsidR="00D62E79" w:rsidRPr="00D62E79" w:rsidRDefault="00D62E79" w:rsidP="007D792F">
      <w:pPr>
        <w:pStyle w:val="aff7"/>
        <w:ind w:left="916"/>
        <w:rPr>
          <w:lang w:val="en-US"/>
        </w:rPr>
      </w:pPr>
      <w:r w:rsidRPr="00D62E79">
        <w:rPr>
          <w:lang w:val="en-US"/>
        </w:rPr>
        <w:t>{</w:t>
      </w:r>
    </w:p>
    <w:p w14:paraId="1AD9F3DB" w14:textId="3985CF06" w:rsidR="00D62E79" w:rsidRPr="00D62E79" w:rsidRDefault="00D62E79" w:rsidP="007D792F">
      <w:pPr>
        <w:pStyle w:val="aff7"/>
        <w:ind w:left="1440"/>
        <w:rPr>
          <w:lang w:val="en-US"/>
        </w:rPr>
      </w:pPr>
      <w:r w:rsidRPr="00D62E79">
        <w:rPr>
          <w:lang w:val="en-US"/>
        </w:rPr>
        <w:t xml:space="preserve">gameData = </w:t>
      </w:r>
      <w:r w:rsidRPr="00D62E79">
        <w:rPr>
          <w:color w:val="0000FF"/>
          <w:lang w:val="en-US"/>
        </w:rPr>
        <w:t>new</w:t>
      </w:r>
      <w:r w:rsidRPr="00D62E79">
        <w:rPr>
          <w:lang w:val="en-US"/>
        </w:rPr>
        <w:t xml:space="preserve"> Data();</w:t>
      </w:r>
    </w:p>
    <w:p w14:paraId="366CE01E" w14:textId="77777777" w:rsidR="00D62E79" w:rsidRPr="00D62E79" w:rsidRDefault="00D62E79" w:rsidP="007D792F">
      <w:pPr>
        <w:pStyle w:val="aff7"/>
        <w:ind w:left="1440"/>
        <w:rPr>
          <w:lang w:val="en-US"/>
        </w:rPr>
      </w:pPr>
    </w:p>
    <w:p w14:paraId="09DEA449" w14:textId="4ED55319" w:rsidR="00D62E79" w:rsidRPr="00D62E79" w:rsidRDefault="00D62E79" w:rsidP="007D792F">
      <w:pPr>
        <w:pStyle w:val="aff7"/>
        <w:ind w:left="1440"/>
        <w:rPr>
          <w:lang w:val="en-US"/>
        </w:rPr>
      </w:pPr>
      <w:r w:rsidRPr="00D62E79">
        <w:rPr>
          <w:lang w:val="en-US"/>
        </w:rPr>
        <w:t>gameData.bestScore = 0;</w:t>
      </w:r>
    </w:p>
    <w:p w14:paraId="3D513FA3" w14:textId="4916BC3F" w:rsidR="00D62E79" w:rsidRPr="0036450D" w:rsidRDefault="00D62E79" w:rsidP="007D792F">
      <w:pPr>
        <w:pStyle w:val="aff7"/>
        <w:ind w:left="916"/>
        <w:rPr>
          <w:lang w:val="en-US"/>
        </w:rPr>
      </w:pPr>
      <w:r w:rsidRPr="0036450D">
        <w:rPr>
          <w:lang w:val="en-US"/>
        </w:rPr>
        <w:t>}</w:t>
      </w:r>
    </w:p>
    <w:p w14:paraId="7103361D" w14:textId="77777777" w:rsidR="00D62E79" w:rsidRPr="0036450D" w:rsidRDefault="00D62E79" w:rsidP="007D792F">
      <w:pPr>
        <w:pStyle w:val="aff7"/>
        <w:ind w:left="916"/>
        <w:rPr>
          <w:lang w:val="en-US"/>
        </w:rPr>
      </w:pPr>
    </w:p>
    <w:p w14:paraId="233FF7F0" w14:textId="0E75D76A" w:rsidR="00D62E79" w:rsidRPr="0036450D" w:rsidRDefault="00D62E79" w:rsidP="007D792F">
      <w:pPr>
        <w:pStyle w:val="aff7"/>
        <w:ind w:left="916"/>
        <w:rPr>
          <w:lang w:val="en-US"/>
        </w:rPr>
      </w:pPr>
      <w:r w:rsidRPr="0036450D">
        <w:rPr>
          <w:color w:val="0000FF"/>
          <w:lang w:val="en-US"/>
        </w:rPr>
        <w:t>return</w:t>
      </w:r>
      <w:r w:rsidRPr="0036450D">
        <w:rPr>
          <w:lang w:val="en-US"/>
        </w:rPr>
        <w:t xml:space="preserve"> gameData;</w:t>
      </w:r>
    </w:p>
    <w:p w14:paraId="17536832" w14:textId="1E572ED9" w:rsidR="00D62E79" w:rsidRPr="0036450D" w:rsidRDefault="00D62E79" w:rsidP="007D792F">
      <w:pPr>
        <w:pStyle w:val="aff7"/>
        <w:ind w:left="720"/>
        <w:rPr>
          <w:lang w:val="en-US"/>
        </w:rPr>
      </w:pPr>
      <w:r w:rsidRPr="0036450D">
        <w:rPr>
          <w:lang w:val="en-US"/>
        </w:rPr>
        <w:t>}</w:t>
      </w:r>
    </w:p>
    <w:p w14:paraId="2B680861" w14:textId="1C19BCC7" w:rsidR="00263252" w:rsidRDefault="004363ED" w:rsidP="000772EE">
      <w:r w:rsidRPr="0036450D">
        <w:rPr>
          <w:lang w:val="en-US"/>
        </w:rPr>
        <w:t xml:space="preserve"> </w:t>
      </w:r>
      <w:r w:rsidR="0048096B">
        <w:t>М</w:t>
      </w:r>
      <w:r w:rsidR="000855DE">
        <w:t>етоды</w:t>
      </w:r>
      <w:r w:rsidR="000855DE" w:rsidRPr="0036450D">
        <w:rPr>
          <w:lang w:val="en-US"/>
        </w:rPr>
        <w:t xml:space="preserve"> </w:t>
      </w:r>
      <w:r w:rsidR="000855DE">
        <w:rPr>
          <w:lang w:val="en-US"/>
        </w:rPr>
        <w:t>Load</w:t>
      </w:r>
      <w:r w:rsidR="000855DE" w:rsidRPr="0036450D">
        <w:rPr>
          <w:lang w:val="en-US"/>
        </w:rPr>
        <w:t xml:space="preserve"> </w:t>
      </w:r>
      <w:r w:rsidR="000855DE">
        <w:t>и</w:t>
      </w:r>
      <w:r w:rsidR="000855DE" w:rsidRPr="0036450D">
        <w:rPr>
          <w:lang w:val="en-US"/>
        </w:rPr>
        <w:t xml:space="preserve"> </w:t>
      </w:r>
      <w:r w:rsidR="000855DE">
        <w:rPr>
          <w:lang w:val="en-US"/>
        </w:rPr>
        <w:t>S</w:t>
      </w:r>
      <w:r w:rsidR="0007357C">
        <w:rPr>
          <w:lang w:val="en-US"/>
        </w:rPr>
        <w:t>ave</w:t>
      </w:r>
      <w:r w:rsidR="00372187" w:rsidRPr="0036450D">
        <w:rPr>
          <w:lang w:val="en-US"/>
        </w:rPr>
        <w:t xml:space="preserve"> </w:t>
      </w:r>
      <w:r w:rsidR="00372187">
        <w:t>нужны</w:t>
      </w:r>
      <w:r w:rsidR="00372187" w:rsidRPr="0036450D">
        <w:rPr>
          <w:lang w:val="en-US"/>
        </w:rPr>
        <w:t xml:space="preserve"> </w:t>
      </w:r>
      <w:r w:rsidR="00372187">
        <w:t>для</w:t>
      </w:r>
      <w:r w:rsidR="00372187" w:rsidRPr="0036450D">
        <w:rPr>
          <w:lang w:val="en-US"/>
        </w:rPr>
        <w:t xml:space="preserve"> </w:t>
      </w:r>
      <w:r w:rsidR="00372187">
        <w:t>записи</w:t>
      </w:r>
      <w:r w:rsidR="00372187" w:rsidRPr="0036450D">
        <w:rPr>
          <w:lang w:val="en-US"/>
        </w:rPr>
        <w:t xml:space="preserve"> </w:t>
      </w:r>
      <w:r w:rsidR="00372187">
        <w:t>объекта</w:t>
      </w:r>
      <w:r w:rsidR="00372187" w:rsidRPr="0036450D">
        <w:rPr>
          <w:lang w:val="en-US"/>
        </w:rPr>
        <w:t xml:space="preserve"> </w:t>
      </w:r>
      <w:r w:rsidR="006F1625">
        <w:rPr>
          <w:lang w:val="en-US"/>
        </w:rPr>
        <w:t>gameData</w:t>
      </w:r>
      <w:r w:rsidR="00372187" w:rsidRPr="0036450D">
        <w:rPr>
          <w:lang w:val="en-US"/>
        </w:rPr>
        <w:t xml:space="preserve"> </w:t>
      </w:r>
      <w:r w:rsidR="00372187">
        <w:t>в</w:t>
      </w:r>
      <w:r w:rsidR="00372187" w:rsidRPr="0036450D">
        <w:rPr>
          <w:lang w:val="en-US"/>
        </w:rPr>
        <w:t xml:space="preserve"> </w:t>
      </w:r>
      <w:r w:rsidR="00372187">
        <w:t>файл</w:t>
      </w:r>
      <w:r w:rsidR="0007357C" w:rsidRPr="0036450D">
        <w:rPr>
          <w:lang w:val="en-US"/>
        </w:rPr>
        <w:t xml:space="preserve">. </w:t>
      </w:r>
      <w:r w:rsidR="0007357C">
        <w:t xml:space="preserve">Чтобы загрузить данные из файла, создается экземпляр класса </w:t>
      </w:r>
      <w:r w:rsidR="0007357C">
        <w:rPr>
          <w:lang w:val="en-US"/>
        </w:rPr>
        <w:t>StreamReader</w:t>
      </w:r>
      <w:r w:rsidR="0007357C">
        <w:t xml:space="preserve">, встроенный в </w:t>
      </w:r>
      <w:r w:rsidR="0007357C">
        <w:rPr>
          <w:lang w:val="en-US"/>
        </w:rPr>
        <w:t>C</w:t>
      </w:r>
      <w:r w:rsidR="0007357C" w:rsidRPr="0007357C">
        <w:t>#</w:t>
      </w:r>
      <w:r w:rsidR="0007357C">
        <w:t xml:space="preserve">, затем все содержимое файла помещается в строку, из которой потом извлекается объект класса </w:t>
      </w:r>
      <w:r w:rsidR="0007357C">
        <w:rPr>
          <w:lang w:val="en-US"/>
        </w:rPr>
        <w:t>Data</w:t>
      </w:r>
      <w:r w:rsidR="0007357C">
        <w:t>.</w:t>
      </w:r>
      <w:r w:rsidR="00DB364D">
        <w:t xml:space="preserve"> В случае сохранения информации необходимо сначала перевести объект </w:t>
      </w:r>
      <w:r w:rsidR="00DB364D" w:rsidRPr="003F67C4">
        <w:t xml:space="preserve">в </w:t>
      </w:r>
      <w:r w:rsidR="003F67C4">
        <w:t>строку</w:t>
      </w:r>
      <w:r w:rsidR="003F67C4" w:rsidRPr="003F67C4">
        <w:t xml:space="preserve"> в формате</w:t>
      </w:r>
      <w:r w:rsidR="006C7EE5" w:rsidRPr="003F67C4">
        <w:t xml:space="preserve"> </w:t>
      </w:r>
      <w:r w:rsidR="006C7EE5" w:rsidRPr="003F67C4">
        <w:rPr>
          <w:lang w:val="en-US"/>
        </w:rPr>
        <w:t>JSON</w:t>
      </w:r>
      <w:r w:rsidR="00DB364D">
        <w:t xml:space="preserve">, а затем записать ее содержимое в файл посредством </w:t>
      </w:r>
      <w:r w:rsidR="00DB364D">
        <w:rPr>
          <w:lang w:val="en-US"/>
        </w:rPr>
        <w:t>StreamWrite</w:t>
      </w:r>
      <w:r w:rsidR="00C66002">
        <w:rPr>
          <w:lang w:val="en-US"/>
        </w:rPr>
        <w:t>r</w:t>
      </w:r>
      <w:r w:rsidR="007329C2" w:rsidRPr="007329C2">
        <w:t>.</w:t>
      </w:r>
    </w:p>
    <w:p w14:paraId="226BD12C" w14:textId="519CDB15" w:rsidR="00A4102F" w:rsidRDefault="00A4102F" w:rsidP="00A4102F">
      <w:pPr>
        <w:pStyle w:val="21"/>
      </w:pPr>
      <w:bookmarkStart w:id="16" w:name="_Toc134463249"/>
      <w:r>
        <w:t>Разработка бонусов</w:t>
      </w:r>
      <w:bookmarkEnd w:id="16"/>
    </w:p>
    <w:p w14:paraId="098D960A" w14:textId="6D970629" w:rsidR="00065565" w:rsidRPr="00065565" w:rsidRDefault="00065565" w:rsidP="00065565">
      <w:r>
        <w:rPr>
          <w:lang w:val="ru-BY"/>
        </w:rPr>
        <w:t xml:space="preserve">Объекты поднимаемых предметов при касании с игроком, должны либо моментально примениться, либо добавиться в инвентарь игрока. Общим свойством, которым обладают все поднимаемые предметы, является уничтожение объекта, если его не подняли в течении некоторого времени. Это находится внутри скрипта </w:t>
      </w:r>
      <w:r>
        <w:rPr>
          <w:lang w:val="en-US"/>
        </w:rPr>
        <w:t>Collectible</w:t>
      </w:r>
      <w:r>
        <w:rPr>
          <w:lang w:val="ru-BY"/>
        </w:rPr>
        <w:t>, от которого будут наследоваться сценарии всех видов бонусов.</w:t>
      </w:r>
    </w:p>
    <w:p w14:paraId="2A49BC4A" w14:textId="2A822AD9" w:rsidR="00065565" w:rsidRDefault="0089755E" w:rsidP="009D5075">
      <w:pPr>
        <w:rPr>
          <w:lang w:val="ru-BY"/>
        </w:rPr>
      </w:pPr>
      <w:r>
        <w:rPr>
          <w:lang w:val="ru-BY"/>
        </w:rPr>
        <w:t xml:space="preserve">Бонусы, которые можно будет применить самим игроком, хранятся в компоненте </w:t>
      </w:r>
      <w:r>
        <w:rPr>
          <w:lang w:val="en-US"/>
        </w:rPr>
        <w:t>Bonuses</w:t>
      </w:r>
      <w:r>
        <w:rPr>
          <w:lang w:val="ru-BY"/>
        </w:rPr>
        <w:t>.</w:t>
      </w:r>
      <w:r w:rsidR="00733A9F">
        <w:rPr>
          <w:lang w:val="ru-BY"/>
        </w:rPr>
        <w:t xml:space="preserve"> Все виды поднимаемых предметов </w:t>
      </w:r>
      <w:r w:rsidR="008A4E8B">
        <w:t>находятся</w:t>
      </w:r>
      <w:r w:rsidR="00733A9F">
        <w:rPr>
          <w:lang w:val="ru-BY"/>
        </w:rPr>
        <w:t xml:space="preserve"> в перечислении </w:t>
      </w:r>
      <w:r w:rsidR="00733A9F" w:rsidRPr="00BB7975">
        <w:rPr>
          <w:lang w:val="en-US"/>
        </w:rPr>
        <w:t>CollectibleTypes</w:t>
      </w:r>
      <w:r w:rsidR="00733A9F">
        <w:rPr>
          <w:lang w:val="ru-BY"/>
        </w:rPr>
        <w:t>, доступ к которому есть у всех сценариев приложения.</w:t>
      </w:r>
      <w:r w:rsidR="009C099D" w:rsidRPr="009C099D">
        <w:t xml:space="preserve"> </w:t>
      </w:r>
      <w:r w:rsidR="009C099D">
        <w:rPr>
          <w:lang w:val="ru-BY"/>
        </w:rPr>
        <w:t xml:space="preserve">При создании сцены берутся ссылки на компоненты </w:t>
      </w:r>
      <w:r w:rsidR="009C099D">
        <w:rPr>
          <w:lang w:val="en-US"/>
        </w:rPr>
        <w:t>GameManager</w:t>
      </w:r>
      <w:r w:rsidR="009C099D">
        <w:rPr>
          <w:lang w:val="ru-BY"/>
        </w:rPr>
        <w:t xml:space="preserve"> для запуска анимаций внутри </w:t>
      </w:r>
      <w:r w:rsidR="009B2183">
        <w:rPr>
          <w:lang w:val="ru-BY"/>
        </w:rPr>
        <w:t xml:space="preserve">пользовательского интерфейса, </w:t>
      </w:r>
      <w:r w:rsidR="009B2183">
        <w:rPr>
          <w:lang w:val="en-US"/>
        </w:rPr>
        <w:t>SpriteRenderer</w:t>
      </w:r>
      <w:r w:rsidR="009B2183" w:rsidRPr="009B2183">
        <w:t xml:space="preserve"> </w:t>
      </w:r>
      <w:r w:rsidR="009B2183">
        <w:rPr>
          <w:lang w:val="ru-BY"/>
        </w:rPr>
        <w:t>игрока, чтобы визуально продемонстрировать применение некоторых бонусов,</w:t>
      </w:r>
      <w:r w:rsidR="00572B8C">
        <w:rPr>
          <w:lang w:val="ru-BY"/>
        </w:rPr>
        <w:t xml:space="preserve"> числовое значение слоев </w:t>
      </w:r>
      <w:r w:rsidR="00572B8C">
        <w:rPr>
          <w:lang w:val="en-US"/>
        </w:rPr>
        <w:t>Player</w:t>
      </w:r>
      <w:r w:rsidR="00572B8C" w:rsidRPr="00572B8C">
        <w:t xml:space="preserve"> </w:t>
      </w:r>
      <w:r w:rsidR="00572B8C">
        <w:rPr>
          <w:lang w:val="ru-BY"/>
        </w:rPr>
        <w:t xml:space="preserve">и </w:t>
      </w:r>
      <w:r w:rsidR="00572B8C">
        <w:rPr>
          <w:lang w:val="en-US"/>
        </w:rPr>
        <w:t>Spike</w:t>
      </w:r>
      <w:r w:rsidR="00572B8C">
        <w:rPr>
          <w:lang w:val="ru-BY"/>
        </w:rPr>
        <w:t>, и ссылку на элемент интерфейса, отображающий бонусы, которые игрок может использовать</w:t>
      </w:r>
      <w:r w:rsidR="000C41B5">
        <w:rPr>
          <w:lang w:val="ru-BY"/>
        </w:rPr>
        <w:t>.</w:t>
      </w:r>
    </w:p>
    <w:p w14:paraId="39B1AC84" w14:textId="34C2EF5B" w:rsidR="008B338D" w:rsidRPr="00EC78BE" w:rsidRDefault="000C41B5" w:rsidP="000772EE">
      <w:r>
        <w:rPr>
          <w:lang w:val="ru-BY"/>
        </w:rPr>
        <w:t xml:space="preserve">В каждом кадре сценарий ждет нажатия на кнопку </w:t>
      </w:r>
      <w:r>
        <w:rPr>
          <w:lang w:val="en-US"/>
        </w:rPr>
        <w:t>F</w:t>
      </w:r>
      <w:r w:rsidR="000A6738">
        <w:t>(или А</w:t>
      </w:r>
      <w:r w:rsidR="003F400C">
        <w:t xml:space="preserve"> при русской раскладке</w:t>
      </w:r>
      <w:r w:rsidR="000A6738">
        <w:t>)</w:t>
      </w:r>
      <w:r>
        <w:rPr>
          <w:lang w:val="ru-BY"/>
        </w:rPr>
        <w:t xml:space="preserve"> на клавиатуре, отвечающая за применение бонуса.</w:t>
      </w:r>
      <w:r w:rsidR="0084557B">
        <w:rPr>
          <w:lang w:val="ru-BY"/>
        </w:rPr>
        <w:t xml:space="preserve"> Все предметы находятся в </w:t>
      </w:r>
      <w:r w:rsidR="00F37A3C">
        <w:rPr>
          <w:lang w:val="ru-BY"/>
        </w:rPr>
        <w:t>очереди</w:t>
      </w:r>
      <w:r w:rsidR="0084557B">
        <w:rPr>
          <w:lang w:val="ru-BY"/>
        </w:rPr>
        <w:t xml:space="preserve"> </w:t>
      </w:r>
      <w:r w:rsidR="00F37A3C" w:rsidRPr="00F37A3C">
        <w:rPr>
          <w:lang w:val="en-US"/>
        </w:rPr>
        <w:t>Queue</w:t>
      </w:r>
      <w:r w:rsidR="0084557B" w:rsidRPr="0084557B">
        <w:t>&lt;</w:t>
      </w:r>
      <w:r w:rsidR="0084557B">
        <w:rPr>
          <w:lang w:val="en-US"/>
        </w:rPr>
        <w:t>CollectibleTypes</w:t>
      </w:r>
      <w:r w:rsidR="0084557B" w:rsidRPr="0084557B">
        <w:t xml:space="preserve">&gt; </w:t>
      </w:r>
      <w:r w:rsidR="0084557B">
        <w:rPr>
          <w:lang w:val="en-US"/>
        </w:rPr>
        <w:t>collected</w:t>
      </w:r>
      <w:r w:rsidR="0084557B">
        <w:rPr>
          <w:lang w:val="ru-BY"/>
        </w:rPr>
        <w:t xml:space="preserve">, ограниченного сверху заданным числом. </w:t>
      </w:r>
      <w:r w:rsidR="008B338D">
        <w:rPr>
          <w:lang w:val="ru-BY"/>
        </w:rPr>
        <w:t>Структура данных Очередь</w:t>
      </w:r>
      <w:r w:rsidR="00711AB3">
        <w:t>,</w:t>
      </w:r>
      <w:r w:rsidR="008B338D">
        <w:rPr>
          <w:lang w:val="ru-BY"/>
        </w:rPr>
        <w:t xml:space="preserve"> или еще называемое </w:t>
      </w:r>
      <w:r w:rsidR="008B338D">
        <w:rPr>
          <w:lang w:val="en-US"/>
        </w:rPr>
        <w:t>Queue</w:t>
      </w:r>
      <w:r w:rsidR="00711AB3">
        <w:t>,</w:t>
      </w:r>
      <w:r w:rsidR="008B338D">
        <w:rPr>
          <w:lang w:val="ru-BY"/>
        </w:rPr>
        <w:t xml:space="preserve"> реализует принцип </w:t>
      </w:r>
      <w:r w:rsidR="008B338D" w:rsidRPr="00300BB9">
        <w:rPr>
          <w:lang w:val="ru-BY"/>
        </w:rPr>
        <w:t>"первый вошел - первый вышел"</w:t>
      </w:r>
      <w:r w:rsidR="008B338D">
        <w:rPr>
          <w:lang w:val="ru-BY"/>
        </w:rPr>
        <w:t xml:space="preserve">. Новые элементы очереди добавляются в “хвост” списка, при этом взять можно только первый элемент, в данный момент находящийся в “голове”. Примером очередей могут служить очереди в магазине, в которых </w:t>
      </w:r>
      <w:r w:rsidR="00E12FB6" w:rsidRPr="00E12FB6">
        <w:t>первым обслуживается</w:t>
      </w:r>
      <w:r w:rsidR="008B338D" w:rsidRPr="00E12FB6">
        <w:rPr>
          <w:lang w:val="ru-BY"/>
        </w:rPr>
        <w:t xml:space="preserve"> </w:t>
      </w:r>
      <w:r w:rsidR="008B338D">
        <w:rPr>
          <w:lang w:val="ru-BY"/>
        </w:rPr>
        <w:t>покупатель во главе очереди.</w:t>
      </w:r>
    </w:p>
    <w:p w14:paraId="7AE9CFDB" w14:textId="5D4535DF" w:rsidR="00300BB9" w:rsidRDefault="0084557B" w:rsidP="000772EE">
      <w:pPr>
        <w:rPr>
          <w:lang w:val="ru-BY"/>
        </w:rPr>
      </w:pPr>
      <w:r>
        <w:rPr>
          <w:lang w:val="ru-BY"/>
        </w:rPr>
        <w:t>Первый попавший в список предмет будет использован в первую очередь.</w:t>
      </w:r>
      <w:r w:rsidR="00D7490A">
        <w:rPr>
          <w:lang w:val="ru-BY"/>
        </w:rPr>
        <w:t xml:space="preserve"> Поэтому после нажатия кнопки</w:t>
      </w:r>
      <w:r w:rsidR="003E28E5" w:rsidRPr="003E28E5">
        <w:t xml:space="preserve">, </w:t>
      </w:r>
      <w:r w:rsidR="00D7490A" w:rsidRPr="00D7490A">
        <w:t xml:space="preserve"> </w:t>
      </w:r>
      <w:r w:rsidR="00D7490A">
        <w:rPr>
          <w:lang w:val="en-US"/>
        </w:rPr>
        <w:t>switch</w:t>
      </w:r>
      <w:r w:rsidR="003E28E5" w:rsidRPr="003E28E5">
        <w:t>-</w:t>
      </w:r>
      <w:r w:rsidR="00D7490A">
        <w:rPr>
          <w:lang w:val="ru-BY"/>
        </w:rPr>
        <w:t xml:space="preserve">выражение проверяет значение первого </w:t>
      </w:r>
      <w:r w:rsidR="00D7490A">
        <w:rPr>
          <w:lang w:val="ru-BY"/>
        </w:rPr>
        <w:lastRenderedPageBreak/>
        <w:t xml:space="preserve">элемента списка, и в зависимости от его вида, выполняет различные действия, в которых и будет заключаться функция каждого из бонусов. </w:t>
      </w:r>
    </w:p>
    <w:p w14:paraId="19A6E05F" w14:textId="1219841C" w:rsidR="000C41B5" w:rsidRPr="00BE500E" w:rsidRDefault="002E2EF7" w:rsidP="000772EE">
      <w:r>
        <w:t xml:space="preserve">После применения бонуса </w:t>
      </w:r>
      <w:r>
        <w:rPr>
          <w:lang w:val="en-US"/>
        </w:rPr>
        <w:t>DestructionCollectible</w:t>
      </w:r>
      <w:r>
        <w:t xml:space="preserve"> необходимо было реализовать уничтожение всех объектов препятствий, созданных </w:t>
      </w:r>
      <w:r>
        <w:rPr>
          <w:lang w:val="en-US"/>
        </w:rPr>
        <w:t>SpawnManager</w:t>
      </w:r>
      <w:r>
        <w:t>.</w:t>
      </w:r>
      <w:r>
        <w:rPr>
          <w:lang w:val="ru-BY"/>
        </w:rPr>
        <w:t xml:space="preserve"> </w:t>
      </w:r>
      <w:r>
        <w:t>Д</w:t>
      </w:r>
      <w:r w:rsidR="002A1C78">
        <w:rPr>
          <w:lang w:val="ru-BY"/>
        </w:rPr>
        <w:t xml:space="preserve">ля начала берется ссылка на экземпляр </w:t>
      </w:r>
      <w:r w:rsidR="002A1C78">
        <w:rPr>
          <w:lang w:val="en-US"/>
        </w:rPr>
        <w:t>SpawnManager</w:t>
      </w:r>
      <w:r w:rsidR="002A1C78">
        <w:rPr>
          <w:lang w:val="ru-BY"/>
        </w:rPr>
        <w:t xml:space="preserve">, чтобы затем вызвать на ней функцию </w:t>
      </w:r>
      <w:r w:rsidR="002A1C78">
        <w:rPr>
          <w:lang w:val="en-US"/>
        </w:rPr>
        <w:t>emptySpawnedList</w:t>
      </w:r>
      <w:r w:rsidR="002A1C78" w:rsidRPr="002A1C78">
        <w:t>(</w:t>
      </w:r>
      <w:r w:rsidR="002A1C78">
        <w:rPr>
          <w:lang w:val="ru-BY"/>
        </w:rPr>
        <w:t>опустошить список</w:t>
      </w:r>
      <w:r w:rsidR="0072667E">
        <w:rPr>
          <w:lang w:val="ru-BY"/>
        </w:rPr>
        <w:t>), уничтожающая все объекты преград</w:t>
      </w:r>
      <w:r w:rsidR="00780B17">
        <w:rPr>
          <w:lang w:val="ru-BY"/>
        </w:rPr>
        <w:t>.</w:t>
      </w:r>
      <w:r w:rsidR="00D12827">
        <w:rPr>
          <w:lang w:val="ru-BY"/>
        </w:rPr>
        <w:t xml:space="preserve"> </w:t>
      </w:r>
      <w:r w:rsidR="00AC4004">
        <w:t xml:space="preserve">На экране при этом </w:t>
      </w:r>
      <w:r w:rsidR="00AC4004">
        <w:rPr>
          <w:lang w:val="ru-BY"/>
        </w:rPr>
        <w:t>проигрывается анимация</w:t>
      </w:r>
      <w:r w:rsidR="002A1C78" w:rsidRPr="002A1C78">
        <w:t xml:space="preserve"> </w:t>
      </w:r>
      <w:r w:rsidR="00D12827">
        <w:rPr>
          <w:lang w:val="ru-BY"/>
        </w:rPr>
        <w:t>удара молнии</w:t>
      </w:r>
      <w:r w:rsidR="00172BCF">
        <w:rPr>
          <w:lang w:val="ru-BY"/>
        </w:rPr>
        <w:t xml:space="preserve"> </w:t>
      </w:r>
      <w:r w:rsidR="00AC4004">
        <w:t>на белом фоне,</w:t>
      </w:r>
      <w:r w:rsidR="00093EA4">
        <w:t xml:space="preserve"> чтобы</w:t>
      </w:r>
      <w:r w:rsidR="00AC4004">
        <w:t xml:space="preserve"> преграды не исчезали на глазах у игрока.</w:t>
      </w:r>
      <w:r w:rsidR="00ED6A66">
        <w:t xml:space="preserve"> После этого</w:t>
      </w:r>
      <w:r w:rsidR="00D12827">
        <w:rPr>
          <w:lang w:val="ru-BY"/>
        </w:rPr>
        <w:t xml:space="preserve"> из списка доступных бонусов убирается первый элемент.</w:t>
      </w:r>
      <w:r w:rsidR="00163C26">
        <w:rPr>
          <w:lang w:val="ru-BY"/>
        </w:rPr>
        <w:t xml:space="preserve"> При этом содержимое </w:t>
      </w:r>
      <w:r w:rsidR="00163C26">
        <w:t>«</w:t>
      </w:r>
      <w:r w:rsidR="006F5229">
        <w:rPr>
          <w:lang w:val="ru-BY"/>
        </w:rPr>
        <w:t>инвентаря</w:t>
      </w:r>
      <w:r w:rsidR="00163C26">
        <w:t>»</w:t>
      </w:r>
      <w:r w:rsidR="006F5229">
        <w:rPr>
          <w:lang w:val="ru-BY"/>
        </w:rPr>
        <w:t xml:space="preserve"> обновляется на экране</w:t>
      </w:r>
      <w:r w:rsidR="00BE500E">
        <w:t>.</w:t>
      </w:r>
    </w:p>
    <w:p w14:paraId="25E4FBED" w14:textId="77777777" w:rsidR="00E53886" w:rsidRPr="00AF6852" w:rsidRDefault="00E53886" w:rsidP="00783B9F">
      <w:pPr>
        <w:pStyle w:val="aff7"/>
        <w:ind w:left="720"/>
        <w:rPr>
          <w:lang w:val="en-US"/>
        </w:rPr>
      </w:pPr>
      <w:r w:rsidRPr="00E53886">
        <w:rPr>
          <w:color w:val="0000FF"/>
          <w:lang w:val="en-US"/>
        </w:rPr>
        <w:t>case</w:t>
      </w:r>
      <w:r w:rsidRPr="00AF6852">
        <w:rPr>
          <w:lang w:val="en-US"/>
        </w:rPr>
        <w:t xml:space="preserve"> </w:t>
      </w:r>
      <w:r w:rsidRPr="00E53886">
        <w:rPr>
          <w:lang w:val="en-US"/>
        </w:rPr>
        <w:t>CollectibleTypes</w:t>
      </w:r>
      <w:r w:rsidRPr="00AF6852">
        <w:rPr>
          <w:lang w:val="en-US"/>
        </w:rPr>
        <w:t>.</w:t>
      </w:r>
      <w:r w:rsidRPr="00E53886">
        <w:rPr>
          <w:lang w:val="en-US"/>
        </w:rPr>
        <w:t>Destruction</w:t>
      </w:r>
      <w:r w:rsidRPr="00AF6852">
        <w:rPr>
          <w:lang w:val="en-US"/>
        </w:rPr>
        <w:t>:</w:t>
      </w:r>
    </w:p>
    <w:p w14:paraId="0DAAFD09" w14:textId="05138A00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SpawnManager spawnManager = (SpawnManager)FindAnyObjectByType(</w:t>
      </w:r>
      <w:r w:rsidRPr="00F11E3B">
        <w:rPr>
          <w:color w:val="0000FF"/>
          <w:lang w:val="en-US"/>
        </w:rPr>
        <w:t>typeof</w:t>
      </w:r>
      <w:r w:rsidRPr="00F11E3B">
        <w:rPr>
          <w:lang w:val="en-US"/>
        </w:rPr>
        <w:t>(SpawnManager)); SoundManager.instance.PlaySound(lightningSound);</w:t>
      </w:r>
    </w:p>
    <w:p w14:paraId="73B9F2E5" w14:textId="383900DE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gameManager.PlayLightningAnim();</w:t>
      </w:r>
    </w:p>
    <w:p w14:paraId="3FA836F9" w14:textId="3D48F354" w:rsidR="00F11E3B" w:rsidRPr="00F11E3B" w:rsidRDefault="00F11E3B" w:rsidP="00783B9F">
      <w:pPr>
        <w:pStyle w:val="aff7"/>
        <w:ind w:left="916"/>
        <w:rPr>
          <w:lang w:val="en-US"/>
        </w:rPr>
      </w:pPr>
      <w:r w:rsidRPr="00F11E3B">
        <w:rPr>
          <w:lang w:val="en-US"/>
        </w:rPr>
        <w:t>spawnManager.emptySpawnedList();</w:t>
      </w:r>
    </w:p>
    <w:p w14:paraId="795F1601" w14:textId="0C473ACC" w:rsidR="0086433D" w:rsidRPr="00DC2E99" w:rsidRDefault="00F11E3B" w:rsidP="00783B9F">
      <w:pPr>
        <w:pStyle w:val="aff7"/>
        <w:ind w:left="916"/>
        <w:rPr>
          <w:color w:val="0000FF"/>
          <w:lang w:val="en-US"/>
        </w:rPr>
      </w:pPr>
      <w:r w:rsidRPr="00F11E3B">
        <w:rPr>
          <w:lang w:val="en-US"/>
        </w:rPr>
        <w:t>ui</w:t>
      </w:r>
      <w:r w:rsidRPr="00DC2E99">
        <w:rPr>
          <w:lang w:val="en-US"/>
        </w:rPr>
        <w:t>.</w:t>
      </w:r>
      <w:r w:rsidRPr="00F11E3B">
        <w:rPr>
          <w:lang w:val="en-US"/>
        </w:rPr>
        <w:t>RefreshUIList</w:t>
      </w:r>
      <w:r w:rsidRPr="00DC2E99">
        <w:rPr>
          <w:lang w:val="en-US"/>
        </w:rPr>
        <w:t>();</w:t>
      </w:r>
    </w:p>
    <w:p w14:paraId="4A467630" w14:textId="440B3640" w:rsidR="00EC06EA" w:rsidRPr="0036450D" w:rsidRDefault="00E53886" w:rsidP="00783B9F">
      <w:pPr>
        <w:pStyle w:val="aff7"/>
        <w:ind w:left="720"/>
      </w:pPr>
      <w:r w:rsidRPr="00F11E3B">
        <w:rPr>
          <w:color w:val="0000FF"/>
          <w:lang w:val="en-US"/>
        </w:rPr>
        <w:t>break</w:t>
      </w:r>
      <w:r w:rsidRPr="0036450D">
        <w:t>;</w:t>
      </w:r>
    </w:p>
    <w:p w14:paraId="0812C406" w14:textId="69D5CDD6" w:rsidR="00F97FB8" w:rsidRDefault="00F97FB8" w:rsidP="000772EE">
      <w:pPr>
        <w:rPr>
          <w:lang w:val="ru-BY"/>
        </w:rPr>
      </w:pPr>
      <w:r>
        <w:rPr>
          <w:lang w:val="ru-BY"/>
        </w:rPr>
        <w:t xml:space="preserve">Если </w:t>
      </w:r>
      <w:r w:rsidR="005D0347">
        <w:rPr>
          <w:lang w:val="ru-BY"/>
        </w:rPr>
        <w:t xml:space="preserve">же был применен бонус </w:t>
      </w:r>
      <w:r w:rsidR="005D0347">
        <w:rPr>
          <w:lang w:val="en-US"/>
        </w:rPr>
        <w:t>SteelShoes</w:t>
      </w:r>
      <w:r w:rsidR="00172BCF">
        <w:rPr>
          <w:lang w:val="ru-BY"/>
        </w:rPr>
        <w:t xml:space="preserve">, то </w:t>
      </w:r>
      <w:r w:rsidR="00DA53C2">
        <w:rPr>
          <w:lang w:val="ru-BY"/>
        </w:rPr>
        <w:t xml:space="preserve">вызывается сопрограмма </w:t>
      </w:r>
      <w:r w:rsidR="00DA53C2">
        <w:rPr>
          <w:lang w:val="en-US"/>
        </w:rPr>
        <w:t>InvulnerabilityFromSpikes</w:t>
      </w:r>
      <w:r w:rsidR="00DA53C2" w:rsidRPr="00DA53C2">
        <w:t>(</w:t>
      </w:r>
      <w:r w:rsidR="00DA53C2">
        <w:rPr>
          <w:lang w:val="ru-BY"/>
        </w:rPr>
        <w:t xml:space="preserve">неуязвимость от шипов), которая работает схожим образом с функцией </w:t>
      </w:r>
      <w:r w:rsidR="00DA53C2">
        <w:rPr>
          <w:lang w:val="en-US"/>
        </w:rPr>
        <w:t>Invulnerability</w:t>
      </w:r>
      <w:r w:rsidR="00DA53C2">
        <w:rPr>
          <w:lang w:val="ru-BY"/>
        </w:rPr>
        <w:t xml:space="preserve"> сценария </w:t>
      </w:r>
      <w:r w:rsidR="00DA53C2">
        <w:rPr>
          <w:lang w:val="en-US"/>
        </w:rPr>
        <w:t>Health</w:t>
      </w:r>
      <w:r w:rsidR="000F7448">
        <w:rPr>
          <w:lang w:val="ru-BY"/>
        </w:rPr>
        <w:t>, отключающая регистрацию</w:t>
      </w:r>
      <w:r w:rsidR="00DA53C2">
        <w:rPr>
          <w:lang w:val="ru-BY"/>
        </w:rPr>
        <w:t xml:space="preserve"> столкновения слоев игрока и шипов, при этом изменяя цвет персонажа на серый.</w:t>
      </w:r>
    </w:p>
    <w:p w14:paraId="6D5F285E" w14:textId="4E040376" w:rsidR="009E0FF4" w:rsidRPr="009E0FF4" w:rsidRDefault="009E0FF4" w:rsidP="00750F4C">
      <w:pPr>
        <w:pStyle w:val="aff7"/>
        <w:ind w:left="720"/>
        <w:rPr>
          <w:lang w:val="en-US"/>
        </w:rPr>
      </w:pPr>
      <w:r w:rsidRPr="009E0FF4">
        <w:rPr>
          <w:color w:val="0000FF"/>
          <w:lang w:val="en-US"/>
        </w:rPr>
        <w:t>case</w:t>
      </w:r>
      <w:r w:rsidRPr="009E0FF4">
        <w:rPr>
          <w:lang w:val="en-US"/>
        </w:rPr>
        <w:t xml:space="preserve"> CollectibleTypes.SteelShoes:</w:t>
      </w:r>
    </w:p>
    <w:p w14:paraId="769C9881" w14:textId="7EB2FA7A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SoundManager.instance.PlaySound(steelShoeSound);</w:t>
      </w:r>
    </w:p>
    <w:p w14:paraId="70937E87" w14:textId="264C8032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ui.RefreshUIList();</w:t>
      </w:r>
    </w:p>
    <w:p w14:paraId="6569F003" w14:textId="335F86EE" w:rsidR="009E0FF4" w:rsidRPr="009E0FF4" w:rsidRDefault="009E0FF4" w:rsidP="00750F4C">
      <w:pPr>
        <w:pStyle w:val="aff7"/>
        <w:ind w:left="916"/>
        <w:rPr>
          <w:lang w:val="en-US"/>
        </w:rPr>
      </w:pPr>
      <w:r w:rsidRPr="009E0FF4">
        <w:rPr>
          <w:lang w:val="en-US"/>
        </w:rPr>
        <w:t>StartCoroutine(InvulnerabilityFromSpikes());</w:t>
      </w:r>
    </w:p>
    <w:p w14:paraId="13183D51" w14:textId="57B65875" w:rsidR="00E53886" w:rsidRPr="009D5075" w:rsidRDefault="009E0FF4" w:rsidP="009D5075">
      <w:pPr>
        <w:pStyle w:val="aff7"/>
        <w:ind w:left="720"/>
        <w:rPr>
          <w:lang w:val="en-US"/>
        </w:rPr>
      </w:pPr>
      <w:r w:rsidRPr="009E0FF4">
        <w:rPr>
          <w:color w:val="0000FF"/>
          <w:lang w:val="en-US"/>
        </w:rPr>
        <w:t>break</w:t>
      </w:r>
      <w:r w:rsidRPr="009E0FF4">
        <w:rPr>
          <w:lang w:val="en-US"/>
        </w:rPr>
        <w:t>;</w:t>
      </w:r>
    </w:p>
    <w:p w14:paraId="7237556D" w14:textId="38CB0806" w:rsidR="008B5EF2" w:rsidRPr="008B5EF2" w:rsidRDefault="008B5EF2" w:rsidP="008B5EF2">
      <w:pPr>
        <w:pStyle w:val="21"/>
      </w:pPr>
      <w:bookmarkStart w:id="17" w:name="_Toc134463250"/>
      <w:r>
        <w:t>Проектирование пользовательского интерфейса</w:t>
      </w:r>
      <w:bookmarkEnd w:id="17"/>
    </w:p>
    <w:p w14:paraId="52F0AEE1" w14:textId="21D3E2A3" w:rsidR="000312AF" w:rsidRDefault="00026D5A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>Ч</w:t>
      </w:r>
      <w:r w:rsidR="0019302B">
        <w:rPr>
          <w:lang w:val="ru-BY"/>
        </w:rPr>
        <w:t xml:space="preserve">тобы игрок обладал всей информацией, необходимой ему для прохождения игры, </w:t>
      </w:r>
      <w:r>
        <w:rPr>
          <w:lang w:val="ru-BY"/>
        </w:rPr>
        <w:t>того, что происходит на экране, недостаточно.</w:t>
      </w:r>
      <w:r w:rsidR="003907F3">
        <w:rPr>
          <w:lang w:val="ru-BY"/>
        </w:rPr>
        <w:t xml:space="preserve"> Информация о количестве здоровья, сколько было набрано очков и так далее, показать напрямую в игровом мире зачастую невозможно или неудобно.</w:t>
      </w:r>
      <w:r w:rsidR="00CA3F49">
        <w:rPr>
          <w:lang w:val="ru-BY"/>
        </w:rPr>
        <w:t xml:space="preserve"> Для этой цели служит специальный экран, который накладывается поверх игрового процесса, называемый </w:t>
      </w:r>
      <w:r w:rsidR="00CA3F49">
        <w:rPr>
          <w:lang w:val="en-US"/>
        </w:rPr>
        <w:t>UI</w:t>
      </w:r>
      <w:r w:rsidR="00CA3F49" w:rsidRPr="00CA3F49">
        <w:t>(</w:t>
      </w:r>
      <w:r w:rsidR="00CA3F49">
        <w:rPr>
          <w:lang w:val="en-US"/>
        </w:rPr>
        <w:t>user</w:t>
      </w:r>
      <w:r w:rsidR="00CA3F49" w:rsidRPr="00CA3F49">
        <w:t xml:space="preserve"> </w:t>
      </w:r>
      <w:r w:rsidR="00CA3F49">
        <w:rPr>
          <w:lang w:val="en-US"/>
        </w:rPr>
        <w:t>interface</w:t>
      </w:r>
      <w:r w:rsidR="00CA3F49" w:rsidRPr="00CA3F49">
        <w:t>)</w:t>
      </w:r>
      <w:r w:rsidR="00CA3F49">
        <w:rPr>
          <w:lang w:val="ru-BY"/>
        </w:rPr>
        <w:t xml:space="preserve"> или пользовательский интерфейс.</w:t>
      </w:r>
    </w:p>
    <w:p w14:paraId="69A937AA" w14:textId="4618EE45" w:rsidR="006C4915" w:rsidRPr="00D83468" w:rsidRDefault="006C4915" w:rsidP="000772EE">
      <w:pPr>
        <w:tabs>
          <w:tab w:val="left" w:pos="567"/>
        </w:tabs>
        <w:rPr>
          <w:lang w:val="ru-BY"/>
        </w:rPr>
      </w:pPr>
      <w:r>
        <w:rPr>
          <w:lang w:val="ru-BY"/>
        </w:rPr>
        <w:t xml:space="preserve">В </w:t>
      </w:r>
      <w:r>
        <w:rPr>
          <w:lang w:val="en-US"/>
        </w:rPr>
        <w:t>Unity</w:t>
      </w:r>
      <w:r w:rsidRPr="006C4915">
        <w:t xml:space="preserve"> </w:t>
      </w:r>
      <w:r>
        <w:rPr>
          <w:lang w:val="ru-BY"/>
        </w:rPr>
        <w:t xml:space="preserve">все элементы интерфейса должны находиться внутри специальной зоны </w:t>
      </w:r>
      <w:r>
        <w:rPr>
          <w:lang w:val="en-US"/>
        </w:rPr>
        <w:t>Canvas</w:t>
      </w:r>
      <w:r>
        <w:rPr>
          <w:lang w:val="ru-BY"/>
        </w:rPr>
        <w:t xml:space="preserve">, играющую роль холста для всего интерфейса.  Если создать элемент </w:t>
      </w:r>
      <w:r>
        <w:rPr>
          <w:lang w:val="en-US"/>
        </w:rPr>
        <w:lastRenderedPageBreak/>
        <w:t>UI</w:t>
      </w:r>
      <w:r>
        <w:rPr>
          <w:lang w:val="ru-BY"/>
        </w:rPr>
        <w:t xml:space="preserve"> без существующего холста в сцене, то он будет автоматически добавлен </w:t>
      </w:r>
      <w:r w:rsidR="009D5075">
        <w:t>вместо</w:t>
      </w:r>
      <w:r>
        <w:rPr>
          <w:lang w:val="ru-BY"/>
        </w:rPr>
        <w:t xml:space="preserve"> нас</w:t>
      </w:r>
      <w:r w:rsidR="00D83468">
        <w:rPr>
          <w:lang w:val="ru-BY"/>
        </w:rPr>
        <w:t xml:space="preserve"> и изначальный элемент станет потомком </w:t>
      </w:r>
      <w:r w:rsidR="00D83468">
        <w:rPr>
          <w:lang w:val="en-US"/>
        </w:rPr>
        <w:t>Canvas</w:t>
      </w:r>
      <w:r w:rsidR="00D83468">
        <w:rPr>
          <w:lang w:val="ru-BY"/>
        </w:rPr>
        <w:t>.</w:t>
      </w:r>
      <w:r w:rsidR="00CA71A1">
        <w:rPr>
          <w:lang w:val="ru-BY"/>
        </w:rPr>
        <w:t xml:space="preserve"> Отображаться пользовательский интерфейс может либо поверх всей сцены,</w:t>
      </w:r>
      <w:r w:rsidR="00775A3E">
        <w:t xml:space="preserve"> </w:t>
      </w:r>
      <w:r w:rsidR="002136E9">
        <w:t>либо</w:t>
      </w:r>
      <w:r w:rsidR="00CA71A1">
        <w:rPr>
          <w:lang w:val="ru-BY"/>
        </w:rPr>
        <w:t xml:space="preserve"> прямо перед камерой игры или вообще являться таким же объектом мира, как и остальные сущности.</w:t>
      </w:r>
      <w:r w:rsidR="001D25DA">
        <w:rPr>
          <w:lang w:val="ru-BY"/>
        </w:rPr>
        <w:t xml:space="preserve"> В зависимости от предназначения интерфейса могут реализо</w:t>
      </w:r>
      <w:r w:rsidR="000246CA">
        <w:t>вы</w:t>
      </w:r>
      <w:r w:rsidR="001D25DA">
        <w:rPr>
          <w:lang w:val="ru-BY"/>
        </w:rPr>
        <w:t>ваться разные варианты.</w:t>
      </w:r>
    </w:p>
    <w:p w14:paraId="268EF547" w14:textId="291B2449" w:rsidR="00FC325D" w:rsidRDefault="001D25DA" w:rsidP="000772EE">
      <w:pPr>
        <w:rPr>
          <w:lang w:val="ru-BY"/>
        </w:rPr>
      </w:pPr>
      <w:r>
        <w:rPr>
          <w:lang w:val="ru-BY"/>
        </w:rPr>
        <w:t xml:space="preserve">Элементы </w:t>
      </w:r>
      <w:r>
        <w:rPr>
          <w:lang w:val="en-US"/>
        </w:rPr>
        <w:t>UI</w:t>
      </w:r>
      <w:r>
        <w:rPr>
          <w:lang w:val="ru-BY"/>
        </w:rPr>
        <w:t xml:space="preserve"> являются дочерними по отношению к холсту. Их положение на экране, угол поворота и размер меняется теми же инструментами, что</w:t>
      </w:r>
      <w:r w:rsidR="00B24BC9">
        <w:rPr>
          <w:lang w:val="ru-BY"/>
        </w:rPr>
        <w:t xml:space="preserve"> остальные</w:t>
      </w:r>
      <w:r>
        <w:rPr>
          <w:lang w:val="ru-BY"/>
        </w:rPr>
        <w:t xml:space="preserve"> объекты в </w:t>
      </w:r>
      <w:r>
        <w:rPr>
          <w:lang w:val="en-US"/>
        </w:rPr>
        <w:t>Unity</w:t>
      </w:r>
      <w:r w:rsidR="00B24BC9">
        <w:rPr>
          <w:lang w:val="ru-BY"/>
        </w:rPr>
        <w:t>, то есть чтобы разместить элемент в углу интерфейса, достаточно просто перетащить его туда.</w:t>
      </w:r>
      <w:r w:rsidR="009A1D4C">
        <w:rPr>
          <w:lang w:val="ru-BY"/>
        </w:rPr>
        <w:t xml:space="preserve"> Это достигается тем, что каждый объект интерфейса </w:t>
      </w:r>
      <w:r w:rsidR="009A1D4C">
        <w:rPr>
          <w:lang w:val="en-US"/>
        </w:rPr>
        <w:t>Unity</w:t>
      </w:r>
      <w:r w:rsidR="009A1D4C">
        <w:rPr>
          <w:lang w:val="ru-BY"/>
        </w:rPr>
        <w:t xml:space="preserve"> имеет компонент </w:t>
      </w:r>
      <w:r w:rsidR="009A1D4C">
        <w:rPr>
          <w:lang w:val="en-US"/>
        </w:rPr>
        <w:t>RectTransform</w:t>
      </w:r>
      <w:r w:rsidR="009A1D4C">
        <w:rPr>
          <w:lang w:val="ru-BY"/>
        </w:rPr>
        <w:t xml:space="preserve">, который имеет положение, масштаб и угол поворота, как и обычный </w:t>
      </w:r>
      <w:r w:rsidR="009A1D4C">
        <w:rPr>
          <w:lang w:val="en-US"/>
        </w:rPr>
        <w:t>Transform</w:t>
      </w:r>
      <w:r w:rsidR="009A1D4C">
        <w:rPr>
          <w:lang w:val="ru-BY"/>
        </w:rPr>
        <w:t xml:space="preserve">, но в дополнению к ним добавлены значения ширины и высоты, определяющие </w:t>
      </w:r>
      <w:r w:rsidR="00D17E57">
        <w:rPr>
          <w:lang w:val="ru-BY"/>
        </w:rPr>
        <w:t>размерность прямоугольника</w:t>
      </w:r>
      <w:r w:rsidR="00574345">
        <w:rPr>
          <w:lang w:val="ru-BY"/>
        </w:rPr>
        <w:t>, внутри которого будет находиться</w:t>
      </w:r>
      <w:r w:rsidR="00C44F46">
        <w:rPr>
          <w:lang w:val="ru-BY"/>
        </w:rPr>
        <w:t xml:space="preserve"> текст, изображения и так далее</w:t>
      </w:r>
      <w:r w:rsidR="009A1D4C">
        <w:rPr>
          <w:lang w:val="ru-BY"/>
        </w:rPr>
        <w:t>.</w:t>
      </w:r>
    </w:p>
    <w:p w14:paraId="0D552EB7" w14:textId="2D996705" w:rsidR="000B6129" w:rsidRDefault="000B6129" w:rsidP="000772EE">
      <w:pPr>
        <w:rPr>
          <w:lang w:val="ru-BY"/>
        </w:rPr>
      </w:pPr>
      <w:r w:rsidRPr="000B6129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BE90589" wp14:editId="7111E9E7">
            <wp:simplePos x="0" y="0"/>
            <wp:positionH relativeFrom="margin">
              <wp:align>center</wp:align>
            </wp:positionH>
            <wp:positionV relativeFrom="paragraph">
              <wp:posOffset>574906</wp:posOffset>
            </wp:positionV>
            <wp:extent cx="3637280" cy="2066925"/>
            <wp:effectExtent l="0" t="0" r="1270" b="9525"/>
            <wp:wrapTopAndBottom/>
            <wp:docPr id="650445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45756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ru-BY"/>
        </w:rPr>
        <w:t>Интерфейс</w:t>
      </w:r>
      <w:r w:rsidR="00AD018B">
        <w:rPr>
          <w:lang w:val="ru-BY"/>
        </w:rPr>
        <w:t xml:space="preserve"> “</w:t>
      </w:r>
      <w:r w:rsidR="006B677C">
        <w:rPr>
          <w:lang w:val="ru-BY"/>
        </w:rPr>
        <w:t>Running Knight</w:t>
      </w:r>
      <w:r w:rsidR="00AD018B">
        <w:rPr>
          <w:lang w:val="ru-BY"/>
        </w:rPr>
        <w:t>”</w:t>
      </w:r>
      <w:r>
        <w:rPr>
          <w:lang w:val="ru-BY"/>
        </w:rPr>
        <w:t xml:space="preserve"> во время игрового процесса выглядит следующим образом:</w:t>
      </w:r>
    </w:p>
    <w:p w14:paraId="1704CF59" w14:textId="38FDB8A4" w:rsidR="000A37AB" w:rsidRPr="000A37AB" w:rsidRDefault="000A37AB" w:rsidP="000A37AB">
      <w:pPr>
        <w:pStyle w:val="afff3"/>
        <w:rPr>
          <w:noProof/>
        </w:rPr>
      </w:pPr>
      <w:r>
        <w:t>Рисунок 2.4 –Интерфейс во время игрового процесса</w:t>
      </w:r>
      <w:r w:rsidRPr="00EF07DA">
        <w:t xml:space="preserve"> </w:t>
      </w:r>
    </w:p>
    <w:p w14:paraId="5674C280" w14:textId="2525BAE7" w:rsidR="00D17ECD" w:rsidRDefault="000B6129" w:rsidP="000772EE">
      <w:pPr>
        <w:rPr>
          <w:lang w:val="ru-BY"/>
        </w:rPr>
      </w:pPr>
      <w:r>
        <w:rPr>
          <w:lang w:val="ru-BY"/>
        </w:rPr>
        <w:t xml:space="preserve">Изображения сердец обозначают количество очков здоровья игрока, при получении урона одно из сердец закрашивается черным цветом, пока жизнь </w:t>
      </w:r>
      <w:r w:rsidR="009D1F93">
        <w:t>игрового персонажа</w:t>
      </w:r>
      <w:r>
        <w:rPr>
          <w:lang w:val="ru-BY"/>
        </w:rPr>
        <w:t xml:space="preserve"> не закончится.</w:t>
      </w:r>
      <w:r w:rsidR="00911540">
        <w:rPr>
          <w:lang w:val="ru-BY"/>
        </w:rPr>
        <w:t xml:space="preserve"> В правом углу сверху находится счетчик очков, полученных в этой сессии, в то время как ниже можно увидеть свой лучший результат за все время игры</w:t>
      </w:r>
      <w:r w:rsidR="00C7695F">
        <w:rPr>
          <w:lang w:val="ru-BY"/>
        </w:rPr>
        <w:t>.</w:t>
      </w:r>
    </w:p>
    <w:p w14:paraId="584AC67F" w14:textId="5F416A04" w:rsidR="00221450" w:rsidRPr="00C07EC8" w:rsidRDefault="00833381" w:rsidP="00C07EC8">
      <w:pPr>
        <w:rPr>
          <w:lang w:val="ru-BY"/>
        </w:rPr>
      </w:pPr>
      <w:r>
        <w:rPr>
          <w:lang w:val="ru-BY"/>
        </w:rPr>
        <w:t>В нижнем левом углу экрана расположены бонусы, которые игрок может использовать. Они обновляются каждый раз, когда игрок применяет один из них, или подбирает новый.</w:t>
      </w:r>
      <w:r w:rsidR="00292AC4">
        <w:rPr>
          <w:lang w:val="ru-BY"/>
        </w:rPr>
        <w:t xml:space="preserve"> Для этого внутри холста интерфейса есть объект, содержащий </w:t>
      </w:r>
      <w:r w:rsidR="006C7592">
        <w:rPr>
          <w:lang w:val="ru-BY"/>
        </w:rPr>
        <w:t>элемент</w:t>
      </w:r>
      <w:r w:rsidR="006C7592">
        <w:t>ы</w:t>
      </w:r>
      <w:r w:rsidR="00292AC4">
        <w:rPr>
          <w:lang w:val="ru-BY"/>
        </w:rPr>
        <w:t xml:space="preserve"> с компонентом для отображения картинок.</w:t>
      </w:r>
      <w:r w:rsidR="00154998">
        <w:rPr>
          <w:lang w:val="ru-BY"/>
        </w:rPr>
        <w:t xml:space="preserve"> Чтобы </w:t>
      </w:r>
      <w:r w:rsidR="00154998">
        <w:rPr>
          <w:lang w:val="ru-BY"/>
        </w:rPr>
        <w:lastRenderedPageBreak/>
        <w:t xml:space="preserve">отобразить в этих элементах </w:t>
      </w:r>
      <w:r w:rsidR="007459F0">
        <w:rPr>
          <w:lang w:val="ru-BY"/>
        </w:rPr>
        <w:t>список бонусов, проходим циклом по всем доступным картинкам, для каждой картинки устанавливая изображение бонуса, который находится в “инвентаре” игрока. Если бонусов меньше, чем максимально возможное количество, то для картинок, которым не досталось своег</w:t>
      </w:r>
      <w:r w:rsidR="00A323C4">
        <w:rPr>
          <w:lang w:val="ru-BY"/>
        </w:rPr>
        <w:t>о бонуса, устанавливается пустое значение</w:t>
      </w:r>
      <w:r w:rsidR="007459F0">
        <w:rPr>
          <w:lang w:val="ru-BY"/>
        </w:rPr>
        <w:t>.</w:t>
      </w:r>
    </w:p>
    <w:p w14:paraId="47ADE4E1" w14:textId="3B7CF0F9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lang w:val="en-US"/>
        </w:rPr>
        <w:t>toVisualize = bonuses.getList();</w:t>
      </w:r>
    </w:p>
    <w:p w14:paraId="0B432A64" w14:textId="41B0071B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color w:val="0000FF"/>
          <w:lang w:val="en-US"/>
        </w:rPr>
        <w:t>for</w:t>
      </w:r>
      <w:r w:rsidRPr="00221450">
        <w:rPr>
          <w:lang w:val="en-US"/>
        </w:rPr>
        <w:t>(</w:t>
      </w:r>
      <w:r w:rsidRPr="00221450">
        <w:rPr>
          <w:color w:val="0000FF"/>
          <w:lang w:val="en-US"/>
        </w:rPr>
        <w:t>int</w:t>
      </w:r>
      <w:r w:rsidRPr="00221450">
        <w:rPr>
          <w:lang w:val="en-US"/>
        </w:rPr>
        <w:t xml:space="preserve"> i=0;i&lt; imageList.Count;i++)</w:t>
      </w:r>
    </w:p>
    <w:p w14:paraId="2ABDE717" w14:textId="3D59259C" w:rsidR="00221450" w:rsidRPr="00221450" w:rsidRDefault="00221450" w:rsidP="00C07EC8">
      <w:pPr>
        <w:pStyle w:val="aff7"/>
        <w:ind w:left="720"/>
        <w:rPr>
          <w:lang w:val="en-US"/>
        </w:rPr>
      </w:pPr>
      <w:r w:rsidRPr="00221450">
        <w:rPr>
          <w:lang w:val="en-US"/>
        </w:rPr>
        <w:t>{</w:t>
      </w:r>
    </w:p>
    <w:p w14:paraId="52573000" w14:textId="27EC8AEF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imageBuffer = imageList[i].GetComponent&lt;Image&gt;();</w:t>
      </w:r>
    </w:p>
    <w:p w14:paraId="75D95740" w14:textId="6FF7A7C4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color w:val="0000FF"/>
          <w:lang w:val="en-US"/>
        </w:rPr>
        <w:t>if</w:t>
      </w:r>
      <w:r w:rsidRPr="00221450">
        <w:rPr>
          <w:lang w:val="en-US"/>
        </w:rPr>
        <w:t xml:space="preserve"> (i&lt; toVisualize.Count)</w:t>
      </w:r>
    </w:p>
    <w:p w14:paraId="2DF517A1" w14:textId="1F8F657B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{</w:t>
      </w:r>
    </w:p>
    <w:p w14:paraId="2E984C30" w14:textId="75D009E7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color w:val="0000FF"/>
          <w:lang w:val="en-US"/>
        </w:rPr>
        <w:t>switch</w:t>
      </w:r>
      <w:r w:rsidRPr="00221450">
        <w:rPr>
          <w:lang w:val="en-US"/>
        </w:rPr>
        <w:t xml:space="preserve"> (toVisualize[i])</w:t>
      </w:r>
    </w:p>
    <w:p w14:paraId="23AF98F8" w14:textId="47607E25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>{</w:t>
      </w:r>
    </w:p>
    <w:p w14:paraId="228C192B" w14:textId="1E6FBA02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CollectibleTypes.Destruction:</w:t>
      </w:r>
    </w:p>
    <w:p w14:paraId="73AE4D80" w14:textId="2ABD1FA8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true</w:t>
      </w:r>
      <w:r w:rsidRPr="00221450">
        <w:rPr>
          <w:lang w:val="en-US"/>
        </w:rPr>
        <w:t>;</w:t>
      </w:r>
    </w:p>
    <w:p w14:paraId="00E02143" w14:textId="55FE42DA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>imageBuffer.sprite = destructImage;</w:t>
      </w:r>
    </w:p>
    <w:p w14:paraId="3168C143" w14:textId="6EDE8447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ACAEA7B" w14:textId="39584D11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CollectibleTypes.SteelShoes:</w:t>
      </w:r>
    </w:p>
    <w:p w14:paraId="75922611" w14:textId="255DF4FE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true</w:t>
      </w:r>
      <w:r w:rsidRPr="00221450">
        <w:rPr>
          <w:lang w:val="en-US"/>
        </w:rPr>
        <w:t>;</w:t>
      </w:r>
    </w:p>
    <w:p w14:paraId="02CB5746" w14:textId="20A56129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>imageBuffer.sprite = steelShoesImage;</w:t>
      </w:r>
    </w:p>
    <w:p w14:paraId="4DDFC250" w14:textId="6E3BB1D2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C2E6583" w14:textId="0348A570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case</w:t>
      </w:r>
      <w:r w:rsidRPr="00221450">
        <w:rPr>
          <w:lang w:val="en-US"/>
        </w:rPr>
        <w:t xml:space="preserve"> CollectibleTypes.Default:</w:t>
      </w:r>
    </w:p>
    <w:p w14:paraId="3AF91307" w14:textId="2391152C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false</w:t>
      </w:r>
      <w:r w:rsidRPr="00221450">
        <w:rPr>
          <w:lang w:val="en-US"/>
        </w:rPr>
        <w:t>;</w:t>
      </w:r>
    </w:p>
    <w:p w14:paraId="005BD57A" w14:textId="085B2E6A" w:rsidR="00221450" w:rsidRPr="00221450" w:rsidRDefault="00221450" w:rsidP="00C07EC8">
      <w:pPr>
        <w:pStyle w:val="aff7"/>
        <w:ind w:left="2160"/>
        <w:rPr>
          <w:lang w:val="en-US"/>
        </w:rPr>
      </w:pPr>
      <w:r w:rsidRPr="00221450">
        <w:rPr>
          <w:lang w:val="en-US"/>
        </w:rPr>
        <w:t xml:space="preserve">imageBuffer.sprite = </w:t>
      </w:r>
      <w:r w:rsidRPr="00221450">
        <w:rPr>
          <w:color w:val="0000FF"/>
          <w:lang w:val="en-US"/>
        </w:rPr>
        <w:t>null</w:t>
      </w:r>
      <w:r w:rsidRPr="00221450">
        <w:rPr>
          <w:lang w:val="en-US"/>
        </w:rPr>
        <w:t>;</w:t>
      </w:r>
    </w:p>
    <w:p w14:paraId="5E196C4E" w14:textId="218A748C" w:rsidR="00221450" w:rsidRPr="00221450" w:rsidRDefault="00221450" w:rsidP="00C07EC8">
      <w:pPr>
        <w:pStyle w:val="aff7"/>
        <w:ind w:left="1832"/>
        <w:rPr>
          <w:lang w:val="en-US"/>
        </w:rPr>
      </w:pPr>
      <w:r w:rsidRPr="00221450">
        <w:rPr>
          <w:color w:val="0000FF"/>
          <w:lang w:val="en-US"/>
        </w:rPr>
        <w:t>break</w:t>
      </w:r>
      <w:r w:rsidRPr="00221450">
        <w:rPr>
          <w:lang w:val="en-US"/>
        </w:rPr>
        <w:t>;</w:t>
      </w:r>
    </w:p>
    <w:p w14:paraId="105CD504" w14:textId="56653818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>}</w:t>
      </w:r>
    </w:p>
    <w:p w14:paraId="5464B2CC" w14:textId="1C4D6F1A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}</w:t>
      </w:r>
    </w:p>
    <w:p w14:paraId="362C2CBA" w14:textId="4BDDC8EE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color w:val="0000FF"/>
          <w:lang w:val="en-US"/>
        </w:rPr>
        <w:t>else</w:t>
      </w:r>
    </w:p>
    <w:p w14:paraId="57BCB5A2" w14:textId="3A31EBBD" w:rsidR="00221450" w:rsidRPr="00221450" w:rsidRDefault="00221450" w:rsidP="00C07EC8">
      <w:pPr>
        <w:pStyle w:val="aff7"/>
        <w:ind w:left="916"/>
        <w:rPr>
          <w:lang w:val="en-US"/>
        </w:rPr>
      </w:pPr>
      <w:r w:rsidRPr="00221450">
        <w:rPr>
          <w:lang w:val="en-US"/>
        </w:rPr>
        <w:t>{</w:t>
      </w:r>
    </w:p>
    <w:p w14:paraId="7D90EE6D" w14:textId="7DFB5239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 xml:space="preserve">imageBuffer.enabled = </w:t>
      </w:r>
      <w:r w:rsidRPr="00221450">
        <w:rPr>
          <w:color w:val="0000FF"/>
          <w:lang w:val="en-US"/>
        </w:rPr>
        <w:t>false</w:t>
      </w:r>
      <w:r w:rsidRPr="00221450">
        <w:rPr>
          <w:lang w:val="en-US"/>
        </w:rPr>
        <w:t>;</w:t>
      </w:r>
    </w:p>
    <w:p w14:paraId="3C17BEFD" w14:textId="296100EB" w:rsidR="00221450" w:rsidRPr="00221450" w:rsidRDefault="00221450" w:rsidP="00C07EC8">
      <w:pPr>
        <w:pStyle w:val="aff7"/>
        <w:ind w:left="1440"/>
        <w:rPr>
          <w:lang w:val="en-US"/>
        </w:rPr>
      </w:pPr>
      <w:r w:rsidRPr="00221450">
        <w:rPr>
          <w:lang w:val="en-US"/>
        </w:rPr>
        <w:t xml:space="preserve">imageBuffer.sprite = </w:t>
      </w:r>
      <w:r w:rsidRPr="00221450">
        <w:rPr>
          <w:color w:val="0000FF"/>
          <w:lang w:val="en-US"/>
        </w:rPr>
        <w:t>null</w:t>
      </w:r>
      <w:r w:rsidRPr="00221450">
        <w:rPr>
          <w:lang w:val="en-US"/>
        </w:rPr>
        <w:t>;</w:t>
      </w:r>
    </w:p>
    <w:p w14:paraId="7606BF42" w14:textId="38F1CB81" w:rsidR="00221450" w:rsidRDefault="00221450" w:rsidP="00C07EC8">
      <w:pPr>
        <w:pStyle w:val="aff7"/>
        <w:ind w:left="720"/>
      </w:pPr>
      <w:r>
        <w:t>}</w:t>
      </w:r>
    </w:p>
    <w:p w14:paraId="7BE42E86" w14:textId="080F3129" w:rsidR="00221450" w:rsidRDefault="00221450" w:rsidP="00C07EC8">
      <w:pPr>
        <w:pStyle w:val="aff7"/>
        <w:ind w:left="720"/>
      </w:pPr>
    </w:p>
    <w:p w14:paraId="06F46652" w14:textId="2BD2FE92" w:rsidR="00221450" w:rsidRDefault="00221450" w:rsidP="00C07EC8">
      <w:pPr>
        <w:pStyle w:val="aff7"/>
        <w:ind w:left="720"/>
        <w:rPr>
          <w:lang w:val="ru-BY"/>
        </w:rPr>
      </w:pPr>
      <w:r>
        <w:t>}</w:t>
      </w:r>
    </w:p>
    <w:p w14:paraId="41593E58" w14:textId="02B190E8" w:rsidR="00352A97" w:rsidRDefault="00400A20" w:rsidP="0075126B">
      <w:pPr>
        <w:rPr>
          <w:lang w:val="ru-BY"/>
        </w:rPr>
      </w:pPr>
      <w:r>
        <w:rPr>
          <w:lang w:val="ru-BY"/>
        </w:rPr>
        <w:t xml:space="preserve">Чтобы приостановить игру на некоторое время, игрок может нажать клавишу </w:t>
      </w:r>
      <w:r>
        <w:rPr>
          <w:lang w:val="en-US"/>
        </w:rPr>
        <w:t>Escape</w:t>
      </w:r>
      <w:r w:rsidR="00EC0A7A">
        <w:rPr>
          <w:lang w:val="ru-BY"/>
        </w:rPr>
        <w:t>. В результате</w:t>
      </w:r>
      <w:r>
        <w:rPr>
          <w:lang w:val="ru-BY"/>
        </w:rPr>
        <w:t xml:space="preserve"> появится меню паузы</w:t>
      </w:r>
      <w:r w:rsidR="00496408">
        <w:rPr>
          <w:lang w:val="ru-BY"/>
        </w:rPr>
        <w:t>, в котором</w:t>
      </w:r>
      <w:r>
        <w:rPr>
          <w:lang w:val="ru-BY"/>
        </w:rPr>
        <w:t xml:space="preserve"> игрок может выбрать продолжить игру, изменить настройки громкости звука и музыки игры или выйти в главное меню приложения.</w:t>
      </w:r>
      <w:r w:rsidR="000702EC">
        <w:rPr>
          <w:lang w:val="ru-BY"/>
        </w:rPr>
        <w:t xml:space="preserve"> При этом игра будет остановлена на фоне путем установления значения скорости, с которой идет время внутри игры, на 0.</w:t>
      </w:r>
      <w:r w:rsidR="005B0A4D">
        <w:rPr>
          <w:lang w:val="ru-BY"/>
        </w:rPr>
        <w:t xml:space="preserve"> Выйти из меню можно нажав кнопку </w:t>
      </w:r>
      <w:r w:rsidR="005B0A4D">
        <w:rPr>
          <w:lang w:val="en-US"/>
        </w:rPr>
        <w:t>Escape</w:t>
      </w:r>
      <w:r w:rsidR="005B0A4D">
        <w:rPr>
          <w:lang w:val="ru-BY"/>
        </w:rPr>
        <w:t xml:space="preserve"> еще раз.</w:t>
      </w:r>
      <w:r w:rsidR="009B257B">
        <w:rPr>
          <w:lang w:val="ru-BY"/>
        </w:rPr>
        <w:t xml:space="preserve"> </w:t>
      </w:r>
    </w:p>
    <w:p w14:paraId="3F7C608E" w14:textId="4F8626B4" w:rsidR="00352A97" w:rsidRPr="006E48C0" w:rsidRDefault="00352A97" w:rsidP="00352A97">
      <w:pPr>
        <w:pStyle w:val="afff3"/>
        <w:rPr>
          <w:noProof/>
        </w:rPr>
      </w:pPr>
      <w:r w:rsidRPr="00B26439"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6135718A" wp14:editId="37F052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04030" cy="2428240"/>
            <wp:effectExtent l="0" t="0" r="1270" b="0"/>
            <wp:wrapTopAndBottom/>
            <wp:docPr id="101816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60585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Рисунок 2.5 – Меню паузы</w:t>
      </w:r>
      <w:r w:rsidRPr="00352A97">
        <w:t xml:space="preserve"> </w:t>
      </w:r>
    </w:p>
    <w:p w14:paraId="02EA3FB9" w14:textId="6C71046C" w:rsidR="00B26439" w:rsidRDefault="0075126B" w:rsidP="000772EE">
      <w:pPr>
        <w:rPr>
          <w:lang w:val="ru-BY"/>
        </w:rPr>
      </w:pPr>
      <w:r w:rsidRPr="00E8631F"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47FE0A5" wp14:editId="078715D9">
            <wp:simplePos x="0" y="0"/>
            <wp:positionH relativeFrom="margin">
              <wp:align>center</wp:align>
            </wp:positionH>
            <wp:positionV relativeFrom="paragraph">
              <wp:posOffset>1221105</wp:posOffset>
            </wp:positionV>
            <wp:extent cx="3870325" cy="2187575"/>
            <wp:effectExtent l="0" t="0" r="0" b="3175"/>
            <wp:wrapTopAndBottom/>
            <wp:docPr id="16917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5727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49C">
        <w:rPr>
          <w:lang w:val="ru-BY"/>
        </w:rPr>
        <w:t xml:space="preserve">При запуске приложения игры сначала </w:t>
      </w:r>
      <w:r w:rsidR="00D13333">
        <w:rPr>
          <w:lang w:val="ru-BY"/>
        </w:rPr>
        <w:t>загружается</w:t>
      </w:r>
      <w:r w:rsidR="00D2449C">
        <w:rPr>
          <w:lang w:val="ru-BY"/>
        </w:rPr>
        <w:t xml:space="preserve"> сцена главного меню</w:t>
      </w:r>
      <w:r w:rsidR="00D13333">
        <w:rPr>
          <w:lang w:val="ru-BY"/>
        </w:rPr>
        <w:t xml:space="preserve">, из которой можно перейти к игровому процессу, нажав кнопку </w:t>
      </w:r>
      <w:r w:rsidR="00D13333">
        <w:rPr>
          <w:lang w:val="en-US"/>
        </w:rPr>
        <w:t>Play</w:t>
      </w:r>
      <w:r w:rsidR="00D13333">
        <w:rPr>
          <w:lang w:val="ru-BY"/>
        </w:rPr>
        <w:t>.</w:t>
      </w:r>
      <w:r w:rsidR="008D0F74">
        <w:rPr>
          <w:lang w:val="ru-BY"/>
        </w:rPr>
        <w:t xml:space="preserve"> </w:t>
      </w:r>
      <w:r w:rsidR="00D13333">
        <w:rPr>
          <w:lang w:val="ru-BY"/>
        </w:rPr>
        <w:t xml:space="preserve"> </w:t>
      </w:r>
      <w:r w:rsidR="004F211D">
        <w:rPr>
          <w:lang w:val="ru-BY"/>
        </w:rPr>
        <w:t xml:space="preserve">При нажатии на кнопку </w:t>
      </w:r>
      <w:r w:rsidR="00FF2E89">
        <w:rPr>
          <w:lang w:val="en-US"/>
        </w:rPr>
        <w:t>Options</w:t>
      </w:r>
      <w:r w:rsidR="004F211D">
        <w:rPr>
          <w:lang w:val="ru-BY"/>
        </w:rPr>
        <w:t>, появляется окно, где можно изменить громкость игры отдельно для звуков и музыки.</w:t>
      </w:r>
      <w:r w:rsidR="00867BB6">
        <w:rPr>
          <w:lang w:val="ru-BY"/>
        </w:rPr>
        <w:t xml:space="preserve"> Чтобы выйти из приложения, есть возможность нажать на </w:t>
      </w:r>
      <w:r w:rsidR="00867BB6">
        <w:rPr>
          <w:lang w:val="en-US"/>
        </w:rPr>
        <w:t>Quit</w:t>
      </w:r>
      <w:r w:rsidR="00867BB6">
        <w:rPr>
          <w:lang w:val="ru-BY"/>
        </w:rPr>
        <w:t>, что выключит игру.</w:t>
      </w:r>
    </w:p>
    <w:p w14:paraId="6C6AF9EC" w14:textId="2950E625" w:rsidR="0075126B" w:rsidRPr="0075126B" w:rsidRDefault="0075126B" w:rsidP="0075126B">
      <w:pPr>
        <w:pStyle w:val="afff3"/>
        <w:rPr>
          <w:noProof/>
        </w:rPr>
      </w:pPr>
      <w:r>
        <w:t>Рисунок 2.6 – Главное меню</w:t>
      </w:r>
    </w:p>
    <w:p w14:paraId="158AFE0F" w14:textId="1E55AEBD" w:rsidR="00D36A73" w:rsidRDefault="00E21EC1" w:rsidP="00D36A73">
      <w:pPr>
        <w:pStyle w:val="afff3"/>
        <w:rPr>
          <w:lang w:val="ru-BY"/>
        </w:rPr>
      </w:pPr>
      <w:r w:rsidRPr="00E8631F">
        <w:rPr>
          <w:noProof/>
          <w:lang w:eastAsia="ru-RU"/>
        </w:rPr>
        <w:lastRenderedPageBreak/>
        <w:drawing>
          <wp:anchor distT="0" distB="0" distL="114300" distR="114300" simplePos="0" relativeHeight="251674624" behindDoc="0" locked="0" layoutInCell="1" allowOverlap="1" wp14:anchorId="267F74A3" wp14:editId="0A760685">
            <wp:simplePos x="0" y="0"/>
            <wp:positionH relativeFrom="margin">
              <wp:posOffset>1111943</wp:posOffset>
            </wp:positionH>
            <wp:positionV relativeFrom="paragraph">
              <wp:posOffset>-346</wp:posOffset>
            </wp:positionV>
            <wp:extent cx="3881120" cy="2211070"/>
            <wp:effectExtent l="0" t="0" r="5080" b="0"/>
            <wp:wrapTopAndBottom/>
            <wp:docPr id="984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6203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A73">
        <w:t>Рисунок 2.7 – Меню настроек звука</w:t>
      </w:r>
    </w:p>
    <w:p w14:paraId="40409B4F" w14:textId="05A3F26C" w:rsidR="00E8631F" w:rsidRDefault="005C4B95" w:rsidP="000772EE">
      <w:pPr>
        <w:rPr>
          <w:lang w:val="ru-BY"/>
        </w:rPr>
      </w:pPr>
      <w:r>
        <w:rPr>
          <w:lang w:val="ru-BY"/>
        </w:rPr>
        <w:t>Когда игрок погибает, прямо перед перезапуском уровня</w:t>
      </w:r>
      <w:r w:rsidR="00D0076D">
        <w:rPr>
          <w:lang w:val="ru-BY"/>
        </w:rPr>
        <w:t xml:space="preserve"> появляется экран, возвещающий о конце игры.</w:t>
      </w:r>
    </w:p>
    <w:p w14:paraId="026E34C2" w14:textId="56B95098" w:rsidR="00174DB3" w:rsidRPr="00174DB3" w:rsidRDefault="00174DB3" w:rsidP="00174DB3">
      <w:pPr>
        <w:pStyle w:val="21"/>
      </w:pPr>
      <w:bookmarkStart w:id="18" w:name="_Toc134463251"/>
      <w:r>
        <w:t>Создание анимации</w:t>
      </w:r>
      <w:bookmarkEnd w:id="18"/>
    </w:p>
    <w:p w14:paraId="25571E3C" w14:textId="5C5AA58F" w:rsidR="00B31A73" w:rsidRPr="00035760" w:rsidRDefault="002E0CFA" w:rsidP="000772EE">
      <w:r>
        <w:rPr>
          <w:lang w:val="ru-BY"/>
        </w:rPr>
        <w:t>Изображения, необходимые для создания</w:t>
      </w:r>
      <w:r w:rsidR="009617A7">
        <w:t xml:space="preserve"> внешнего вида игры</w:t>
      </w:r>
      <w:r>
        <w:rPr>
          <w:lang w:val="ru-BY"/>
        </w:rPr>
        <w:t xml:space="preserve">, были взяты из </w:t>
      </w:r>
      <w:r>
        <w:rPr>
          <w:lang w:val="en-US"/>
        </w:rPr>
        <w:t>Unity</w:t>
      </w:r>
      <w:r w:rsidRPr="002E0CFA">
        <w:t xml:space="preserve"> </w:t>
      </w:r>
      <w:r>
        <w:rPr>
          <w:lang w:val="en-US"/>
        </w:rPr>
        <w:t>Asset</w:t>
      </w:r>
      <w:r w:rsidRPr="002E0CFA">
        <w:t xml:space="preserve"> </w:t>
      </w:r>
      <w:r>
        <w:rPr>
          <w:lang w:val="en-US"/>
        </w:rPr>
        <w:t>Store</w:t>
      </w:r>
      <w:r>
        <w:rPr>
          <w:lang w:val="ru-BY"/>
        </w:rPr>
        <w:t>, где они распространялись бесплатно. При выборе спрайтов отдавалось предпочтение тем картинкам, где</w:t>
      </w:r>
      <w:r w:rsidR="00035760">
        <w:rPr>
          <w:lang w:val="ru-BY"/>
        </w:rPr>
        <w:t xml:space="preserve"> автор придерживался стиля игр 7</w:t>
      </w:r>
      <w:r>
        <w:rPr>
          <w:lang w:val="ru-BY"/>
        </w:rPr>
        <w:t xml:space="preserve">0-80-х годов, называемый сейчас </w:t>
      </w:r>
      <w:r>
        <w:rPr>
          <w:lang w:val="en-US"/>
        </w:rPr>
        <w:t>Pixel</w:t>
      </w:r>
      <w:r w:rsidRPr="002E0CFA">
        <w:t xml:space="preserve"> </w:t>
      </w:r>
      <w:r>
        <w:rPr>
          <w:lang w:val="en-US"/>
        </w:rPr>
        <w:t>Art</w:t>
      </w:r>
      <w:r>
        <w:rPr>
          <w:lang w:val="ru-BY"/>
        </w:rPr>
        <w:t>.</w:t>
      </w:r>
      <w:r w:rsidR="00022307">
        <w:rPr>
          <w:lang w:val="ru-BY"/>
        </w:rPr>
        <w:t xml:space="preserve"> </w:t>
      </w:r>
      <w:r w:rsidR="00022307">
        <w:rPr>
          <w:lang w:val="en-US"/>
        </w:rPr>
        <w:t>Pixel</w:t>
      </w:r>
      <w:r w:rsidR="00022307" w:rsidRPr="00022307">
        <w:t xml:space="preserve"> </w:t>
      </w:r>
      <w:r w:rsidR="00022307">
        <w:rPr>
          <w:lang w:val="en-US"/>
        </w:rPr>
        <w:t>Art</w:t>
      </w:r>
      <w:r w:rsidR="00022307" w:rsidRPr="00022307">
        <w:t xml:space="preserve"> – </w:t>
      </w:r>
      <w:r w:rsidR="00022307">
        <w:rPr>
          <w:lang w:val="ru-BY"/>
        </w:rPr>
        <w:t xml:space="preserve">это форма цифрового рисунка, при котором </w:t>
      </w:r>
      <w:r w:rsidR="00875392">
        <w:t>худ</w:t>
      </w:r>
      <w:r w:rsidR="00576A01">
        <w:t>ожник работает на уровне пикселей</w:t>
      </w:r>
      <w:r w:rsidR="008B3B5D">
        <w:t xml:space="preserve"> при создании изображения</w:t>
      </w:r>
      <w:r w:rsidR="00576A01">
        <w:t>.</w:t>
      </w:r>
      <w:r w:rsidR="00875392">
        <w:t xml:space="preserve"> </w:t>
      </w:r>
      <w:r w:rsidR="00D6622E">
        <w:t xml:space="preserve">Такой стиль широко использовался разработчиками </w:t>
      </w:r>
      <w:r w:rsidR="00035760">
        <w:t>видеоигр</w:t>
      </w:r>
      <w:r w:rsidR="00175984">
        <w:t xml:space="preserve"> 70-80-х годов</w:t>
      </w:r>
      <w:r w:rsidR="00B96900">
        <w:t>, что</w:t>
      </w:r>
      <w:r w:rsidR="00175984">
        <w:t xml:space="preserve"> объясняется ограничениями</w:t>
      </w:r>
      <w:r w:rsidR="00E65D53">
        <w:t xml:space="preserve"> компьютеров того времени</w:t>
      </w:r>
      <w:r w:rsidR="004D174B">
        <w:t>.</w:t>
      </w:r>
      <w:r w:rsidR="00D6622E">
        <w:t xml:space="preserve"> После</w:t>
      </w:r>
      <w:r w:rsidR="00864B87">
        <w:t xml:space="preserve"> развития технологий и появления трехмерной графики </w:t>
      </w:r>
      <w:r w:rsidR="00AB4A43">
        <w:t>интерес к</w:t>
      </w:r>
      <w:r w:rsidR="00864B87">
        <w:t xml:space="preserve"> </w:t>
      </w:r>
      <w:r w:rsidR="00864B87">
        <w:rPr>
          <w:lang w:val="en-US"/>
        </w:rPr>
        <w:t>PixelArt</w:t>
      </w:r>
      <w:r w:rsidR="00AB4A43">
        <w:t xml:space="preserve"> не исчез</w:t>
      </w:r>
      <w:r w:rsidR="00E21EC1">
        <w:t>,</w:t>
      </w:r>
      <w:r w:rsidR="00AB4A43">
        <w:t xml:space="preserve"> и до сих пор </w:t>
      </w:r>
      <w:r w:rsidR="009B397E">
        <w:t xml:space="preserve">этот стиль </w:t>
      </w:r>
      <w:r w:rsidR="00384E12">
        <w:t>применяется</w:t>
      </w:r>
      <w:r w:rsidR="00AB4A43">
        <w:t xml:space="preserve"> при создании видеоигр</w:t>
      </w:r>
      <w:r w:rsidR="00864B87">
        <w:t xml:space="preserve">. </w:t>
      </w:r>
    </w:p>
    <w:p w14:paraId="2C119BBB" w14:textId="33997462" w:rsidR="00910420" w:rsidRPr="00D17ECD" w:rsidRDefault="00B31A73" w:rsidP="000772EE">
      <w:pPr>
        <w:rPr>
          <w:sz w:val="32"/>
          <w:szCs w:val="28"/>
          <w:lang w:val="ru-BY"/>
        </w:rPr>
      </w:pPr>
      <w:r>
        <w:rPr>
          <w:lang w:val="ru-BY"/>
        </w:rPr>
        <w:t>Покадровая анимация удара молнии при использовании бонуса разрушения в игре была нарисована специально для игры посредством веб-</w:t>
      </w:r>
      <w:r w:rsidR="0042665F">
        <w:rPr>
          <w:lang w:val="ru-BY"/>
        </w:rPr>
        <w:t>приложения</w:t>
      </w:r>
      <w:r>
        <w:rPr>
          <w:lang w:val="ru-BY"/>
        </w:rPr>
        <w:t xml:space="preserve"> </w:t>
      </w:r>
      <w:r>
        <w:rPr>
          <w:lang w:val="en-US"/>
        </w:rPr>
        <w:t>Pix</w:t>
      </w:r>
      <w:r w:rsidR="003C6D92">
        <w:rPr>
          <w:lang w:val="en-US"/>
        </w:rPr>
        <w:t>i</w:t>
      </w:r>
      <w:r>
        <w:rPr>
          <w:lang w:val="en-US"/>
        </w:rPr>
        <w:t>lArt</w:t>
      </w:r>
      <w:r w:rsidR="00676F04" w:rsidRPr="00676F04">
        <w:t>.</w:t>
      </w:r>
      <w:r w:rsidR="0042665F" w:rsidRPr="0042665F">
        <w:t xml:space="preserve"> </w:t>
      </w:r>
      <w:r w:rsidR="0042665F">
        <w:rPr>
          <w:lang w:val="ru-BY"/>
        </w:rPr>
        <w:t>Этот сайт позиционируется как социаль</w:t>
      </w:r>
      <w:r w:rsidR="00006EC5">
        <w:rPr>
          <w:lang w:val="ru-BY"/>
        </w:rPr>
        <w:t xml:space="preserve">ная платформа, где художники </w:t>
      </w:r>
      <w:r w:rsidR="0042665F">
        <w:rPr>
          <w:lang w:val="ru-BY"/>
        </w:rPr>
        <w:t>могли поделиться своими картинами, созданными в стиле пиксельной графики. Помимо этого веб-приложение предоставляет бесплатные инструменты для создания пиксельного изображения</w:t>
      </w:r>
      <w:r w:rsidR="00152B4A">
        <w:rPr>
          <w:lang w:val="ru-BY"/>
        </w:rPr>
        <w:t>.</w:t>
      </w:r>
      <w:r w:rsidR="003023B5">
        <w:rPr>
          <w:lang w:val="ru-BY"/>
        </w:rPr>
        <w:t xml:space="preserve"> Картины можно разбивать на слои, р</w:t>
      </w:r>
      <w:r w:rsidR="00B35B28">
        <w:rPr>
          <w:lang w:val="ru-BY"/>
        </w:rPr>
        <w:t>и</w:t>
      </w:r>
      <w:r w:rsidR="003023B5">
        <w:rPr>
          <w:lang w:val="ru-BY"/>
        </w:rPr>
        <w:t>суя отдельные части на разных полотнах, в конце объединяя все воедино.</w:t>
      </w:r>
      <w:r w:rsidR="00B35B28">
        <w:rPr>
          <w:lang w:val="ru-BY"/>
        </w:rPr>
        <w:t xml:space="preserve"> Можно выбрать различные цветовые палитры из встроенных или создать их самому</w:t>
      </w:r>
      <w:r w:rsidR="00037D8A">
        <w:rPr>
          <w:lang w:val="ru-BY"/>
        </w:rPr>
        <w:t xml:space="preserve">. </w:t>
      </w:r>
      <w:r w:rsidR="00037D8A">
        <w:rPr>
          <w:lang w:val="en-US"/>
        </w:rPr>
        <w:t>PixilArt</w:t>
      </w:r>
      <w:r w:rsidR="00037D8A">
        <w:rPr>
          <w:lang w:val="ru-BY"/>
        </w:rPr>
        <w:t xml:space="preserve"> дает возможность создавать анимации, </w:t>
      </w:r>
      <w:r w:rsidR="00FE2CF4">
        <w:t>позволяя нарисовать</w:t>
      </w:r>
      <w:r w:rsidR="00037D8A">
        <w:rPr>
          <w:lang w:val="ru-BY"/>
        </w:rPr>
        <w:t xml:space="preserve"> каждый кадр по отдельности, которые можно затем импортировать уже готовой записью в файле с расширением </w:t>
      </w:r>
      <w:r w:rsidR="00037D8A">
        <w:rPr>
          <w:lang w:val="en-US"/>
        </w:rPr>
        <w:t>gif</w:t>
      </w:r>
      <w:r w:rsidR="00037D8A">
        <w:rPr>
          <w:lang w:val="ru-BY"/>
        </w:rPr>
        <w:t xml:space="preserve">, или расположить каждый кадр друг за другом на одном </w:t>
      </w:r>
      <w:r w:rsidR="00037D8A">
        <w:rPr>
          <w:lang w:val="ru-BY"/>
        </w:rPr>
        <w:lastRenderedPageBreak/>
        <w:t xml:space="preserve">изображении, что облегчает процесс переноса анимации </w:t>
      </w:r>
      <w:r w:rsidR="001E42D6">
        <w:rPr>
          <w:lang w:val="ru-BY"/>
        </w:rPr>
        <w:t xml:space="preserve">для </w:t>
      </w:r>
      <w:r w:rsidR="00A101B6">
        <w:rPr>
          <w:lang w:val="ru-BY"/>
        </w:rPr>
        <w:t>реализации</w:t>
      </w:r>
      <w:r w:rsidR="001E42D6">
        <w:rPr>
          <w:lang w:val="ru-BY"/>
        </w:rPr>
        <w:t xml:space="preserve"> внутри </w:t>
      </w:r>
      <w:r w:rsidR="008E3860" w:rsidRPr="00152B4A"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A3938D9" wp14:editId="727EB4A4">
            <wp:simplePos x="0" y="0"/>
            <wp:positionH relativeFrom="margin">
              <wp:align>right</wp:align>
            </wp:positionH>
            <wp:positionV relativeFrom="paragraph">
              <wp:posOffset>505691</wp:posOffset>
            </wp:positionV>
            <wp:extent cx="6332220" cy="480060"/>
            <wp:effectExtent l="0" t="0" r="0" b="0"/>
            <wp:wrapTopAndBottom/>
            <wp:docPr id="46789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955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2E6">
        <w:rPr>
          <w:lang w:val="ru-BY"/>
        </w:rPr>
        <w:t>платформ для создания игр</w:t>
      </w:r>
      <w:r w:rsidR="00037D8A">
        <w:rPr>
          <w:lang w:val="ru-BY"/>
        </w:rPr>
        <w:t xml:space="preserve">, </w:t>
      </w:r>
      <w:r w:rsidR="00DC069C">
        <w:rPr>
          <w:lang w:val="ru-BY"/>
        </w:rPr>
        <w:t>например</w:t>
      </w:r>
      <w:r w:rsidR="0035476D">
        <w:rPr>
          <w:lang w:val="ru-BY"/>
        </w:rPr>
        <w:t>,</w:t>
      </w:r>
      <w:r w:rsidR="00DC069C">
        <w:rPr>
          <w:lang w:val="ru-BY"/>
        </w:rPr>
        <w:t xml:space="preserve"> </w:t>
      </w:r>
      <w:r w:rsidR="00037D8A">
        <w:rPr>
          <w:lang w:val="en-US"/>
        </w:rPr>
        <w:t>Unity</w:t>
      </w:r>
      <w:r w:rsidR="00037D8A">
        <w:rPr>
          <w:lang w:val="ru-BY"/>
        </w:rPr>
        <w:t>.</w:t>
      </w:r>
    </w:p>
    <w:p w14:paraId="047928AA" w14:textId="5EC86CE7" w:rsidR="00152B4A" w:rsidRDefault="0072134A" w:rsidP="000772EE">
      <w:pPr>
        <w:ind w:firstLine="0"/>
        <w:rPr>
          <w:color w:val="FF0000"/>
        </w:rPr>
      </w:pPr>
      <w:r>
        <w:rPr>
          <w:lang w:val="ru-BY"/>
        </w:rPr>
        <w:tab/>
      </w:r>
      <w:r w:rsidR="00B24CF4" w:rsidRPr="00B24CF4">
        <w:rPr>
          <w:color w:val="FF0000"/>
        </w:rPr>
        <w:t>Заключение</w:t>
      </w:r>
      <w:r w:rsidR="00B24CF4">
        <w:rPr>
          <w:color w:val="FF0000"/>
        </w:rPr>
        <w:t xml:space="preserve">. Ответ на задачи, поставленные во введении и в начале практической части. Объем </w:t>
      </w:r>
      <w:r w:rsidR="00B24CF4" w:rsidRPr="00B24CF4">
        <w:rPr>
          <w:color w:val="FF0000"/>
        </w:rPr>
        <w:t xml:space="preserve">&gt;= 0.5 </w:t>
      </w:r>
      <w:r w:rsidR="00B24CF4">
        <w:rPr>
          <w:color w:val="FF0000"/>
        </w:rPr>
        <w:t>страницы Можно еще написать про даьнейшее развитие игры (новые бонусы/уровни, монетизация и т.д (не обязательно)) если про это напишешь здесь допиши это в основной текст работы, только подробнее</w:t>
      </w:r>
    </w:p>
    <w:p w14:paraId="4A06C3F1" w14:textId="5A4A3F53" w:rsidR="00B24CF4" w:rsidRDefault="00B24CF4" w:rsidP="000772EE">
      <w:pPr>
        <w:ind w:firstLine="0"/>
        <w:rPr>
          <w:color w:val="FF0000"/>
        </w:rPr>
      </w:pPr>
    </w:p>
    <w:p w14:paraId="744E80A6" w14:textId="0D536B34" w:rsidR="0084750F" w:rsidRDefault="0013203E" w:rsidP="0084750F">
      <w:pPr>
        <w:ind w:firstLine="0"/>
        <w:rPr>
          <w:color w:val="FF0000"/>
        </w:rPr>
      </w:pPr>
      <w:r>
        <w:rPr>
          <w:color w:val="FF0000"/>
        </w:rPr>
        <w:t>Приложения: ссылка на исходный код. Как можно больше скриншотов игры. Все визуальные составляющие поотдельности: фон, персонажи, но особенно важно то что делал сам (раскладка твоей анимации). Если не описываешь приложение в тексте,а просто «внешний вид персонажа можно увидеть здесь», выноси это в приложения. С кодом так же. И с таблицами</w:t>
      </w:r>
      <w:r w:rsidR="0084750F">
        <w:rPr>
          <w:color w:val="FF0000"/>
        </w:rPr>
        <w:br w:type="page"/>
      </w:r>
    </w:p>
    <w:p w14:paraId="6562B50E" w14:textId="77777777" w:rsidR="0084750F" w:rsidRDefault="0084750F" w:rsidP="000772EE"/>
    <w:p w14:paraId="2091E140" w14:textId="017B311F" w:rsidR="004B0CFC" w:rsidRPr="00624569" w:rsidRDefault="00624569" w:rsidP="0084750F">
      <w:pPr>
        <w:pStyle w:val="affa"/>
      </w:pPr>
      <w:bookmarkStart w:id="19" w:name="_Toc134463252"/>
      <w:r>
        <w:t>СПИСОК ИСПОЛЬЗОВАННОЙ ЛИТЕРАТУРЫ</w:t>
      </w:r>
      <w:bookmarkEnd w:id="19"/>
    </w:p>
    <w:p w14:paraId="77A1EF19" w14:textId="02EAC5DD" w:rsidR="00E70A13" w:rsidRPr="0036450D" w:rsidRDefault="00E70A13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t>Н. Н. Шамгунов, Г. А. Корнеев, А. А. Шалыто</w:t>
      </w:r>
      <w:r w:rsidRPr="007127C0">
        <w:t>.</w:t>
      </w:r>
      <w:r w:rsidRPr="00F4224F">
        <w:t xml:space="preserve"> </w:t>
      </w:r>
      <w:r>
        <w:t xml:space="preserve">State Machine — новый паттерн объектно-ориентированного проектирования [Электронный ресурс] – Режим доступа: </w:t>
      </w:r>
      <w:hyperlink r:id="rId25" w:history="1">
        <w:r w:rsidRPr="00672FE2">
          <w:rPr>
            <w:rStyle w:val="aff"/>
          </w:rPr>
          <w:t>http://www.softcraft.ru/auto/switch/statemachine/statemachine.pdf</w:t>
        </w:r>
      </w:hyperlink>
      <w:r>
        <w:t xml:space="preserve"> </w:t>
      </w:r>
      <w:r>
        <w:rPr>
          <w:rFonts w:cs="Times New Roman"/>
        </w:rPr>
        <w:t xml:space="preserve">– Дата доступа: </w:t>
      </w:r>
      <w:r w:rsidR="00262609">
        <w:rPr>
          <w:rFonts w:cs="Times New Roman"/>
        </w:rPr>
        <w:t>04.04</w:t>
      </w:r>
      <w:r>
        <w:rPr>
          <w:rFonts w:cs="Times New Roman"/>
        </w:rPr>
        <w:t>.2023.</w:t>
      </w:r>
    </w:p>
    <w:p w14:paraId="18798B8E" w14:textId="6059DF44" w:rsidR="008B745C" w:rsidRPr="007127C0" w:rsidRDefault="008B745C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 xml:space="preserve">C# Documentation [Electronic resource] – Mode of access: </w:t>
      </w:r>
      <w:hyperlink r:id="rId26" w:history="1">
        <w:r w:rsidRPr="00672FE2">
          <w:rPr>
            <w:rStyle w:val="aff"/>
            <w:lang w:val="en-US"/>
          </w:rPr>
          <w:t>https://learn.microsoft.com/en-us/dotnet/csharp/</w:t>
        </w:r>
      </w:hyperlink>
      <w:r>
        <w:rPr>
          <w:lang w:val="en-US"/>
        </w:rPr>
        <w:t xml:space="preserve"> – Date of access:</w:t>
      </w:r>
      <w:r w:rsidR="00FE0120">
        <w:rPr>
          <w:lang w:val="en-US"/>
        </w:rPr>
        <w:t xml:space="preserve"> 16.03</w:t>
      </w:r>
      <w:r>
        <w:rPr>
          <w:lang w:val="en-US"/>
        </w:rPr>
        <w:t>.2023.</w:t>
      </w:r>
    </w:p>
    <w:p w14:paraId="77E4CD91" w14:textId="77777777" w:rsidR="008B5D45" w:rsidRPr="00B20A6A" w:rsidRDefault="008B5D45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>RB Whitaker. The C# Player’s Guide Fifth edition– Starbound Software, 2022 –</w:t>
      </w:r>
      <w:r w:rsidRPr="005518E9">
        <w:rPr>
          <w:lang w:val="en-US"/>
        </w:rPr>
        <w:t xml:space="preserve"> </w:t>
      </w:r>
      <w:r>
        <w:rPr>
          <w:lang w:val="en-US"/>
        </w:rPr>
        <w:t>495</w:t>
      </w:r>
      <w:r w:rsidRPr="005518E9">
        <w:rPr>
          <w:lang w:val="en-US"/>
        </w:rPr>
        <w:t xml:space="preserve"> </w:t>
      </w:r>
      <w:r w:rsidRPr="00FD7187">
        <w:rPr>
          <w:lang w:val="en-US"/>
        </w:rPr>
        <w:t>p</w:t>
      </w:r>
      <w:r w:rsidRPr="005518E9">
        <w:rPr>
          <w:lang w:val="en-US"/>
        </w:rPr>
        <w:t>.</w:t>
      </w:r>
    </w:p>
    <w:p w14:paraId="1B66B023" w14:textId="1E6C1C5C" w:rsidR="008B745C" w:rsidRPr="00F90599" w:rsidRDefault="008B745C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 xml:space="preserve">Dinosaur T-Rex Game [Electronic resource] – Mode of access: </w:t>
      </w:r>
      <w:hyperlink r:id="rId27" w:history="1">
        <w:r w:rsidRPr="00672FE2">
          <w:rPr>
            <w:rStyle w:val="aff"/>
            <w:lang w:val="en-US"/>
          </w:rPr>
          <w:t>https://trex-runner.com/</w:t>
        </w:r>
      </w:hyperlink>
      <w:r w:rsidR="003A78E2">
        <w:rPr>
          <w:lang w:val="en-US"/>
        </w:rPr>
        <w:t xml:space="preserve"> – Date of access: 12.03</w:t>
      </w:r>
      <w:r>
        <w:rPr>
          <w:lang w:val="en-US"/>
        </w:rPr>
        <w:t>.2023.</w:t>
      </w:r>
    </w:p>
    <w:p w14:paraId="6ADF6F0E" w14:textId="1B6E19DC" w:rsidR="00F34EEC" w:rsidRPr="0015153B" w:rsidRDefault="00F34EEC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 xml:space="preserve">Subway Surfers [Electronic resource] – Mode of access: </w:t>
      </w:r>
      <w:hyperlink r:id="rId28" w:history="1">
        <w:r w:rsidRPr="00672FE2">
          <w:rPr>
            <w:rStyle w:val="aff"/>
            <w:lang w:val="en-US"/>
          </w:rPr>
          <w:t>https://sybogames.com/subway-surfers/</w:t>
        </w:r>
      </w:hyperlink>
      <w:r>
        <w:rPr>
          <w:lang w:val="en-US"/>
        </w:rPr>
        <w:t xml:space="preserve"> – Date of access:</w:t>
      </w:r>
      <w:r w:rsidR="003A78E2">
        <w:rPr>
          <w:lang w:val="en-US"/>
        </w:rPr>
        <w:t xml:space="preserve"> 12.03</w:t>
      </w:r>
      <w:r>
        <w:rPr>
          <w:lang w:val="en-US"/>
        </w:rPr>
        <w:t>.2023.</w:t>
      </w:r>
    </w:p>
    <w:p w14:paraId="565959B2" w14:textId="55579EC1" w:rsidR="0036450D" w:rsidRPr="00E02836" w:rsidRDefault="0036450D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>
        <w:rPr>
          <w:lang w:val="en-US"/>
        </w:rPr>
        <w:t>Unity</w:t>
      </w:r>
      <w:r w:rsidRPr="0055758B">
        <w:rPr>
          <w:lang w:val="en-US"/>
        </w:rPr>
        <w:t xml:space="preserve"> </w:t>
      </w:r>
      <w:r>
        <w:rPr>
          <w:lang w:val="en-US"/>
        </w:rPr>
        <w:t>D</w:t>
      </w:r>
      <w:r w:rsidR="007F0BD2">
        <w:rPr>
          <w:lang w:val="en-US"/>
        </w:rPr>
        <w:t>ocumentatio</w:t>
      </w:r>
      <w:r>
        <w:rPr>
          <w:lang w:val="en-US"/>
        </w:rPr>
        <w:t>n</w:t>
      </w:r>
      <w:r w:rsidR="0055758B" w:rsidRPr="0055758B">
        <w:rPr>
          <w:lang w:val="en-US"/>
        </w:rPr>
        <w:t xml:space="preserve"> </w:t>
      </w:r>
      <w:r w:rsidR="00CA3625" w:rsidRPr="0055758B">
        <w:rPr>
          <w:lang w:val="en-US"/>
        </w:rPr>
        <w:t>[</w:t>
      </w:r>
      <w:r w:rsidR="0055758B" w:rsidRPr="0055758B">
        <w:rPr>
          <w:lang w:val="en-US"/>
        </w:rPr>
        <w:t>Electronic resource</w:t>
      </w:r>
      <w:r w:rsidR="0055758B">
        <w:rPr>
          <w:lang w:val="en-US"/>
        </w:rPr>
        <w:t>]</w:t>
      </w:r>
      <w:r w:rsidR="0055758B" w:rsidRPr="0055758B">
        <w:rPr>
          <w:lang w:val="en-US"/>
        </w:rPr>
        <w:t xml:space="preserve"> </w:t>
      </w:r>
      <w:r w:rsidR="00CA3625" w:rsidRPr="0055758B">
        <w:rPr>
          <w:lang w:val="en-US"/>
        </w:rPr>
        <w:t xml:space="preserve">– </w:t>
      </w:r>
      <w:r w:rsidR="0055758B" w:rsidRPr="0055758B">
        <w:rPr>
          <w:lang w:val="en-US"/>
        </w:rPr>
        <w:t>Mode of access</w:t>
      </w:r>
      <w:r w:rsidR="00CA3625" w:rsidRPr="0055758B">
        <w:rPr>
          <w:lang w:val="en-US"/>
        </w:rPr>
        <w:t xml:space="preserve">:  </w:t>
      </w:r>
      <w:hyperlink r:id="rId29" w:history="1">
        <w:r w:rsidR="00CA3625" w:rsidRPr="0055758B">
          <w:rPr>
            <w:rStyle w:val="aff"/>
            <w:lang w:val="en-US"/>
          </w:rPr>
          <w:t>https://docs.unity.com/</w:t>
        </w:r>
      </w:hyperlink>
      <w:r w:rsidR="00CA3625" w:rsidRPr="0055758B">
        <w:rPr>
          <w:lang w:val="en-US"/>
        </w:rPr>
        <w:t xml:space="preserve"> – </w:t>
      </w:r>
      <w:r w:rsidR="0055758B" w:rsidRPr="00E02836">
        <w:rPr>
          <w:lang w:val="en-US"/>
        </w:rPr>
        <w:t>Date of access</w:t>
      </w:r>
      <w:r w:rsidR="00961D4F">
        <w:rPr>
          <w:lang w:val="en-US"/>
        </w:rPr>
        <w:t>: 13.03</w:t>
      </w:r>
      <w:r w:rsidR="00CA3625" w:rsidRPr="0055758B">
        <w:rPr>
          <w:lang w:val="en-US"/>
        </w:rPr>
        <w:t>.2023</w:t>
      </w:r>
      <w:r w:rsidR="0069470C" w:rsidRPr="0055758B">
        <w:rPr>
          <w:lang w:val="en-US"/>
        </w:rPr>
        <w:t>.</w:t>
      </w:r>
    </w:p>
    <w:p w14:paraId="4AE2E96E" w14:textId="32F32D60" w:rsidR="00B20A6A" w:rsidRPr="00D7010E" w:rsidRDefault="00B20A6A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B20A6A">
        <w:rPr>
          <w:lang w:val="ru-BY"/>
        </w:rPr>
        <w:t>Unity: Что представляет из себя Coroutine и зачем там Ienumerator</w:t>
      </w:r>
      <w:r w:rsidRPr="00B20A6A">
        <w:t xml:space="preserve"> [</w:t>
      </w:r>
      <w:r>
        <w:t>Электронный ресурс</w:t>
      </w:r>
      <w:r w:rsidRPr="00B20A6A">
        <w:t>]</w:t>
      </w:r>
      <w:r w:rsidR="00715BE8">
        <w:t xml:space="preserve"> – Режим доступа: </w:t>
      </w:r>
      <w:hyperlink r:id="rId30" w:history="1">
        <w:r w:rsidR="00715BE8" w:rsidRPr="00672FE2">
          <w:rPr>
            <w:rStyle w:val="aff"/>
          </w:rPr>
          <w:t>https://habr.com/ru/articles/682320/</w:t>
        </w:r>
      </w:hyperlink>
      <w:r w:rsidR="00715BE8">
        <w:t xml:space="preserve"> – Дата доступа:</w:t>
      </w:r>
      <w:r w:rsidR="00A63407">
        <w:t xml:space="preserve"> 09.04</w:t>
      </w:r>
      <w:r w:rsidR="00457FC4">
        <w:t>.2023</w:t>
      </w:r>
    </w:p>
    <w:p w14:paraId="36207C64" w14:textId="31338911" w:rsidR="00D7010E" w:rsidRPr="0074284B" w:rsidRDefault="00D7010E" w:rsidP="005D389B">
      <w:pPr>
        <w:pStyle w:val="aff0"/>
        <w:numPr>
          <w:ilvl w:val="0"/>
          <w:numId w:val="7"/>
        </w:numPr>
        <w:rPr>
          <w:lang w:val="ru-BY"/>
        </w:rPr>
      </w:pPr>
      <w:r>
        <w:rPr>
          <w:lang w:val="en-US"/>
        </w:rPr>
        <w:t xml:space="preserve">Unity Asset Store [Electronic resource] – Mode of access: </w:t>
      </w:r>
      <w:r w:rsidRPr="00D7010E">
        <w:rPr>
          <w:lang w:val="en-US"/>
        </w:rPr>
        <w:t>https://assetstore.unity.com/</w:t>
      </w:r>
      <w:r w:rsidRPr="0074284B">
        <w:rPr>
          <w:lang w:val="en-US"/>
        </w:rPr>
        <w:t xml:space="preserve"> – Date of access: 13.03.2023.</w:t>
      </w:r>
    </w:p>
    <w:p w14:paraId="6AF232D5" w14:textId="3FC9B2D2" w:rsidR="00CF3F3D" w:rsidRPr="00690B5F" w:rsidRDefault="00CF3F3D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CF3F3D">
        <w:rPr>
          <w:lang w:val="ru-BY"/>
        </w:rPr>
        <w:t>Unreal Engine 5 Documentation</w:t>
      </w:r>
      <w:r>
        <w:rPr>
          <w:lang w:val="en-US"/>
        </w:rPr>
        <w:t xml:space="preserve"> [Electronic resource] – Mode of access: </w:t>
      </w:r>
      <w:hyperlink r:id="rId31" w:history="1">
        <w:r w:rsidRPr="00672FE2">
          <w:rPr>
            <w:rStyle w:val="aff"/>
            <w:lang w:val="en-US"/>
          </w:rPr>
          <w:t>https://docs.unrealengine.com/5.0/en-US/</w:t>
        </w:r>
      </w:hyperlink>
      <w:r>
        <w:rPr>
          <w:lang w:val="en-US"/>
        </w:rPr>
        <w:t xml:space="preserve"> – Date of access:</w:t>
      </w:r>
      <w:r w:rsidR="009508CC">
        <w:rPr>
          <w:lang w:val="en-US"/>
        </w:rPr>
        <w:t xml:space="preserve"> 13.03</w:t>
      </w:r>
      <w:r>
        <w:rPr>
          <w:lang w:val="en-US"/>
        </w:rPr>
        <w:t>.2023</w:t>
      </w:r>
      <w:r w:rsidR="00865730">
        <w:rPr>
          <w:lang w:val="en-US"/>
        </w:rPr>
        <w:t>.</w:t>
      </w:r>
    </w:p>
    <w:p w14:paraId="376C3D8F" w14:textId="4538A1DF" w:rsidR="00690B5F" w:rsidRPr="004A325F" w:rsidRDefault="00690B5F" w:rsidP="005D389B">
      <w:pPr>
        <w:pStyle w:val="aff0"/>
        <w:numPr>
          <w:ilvl w:val="0"/>
          <w:numId w:val="7"/>
        </w:numPr>
        <w:ind w:left="0" w:firstLine="851"/>
        <w:rPr>
          <w:lang w:val="ru-BY"/>
        </w:rPr>
      </w:pPr>
      <w:r w:rsidRPr="00690B5F">
        <w:rPr>
          <w:lang w:val="ru-BY"/>
        </w:rPr>
        <w:t>Visual Studio documentation</w:t>
      </w:r>
      <w:r>
        <w:rPr>
          <w:lang w:val="en-US"/>
        </w:rPr>
        <w:t xml:space="preserve"> [Electronic resource] – Mode of access: </w:t>
      </w:r>
      <w:hyperlink r:id="rId32" w:history="1">
        <w:r w:rsidRPr="00672FE2">
          <w:rPr>
            <w:rStyle w:val="aff"/>
            <w:lang w:val="en-US"/>
          </w:rPr>
          <w:t>https://learn.microsoft.com/en-us/visualstudio/windows/?view=vs-2022</w:t>
        </w:r>
      </w:hyperlink>
      <w:r>
        <w:rPr>
          <w:lang w:val="en-US"/>
        </w:rPr>
        <w:t xml:space="preserve"> – Date of access: </w:t>
      </w:r>
      <w:r w:rsidR="003E4D05">
        <w:rPr>
          <w:lang w:val="en-US"/>
        </w:rPr>
        <w:t>23.02</w:t>
      </w:r>
      <w:r>
        <w:rPr>
          <w:lang w:val="en-US"/>
        </w:rPr>
        <w:t>.2023.</w:t>
      </w:r>
    </w:p>
    <w:p w14:paraId="4525B4AE" w14:textId="040E9651" w:rsidR="00E12CD7" w:rsidRDefault="004A325F" w:rsidP="005D389B">
      <w:pPr>
        <w:pStyle w:val="aff0"/>
        <w:numPr>
          <w:ilvl w:val="0"/>
          <w:numId w:val="7"/>
        </w:numPr>
        <w:ind w:left="0" w:firstLine="851"/>
        <w:rPr>
          <w:lang w:val="en-US"/>
        </w:rPr>
      </w:pPr>
      <w:r>
        <w:rPr>
          <w:lang w:val="en-US"/>
        </w:rPr>
        <w:t xml:space="preserve">PixilArt [Electronic resource] – Mode of access: </w:t>
      </w:r>
      <w:hyperlink r:id="rId33" w:history="1">
        <w:r w:rsidRPr="00672FE2">
          <w:rPr>
            <w:rStyle w:val="aff"/>
            <w:lang w:val="en-US"/>
          </w:rPr>
          <w:t>https://www.pixilart.com/</w:t>
        </w:r>
      </w:hyperlink>
      <w:r>
        <w:rPr>
          <w:lang w:val="en-US"/>
        </w:rPr>
        <w:t xml:space="preserve"> – Date of access: </w:t>
      </w:r>
      <w:r w:rsidR="009F1DA2">
        <w:rPr>
          <w:lang w:val="en-US"/>
        </w:rPr>
        <w:t>11</w:t>
      </w:r>
      <w:r>
        <w:rPr>
          <w:lang w:val="en-US"/>
        </w:rPr>
        <w:t>.04.2023.</w:t>
      </w:r>
      <w:r w:rsidR="00E12CD7">
        <w:rPr>
          <w:lang w:val="en-US"/>
        </w:rPr>
        <w:t xml:space="preserve"> </w:t>
      </w:r>
    </w:p>
    <w:p w14:paraId="3EA959EC" w14:textId="6BB942DB" w:rsidR="0051080E" w:rsidRDefault="0051080E" w:rsidP="005D389B">
      <w:pPr>
        <w:pStyle w:val="aff0"/>
        <w:numPr>
          <w:ilvl w:val="0"/>
          <w:numId w:val="7"/>
        </w:numPr>
        <w:rPr>
          <w:lang w:val="en-US"/>
        </w:rPr>
      </w:pPr>
      <w:r w:rsidRPr="0051080E">
        <w:rPr>
          <w:lang w:val="en-US"/>
        </w:rPr>
        <w:t xml:space="preserve">Video Gaming Industry &amp; Its Revenue Shift </w:t>
      </w:r>
      <w:r>
        <w:rPr>
          <w:lang w:val="en-US"/>
        </w:rPr>
        <w:t xml:space="preserve">[Electronic resource] – Mode of access: </w:t>
      </w:r>
      <w:hyperlink r:id="rId34" w:history="1">
        <w:r w:rsidRPr="00672FE2">
          <w:rPr>
            <w:rStyle w:val="aff"/>
            <w:lang w:val="en-US"/>
          </w:rPr>
          <w:t>https://www.forbes.com/sites/ilkerkoksal/2019/11/08/video-gaming-industry--its-revenue-shift/</w:t>
        </w:r>
      </w:hyperlink>
      <w:r>
        <w:rPr>
          <w:lang w:val="en-US"/>
        </w:rPr>
        <w:t xml:space="preserve"> – Date of access: 13.03.2023.</w:t>
      </w:r>
    </w:p>
    <w:p w14:paraId="73C7F935" w14:textId="77777777" w:rsidR="00E12CD7" w:rsidRDefault="00E12CD7">
      <w:pPr>
        <w:spacing w:line="240" w:lineRule="auto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14:paraId="020D69EB" w14:textId="371B82B7" w:rsidR="004A325F" w:rsidRDefault="00E12CD7" w:rsidP="00E12CD7">
      <w:pPr>
        <w:pStyle w:val="affa"/>
      </w:pPr>
      <w:bookmarkStart w:id="20" w:name="_Toc134463253"/>
      <w:r>
        <w:lastRenderedPageBreak/>
        <w:t>Приложения</w:t>
      </w:r>
      <w:bookmarkEnd w:id="20"/>
    </w:p>
    <w:p w14:paraId="6185F384" w14:textId="73B2D073" w:rsidR="00E12CD7" w:rsidRPr="00452BF3" w:rsidRDefault="00E12CD7" w:rsidP="00452BF3">
      <w:pPr>
        <w:pStyle w:val="aff3"/>
      </w:pPr>
      <w:r w:rsidRPr="00452BF3">
        <w:t>Приложение А</w:t>
      </w:r>
    </w:p>
    <w:p w14:paraId="661D52EE" w14:textId="1865BBD5" w:rsidR="00452BF3" w:rsidRDefault="000B2E67" w:rsidP="00452BF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E39B58" wp14:editId="2325A9E9">
                <wp:simplePos x="0" y="0"/>
                <wp:positionH relativeFrom="column">
                  <wp:posOffset>-11430</wp:posOffset>
                </wp:positionH>
                <wp:positionV relativeFrom="paragraph">
                  <wp:posOffset>6775450</wp:posOffset>
                </wp:positionV>
                <wp:extent cx="6336030" cy="635"/>
                <wp:effectExtent l="0" t="0" r="0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F63F0D" w14:textId="0B78A499" w:rsidR="000B2E67" w:rsidRPr="000B2E67" w:rsidRDefault="000B2E67" w:rsidP="000B2E6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А7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39B58" id="_x0000_t202" coordsize="21600,21600" o:spt="202" path="m,l,21600r21600,l21600,xe">
                <v:stroke joinstyle="miter"/>
                <v:path gradientshapeok="t" o:connecttype="rect"/>
              </v:shapetype>
              <v:shape id="Надпись 28" o:spid="_x0000_s1026" type="#_x0000_t202" style="position:absolute;left:0;text-align:left;margin-left:-.9pt;margin-top:533.5pt;width:498.9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zgRAIAAGU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" stroked="f">
                <v:textbox style="mso-fit-shape-to-text:t" inset="0,0,0,0">
                  <w:txbxContent>
                    <w:p w14:paraId="28F63F0D" w14:textId="0B78A499" w:rsidR="000B2E67" w:rsidRPr="000B2E67" w:rsidRDefault="000B2E67" w:rsidP="000B2E6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А7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5584" behindDoc="0" locked="0" layoutInCell="1" allowOverlap="1" wp14:anchorId="749A7D78" wp14:editId="2789A353">
            <wp:simplePos x="0" y="0"/>
            <wp:positionH relativeFrom="margin">
              <wp:align>right</wp:align>
            </wp:positionH>
            <wp:positionV relativeFrom="paragraph">
              <wp:posOffset>6324600</wp:posOffset>
            </wp:positionV>
            <wp:extent cx="6336030" cy="393700"/>
            <wp:effectExtent l="0" t="0" r="7620" b="6350"/>
            <wp:wrapTopAndBottom/>
            <wp:docPr id="27" name="Рисунок 27" descr="C:\Users\AdminNB\AppData\Local\Microsoft\Windows\INetCache\Content.Word\HeroKnight-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AdminNB\AppData\Local\Microsoft\Windows\INetCache\Content.Word\HeroKnight-Death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6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3D8104" wp14:editId="6CBB60EA">
                <wp:simplePos x="0" y="0"/>
                <wp:positionH relativeFrom="column">
                  <wp:posOffset>0</wp:posOffset>
                </wp:positionH>
                <wp:positionV relativeFrom="paragraph">
                  <wp:posOffset>5928995</wp:posOffset>
                </wp:positionV>
                <wp:extent cx="6332220" cy="635"/>
                <wp:effectExtent l="0" t="0" r="0" b="0"/>
                <wp:wrapTopAndBottom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EF9521" w14:textId="61A2C534" w:rsidR="002D7647" w:rsidRPr="00E10DE4" w:rsidRDefault="002D7647" w:rsidP="002D76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0B2E67"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t xml:space="preserve"> – анимация кувырка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D8104" id="Надпись 26" o:spid="_x0000_s1027" type="#_x0000_t202" style="position:absolute;left:0;text-align:left;margin-left:0;margin-top:466.85pt;width:498.6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" stroked="f">
                <v:textbox style="mso-fit-shape-to-text:t" inset="0,0,0,0">
                  <w:txbxContent>
                    <w:p w14:paraId="53EF9521" w14:textId="61A2C534" w:rsidR="002D7647" w:rsidRPr="00E10DE4" w:rsidRDefault="002D7647" w:rsidP="002D764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0B2E67">
                        <w:rPr>
                          <w:lang w:val="en-US"/>
                        </w:rPr>
                        <w:t>6</w:t>
                      </w:r>
                      <w:r>
                        <w:t xml:space="preserve"> – анимация кувырка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7647"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2F3417F8" wp14:editId="166D9339">
            <wp:simplePos x="0" y="0"/>
            <wp:positionH relativeFrom="margin">
              <wp:align>right</wp:align>
            </wp:positionH>
            <wp:positionV relativeFrom="paragraph">
              <wp:posOffset>5457190</wp:posOffset>
            </wp:positionV>
            <wp:extent cx="6332220" cy="414655"/>
            <wp:effectExtent l="0" t="0" r="0" b="4445"/>
            <wp:wrapTopAndBottom/>
            <wp:docPr id="25" name="Рисунок 25" descr="C:\Users\AdminNB\AppData\Local\Microsoft\Windows\INetCache\Content.Word\HeroKnight-R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NB\AppData\Local\Microsoft\Windows\INetCache\Content.Word\HeroKnight-Roll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49E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AF408D" wp14:editId="622E6475">
                <wp:simplePos x="0" y="0"/>
                <wp:positionH relativeFrom="column">
                  <wp:posOffset>975360</wp:posOffset>
                </wp:positionH>
                <wp:positionV relativeFrom="paragraph">
                  <wp:posOffset>5073650</wp:posOffset>
                </wp:positionV>
                <wp:extent cx="4381500" cy="635"/>
                <wp:effectExtent l="0" t="0" r="0" b="0"/>
                <wp:wrapTopAndBottom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D1A787" w14:textId="0F347452" w:rsidR="002B49E5" w:rsidRPr="002B49E5" w:rsidRDefault="002B49E5" w:rsidP="002B49E5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 w:rsidR="00900F61">
                              <w:t>5</w:t>
                            </w:r>
                            <w:r>
                              <w:t xml:space="preserve"> – анимация падения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F408D" id="Надпись 24" o:spid="_x0000_s1028" type="#_x0000_t202" style="position:absolute;left:0;text-align:left;margin-left:76.8pt;margin-top:399.5pt;width:345pt;height: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" stroked="f">
                <v:textbox style="mso-fit-shape-to-text:t" inset="0,0,0,0">
                  <w:txbxContent>
                    <w:p w14:paraId="70D1A787" w14:textId="0F347452" w:rsidR="002B49E5" w:rsidRPr="002B49E5" w:rsidRDefault="002B49E5" w:rsidP="002B49E5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 w:rsidR="00900F61">
                        <w:t>5</w:t>
                      </w:r>
                      <w:r>
                        <w:t xml:space="preserve"> – анимация падения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B49E5">
        <w:rPr>
          <w:noProof/>
          <w:lang w:eastAsia="ru-RU"/>
        </w:rPr>
        <w:drawing>
          <wp:anchor distT="0" distB="0" distL="114300" distR="114300" simplePos="0" relativeHeight="251709440" behindDoc="0" locked="0" layoutInCell="1" allowOverlap="1" wp14:anchorId="24E638F3" wp14:editId="350AE9A9">
            <wp:simplePos x="0" y="0"/>
            <wp:positionH relativeFrom="margin">
              <wp:align>center</wp:align>
            </wp:positionH>
            <wp:positionV relativeFrom="paragraph">
              <wp:posOffset>4399068</wp:posOffset>
            </wp:positionV>
            <wp:extent cx="4381500" cy="617855"/>
            <wp:effectExtent l="0" t="0" r="0" b="0"/>
            <wp:wrapTopAndBottom/>
            <wp:docPr id="23" name="Рисунок 23" descr="C:\Users\AdminNB\AppData\Local\Microsoft\Windows\INetCache\Content.Word\HeroKnight-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NB\AppData\Local\Microsoft\Windows\INetCache\Content.Word\HeroKnight-Fall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249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80F91E3" wp14:editId="1D2883C7">
                <wp:simplePos x="0" y="0"/>
                <wp:positionH relativeFrom="column">
                  <wp:posOffset>1451610</wp:posOffset>
                </wp:positionH>
                <wp:positionV relativeFrom="paragraph">
                  <wp:posOffset>4001770</wp:posOffset>
                </wp:positionV>
                <wp:extent cx="3429000" cy="635"/>
                <wp:effectExtent l="0" t="0" r="0" b="0"/>
                <wp:wrapTopAndBottom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34AD0" w14:textId="7584D92E" w:rsidR="00692494" w:rsidRPr="00692494" w:rsidRDefault="00692494" w:rsidP="00692494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t xml:space="preserve"> – анимация прыжка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F91E3" id="Надпись 22" o:spid="_x0000_s1029" type="#_x0000_t202" style="position:absolute;left:0;text-align:left;margin-left:114.3pt;margin-top:315.1pt;width:270pt;height: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" stroked="f">
                <v:textbox style="mso-fit-shape-to-text:t" inset="0,0,0,0">
                  <w:txbxContent>
                    <w:p w14:paraId="20B34AD0" w14:textId="7584D92E" w:rsidR="00692494" w:rsidRPr="00692494" w:rsidRDefault="00692494" w:rsidP="00692494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</w:t>
                      </w:r>
                      <w:r>
                        <w:rPr>
                          <w:lang w:val="en-US"/>
                        </w:rPr>
                        <w:t>4</w:t>
                      </w:r>
                      <w:r>
                        <w:t xml:space="preserve"> – анимация прыжка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92494">
        <w:rPr>
          <w:noProof/>
          <w:lang w:eastAsia="ru-RU"/>
        </w:rPr>
        <w:drawing>
          <wp:anchor distT="0" distB="0" distL="114300" distR="114300" simplePos="0" relativeHeight="251706368" behindDoc="0" locked="0" layoutInCell="1" allowOverlap="1" wp14:anchorId="165F598E" wp14:editId="317D4796">
            <wp:simplePos x="0" y="0"/>
            <wp:positionH relativeFrom="margin">
              <wp:align>center</wp:align>
            </wp:positionH>
            <wp:positionV relativeFrom="paragraph">
              <wp:posOffset>3320839</wp:posOffset>
            </wp:positionV>
            <wp:extent cx="3429000" cy="624205"/>
            <wp:effectExtent l="0" t="0" r="0" b="4445"/>
            <wp:wrapTopAndBottom/>
            <wp:docPr id="20" name="Рисунок 20" descr="C:\Users\AdminNB\AppData\Local\Microsoft\Windows\INetCache\Content.Word\HeroKnight-Ju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NB\AppData\Local\Microsoft\Windows\INetCache\Content.Word\HeroKnight-Jump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6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583C8" wp14:editId="00872E20">
                <wp:simplePos x="0" y="0"/>
                <wp:positionH relativeFrom="column">
                  <wp:posOffset>0</wp:posOffset>
                </wp:positionH>
                <wp:positionV relativeFrom="paragraph">
                  <wp:posOffset>1873250</wp:posOffset>
                </wp:positionV>
                <wp:extent cx="6332220" cy="635"/>
                <wp:effectExtent l="0" t="0" r="0" b="0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94427" w14:textId="5C3C36CD" w:rsidR="002226F6" w:rsidRPr="00C75E68" w:rsidRDefault="002226F6" w:rsidP="002226F6">
                            <w:pPr>
                              <w:pStyle w:val="afff3"/>
                            </w:pPr>
                            <w:r w:rsidRPr="00E1672C">
                              <w:t>Рисунок А</w:t>
                            </w:r>
                            <w:r>
                              <w:t>2</w:t>
                            </w:r>
                            <w:r w:rsidRPr="00E1672C">
                              <w:t xml:space="preserve"> – анимация </w:t>
                            </w:r>
                            <w:r>
                              <w:t>бега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583C8" id="Надпись 11" o:spid="_x0000_s1030" type="#_x0000_t202" style="position:absolute;left:0;text-align:left;margin-left:0;margin-top:147.5pt;width:498.6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" stroked="f">
                <v:textbox style="mso-fit-shape-to-text:t" inset="0,0,0,0">
                  <w:txbxContent>
                    <w:p w14:paraId="1C294427" w14:textId="5C3C36CD" w:rsidR="002226F6" w:rsidRPr="00C75E68" w:rsidRDefault="002226F6" w:rsidP="002226F6">
                      <w:pPr>
                        <w:pStyle w:val="afff3"/>
                      </w:pPr>
                      <w:r w:rsidRPr="00E1672C">
                        <w:t>Рисунок А</w:t>
                      </w:r>
                      <w:r>
                        <w:t>2</w:t>
                      </w:r>
                      <w:r w:rsidRPr="00E1672C">
                        <w:t xml:space="preserve"> – анимация </w:t>
                      </w:r>
                      <w:r>
                        <w:t>бега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226F6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59CFBCD2" wp14:editId="2565E750">
            <wp:simplePos x="0" y="0"/>
            <wp:positionH relativeFrom="margin">
              <wp:align>right</wp:align>
            </wp:positionH>
            <wp:positionV relativeFrom="paragraph">
              <wp:posOffset>1330114</wp:posOffset>
            </wp:positionV>
            <wp:extent cx="6332220" cy="486501"/>
            <wp:effectExtent l="0" t="0" r="0" b="8890"/>
            <wp:wrapTopAndBottom/>
            <wp:docPr id="10" name="Рисунок 10" descr="C:\Users\AdminNB\AppData\Local\Microsoft\Windows\INetCache\Content.Word\HeroKnight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NB\AppData\Local\Microsoft\Windows\INetCache\Content.Word\HeroKnight-Ru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8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67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E3CE72" wp14:editId="5E5BF95C">
                <wp:simplePos x="0" y="0"/>
                <wp:positionH relativeFrom="column">
                  <wp:posOffset>331470</wp:posOffset>
                </wp:positionH>
                <wp:positionV relativeFrom="paragraph">
                  <wp:posOffset>923290</wp:posOffset>
                </wp:positionV>
                <wp:extent cx="599376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3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76461" w14:textId="7F1891A7" w:rsidR="00E1672C" w:rsidRPr="00E1672C" w:rsidRDefault="00E1672C" w:rsidP="00E1672C">
                            <w:pPr>
                              <w:pStyle w:val="afff3"/>
                            </w:pPr>
                            <w:r w:rsidRPr="00E1672C">
                              <w:t>Рисунок А1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3CE72" id="Надпись 2" o:spid="_x0000_s1031" type="#_x0000_t202" style="position:absolute;left:0;text-align:left;margin-left:26.1pt;margin-top:72.7pt;width:471.95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" stroked="f">
                <v:textbox style="mso-fit-shape-to-text:t" inset="0,0,0,0">
                  <w:txbxContent>
                    <w:p w14:paraId="4F276461" w14:textId="7F1891A7" w:rsidR="00E1672C" w:rsidRPr="00E1672C" w:rsidRDefault="00E1672C" w:rsidP="00E1672C">
                      <w:pPr>
                        <w:pStyle w:val="afff3"/>
                      </w:pPr>
                      <w:r w:rsidRPr="00E1672C">
                        <w:t>Рисунок А1 – анимация положения покоя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D6098">
        <w:rPr>
          <w:noProof/>
          <w:lang w:eastAsia="ru-RU"/>
        </w:rPr>
        <w:drawing>
          <wp:anchor distT="0" distB="0" distL="114300" distR="114300" simplePos="0" relativeHeight="251695104" behindDoc="0" locked="0" layoutInCell="1" allowOverlap="1" wp14:anchorId="3387985B" wp14:editId="58719982">
            <wp:simplePos x="0" y="0"/>
            <wp:positionH relativeFrom="margin">
              <wp:align>right</wp:align>
            </wp:positionH>
            <wp:positionV relativeFrom="paragraph">
              <wp:posOffset>364490</wp:posOffset>
            </wp:positionV>
            <wp:extent cx="5994074" cy="501650"/>
            <wp:effectExtent l="0" t="0" r="6985" b="0"/>
            <wp:wrapTopAndBottom/>
            <wp:docPr id="1" name="Рисунок 1" descr="C:\Users\AdminNB\AppData\Local\Microsoft\Windows\INetCache\Content.Word\HeroKnight-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NB\AppData\Local\Microsoft\Windows\INetCache\Content.Word\HeroKnight-Idle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74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72C">
        <w:t xml:space="preserve">Кадры </w:t>
      </w:r>
      <w:r w:rsidR="00452BF3">
        <w:t>анимации игрового персонажа</w:t>
      </w:r>
    </w:p>
    <w:p w14:paraId="55F010B2" w14:textId="08173029" w:rsidR="00321AA0" w:rsidRPr="000B2E67" w:rsidRDefault="00AB6CC6" w:rsidP="00AB6CC6">
      <w:pPr>
        <w:pStyle w:val="afff3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AD0BF2C" wp14:editId="56DC3BCB">
                <wp:simplePos x="0" y="0"/>
                <wp:positionH relativeFrom="column">
                  <wp:posOffset>26670</wp:posOffset>
                </wp:positionH>
                <wp:positionV relativeFrom="paragraph">
                  <wp:posOffset>2735580</wp:posOffset>
                </wp:positionV>
                <wp:extent cx="630555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EE1A4" w14:textId="5EA9BF2E" w:rsidR="00AB6CC6" w:rsidRPr="00AB6CC6" w:rsidRDefault="00AB6CC6" w:rsidP="00AB6CC6">
                            <w:pPr>
                              <w:pStyle w:val="afff3"/>
                              <w:rPr>
                                <w:lang w:val="ru-BY"/>
                              </w:rPr>
                            </w:pPr>
                            <w:r>
                              <w:t>Рисунок А3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0BF2C" id="Надпись 14" o:spid="_x0000_s1032" type="#_x0000_t202" style="position:absolute;left:0;text-align:left;margin-left:2.1pt;margin-top:215.4pt;width:496.5pt;height: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" stroked="f">
                <v:textbox style="mso-fit-shape-to-text:t" inset="0,0,0,0">
                  <w:txbxContent>
                    <w:p w14:paraId="348EE1A4" w14:textId="5EA9BF2E" w:rsidR="00AB6CC6" w:rsidRPr="00AB6CC6" w:rsidRDefault="00AB6CC6" w:rsidP="00AB6CC6">
                      <w:pPr>
                        <w:pStyle w:val="afff3"/>
                        <w:rPr>
                          <w:lang w:val="ru-BY"/>
                        </w:rPr>
                      </w:pPr>
                      <w:r>
                        <w:t>Рисунок А3 – анимация удара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21AA0"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5789A351" wp14:editId="14E05093">
            <wp:simplePos x="0" y="0"/>
            <wp:positionH relativeFrom="margin">
              <wp:align>right</wp:align>
            </wp:positionH>
            <wp:positionV relativeFrom="paragraph">
              <wp:posOffset>2198370</wp:posOffset>
            </wp:positionV>
            <wp:extent cx="6305550" cy="480060"/>
            <wp:effectExtent l="0" t="0" r="0" b="0"/>
            <wp:wrapTopAndBottom/>
            <wp:docPr id="9" name="Рисунок 9" descr="C:\Users\AdminNB\AppData\Local\Microsoft\Windows\INetCache\Content.Word\HeroKnight-At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NB\AppData\Local\Microsoft\Windows\INetCache\Content.Word\HeroKnight-Attack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C3CDF" w14:textId="747AFF4C" w:rsidR="00321AA0" w:rsidRPr="00224B14" w:rsidRDefault="00937119" w:rsidP="00AD27A3">
      <w:pPr>
        <w:pStyle w:val="ae"/>
        <w:ind w:left="0" w:firstLine="851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0F9DA" wp14:editId="453AE58D">
                <wp:simplePos x="0" y="0"/>
                <wp:positionH relativeFrom="margin">
                  <wp:align>center</wp:align>
                </wp:positionH>
                <wp:positionV relativeFrom="paragraph">
                  <wp:posOffset>862965</wp:posOffset>
                </wp:positionV>
                <wp:extent cx="3771900" cy="635"/>
                <wp:effectExtent l="0" t="0" r="0" b="1905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3A9F35" w14:textId="5FE2D34A" w:rsidR="00937119" w:rsidRPr="00937119" w:rsidRDefault="00937119" w:rsidP="00937119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А</w:t>
                            </w:r>
                            <w:r w:rsidR="00192C09">
                              <w:t>8</w:t>
                            </w:r>
                            <w:r>
                              <w:t xml:space="preserve"> – анимация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получения урона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A0F9DA" id="Надпись 30" o:spid="_x0000_s1033" type="#_x0000_t202" style="position:absolute;left:0;text-align:left;margin-left:0;margin-top:67.95pt;width:297pt;height:.05pt;z-index:2517207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" stroked="f">
                <v:textbox style="mso-fit-shape-to-text:t" inset="0,0,0,0">
                  <w:txbxContent>
                    <w:p w14:paraId="113A9F35" w14:textId="5FE2D34A" w:rsidR="00937119" w:rsidRPr="00937119" w:rsidRDefault="00937119" w:rsidP="00937119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А</w:t>
                      </w:r>
                      <w:r w:rsidR="00192C09">
                        <w:t>8</w:t>
                      </w:r>
                      <w:r>
                        <w:t xml:space="preserve"> – анимация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получения урона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18656" behindDoc="0" locked="0" layoutInCell="1" allowOverlap="1" wp14:anchorId="3AEF499F" wp14:editId="02F09C1B">
            <wp:simplePos x="0" y="0"/>
            <wp:positionH relativeFrom="margin">
              <wp:align>center</wp:align>
            </wp:positionH>
            <wp:positionV relativeFrom="paragraph">
              <wp:posOffset>424</wp:posOffset>
            </wp:positionV>
            <wp:extent cx="2506345" cy="782955"/>
            <wp:effectExtent l="0" t="0" r="8255" b="0"/>
            <wp:wrapTopAndBottom/>
            <wp:docPr id="29" name="Рисунок 29" descr="C:\Users\AdminNB\AppData\Local\Microsoft\Windows\INetCache\Content.Word\HeroKnight-hu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NB\AppData\Local\Microsoft\Windows\INetCache\Content.Word\HeroKnight-hur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4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43EAD4" w14:textId="253E085B" w:rsidR="00257A34" w:rsidRDefault="00257A34">
      <w:pPr>
        <w:spacing w:line="240" w:lineRule="auto"/>
        <w:ind w:firstLine="0"/>
        <w:contextualSpacing w:val="0"/>
        <w:jc w:val="left"/>
      </w:pPr>
      <w:r>
        <w:br w:type="page"/>
      </w:r>
    </w:p>
    <w:p w14:paraId="57D34C05" w14:textId="05A14694" w:rsidR="00321AA0" w:rsidRPr="000B2E67" w:rsidRDefault="00257A34" w:rsidP="00257A34">
      <w:pPr>
        <w:pStyle w:val="aff3"/>
      </w:pPr>
      <w:r>
        <w:lastRenderedPageBreak/>
        <w:t>Приложение Б</w:t>
      </w:r>
    </w:p>
    <w:p w14:paraId="2438B063" w14:textId="2C556B64" w:rsidR="00321AA0" w:rsidRPr="00257A34" w:rsidRDefault="006D7F2A" w:rsidP="002F0B9D">
      <w:pPr>
        <w:pStyle w:val="ae"/>
        <w:ind w:left="0" w:firstLine="85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405A069" wp14:editId="2BB87A98">
                <wp:simplePos x="0" y="0"/>
                <wp:positionH relativeFrom="column">
                  <wp:posOffset>147955</wp:posOffset>
                </wp:positionH>
                <wp:positionV relativeFrom="paragraph">
                  <wp:posOffset>3509010</wp:posOffset>
                </wp:positionV>
                <wp:extent cx="6185535" cy="635"/>
                <wp:effectExtent l="0" t="0" r="0" b="0"/>
                <wp:wrapTopAndBottom/>
                <wp:docPr id="98496196" name="Надпись 98496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AD902C" w14:textId="64E17988" w:rsidR="006D7F2A" w:rsidRPr="008F1BB6" w:rsidRDefault="006D7F2A" w:rsidP="006D7F2A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Б2 – анимация смерти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A069" id="Надпись 98496196" o:spid="_x0000_s1034" type="#_x0000_t202" style="position:absolute;left:0;text-align:left;margin-left:11.65pt;margin-top:276.3pt;width:487.05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" stroked="f">
                <v:textbox style="mso-fit-shape-to-text:t" inset="0,0,0,0">
                  <w:txbxContent>
                    <w:p w14:paraId="7FAD902C" w14:textId="64E17988" w:rsidR="006D7F2A" w:rsidRPr="008F1BB6" w:rsidRDefault="006D7F2A" w:rsidP="006D7F2A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Б2 – анимация смерти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727872" behindDoc="0" locked="0" layoutInCell="1" allowOverlap="1" wp14:anchorId="111E190F" wp14:editId="569B6937">
            <wp:simplePos x="0" y="0"/>
            <wp:positionH relativeFrom="margin">
              <wp:posOffset>147955</wp:posOffset>
            </wp:positionH>
            <wp:positionV relativeFrom="paragraph">
              <wp:posOffset>2889885</wp:posOffset>
            </wp:positionV>
            <wp:extent cx="6185535" cy="561975"/>
            <wp:effectExtent l="0" t="0" r="0" b="0"/>
            <wp:wrapTopAndBottom/>
            <wp:docPr id="98496195" name="Рисунок 98496195" descr="C:\Users\AdminNB\AppData\Local\Microsoft\Windows\INetCache\Content.Word\De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AdminNB\AppData\Local\Microsoft\Windows\INetCache\Content.Word\Death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53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69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37D8F0C" wp14:editId="28D551BB">
                <wp:simplePos x="0" y="0"/>
                <wp:positionH relativeFrom="column">
                  <wp:posOffset>194310</wp:posOffset>
                </wp:positionH>
                <wp:positionV relativeFrom="paragraph">
                  <wp:posOffset>2381885</wp:posOffset>
                </wp:positionV>
                <wp:extent cx="6137910" cy="635"/>
                <wp:effectExtent l="0" t="0" r="0" b="0"/>
                <wp:wrapTopAndBottom/>
                <wp:docPr id="98496194" name="Надпись 98496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9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8C1AAF" w14:textId="2A483E00" w:rsidR="00734693" w:rsidRPr="00B1240E" w:rsidRDefault="00734693" w:rsidP="00734693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</w:t>
                            </w:r>
                            <w:r w:rsidR="00D55005">
                              <w:t>2</w:t>
                            </w:r>
                            <w:r>
                              <w:t xml:space="preserve"> – анимация удара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D8F0C" id="Надпись 98496194" o:spid="_x0000_s1035" type="#_x0000_t202" style="position:absolute;left:0;text-align:left;margin-left:15.3pt;margin-top:187.55pt;width:483.3pt;height: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" stroked="f">
                <v:textbox style="mso-fit-shape-to-text:t" inset="0,0,0,0">
                  <w:txbxContent>
                    <w:p w14:paraId="4F8C1AAF" w14:textId="2A483E00" w:rsidR="00734693" w:rsidRPr="00B1240E" w:rsidRDefault="00734693" w:rsidP="00734693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</w:t>
                      </w:r>
                      <w:r w:rsidR="00D55005">
                        <w:t>2</w:t>
                      </w:r>
                      <w:r>
                        <w:t xml:space="preserve"> – анимация удара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34693">
        <w:rPr>
          <w:noProof/>
          <w:lang w:eastAsia="ru-RU"/>
        </w:rPr>
        <w:drawing>
          <wp:anchor distT="0" distB="0" distL="114300" distR="114300" simplePos="0" relativeHeight="251724800" behindDoc="0" locked="0" layoutInCell="1" allowOverlap="1" wp14:anchorId="2355C12F" wp14:editId="57733B9D">
            <wp:simplePos x="0" y="0"/>
            <wp:positionH relativeFrom="margin">
              <wp:align>right</wp:align>
            </wp:positionH>
            <wp:positionV relativeFrom="paragraph">
              <wp:posOffset>1446530</wp:posOffset>
            </wp:positionV>
            <wp:extent cx="6137910" cy="878205"/>
            <wp:effectExtent l="0" t="0" r="0" b="0"/>
            <wp:wrapTopAndBottom/>
            <wp:docPr id="98496193" name="Рисунок 98496193" descr="C:\Users\AdminNB\AppData\Local\Microsoft\Windows\INetCache\Content.Word\Att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AdminNB\AppData\Local\Microsoft\Windows\INetCache\Content.Word\Attack2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B9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F83749C" wp14:editId="3F961E97">
                <wp:simplePos x="0" y="0"/>
                <wp:positionH relativeFrom="column">
                  <wp:posOffset>86360</wp:posOffset>
                </wp:positionH>
                <wp:positionV relativeFrom="paragraph">
                  <wp:posOffset>1061720</wp:posOffset>
                </wp:positionV>
                <wp:extent cx="6416675" cy="635"/>
                <wp:effectExtent l="0" t="0" r="0" b="0"/>
                <wp:wrapTopAndBottom/>
                <wp:docPr id="98496192" name="Надпись 98496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6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81D7D" w14:textId="55E229FE" w:rsidR="002F0B9D" w:rsidRPr="00844302" w:rsidRDefault="002F0B9D" w:rsidP="002F0B9D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Б1 – анимация положения покоя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3749C" id="Надпись 98496192" o:spid="_x0000_s1036" type="#_x0000_t202" style="position:absolute;left:0;text-align:left;margin-left:6.8pt;margin-top:83.6pt;width:505.2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" stroked="f">
                <v:textbox style="mso-fit-shape-to-text:t" inset="0,0,0,0">
                  <w:txbxContent>
                    <w:p w14:paraId="76281D7D" w14:textId="55E229FE" w:rsidR="002F0B9D" w:rsidRPr="00844302" w:rsidRDefault="002F0B9D" w:rsidP="002F0B9D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Б1 – анимация положения покоя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0B9D">
        <w:rPr>
          <w:noProof/>
          <w:lang w:eastAsia="ru-RU"/>
        </w:rPr>
        <w:drawing>
          <wp:anchor distT="0" distB="0" distL="114300" distR="114300" simplePos="0" relativeHeight="251721728" behindDoc="0" locked="0" layoutInCell="1" allowOverlap="1" wp14:anchorId="30C537EF" wp14:editId="2868F800">
            <wp:simplePos x="0" y="0"/>
            <wp:positionH relativeFrom="margin">
              <wp:posOffset>86360</wp:posOffset>
            </wp:positionH>
            <wp:positionV relativeFrom="paragraph">
              <wp:posOffset>417830</wp:posOffset>
            </wp:positionV>
            <wp:extent cx="6416675" cy="586740"/>
            <wp:effectExtent l="0" t="0" r="0" b="0"/>
            <wp:wrapTopAndBottom/>
            <wp:docPr id="31" name="Рисунок 31" descr="C:\Users\AdminNB\AppData\Local\Microsoft\Windows\INetCache\Content.Word\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NB\AppData\Local\Microsoft\Windows\INetCache\Content.Word\Idle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675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A34">
        <w:t>Изображения и анимации противника</w:t>
      </w:r>
    </w:p>
    <w:p w14:paraId="027BA51C" w14:textId="1FCA0793" w:rsidR="00321AA0" w:rsidRDefault="00321AA0" w:rsidP="00AD27A3">
      <w:pPr>
        <w:pStyle w:val="ae"/>
        <w:ind w:left="0" w:firstLine="851"/>
        <w:rPr>
          <w:lang w:val="ru-BY"/>
        </w:rPr>
      </w:pPr>
    </w:p>
    <w:p w14:paraId="521C223C" w14:textId="5734E30E" w:rsidR="00521815" w:rsidRDefault="00521815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05C265E5" w14:textId="29340A2C" w:rsidR="00004FFB" w:rsidRPr="005F20BE" w:rsidRDefault="00004FFB" w:rsidP="00004FFB">
      <w:pPr>
        <w:pStyle w:val="aff3"/>
      </w:pPr>
      <w:r>
        <w:lastRenderedPageBreak/>
        <w:t xml:space="preserve">Приложение </w:t>
      </w:r>
      <w:r>
        <w:rPr>
          <w:lang w:val="en-US"/>
        </w:rPr>
        <w:t>B</w:t>
      </w:r>
    </w:p>
    <w:p w14:paraId="22F77E28" w14:textId="7F05B752" w:rsidR="00321AA0" w:rsidRPr="00490A9A" w:rsidRDefault="0096526B" w:rsidP="005F354D">
      <w:pPr>
        <w:pStyle w:val="ae"/>
        <w:ind w:left="0" w:firstLine="85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56C272" wp14:editId="4A1D09B9">
                <wp:simplePos x="0" y="0"/>
                <wp:positionH relativeFrom="column">
                  <wp:posOffset>925830</wp:posOffset>
                </wp:positionH>
                <wp:positionV relativeFrom="paragraph">
                  <wp:posOffset>4591050</wp:posOffset>
                </wp:positionV>
                <wp:extent cx="4480560" cy="635"/>
                <wp:effectExtent l="0" t="0" r="0" b="0"/>
                <wp:wrapTopAndBottom/>
                <wp:docPr id="98496199" name="Надпись 98496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0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59D0D" w14:textId="31FADE8F" w:rsidR="0096526B" w:rsidRPr="00DB4C48" w:rsidRDefault="0096526B" w:rsidP="0096526B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В</w:t>
                            </w:r>
                            <w:r w:rsidR="00E554E7">
                              <w:t>2</w:t>
                            </w:r>
                            <w:r>
                              <w:t xml:space="preserve"> – полет стрелы на уровне с </w:t>
                            </w:r>
                            <w:r w:rsidR="008D1F89">
                              <w:t>головой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6C272" id="Надпись 98496199" o:spid="_x0000_s1037" type="#_x0000_t202" style="position:absolute;left:0;text-align:left;margin-left:72.9pt;margin-top:361.5pt;width:352.8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" stroked="f">
                <v:textbox style="mso-fit-shape-to-text:t" inset="0,0,0,0">
                  <w:txbxContent>
                    <w:p w14:paraId="22859D0D" w14:textId="31FADE8F" w:rsidR="0096526B" w:rsidRPr="00DB4C48" w:rsidRDefault="0096526B" w:rsidP="0096526B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В</w:t>
                      </w:r>
                      <w:r w:rsidR="00E554E7">
                        <w:t>2</w:t>
                      </w:r>
                      <w:r>
                        <w:t xml:space="preserve"> – полет стрелы на уровне с </w:t>
                      </w:r>
                      <w:r w:rsidR="008D1F89">
                        <w:t>головой игрока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617A5">
        <w:rPr>
          <w:noProof/>
          <w:lang w:eastAsia="ru-RU"/>
        </w:rPr>
        <w:drawing>
          <wp:anchor distT="0" distB="0" distL="114300" distR="114300" simplePos="0" relativeHeight="251736064" behindDoc="0" locked="0" layoutInCell="1" allowOverlap="1" wp14:anchorId="0AF4C707" wp14:editId="573D776B">
            <wp:simplePos x="0" y="0"/>
            <wp:positionH relativeFrom="margin">
              <wp:align>center</wp:align>
            </wp:positionH>
            <wp:positionV relativeFrom="paragraph">
              <wp:posOffset>2708275</wp:posOffset>
            </wp:positionV>
            <wp:extent cx="4480560" cy="1825625"/>
            <wp:effectExtent l="0" t="0" r="0" b="317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4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87B08C1" wp14:editId="3BC6777F">
                <wp:simplePos x="0" y="0"/>
                <wp:positionH relativeFrom="column">
                  <wp:posOffset>914400</wp:posOffset>
                </wp:positionH>
                <wp:positionV relativeFrom="paragraph">
                  <wp:posOffset>2234565</wp:posOffset>
                </wp:positionV>
                <wp:extent cx="4502785" cy="635"/>
                <wp:effectExtent l="0" t="0" r="0" b="0"/>
                <wp:wrapTopAndBottom/>
                <wp:docPr id="98496198" name="Надпись 98496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0A5541" w14:textId="743AE14D" w:rsidR="00FF6147" w:rsidRPr="00354B8E" w:rsidRDefault="00FF6147" w:rsidP="00FF6147">
                            <w:pPr>
                              <w:pStyle w:val="afff3"/>
                              <w:rPr>
                                <w:noProof/>
                              </w:rPr>
                            </w:pPr>
                            <w:r>
                              <w:t>Рисунок В1 – полет стрелы над головой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B08C1" id="Надпись 98496198" o:spid="_x0000_s1038" type="#_x0000_t202" style="position:absolute;left:0;text-align:left;margin-left:1in;margin-top:175.95pt;width:354.55pt;height: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" stroked="f">
                <v:textbox style="mso-fit-shape-to-text:t" inset="0,0,0,0">
                  <w:txbxContent>
                    <w:p w14:paraId="190A5541" w14:textId="743AE14D" w:rsidR="00FF6147" w:rsidRPr="00354B8E" w:rsidRDefault="00FF6147" w:rsidP="00FF6147">
                      <w:pPr>
                        <w:pStyle w:val="afff3"/>
                        <w:rPr>
                          <w:noProof/>
                        </w:rPr>
                      </w:pPr>
                      <w:r>
                        <w:t>Рисунок В1 – полет стрелы над головой игрока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F6147" w:rsidRPr="000617A5">
        <w:rPr>
          <w:noProof/>
          <w:lang w:eastAsia="ru-RU"/>
        </w:rPr>
        <w:drawing>
          <wp:anchor distT="0" distB="0" distL="114300" distR="114300" simplePos="0" relativeHeight="251731968" behindDoc="0" locked="0" layoutInCell="1" allowOverlap="1" wp14:anchorId="011FA177" wp14:editId="31FA523E">
            <wp:simplePos x="0" y="0"/>
            <wp:positionH relativeFrom="margin">
              <wp:align>center</wp:align>
            </wp:positionH>
            <wp:positionV relativeFrom="paragraph">
              <wp:posOffset>337503</wp:posOffset>
            </wp:positionV>
            <wp:extent cx="4502785" cy="1840230"/>
            <wp:effectExtent l="0" t="0" r="0" b="7620"/>
            <wp:wrapTopAndBottom/>
            <wp:docPr id="98496197" name="Рисунок 98496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5" b="12468"/>
                    <a:stretch/>
                  </pic:blipFill>
                  <pic:spPr bwMode="auto">
                    <a:xfrm>
                      <a:off x="0" y="0"/>
                      <a:ext cx="4502785" cy="184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6147">
        <w:t>Изображения разных уровней полета стрелы</w:t>
      </w:r>
    </w:p>
    <w:p w14:paraId="6594DB88" w14:textId="79554D1A" w:rsidR="00A55F8B" w:rsidRDefault="00A55F8B">
      <w:pPr>
        <w:spacing w:line="240" w:lineRule="auto"/>
        <w:ind w:firstLine="0"/>
        <w:contextualSpacing w:val="0"/>
        <w:jc w:val="left"/>
        <w:rPr>
          <w:lang w:val="ru-BY"/>
        </w:rPr>
      </w:pPr>
      <w:r>
        <w:rPr>
          <w:lang w:val="ru-BY"/>
        </w:rPr>
        <w:br w:type="page"/>
      </w:r>
    </w:p>
    <w:p w14:paraId="587BDDD2" w14:textId="083F2EF6" w:rsidR="00321AA0" w:rsidRDefault="003207B5" w:rsidP="003207B5">
      <w:pPr>
        <w:pStyle w:val="aff3"/>
      </w:pPr>
      <w:r>
        <w:lastRenderedPageBreak/>
        <w:t>Приложение Г</w:t>
      </w:r>
    </w:p>
    <w:p w14:paraId="3146DD41" w14:textId="0AC50A03" w:rsidR="003207B5" w:rsidRPr="00D1745B" w:rsidRDefault="00A224E8" w:rsidP="003207B5">
      <w:pPr>
        <w:jc w:val="center"/>
      </w:pPr>
      <w:r>
        <w:t>Изображение зоны</w:t>
      </w:r>
      <w:r w:rsidR="00D1745B">
        <w:t xml:space="preserve"> атаки персонажа</w:t>
      </w:r>
      <w:r w:rsidR="00BD754D">
        <w:t xml:space="preserve"> и фоновое изображение уровня игры</w:t>
      </w:r>
    </w:p>
    <w:p w14:paraId="2ACB1F5F" w14:textId="3FEA4BF8" w:rsidR="003A614B" w:rsidRDefault="003A614B" w:rsidP="003A614B">
      <w:pPr>
        <w:pStyle w:val="aff3"/>
        <w:tabs>
          <w:tab w:val="left" w:pos="4185"/>
          <w:tab w:val="right" w:pos="9972"/>
        </w:tabs>
        <w:jc w:val="left"/>
        <w:rPr>
          <w:lang w:val="ru-BY"/>
        </w:rPr>
      </w:pPr>
      <w:r>
        <w:rPr>
          <w:lang w:val="ru-BY"/>
        </w:rPr>
        <w:tab/>
      </w:r>
      <w:r w:rsidR="00C63E7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E1597" wp14:editId="6BF80FFF">
                <wp:simplePos x="0" y="0"/>
                <wp:positionH relativeFrom="margin">
                  <wp:align>center</wp:align>
                </wp:positionH>
                <wp:positionV relativeFrom="paragraph">
                  <wp:posOffset>6652895</wp:posOffset>
                </wp:positionV>
                <wp:extent cx="5100955" cy="635"/>
                <wp:effectExtent l="0" t="0" r="4445" b="5080"/>
                <wp:wrapTopAndBottom/>
                <wp:docPr id="98496202" name="Надпись 9849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44CB9C" w14:textId="70FF36CF" w:rsidR="00C63E79" w:rsidRPr="00156503" w:rsidRDefault="00C63E79" w:rsidP="00C63E79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>Рисунок Г2 – фоновое изображение уровня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E1597" id="Надпись 98496202" o:spid="_x0000_s1039" type="#_x0000_t202" style="position:absolute;left:0;text-align:left;margin-left:0;margin-top:523.85pt;width:401.65pt;height:.05pt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" stroked="f">
                <v:textbox style="mso-fit-shape-to-text:t" inset="0,0,0,0">
                  <w:txbxContent>
                    <w:p w14:paraId="4B44CB9C" w14:textId="70FF36CF" w:rsidR="00C63E79" w:rsidRPr="00156503" w:rsidRDefault="00C63E79" w:rsidP="00C63E79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>Рисунок Г2 – фоновое изображение уровня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3E79">
        <w:rPr>
          <w:noProof/>
          <w:lang w:eastAsia="ru-RU"/>
        </w:rPr>
        <w:drawing>
          <wp:anchor distT="0" distB="0" distL="114300" distR="114300" simplePos="0" relativeHeight="251743232" behindDoc="0" locked="0" layoutInCell="1" allowOverlap="1" wp14:anchorId="5A74180A" wp14:editId="5040D2CA">
            <wp:simplePos x="0" y="0"/>
            <wp:positionH relativeFrom="margin">
              <wp:align>center</wp:align>
            </wp:positionH>
            <wp:positionV relativeFrom="paragraph">
              <wp:posOffset>2709227</wp:posOffset>
            </wp:positionV>
            <wp:extent cx="5100955" cy="3824605"/>
            <wp:effectExtent l="0" t="0" r="4445" b="4445"/>
            <wp:wrapTopAndBottom/>
            <wp:docPr id="98496201" name="Рисунок 98496201" descr="C:\Users\AdminNB\AppData\Local\Microsoft\Windows\INetCache\Content.Word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dminNB\AppData\Local\Microsoft\Windows\INetCache\Content.Word\background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55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3D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C38C42" wp14:editId="564F98E7">
                <wp:simplePos x="0" y="0"/>
                <wp:positionH relativeFrom="column">
                  <wp:posOffset>689610</wp:posOffset>
                </wp:positionH>
                <wp:positionV relativeFrom="paragraph">
                  <wp:posOffset>2127885</wp:posOffset>
                </wp:positionV>
                <wp:extent cx="4949190" cy="635"/>
                <wp:effectExtent l="0" t="0" r="0" b="0"/>
                <wp:wrapTopAndBottom/>
                <wp:docPr id="98496200" name="Надпись 98496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37C3A2" w14:textId="263C67A3" w:rsidR="00933D86" w:rsidRPr="00EE65A8" w:rsidRDefault="00933D86" w:rsidP="00933D86">
                            <w:pPr>
                              <w:pStyle w:val="afff3"/>
                              <w:rPr>
                                <w:cap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t>Рисунок Г1 – зона атаки персонажа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38C42" id="Надпись 98496200" o:spid="_x0000_s1040" type="#_x0000_t202" style="position:absolute;left:0;text-align:left;margin-left:54.3pt;margin-top:167.55pt;width:389.7pt;height: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" stroked="f">
                <v:textbox style="mso-fit-shape-to-text:t" inset="0,0,0,0">
                  <w:txbxContent>
                    <w:p w14:paraId="5D37C3A2" w14:textId="263C67A3" w:rsidR="00933D86" w:rsidRPr="00EE65A8" w:rsidRDefault="00933D86" w:rsidP="00933D86">
                      <w:pPr>
                        <w:pStyle w:val="afff3"/>
                        <w:rPr>
                          <w:caps/>
                          <w:noProof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t>Рисунок Г1 – зона атаки персонажа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33D86">
        <w:rPr>
          <w:noProof/>
          <w:lang w:eastAsia="ru-RU"/>
        </w:rPr>
        <w:drawing>
          <wp:anchor distT="0" distB="0" distL="114300" distR="114300" simplePos="0" relativeHeight="251740160" behindDoc="0" locked="0" layoutInCell="1" allowOverlap="1" wp14:anchorId="73508591" wp14:editId="7BE612F7">
            <wp:simplePos x="0" y="0"/>
            <wp:positionH relativeFrom="margin">
              <wp:align>center</wp:align>
            </wp:positionH>
            <wp:positionV relativeFrom="paragraph">
              <wp:posOffset>118427</wp:posOffset>
            </wp:positionV>
            <wp:extent cx="4949190" cy="1952625"/>
            <wp:effectExtent l="0" t="0" r="3810" b="9525"/>
            <wp:wrapTopAndBottom/>
            <wp:docPr id="21" name="Рисунок 21" descr="C:\Users\AdminNB\AppData\Local\Microsoft\Windows\INetCache\Content.Word\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NB\AppData\Local\Microsoft\Windows\INetCache\Content.Word\box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19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72B3E" w14:textId="77777777" w:rsidR="003A614B" w:rsidRPr="003A614B" w:rsidRDefault="003A614B" w:rsidP="003A614B">
      <w:pPr>
        <w:rPr>
          <w:lang w:val="ru-BY"/>
        </w:rPr>
      </w:pPr>
    </w:p>
    <w:p w14:paraId="19262785" w14:textId="69ED533D" w:rsidR="003A614B" w:rsidRPr="003A614B" w:rsidRDefault="003A614B" w:rsidP="003A614B">
      <w:pPr>
        <w:pStyle w:val="aff3"/>
      </w:pPr>
      <w:r>
        <w:lastRenderedPageBreak/>
        <w:t>Приложение Д</w:t>
      </w:r>
    </w:p>
    <w:p w14:paraId="50329ED9" w14:textId="5D3FDC4F" w:rsidR="003A614B" w:rsidRPr="003A614B" w:rsidRDefault="003A614B" w:rsidP="00C45DF4">
      <w:pPr>
        <w:jc w:val="center"/>
      </w:pPr>
      <w:r>
        <w:t>Схема управления</w:t>
      </w:r>
    </w:p>
    <w:p w14:paraId="71D9AB0C" w14:textId="77777777" w:rsidR="003A614B" w:rsidRPr="003A614B" w:rsidRDefault="003A614B" w:rsidP="003A614B">
      <w:pPr>
        <w:rPr>
          <w:lang w:val="ru-BY"/>
        </w:rPr>
      </w:pPr>
    </w:p>
    <w:p w14:paraId="266A84E0" w14:textId="46ADEBBD" w:rsidR="00982E89" w:rsidRDefault="00982E89" w:rsidP="00982E89">
      <w:pPr>
        <w:pStyle w:val="afff3"/>
      </w:pPr>
      <w:r>
        <w:t>Таблица Д1 – схема управления</w:t>
      </w:r>
    </w:p>
    <w:tbl>
      <w:tblPr>
        <w:tblStyle w:val="afc"/>
        <w:tblpPr w:leftFromText="180" w:rightFromText="180" w:vertAnchor="page" w:horzAnchor="page" w:tblpX="1783" w:tblpY="222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C45DF4" w:rsidRPr="00DB63E3" w14:paraId="65589A4E" w14:textId="77777777" w:rsidTr="00C45DF4">
        <w:tc>
          <w:tcPr>
            <w:tcW w:w="4390" w:type="dxa"/>
          </w:tcPr>
          <w:p w14:paraId="3EA0BA41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Клавиша</w:t>
            </w:r>
          </w:p>
        </w:tc>
        <w:tc>
          <w:tcPr>
            <w:tcW w:w="4536" w:type="dxa"/>
          </w:tcPr>
          <w:p w14:paraId="3716160C" w14:textId="77777777" w:rsidR="00C45DF4" w:rsidRPr="00DB63E3" w:rsidRDefault="00C45DF4" w:rsidP="00C45DF4">
            <w:pPr>
              <w:ind w:firstLine="0"/>
              <w:rPr>
                <w:b/>
              </w:rPr>
            </w:pPr>
            <w:r w:rsidRPr="00DB63E3">
              <w:rPr>
                <w:b/>
              </w:rPr>
              <w:t>Функция</w:t>
            </w:r>
          </w:p>
        </w:tc>
      </w:tr>
      <w:tr w:rsidR="00C45DF4" w14:paraId="17DFEDD5" w14:textId="77777777" w:rsidTr="00C45DF4">
        <w:tc>
          <w:tcPr>
            <w:tcW w:w="4390" w:type="dxa"/>
          </w:tcPr>
          <w:p w14:paraId="13249B46" w14:textId="77777777" w:rsidR="00C45DF4" w:rsidRDefault="00C45DF4" w:rsidP="00C45DF4">
            <w:pPr>
              <w:ind w:firstLine="0"/>
            </w:pPr>
            <w:r>
              <w:t>Левая кнопка мыши</w:t>
            </w:r>
          </w:p>
        </w:tc>
        <w:tc>
          <w:tcPr>
            <w:tcW w:w="4536" w:type="dxa"/>
          </w:tcPr>
          <w:p w14:paraId="7E658659" w14:textId="77777777" w:rsidR="00C45DF4" w:rsidRDefault="00C45DF4" w:rsidP="00C45DF4">
            <w:pPr>
              <w:ind w:firstLine="0"/>
            </w:pPr>
            <w:r>
              <w:t>Атака</w:t>
            </w:r>
          </w:p>
        </w:tc>
      </w:tr>
      <w:tr w:rsidR="00C45DF4" w14:paraId="12B06CD7" w14:textId="77777777" w:rsidTr="00C45DF4">
        <w:tc>
          <w:tcPr>
            <w:tcW w:w="4390" w:type="dxa"/>
          </w:tcPr>
          <w:p w14:paraId="04B3D4A2" w14:textId="77777777" w:rsidR="00C45DF4" w:rsidRPr="00B60ABC" w:rsidRDefault="00C45DF4" w:rsidP="00C45DF4">
            <w:pPr>
              <w:ind w:firstLine="0"/>
            </w:pPr>
            <w:r>
              <w:rPr>
                <w:lang w:val="en-US"/>
              </w:rPr>
              <w:t>Space(</w:t>
            </w:r>
            <w:r>
              <w:t>Пробел)</w:t>
            </w:r>
          </w:p>
        </w:tc>
        <w:tc>
          <w:tcPr>
            <w:tcW w:w="4536" w:type="dxa"/>
          </w:tcPr>
          <w:p w14:paraId="01F0EC93" w14:textId="77777777" w:rsidR="00C45DF4" w:rsidRDefault="00C45DF4" w:rsidP="00C45DF4">
            <w:pPr>
              <w:ind w:firstLine="0"/>
            </w:pPr>
            <w:r>
              <w:t>Прыжок</w:t>
            </w:r>
          </w:p>
        </w:tc>
      </w:tr>
      <w:tr w:rsidR="00C45DF4" w14:paraId="6172D31F" w14:textId="77777777" w:rsidTr="00C45DF4">
        <w:tc>
          <w:tcPr>
            <w:tcW w:w="4390" w:type="dxa"/>
          </w:tcPr>
          <w:p w14:paraId="154C38BF" w14:textId="77777777" w:rsidR="00C45DF4" w:rsidRPr="00B60ABC" w:rsidRDefault="00C45DF4" w:rsidP="00C45DF4">
            <w:pPr>
              <w:ind w:firstLine="0"/>
            </w:pPr>
            <w:r>
              <w:t>С</w:t>
            </w:r>
          </w:p>
        </w:tc>
        <w:tc>
          <w:tcPr>
            <w:tcW w:w="4536" w:type="dxa"/>
          </w:tcPr>
          <w:p w14:paraId="2829AA31" w14:textId="77777777" w:rsidR="00C45DF4" w:rsidRDefault="00C45DF4" w:rsidP="00C45DF4">
            <w:pPr>
              <w:ind w:firstLine="0"/>
            </w:pPr>
            <w:r>
              <w:t>Кувырок</w:t>
            </w:r>
          </w:p>
        </w:tc>
      </w:tr>
      <w:tr w:rsidR="00C45DF4" w14:paraId="749025CD" w14:textId="77777777" w:rsidTr="00C45DF4">
        <w:tc>
          <w:tcPr>
            <w:tcW w:w="4390" w:type="dxa"/>
          </w:tcPr>
          <w:p w14:paraId="0D1A2461" w14:textId="77777777" w:rsidR="00C45DF4" w:rsidRPr="0083344B" w:rsidRDefault="00C45DF4" w:rsidP="00C45DF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  <w:r>
              <w:t>(А)</w:t>
            </w:r>
          </w:p>
        </w:tc>
        <w:tc>
          <w:tcPr>
            <w:tcW w:w="4536" w:type="dxa"/>
          </w:tcPr>
          <w:p w14:paraId="3EF26818" w14:textId="77777777" w:rsidR="00C45DF4" w:rsidRPr="000757FF" w:rsidRDefault="00C45DF4" w:rsidP="00C45DF4">
            <w:pPr>
              <w:ind w:firstLine="0"/>
            </w:pPr>
            <w:r>
              <w:t>Применить бонус</w:t>
            </w:r>
          </w:p>
        </w:tc>
      </w:tr>
    </w:tbl>
    <w:p w14:paraId="4AFFA6F1" w14:textId="77777777" w:rsidR="003A614B" w:rsidRPr="003A614B" w:rsidRDefault="003A614B" w:rsidP="003A614B">
      <w:pPr>
        <w:rPr>
          <w:lang w:val="ru-BY"/>
        </w:rPr>
      </w:pPr>
    </w:p>
    <w:p w14:paraId="3CA5AA2E" w14:textId="77777777" w:rsidR="003A614B" w:rsidRPr="003A614B" w:rsidRDefault="003A614B" w:rsidP="003A614B">
      <w:pPr>
        <w:rPr>
          <w:lang w:val="ru-BY"/>
        </w:rPr>
      </w:pPr>
    </w:p>
    <w:p w14:paraId="20532733" w14:textId="77777777" w:rsidR="003A614B" w:rsidRPr="003A614B" w:rsidRDefault="003A614B" w:rsidP="003A614B">
      <w:pPr>
        <w:rPr>
          <w:lang w:val="ru-BY"/>
        </w:rPr>
      </w:pPr>
    </w:p>
    <w:p w14:paraId="597DB685" w14:textId="77777777" w:rsidR="003A614B" w:rsidRPr="003A614B" w:rsidRDefault="003A614B" w:rsidP="003A614B">
      <w:pPr>
        <w:rPr>
          <w:lang w:val="ru-BY"/>
        </w:rPr>
      </w:pPr>
    </w:p>
    <w:p w14:paraId="30FF7B3B" w14:textId="77777777" w:rsidR="003A614B" w:rsidRPr="003A614B" w:rsidRDefault="003A614B" w:rsidP="003A614B">
      <w:pPr>
        <w:rPr>
          <w:lang w:val="ru-BY"/>
        </w:rPr>
      </w:pPr>
    </w:p>
    <w:p w14:paraId="02DF2F0D" w14:textId="77777777" w:rsidR="003A614B" w:rsidRPr="003A614B" w:rsidRDefault="003A614B" w:rsidP="003A614B">
      <w:pPr>
        <w:rPr>
          <w:lang w:val="ru-BY"/>
        </w:rPr>
      </w:pPr>
    </w:p>
    <w:p w14:paraId="31396AE3" w14:textId="77777777" w:rsidR="003A614B" w:rsidRPr="003A614B" w:rsidRDefault="003A614B" w:rsidP="003A614B">
      <w:pPr>
        <w:rPr>
          <w:lang w:val="ru-BY"/>
        </w:rPr>
      </w:pPr>
    </w:p>
    <w:p w14:paraId="0EDF6838" w14:textId="77777777" w:rsidR="003A614B" w:rsidRPr="003A614B" w:rsidRDefault="003A614B" w:rsidP="003A614B">
      <w:pPr>
        <w:rPr>
          <w:lang w:val="ru-BY"/>
        </w:rPr>
      </w:pPr>
    </w:p>
    <w:p w14:paraId="49451A65" w14:textId="77777777" w:rsidR="003A614B" w:rsidRPr="003A614B" w:rsidRDefault="003A614B" w:rsidP="003A614B">
      <w:pPr>
        <w:rPr>
          <w:lang w:val="ru-BY"/>
        </w:rPr>
      </w:pPr>
    </w:p>
    <w:p w14:paraId="0C04D625" w14:textId="77777777" w:rsidR="003A614B" w:rsidRPr="003A614B" w:rsidRDefault="003A614B" w:rsidP="003A614B">
      <w:pPr>
        <w:rPr>
          <w:lang w:val="ru-BY"/>
        </w:rPr>
      </w:pPr>
    </w:p>
    <w:p w14:paraId="50E2DFA6" w14:textId="77777777" w:rsidR="003A614B" w:rsidRPr="003A614B" w:rsidRDefault="003A614B" w:rsidP="003A614B">
      <w:pPr>
        <w:rPr>
          <w:lang w:val="ru-BY"/>
        </w:rPr>
      </w:pPr>
    </w:p>
    <w:p w14:paraId="71FC138F" w14:textId="77777777" w:rsidR="003A614B" w:rsidRPr="003A614B" w:rsidRDefault="003A614B" w:rsidP="003A614B">
      <w:pPr>
        <w:rPr>
          <w:lang w:val="ru-BY"/>
        </w:rPr>
      </w:pPr>
    </w:p>
    <w:p w14:paraId="59C6404F" w14:textId="77777777" w:rsidR="003A614B" w:rsidRPr="003A614B" w:rsidRDefault="003A614B" w:rsidP="003A614B">
      <w:pPr>
        <w:rPr>
          <w:lang w:val="ru-BY"/>
        </w:rPr>
      </w:pPr>
    </w:p>
    <w:p w14:paraId="393857C0" w14:textId="77777777" w:rsidR="003A614B" w:rsidRPr="003A614B" w:rsidRDefault="003A614B" w:rsidP="003A614B">
      <w:pPr>
        <w:rPr>
          <w:lang w:val="ru-BY"/>
        </w:rPr>
      </w:pPr>
    </w:p>
    <w:p w14:paraId="155F0403" w14:textId="77777777" w:rsidR="003A614B" w:rsidRPr="003A614B" w:rsidRDefault="003A614B" w:rsidP="003A614B">
      <w:pPr>
        <w:rPr>
          <w:lang w:val="ru-BY"/>
        </w:rPr>
      </w:pPr>
    </w:p>
    <w:p w14:paraId="4F51995C" w14:textId="77777777" w:rsidR="003A614B" w:rsidRPr="003A614B" w:rsidRDefault="003A614B" w:rsidP="003A614B">
      <w:pPr>
        <w:rPr>
          <w:lang w:val="ru-BY"/>
        </w:rPr>
      </w:pPr>
    </w:p>
    <w:p w14:paraId="1583226D" w14:textId="77777777" w:rsidR="003A614B" w:rsidRPr="003A614B" w:rsidRDefault="003A614B" w:rsidP="003A614B">
      <w:pPr>
        <w:rPr>
          <w:lang w:val="ru-BY"/>
        </w:rPr>
      </w:pPr>
    </w:p>
    <w:p w14:paraId="582F487C" w14:textId="77777777" w:rsidR="003A614B" w:rsidRPr="003A614B" w:rsidRDefault="003A614B" w:rsidP="003A614B">
      <w:pPr>
        <w:rPr>
          <w:lang w:val="ru-BY"/>
        </w:rPr>
      </w:pPr>
    </w:p>
    <w:p w14:paraId="7E0FCA4E" w14:textId="77777777" w:rsidR="003A614B" w:rsidRPr="003A614B" w:rsidRDefault="003A614B" w:rsidP="003A614B">
      <w:pPr>
        <w:rPr>
          <w:lang w:val="ru-BY"/>
        </w:rPr>
      </w:pPr>
    </w:p>
    <w:p w14:paraId="74BE5584" w14:textId="77777777" w:rsidR="003A614B" w:rsidRPr="003A614B" w:rsidRDefault="003A614B" w:rsidP="003A614B">
      <w:pPr>
        <w:rPr>
          <w:lang w:val="ru-BY"/>
        </w:rPr>
      </w:pPr>
    </w:p>
    <w:p w14:paraId="6BEE9FEF" w14:textId="77777777" w:rsidR="003A614B" w:rsidRPr="003A614B" w:rsidRDefault="003A614B" w:rsidP="003A614B">
      <w:pPr>
        <w:rPr>
          <w:lang w:val="ru-BY"/>
        </w:rPr>
      </w:pPr>
    </w:p>
    <w:p w14:paraId="4500C8B4" w14:textId="77777777" w:rsidR="003A614B" w:rsidRPr="003A614B" w:rsidRDefault="003A614B" w:rsidP="003A614B">
      <w:pPr>
        <w:rPr>
          <w:lang w:val="ru-BY"/>
        </w:rPr>
      </w:pPr>
    </w:p>
    <w:p w14:paraId="58EE1195" w14:textId="77777777" w:rsidR="003A614B" w:rsidRPr="003A614B" w:rsidRDefault="003A614B" w:rsidP="003A614B">
      <w:pPr>
        <w:rPr>
          <w:lang w:val="ru-BY"/>
        </w:rPr>
      </w:pPr>
    </w:p>
    <w:p w14:paraId="74FD03CE" w14:textId="77777777" w:rsidR="003A614B" w:rsidRPr="003A614B" w:rsidRDefault="003A614B" w:rsidP="003A614B">
      <w:pPr>
        <w:rPr>
          <w:lang w:val="ru-BY"/>
        </w:rPr>
      </w:pPr>
    </w:p>
    <w:p w14:paraId="6B123095" w14:textId="51B8F34A" w:rsidR="00D70D57" w:rsidRPr="00D70D57" w:rsidRDefault="00D70D57" w:rsidP="00D70D57">
      <w:pPr>
        <w:pStyle w:val="aff3"/>
      </w:pPr>
      <w:r w:rsidRPr="003A614B">
        <w:rPr>
          <w:lang w:val="ru-BY"/>
        </w:rPr>
        <w:br w:type="page"/>
      </w:r>
      <w:r>
        <w:lastRenderedPageBreak/>
        <w:t>Приложение</w:t>
      </w:r>
      <w:r w:rsidRPr="00FF6147">
        <w:t xml:space="preserve"> </w:t>
      </w:r>
      <w:r w:rsidR="003B1FF1">
        <w:t>Е</w:t>
      </w:r>
    </w:p>
    <w:p w14:paraId="4D7F4C9D" w14:textId="0F2C2EC2" w:rsidR="00D70D57" w:rsidRPr="00490A9A" w:rsidRDefault="00D70D57" w:rsidP="00D70D57">
      <w:pPr>
        <w:pStyle w:val="ae"/>
        <w:ind w:left="0" w:firstLine="851"/>
        <w:jc w:val="center"/>
      </w:pPr>
      <w:r>
        <w:t>Ссылка на исходный код проекта</w:t>
      </w:r>
    </w:p>
    <w:p w14:paraId="27AAF95B" w14:textId="77777777" w:rsidR="00D70D57" w:rsidRDefault="00D70D57" w:rsidP="00D70D57">
      <w:pPr>
        <w:pStyle w:val="ae"/>
        <w:ind w:left="0" w:firstLine="851"/>
        <w:rPr>
          <w:lang w:val="ru-BY"/>
        </w:rPr>
      </w:pPr>
    </w:p>
    <w:p w14:paraId="652CD520" w14:textId="77777777" w:rsidR="00D70D57" w:rsidRDefault="00D70D57" w:rsidP="00D70D57">
      <w:pPr>
        <w:pStyle w:val="ae"/>
        <w:ind w:left="0" w:firstLine="851"/>
        <w:rPr>
          <w:lang w:val="ru-BY"/>
        </w:rPr>
      </w:pPr>
      <w:r w:rsidRPr="005F20BE">
        <w:rPr>
          <w:lang w:val="ru-BY"/>
        </w:rPr>
        <w:t>https://github.com/SirGeckT0R/CourseworkUnity</w:t>
      </w:r>
    </w:p>
    <w:bookmarkEnd w:id="5"/>
    <w:p w14:paraId="519F5DA4" w14:textId="3BC243A1" w:rsidR="00414A59" w:rsidRPr="003032D1" w:rsidRDefault="00414A59" w:rsidP="003032D1">
      <w:pPr>
        <w:spacing w:line="240" w:lineRule="auto"/>
        <w:ind w:firstLine="0"/>
        <w:contextualSpacing w:val="0"/>
        <w:jc w:val="left"/>
        <w:rPr>
          <w:lang w:val="ru-BY"/>
        </w:rPr>
      </w:pPr>
    </w:p>
    <w:sectPr w:rsidR="00414A59" w:rsidRPr="003032D1" w:rsidSect="000772EE">
      <w:footerReference w:type="default" r:id="rId50"/>
      <w:pgSz w:w="12240" w:h="15840" w:code="1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12812" w14:textId="77777777" w:rsidR="00587330" w:rsidRDefault="00587330" w:rsidP="00FC51D1">
      <w:pPr>
        <w:spacing w:line="240" w:lineRule="auto"/>
      </w:pPr>
      <w:r>
        <w:separator/>
      </w:r>
    </w:p>
  </w:endnote>
  <w:endnote w:type="continuationSeparator" w:id="0">
    <w:p w14:paraId="78212F22" w14:textId="77777777" w:rsidR="00587330" w:rsidRDefault="00587330" w:rsidP="00FC51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FECD6" w14:textId="6B877915" w:rsidR="0015153B" w:rsidRPr="00FC51D1" w:rsidRDefault="0015153B">
    <w:pPr>
      <w:pStyle w:val="afa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6D5BCD">
      <w:rPr>
        <w:noProof/>
      </w:rPr>
      <w:t>12</w:t>
    </w:r>
    <w:r>
      <w:fldChar w:fldCharType="end"/>
    </w:r>
  </w:p>
  <w:p w14:paraId="5A318A79" w14:textId="77777777" w:rsidR="0015153B" w:rsidRDefault="001515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CBA7C5" w14:textId="77777777" w:rsidR="00587330" w:rsidRDefault="00587330" w:rsidP="00FC51D1">
      <w:pPr>
        <w:spacing w:line="240" w:lineRule="auto"/>
      </w:pPr>
      <w:r>
        <w:separator/>
      </w:r>
    </w:p>
  </w:footnote>
  <w:footnote w:type="continuationSeparator" w:id="0">
    <w:p w14:paraId="15648E1D" w14:textId="77777777" w:rsidR="00587330" w:rsidRDefault="00587330" w:rsidP="00FC51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82CA5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C1091"/>
    <w:multiLevelType w:val="hybridMultilevel"/>
    <w:tmpl w:val="9656D4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4944974"/>
    <w:multiLevelType w:val="hybridMultilevel"/>
    <w:tmpl w:val="5E66F35C"/>
    <w:lvl w:ilvl="0" w:tplc="B4BC3CF4">
      <w:start w:val="1"/>
      <w:numFmt w:val="bullet"/>
      <w:pStyle w:val="a0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3" w15:restartNumberingAfterBreak="0">
    <w:nsid w:val="0FCB1525"/>
    <w:multiLevelType w:val="multilevel"/>
    <w:tmpl w:val="B39E3840"/>
    <w:lvl w:ilvl="0">
      <w:start w:val="1"/>
      <w:numFmt w:val="decimal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1"/>
      <w:lvlText w:val="ПРИЛОЖЕНИЕ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6725F"/>
    <w:multiLevelType w:val="hybridMultilevel"/>
    <w:tmpl w:val="F362C1C4"/>
    <w:lvl w:ilvl="0" w:tplc="6A0CC7F4">
      <w:start w:val="1"/>
      <w:numFmt w:val="decimal"/>
      <w:pStyle w:val="141"/>
      <w:lvlText w:val="1.4.%1"/>
      <w:lvlJc w:val="left"/>
      <w:pPr>
        <w:ind w:left="27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25" w:hanging="360"/>
      </w:pPr>
    </w:lvl>
    <w:lvl w:ilvl="2" w:tplc="0419001B" w:tentative="1">
      <w:start w:val="1"/>
      <w:numFmt w:val="lowerRoman"/>
      <w:lvlText w:val="%3."/>
      <w:lvlJc w:val="right"/>
      <w:pPr>
        <w:ind w:left="4145" w:hanging="180"/>
      </w:pPr>
    </w:lvl>
    <w:lvl w:ilvl="3" w:tplc="0419000F" w:tentative="1">
      <w:start w:val="1"/>
      <w:numFmt w:val="decimal"/>
      <w:lvlText w:val="%4."/>
      <w:lvlJc w:val="left"/>
      <w:pPr>
        <w:ind w:left="4865" w:hanging="360"/>
      </w:pPr>
    </w:lvl>
    <w:lvl w:ilvl="4" w:tplc="04190019" w:tentative="1">
      <w:start w:val="1"/>
      <w:numFmt w:val="lowerLetter"/>
      <w:lvlText w:val="%5."/>
      <w:lvlJc w:val="left"/>
      <w:pPr>
        <w:ind w:left="5585" w:hanging="360"/>
      </w:pPr>
    </w:lvl>
    <w:lvl w:ilvl="5" w:tplc="0419001B" w:tentative="1">
      <w:start w:val="1"/>
      <w:numFmt w:val="lowerRoman"/>
      <w:lvlText w:val="%6."/>
      <w:lvlJc w:val="right"/>
      <w:pPr>
        <w:ind w:left="6305" w:hanging="180"/>
      </w:pPr>
    </w:lvl>
    <w:lvl w:ilvl="6" w:tplc="0419000F" w:tentative="1">
      <w:start w:val="1"/>
      <w:numFmt w:val="decimal"/>
      <w:lvlText w:val="%7."/>
      <w:lvlJc w:val="left"/>
      <w:pPr>
        <w:ind w:left="7025" w:hanging="360"/>
      </w:pPr>
    </w:lvl>
    <w:lvl w:ilvl="7" w:tplc="04190019" w:tentative="1">
      <w:start w:val="1"/>
      <w:numFmt w:val="lowerLetter"/>
      <w:lvlText w:val="%8."/>
      <w:lvlJc w:val="left"/>
      <w:pPr>
        <w:ind w:left="7745" w:hanging="360"/>
      </w:pPr>
    </w:lvl>
    <w:lvl w:ilvl="8" w:tplc="041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6" w15:restartNumberingAfterBreak="0">
    <w:nsid w:val="3659307B"/>
    <w:multiLevelType w:val="hybridMultilevel"/>
    <w:tmpl w:val="51F0FCA2"/>
    <w:lvl w:ilvl="0" w:tplc="7B666E28">
      <w:start w:val="1"/>
      <w:numFmt w:val="decimal"/>
      <w:pStyle w:val="11"/>
      <w:lvlText w:val="1.%1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4435CEF"/>
    <w:multiLevelType w:val="hybridMultilevel"/>
    <w:tmpl w:val="E9C0F162"/>
    <w:lvl w:ilvl="0" w:tplc="56764D16">
      <w:start w:val="1"/>
      <w:numFmt w:val="decimal"/>
      <w:pStyle w:val="21"/>
      <w:lvlText w:val="2.%1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8" w15:restartNumberingAfterBreak="0">
    <w:nsid w:val="6D6E5923"/>
    <w:multiLevelType w:val="hybridMultilevel"/>
    <w:tmpl w:val="97DAE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499"/>
    <w:rsid w:val="00000DB8"/>
    <w:rsid w:val="00004FFB"/>
    <w:rsid w:val="00006EC5"/>
    <w:rsid w:val="00010EAC"/>
    <w:rsid w:val="0001175A"/>
    <w:rsid w:val="00011A44"/>
    <w:rsid w:val="00011C5C"/>
    <w:rsid w:val="0001204B"/>
    <w:rsid w:val="00012898"/>
    <w:rsid w:val="00015AB1"/>
    <w:rsid w:val="00016414"/>
    <w:rsid w:val="000167A1"/>
    <w:rsid w:val="000172E6"/>
    <w:rsid w:val="00020D20"/>
    <w:rsid w:val="00022230"/>
    <w:rsid w:val="00022307"/>
    <w:rsid w:val="000235DA"/>
    <w:rsid w:val="000246CA"/>
    <w:rsid w:val="000250A0"/>
    <w:rsid w:val="000259A7"/>
    <w:rsid w:val="000262BD"/>
    <w:rsid w:val="00026D5A"/>
    <w:rsid w:val="00026F90"/>
    <w:rsid w:val="000312AF"/>
    <w:rsid w:val="000326F0"/>
    <w:rsid w:val="00035760"/>
    <w:rsid w:val="00036B75"/>
    <w:rsid w:val="00036F24"/>
    <w:rsid w:val="0003782E"/>
    <w:rsid w:val="00037D8A"/>
    <w:rsid w:val="00041F51"/>
    <w:rsid w:val="00044791"/>
    <w:rsid w:val="0005096F"/>
    <w:rsid w:val="000531EE"/>
    <w:rsid w:val="000532B1"/>
    <w:rsid w:val="00053737"/>
    <w:rsid w:val="00053D0C"/>
    <w:rsid w:val="00054F2D"/>
    <w:rsid w:val="000559A2"/>
    <w:rsid w:val="0005636B"/>
    <w:rsid w:val="00056C31"/>
    <w:rsid w:val="00060B90"/>
    <w:rsid w:val="000617A5"/>
    <w:rsid w:val="00061A28"/>
    <w:rsid w:val="00065565"/>
    <w:rsid w:val="000661CE"/>
    <w:rsid w:val="00066306"/>
    <w:rsid w:val="000702EC"/>
    <w:rsid w:val="00070C80"/>
    <w:rsid w:val="00070E2D"/>
    <w:rsid w:val="000724BF"/>
    <w:rsid w:val="0007357C"/>
    <w:rsid w:val="00073AB6"/>
    <w:rsid w:val="000757FF"/>
    <w:rsid w:val="000763E2"/>
    <w:rsid w:val="000768C3"/>
    <w:rsid w:val="000772EE"/>
    <w:rsid w:val="000819FE"/>
    <w:rsid w:val="00082556"/>
    <w:rsid w:val="000839D1"/>
    <w:rsid w:val="000855DE"/>
    <w:rsid w:val="00085BEB"/>
    <w:rsid w:val="00086E39"/>
    <w:rsid w:val="00090BA7"/>
    <w:rsid w:val="00093EA4"/>
    <w:rsid w:val="000953AF"/>
    <w:rsid w:val="00095CC7"/>
    <w:rsid w:val="00097EAB"/>
    <w:rsid w:val="000A1028"/>
    <w:rsid w:val="000A103B"/>
    <w:rsid w:val="000A2414"/>
    <w:rsid w:val="000A37AB"/>
    <w:rsid w:val="000A4149"/>
    <w:rsid w:val="000A4489"/>
    <w:rsid w:val="000A4AB1"/>
    <w:rsid w:val="000A6738"/>
    <w:rsid w:val="000A7DDB"/>
    <w:rsid w:val="000B1935"/>
    <w:rsid w:val="000B19DC"/>
    <w:rsid w:val="000B2C90"/>
    <w:rsid w:val="000B2E67"/>
    <w:rsid w:val="000B50A2"/>
    <w:rsid w:val="000B6129"/>
    <w:rsid w:val="000B63DC"/>
    <w:rsid w:val="000C41B5"/>
    <w:rsid w:val="000C7235"/>
    <w:rsid w:val="000D3BA1"/>
    <w:rsid w:val="000D4A67"/>
    <w:rsid w:val="000D4D09"/>
    <w:rsid w:val="000D5DA3"/>
    <w:rsid w:val="000D607B"/>
    <w:rsid w:val="000D66F8"/>
    <w:rsid w:val="000D75ED"/>
    <w:rsid w:val="000E3C5C"/>
    <w:rsid w:val="000E55EF"/>
    <w:rsid w:val="000E5DC5"/>
    <w:rsid w:val="000E606D"/>
    <w:rsid w:val="000E64EA"/>
    <w:rsid w:val="000E6DEB"/>
    <w:rsid w:val="000E6E0E"/>
    <w:rsid w:val="000F02B7"/>
    <w:rsid w:val="000F18F2"/>
    <w:rsid w:val="000F3383"/>
    <w:rsid w:val="000F3530"/>
    <w:rsid w:val="000F5A63"/>
    <w:rsid w:val="000F7448"/>
    <w:rsid w:val="00100748"/>
    <w:rsid w:val="00110385"/>
    <w:rsid w:val="00110A96"/>
    <w:rsid w:val="00110F12"/>
    <w:rsid w:val="00113C8E"/>
    <w:rsid w:val="0011435D"/>
    <w:rsid w:val="00115B24"/>
    <w:rsid w:val="00116CF4"/>
    <w:rsid w:val="0012195C"/>
    <w:rsid w:val="00127202"/>
    <w:rsid w:val="00127F7C"/>
    <w:rsid w:val="001300FA"/>
    <w:rsid w:val="00130903"/>
    <w:rsid w:val="00130B40"/>
    <w:rsid w:val="00131D93"/>
    <w:rsid w:val="0013203E"/>
    <w:rsid w:val="001365BD"/>
    <w:rsid w:val="00140ACB"/>
    <w:rsid w:val="00140D51"/>
    <w:rsid w:val="00142DE0"/>
    <w:rsid w:val="00143AC8"/>
    <w:rsid w:val="00147C6F"/>
    <w:rsid w:val="00150F9E"/>
    <w:rsid w:val="0015153B"/>
    <w:rsid w:val="00152B4A"/>
    <w:rsid w:val="00154998"/>
    <w:rsid w:val="00155101"/>
    <w:rsid w:val="00155B83"/>
    <w:rsid w:val="00156BB2"/>
    <w:rsid w:val="00156DB7"/>
    <w:rsid w:val="00156EAD"/>
    <w:rsid w:val="00160371"/>
    <w:rsid w:val="001626D6"/>
    <w:rsid w:val="0016336C"/>
    <w:rsid w:val="001637B3"/>
    <w:rsid w:val="00163C26"/>
    <w:rsid w:val="001655FF"/>
    <w:rsid w:val="00166291"/>
    <w:rsid w:val="00166348"/>
    <w:rsid w:val="001705BD"/>
    <w:rsid w:val="00171ED4"/>
    <w:rsid w:val="00172BCF"/>
    <w:rsid w:val="001731D5"/>
    <w:rsid w:val="001744DC"/>
    <w:rsid w:val="001745C3"/>
    <w:rsid w:val="00174DB3"/>
    <w:rsid w:val="00175984"/>
    <w:rsid w:val="001767A3"/>
    <w:rsid w:val="00181DC8"/>
    <w:rsid w:val="00182F01"/>
    <w:rsid w:val="001836C8"/>
    <w:rsid w:val="00185130"/>
    <w:rsid w:val="00190513"/>
    <w:rsid w:val="00191BF0"/>
    <w:rsid w:val="00192C09"/>
    <w:rsid w:val="0019302B"/>
    <w:rsid w:val="00193721"/>
    <w:rsid w:val="00193A89"/>
    <w:rsid w:val="0019485C"/>
    <w:rsid w:val="001958FB"/>
    <w:rsid w:val="001A2412"/>
    <w:rsid w:val="001A79F7"/>
    <w:rsid w:val="001A7A05"/>
    <w:rsid w:val="001B121A"/>
    <w:rsid w:val="001B1DF6"/>
    <w:rsid w:val="001B32BF"/>
    <w:rsid w:val="001B359A"/>
    <w:rsid w:val="001B3DA9"/>
    <w:rsid w:val="001B41DB"/>
    <w:rsid w:val="001B5223"/>
    <w:rsid w:val="001B556C"/>
    <w:rsid w:val="001B67EC"/>
    <w:rsid w:val="001B6DB2"/>
    <w:rsid w:val="001C120A"/>
    <w:rsid w:val="001C1667"/>
    <w:rsid w:val="001C17BA"/>
    <w:rsid w:val="001C3812"/>
    <w:rsid w:val="001C5DE9"/>
    <w:rsid w:val="001C602F"/>
    <w:rsid w:val="001C6819"/>
    <w:rsid w:val="001D19DE"/>
    <w:rsid w:val="001D25DA"/>
    <w:rsid w:val="001D2983"/>
    <w:rsid w:val="001D2DD3"/>
    <w:rsid w:val="001D34BF"/>
    <w:rsid w:val="001D3564"/>
    <w:rsid w:val="001D736D"/>
    <w:rsid w:val="001D76FD"/>
    <w:rsid w:val="001D7859"/>
    <w:rsid w:val="001E09E8"/>
    <w:rsid w:val="001E35C9"/>
    <w:rsid w:val="001E42D6"/>
    <w:rsid w:val="001E73F2"/>
    <w:rsid w:val="001E7F27"/>
    <w:rsid w:val="001F41A9"/>
    <w:rsid w:val="001F6B1C"/>
    <w:rsid w:val="001F70B8"/>
    <w:rsid w:val="001F7BB9"/>
    <w:rsid w:val="00203080"/>
    <w:rsid w:val="002048B7"/>
    <w:rsid w:val="00205403"/>
    <w:rsid w:val="00205555"/>
    <w:rsid w:val="00207BB7"/>
    <w:rsid w:val="00211002"/>
    <w:rsid w:val="0021369E"/>
    <w:rsid w:val="002136E9"/>
    <w:rsid w:val="00215979"/>
    <w:rsid w:val="00221450"/>
    <w:rsid w:val="00221991"/>
    <w:rsid w:val="00221FD7"/>
    <w:rsid w:val="00222095"/>
    <w:rsid w:val="002226F6"/>
    <w:rsid w:val="00224281"/>
    <w:rsid w:val="00224B14"/>
    <w:rsid w:val="00224D6E"/>
    <w:rsid w:val="002259C7"/>
    <w:rsid w:val="00225A37"/>
    <w:rsid w:val="002278BB"/>
    <w:rsid w:val="00230F30"/>
    <w:rsid w:val="0023101E"/>
    <w:rsid w:val="0023322B"/>
    <w:rsid w:val="00234A30"/>
    <w:rsid w:val="00236374"/>
    <w:rsid w:val="0023665C"/>
    <w:rsid w:val="00244781"/>
    <w:rsid w:val="002462A9"/>
    <w:rsid w:val="002516C2"/>
    <w:rsid w:val="00254CA3"/>
    <w:rsid w:val="00255A6C"/>
    <w:rsid w:val="00256AAB"/>
    <w:rsid w:val="00257965"/>
    <w:rsid w:val="00257A34"/>
    <w:rsid w:val="002609F1"/>
    <w:rsid w:val="002610FB"/>
    <w:rsid w:val="00262609"/>
    <w:rsid w:val="00263252"/>
    <w:rsid w:val="00264951"/>
    <w:rsid w:val="00264B42"/>
    <w:rsid w:val="00265339"/>
    <w:rsid w:val="00270E42"/>
    <w:rsid w:val="00270E92"/>
    <w:rsid w:val="00274A18"/>
    <w:rsid w:val="0027576D"/>
    <w:rsid w:val="00280D9E"/>
    <w:rsid w:val="002822B0"/>
    <w:rsid w:val="0028263B"/>
    <w:rsid w:val="00285C5C"/>
    <w:rsid w:val="00290926"/>
    <w:rsid w:val="00291F94"/>
    <w:rsid w:val="00292AC4"/>
    <w:rsid w:val="00293873"/>
    <w:rsid w:val="002938ED"/>
    <w:rsid w:val="00296520"/>
    <w:rsid w:val="002969C5"/>
    <w:rsid w:val="002A0CBC"/>
    <w:rsid w:val="002A1C78"/>
    <w:rsid w:val="002A1E69"/>
    <w:rsid w:val="002A2655"/>
    <w:rsid w:val="002A3A3A"/>
    <w:rsid w:val="002A44C8"/>
    <w:rsid w:val="002A5A2E"/>
    <w:rsid w:val="002A6A5C"/>
    <w:rsid w:val="002A777A"/>
    <w:rsid w:val="002A7CD0"/>
    <w:rsid w:val="002B0786"/>
    <w:rsid w:val="002B1477"/>
    <w:rsid w:val="002B16CD"/>
    <w:rsid w:val="002B3A69"/>
    <w:rsid w:val="002B49E5"/>
    <w:rsid w:val="002B4CAE"/>
    <w:rsid w:val="002B4FFA"/>
    <w:rsid w:val="002B5151"/>
    <w:rsid w:val="002B6897"/>
    <w:rsid w:val="002B73F1"/>
    <w:rsid w:val="002C0ECB"/>
    <w:rsid w:val="002C157D"/>
    <w:rsid w:val="002C4D4A"/>
    <w:rsid w:val="002C52B3"/>
    <w:rsid w:val="002C6394"/>
    <w:rsid w:val="002D192E"/>
    <w:rsid w:val="002D1E84"/>
    <w:rsid w:val="002D3E91"/>
    <w:rsid w:val="002D7647"/>
    <w:rsid w:val="002E07E4"/>
    <w:rsid w:val="002E0CFA"/>
    <w:rsid w:val="002E0E8B"/>
    <w:rsid w:val="002E1635"/>
    <w:rsid w:val="002E2EF7"/>
    <w:rsid w:val="002E46CF"/>
    <w:rsid w:val="002E4E19"/>
    <w:rsid w:val="002E57D7"/>
    <w:rsid w:val="002E5B23"/>
    <w:rsid w:val="002E65B6"/>
    <w:rsid w:val="002E6BCB"/>
    <w:rsid w:val="002E7CC5"/>
    <w:rsid w:val="002F0AAE"/>
    <w:rsid w:val="002F0B9D"/>
    <w:rsid w:val="002F124C"/>
    <w:rsid w:val="002F2C6F"/>
    <w:rsid w:val="002F3C87"/>
    <w:rsid w:val="002F4658"/>
    <w:rsid w:val="00300BB9"/>
    <w:rsid w:val="00300CD3"/>
    <w:rsid w:val="0030114C"/>
    <w:rsid w:val="0030179C"/>
    <w:rsid w:val="00301ADF"/>
    <w:rsid w:val="003021B2"/>
    <w:rsid w:val="003023B5"/>
    <w:rsid w:val="003032D1"/>
    <w:rsid w:val="0030344A"/>
    <w:rsid w:val="003043FF"/>
    <w:rsid w:val="003069DC"/>
    <w:rsid w:val="003069EC"/>
    <w:rsid w:val="00306F10"/>
    <w:rsid w:val="0031155C"/>
    <w:rsid w:val="00311F72"/>
    <w:rsid w:val="00313B33"/>
    <w:rsid w:val="00314484"/>
    <w:rsid w:val="0031512A"/>
    <w:rsid w:val="00315174"/>
    <w:rsid w:val="00317A12"/>
    <w:rsid w:val="003207B5"/>
    <w:rsid w:val="00321AA0"/>
    <w:rsid w:val="00323A98"/>
    <w:rsid w:val="00324A10"/>
    <w:rsid w:val="00330E5B"/>
    <w:rsid w:val="00332BF6"/>
    <w:rsid w:val="00332E3E"/>
    <w:rsid w:val="0033313B"/>
    <w:rsid w:val="00333728"/>
    <w:rsid w:val="003369C9"/>
    <w:rsid w:val="00336C55"/>
    <w:rsid w:val="00346A1E"/>
    <w:rsid w:val="00347348"/>
    <w:rsid w:val="00347BB3"/>
    <w:rsid w:val="0035137E"/>
    <w:rsid w:val="00351C49"/>
    <w:rsid w:val="00352A97"/>
    <w:rsid w:val="00354336"/>
    <w:rsid w:val="0035476D"/>
    <w:rsid w:val="00354B54"/>
    <w:rsid w:val="003551C7"/>
    <w:rsid w:val="00355356"/>
    <w:rsid w:val="00355D26"/>
    <w:rsid w:val="00360D2A"/>
    <w:rsid w:val="003613C6"/>
    <w:rsid w:val="00361BC0"/>
    <w:rsid w:val="0036222B"/>
    <w:rsid w:val="00362E89"/>
    <w:rsid w:val="0036450D"/>
    <w:rsid w:val="0036599D"/>
    <w:rsid w:val="00367A12"/>
    <w:rsid w:val="0037212E"/>
    <w:rsid w:val="00372187"/>
    <w:rsid w:val="003722F4"/>
    <w:rsid w:val="003750C8"/>
    <w:rsid w:val="0037512A"/>
    <w:rsid w:val="003762F9"/>
    <w:rsid w:val="00377E97"/>
    <w:rsid w:val="003809F9"/>
    <w:rsid w:val="0038271B"/>
    <w:rsid w:val="00384984"/>
    <w:rsid w:val="00384E12"/>
    <w:rsid w:val="00386E40"/>
    <w:rsid w:val="00387DBB"/>
    <w:rsid w:val="003907F3"/>
    <w:rsid w:val="003926B5"/>
    <w:rsid w:val="00393DAA"/>
    <w:rsid w:val="00394C00"/>
    <w:rsid w:val="00395F58"/>
    <w:rsid w:val="003963F9"/>
    <w:rsid w:val="003A078B"/>
    <w:rsid w:val="003A07D2"/>
    <w:rsid w:val="003A129C"/>
    <w:rsid w:val="003A614B"/>
    <w:rsid w:val="003A6CD2"/>
    <w:rsid w:val="003A7790"/>
    <w:rsid w:val="003A78E2"/>
    <w:rsid w:val="003B170A"/>
    <w:rsid w:val="003B1FF1"/>
    <w:rsid w:val="003B2A5D"/>
    <w:rsid w:val="003B2DCF"/>
    <w:rsid w:val="003B3FF0"/>
    <w:rsid w:val="003B4B96"/>
    <w:rsid w:val="003B4DFC"/>
    <w:rsid w:val="003B5509"/>
    <w:rsid w:val="003B5D60"/>
    <w:rsid w:val="003C40BB"/>
    <w:rsid w:val="003C6808"/>
    <w:rsid w:val="003C6D92"/>
    <w:rsid w:val="003C700E"/>
    <w:rsid w:val="003D1CEA"/>
    <w:rsid w:val="003D217E"/>
    <w:rsid w:val="003D3C9D"/>
    <w:rsid w:val="003D64D2"/>
    <w:rsid w:val="003E01C0"/>
    <w:rsid w:val="003E038E"/>
    <w:rsid w:val="003E0C7F"/>
    <w:rsid w:val="003E1432"/>
    <w:rsid w:val="003E28E5"/>
    <w:rsid w:val="003E4D05"/>
    <w:rsid w:val="003E557F"/>
    <w:rsid w:val="003E6CE1"/>
    <w:rsid w:val="003F0442"/>
    <w:rsid w:val="003F0610"/>
    <w:rsid w:val="003F3FBD"/>
    <w:rsid w:val="003F400C"/>
    <w:rsid w:val="003F67C4"/>
    <w:rsid w:val="003F7398"/>
    <w:rsid w:val="00400A20"/>
    <w:rsid w:val="0040116C"/>
    <w:rsid w:val="0040151E"/>
    <w:rsid w:val="004019C7"/>
    <w:rsid w:val="004054F5"/>
    <w:rsid w:val="004063D9"/>
    <w:rsid w:val="00406CFD"/>
    <w:rsid w:val="00414A59"/>
    <w:rsid w:val="00417421"/>
    <w:rsid w:val="004200F0"/>
    <w:rsid w:val="0042020E"/>
    <w:rsid w:val="00421007"/>
    <w:rsid w:val="0042258B"/>
    <w:rsid w:val="0042665F"/>
    <w:rsid w:val="00426F86"/>
    <w:rsid w:val="00431176"/>
    <w:rsid w:val="004312BD"/>
    <w:rsid w:val="00433057"/>
    <w:rsid w:val="00433BC6"/>
    <w:rsid w:val="004363ED"/>
    <w:rsid w:val="00441C6B"/>
    <w:rsid w:val="00441F1D"/>
    <w:rsid w:val="004422C3"/>
    <w:rsid w:val="00442A9C"/>
    <w:rsid w:val="00446983"/>
    <w:rsid w:val="00447711"/>
    <w:rsid w:val="00451C6D"/>
    <w:rsid w:val="004521D0"/>
    <w:rsid w:val="00452BF3"/>
    <w:rsid w:val="0045519A"/>
    <w:rsid w:val="0045673A"/>
    <w:rsid w:val="00457931"/>
    <w:rsid w:val="00457FC4"/>
    <w:rsid w:val="00460AF5"/>
    <w:rsid w:val="00460C59"/>
    <w:rsid w:val="00461E8E"/>
    <w:rsid w:val="00464A97"/>
    <w:rsid w:val="00464EC4"/>
    <w:rsid w:val="004708AB"/>
    <w:rsid w:val="00472F5C"/>
    <w:rsid w:val="0047491C"/>
    <w:rsid w:val="00474DE5"/>
    <w:rsid w:val="00475D0E"/>
    <w:rsid w:val="004766A5"/>
    <w:rsid w:val="00476B3C"/>
    <w:rsid w:val="00476D26"/>
    <w:rsid w:val="00480368"/>
    <w:rsid w:val="0048096B"/>
    <w:rsid w:val="004810B9"/>
    <w:rsid w:val="0048147C"/>
    <w:rsid w:val="00481B9A"/>
    <w:rsid w:val="00482E23"/>
    <w:rsid w:val="00485DDD"/>
    <w:rsid w:val="004864E8"/>
    <w:rsid w:val="004867DA"/>
    <w:rsid w:val="00486E3C"/>
    <w:rsid w:val="00487585"/>
    <w:rsid w:val="00490A9A"/>
    <w:rsid w:val="00491EF7"/>
    <w:rsid w:val="00493718"/>
    <w:rsid w:val="00496408"/>
    <w:rsid w:val="004A21F2"/>
    <w:rsid w:val="004A301E"/>
    <w:rsid w:val="004A325F"/>
    <w:rsid w:val="004A40C9"/>
    <w:rsid w:val="004A6EFF"/>
    <w:rsid w:val="004A7CEF"/>
    <w:rsid w:val="004B09D6"/>
    <w:rsid w:val="004B0CFC"/>
    <w:rsid w:val="004B1084"/>
    <w:rsid w:val="004B1F88"/>
    <w:rsid w:val="004B401E"/>
    <w:rsid w:val="004B446C"/>
    <w:rsid w:val="004B4CCB"/>
    <w:rsid w:val="004B58FE"/>
    <w:rsid w:val="004C05DA"/>
    <w:rsid w:val="004C0A2A"/>
    <w:rsid w:val="004C0EB2"/>
    <w:rsid w:val="004C1003"/>
    <w:rsid w:val="004C132B"/>
    <w:rsid w:val="004C144A"/>
    <w:rsid w:val="004C17EB"/>
    <w:rsid w:val="004C31D8"/>
    <w:rsid w:val="004C4D22"/>
    <w:rsid w:val="004C5575"/>
    <w:rsid w:val="004C5FD1"/>
    <w:rsid w:val="004C61C3"/>
    <w:rsid w:val="004C6A90"/>
    <w:rsid w:val="004D0257"/>
    <w:rsid w:val="004D14A6"/>
    <w:rsid w:val="004D174B"/>
    <w:rsid w:val="004D401E"/>
    <w:rsid w:val="004D6D9B"/>
    <w:rsid w:val="004E263C"/>
    <w:rsid w:val="004E3304"/>
    <w:rsid w:val="004E3648"/>
    <w:rsid w:val="004E46FC"/>
    <w:rsid w:val="004E4C5F"/>
    <w:rsid w:val="004E5ED3"/>
    <w:rsid w:val="004E611E"/>
    <w:rsid w:val="004E6A6B"/>
    <w:rsid w:val="004E783F"/>
    <w:rsid w:val="004F0DE5"/>
    <w:rsid w:val="004F211D"/>
    <w:rsid w:val="004F2183"/>
    <w:rsid w:val="004F25E0"/>
    <w:rsid w:val="004F3CE7"/>
    <w:rsid w:val="004F415B"/>
    <w:rsid w:val="004F4256"/>
    <w:rsid w:val="004F430F"/>
    <w:rsid w:val="004F68FA"/>
    <w:rsid w:val="004F7656"/>
    <w:rsid w:val="004F7AB4"/>
    <w:rsid w:val="005073F9"/>
    <w:rsid w:val="005076A4"/>
    <w:rsid w:val="0050794A"/>
    <w:rsid w:val="00507C67"/>
    <w:rsid w:val="0051080E"/>
    <w:rsid w:val="00510C23"/>
    <w:rsid w:val="005116E3"/>
    <w:rsid w:val="00512966"/>
    <w:rsid w:val="00514A20"/>
    <w:rsid w:val="00515066"/>
    <w:rsid w:val="00515BF1"/>
    <w:rsid w:val="00516F1B"/>
    <w:rsid w:val="00517CA6"/>
    <w:rsid w:val="00517F82"/>
    <w:rsid w:val="00520AD5"/>
    <w:rsid w:val="0052167B"/>
    <w:rsid w:val="00521815"/>
    <w:rsid w:val="0052279B"/>
    <w:rsid w:val="00523405"/>
    <w:rsid w:val="00525351"/>
    <w:rsid w:val="0052587B"/>
    <w:rsid w:val="00526CA4"/>
    <w:rsid w:val="005278B1"/>
    <w:rsid w:val="00527A1A"/>
    <w:rsid w:val="0053281D"/>
    <w:rsid w:val="00532886"/>
    <w:rsid w:val="005344E2"/>
    <w:rsid w:val="0053597E"/>
    <w:rsid w:val="00535B29"/>
    <w:rsid w:val="00537630"/>
    <w:rsid w:val="0054037E"/>
    <w:rsid w:val="00540AE1"/>
    <w:rsid w:val="005417CF"/>
    <w:rsid w:val="00542FCE"/>
    <w:rsid w:val="00543C9A"/>
    <w:rsid w:val="00545581"/>
    <w:rsid w:val="0054714E"/>
    <w:rsid w:val="00547541"/>
    <w:rsid w:val="005506D6"/>
    <w:rsid w:val="00551092"/>
    <w:rsid w:val="005518E9"/>
    <w:rsid w:val="00556B23"/>
    <w:rsid w:val="0055758B"/>
    <w:rsid w:val="0056040B"/>
    <w:rsid w:val="00561357"/>
    <w:rsid w:val="0056712E"/>
    <w:rsid w:val="00570D5D"/>
    <w:rsid w:val="00571121"/>
    <w:rsid w:val="00572AD3"/>
    <w:rsid w:val="00572B8C"/>
    <w:rsid w:val="00572C69"/>
    <w:rsid w:val="00572F48"/>
    <w:rsid w:val="00573084"/>
    <w:rsid w:val="005738F2"/>
    <w:rsid w:val="00574131"/>
    <w:rsid w:val="00574345"/>
    <w:rsid w:val="00575C2B"/>
    <w:rsid w:val="00576A01"/>
    <w:rsid w:val="00582616"/>
    <w:rsid w:val="00583783"/>
    <w:rsid w:val="005839AC"/>
    <w:rsid w:val="00583E6C"/>
    <w:rsid w:val="005848A4"/>
    <w:rsid w:val="00587330"/>
    <w:rsid w:val="00591190"/>
    <w:rsid w:val="00591364"/>
    <w:rsid w:val="0059235E"/>
    <w:rsid w:val="00596CDF"/>
    <w:rsid w:val="00597699"/>
    <w:rsid w:val="005A1588"/>
    <w:rsid w:val="005A2641"/>
    <w:rsid w:val="005B0A4D"/>
    <w:rsid w:val="005B144D"/>
    <w:rsid w:val="005B1C87"/>
    <w:rsid w:val="005B435E"/>
    <w:rsid w:val="005B5D3A"/>
    <w:rsid w:val="005B6232"/>
    <w:rsid w:val="005B6763"/>
    <w:rsid w:val="005B6A89"/>
    <w:rsid w:val="005C2D4F"/>
    <w:rsid w:val="005C4B95"/>
    <w:rsid w:val="005C5387"/>
    <w:rsid w:val="005C597C"/>
    <w:rsid w:val="005C5F63"/>
    <w:rsid w:val="005C6C3F"/>
    <w:rsid w:val="005C7AF3"/>
    <w:rsid w:val="005D0347"/>
    <w:rsid w:val="005D1A96"/>
    <w:rsid w:val="005D21D7"/>
    <w:rsid w:val="005D2D14"/>
    <w:rsid w:val="005D2D25"/>
    <w:rsid w:val="005D389B"/>
    <w:rsid w:val="005D6B7F"/>
    <w:rsid w:val="005E166B"/>
    <w:rsid w:val="005E1B32"/>
    <w:rsid w:val="005E21B2"/>
    <w:rsid w:val="005E24C4"/>
    <w:rsid w:val="005E3C8C"/>
    <w:rsid w:val="005E4C12"/>
    <w:rsid w:val="005E606F"/>
    <w:rsid w:val="005E7B48"/>
    <w:rsid w:val="005F20BE"/>
    <w:rsid w:val="005F3056"/>
    <w:rsid w:val="005F354D"/>
    <w:rsid w:val="005F5601"/>
    <w:rsid w:val="005F688E"/>
    <w:rsid w:val="005F7A94"/>
    <w:rsid w:val="006057E4"/>
    <w:rsid w:val="00612E05"/>
    <w:rsid w:val="0061388F"/>
    <w:rsid w:val="00613C80"/>
    <w:rsid w:val="006206F2"/>
    <w:rsid w:val="00624569"/>
    <w:rsid w:val="00625CD0"/>
    <w:rsid w:val="006269E5"/>
    <w:rsid w:val="00626B4F"/>
    <w:rsid w:val="00634ECB"/>
    <w:rsid w:val="006371B8"/>
    <w:rsid w:val="00640C27"/>
    <w:rsid w:val="00642510"/>
    <w:rsid w:val="006451F8"/>
    <w:rsid w:val="006506D3"/>
    <w:rsid w:val="00650754"/>
    <w:rsid w:val="00651EE8"/>
    <w:rsid w:val="00655039"/>
    <w:rsid w:val="00657582"/>
    <w:rsid w:val="00657E3E"/>
    <w:rsid w:val="00660E02"/>
    <w:rsid w:val="00663761"/>
    <w:rsid w:val="006643AA"/>
    <w:rsid w:val="00664D3A"/>
    <w:rsid w:val="00666699"/>
    <w:rsid w:val="006702DF"/>
    <w:rsid w:val="00671E77"/>
    <w:rsid w:val="00672E39"/>
    <w:rsid w:val="00676B8C"/>
    <w:rsid w:val="00676F04"/>
    <w:rsid w:val="00677612"/>
    <w:rsid w:val="00677633"/>
    <w:rsid w:val="00677BA8"/>
    <w:rsid w:val="00683F54"/>
    <w:rsid w:val="00684118"/>
    <w:rsid w:val="006859A5"/>
    <w:rsid w:val="006869E0"/>
    <w:rsid w:val="00690B5F"/>
    <w:rsid w:val="00692028"/>
    <w:rsid w:val="006920A5"/>
    <w:rsid w:val="00692494"/>
    <w:rsid w:val="006928B8"/>
    <w:rsid w:val="006929C9"/>
    <w:rsid w:val="00692B89"/>
    <w:rsid w:val="006944B7"/>
    <w:rsid w:val="0069470C"/>
    <w:rsid w:val="00695A5B"/>
    <w:rsid w:val="00697D6A"/>
    <w:rsid w:val="006A4725"/>
    <w:rsid w:val="006B0158"/>
    <w:rsid w:val="006B172F"/>
    <w:rsid w:val="006B365A"/>
    <w:rsid w:val="006B54DE"/>
    <w:rsid w:val="006B677C"/>
    <w:rsid w:val="006B6D16"/>
    <w:rsid w:val="006B6D95"/>
    <w:rsid w:val="006B6FE5"/>
    <w:rsid w:val="006C3111"/>
    <w:rsid w:val="006C397F"/>
    <w:rsid w:val="006C4915"/>
    <w:rsid w:val="006C4C84"/>
    <w:rsid w:val="006C4E29"/>
    <w:rsid w:val="006C7592"/>
    <w:rsid w:val="006C7EE5"/>
    <w:rsid w:val="006D06CB"/>
    <w:rsid w:val="006D0CCE"/>
    <w:rsid w:val="006D1537"/>
    <w:rsid w:val="006D195E"/>
    <w:rsid w:val="006D443C"/>
    <w:rsid w:val="006D46A8"/>
    <w:rsid w:val="006D5BCD"/>
    <w:rsid w:val="006D7F2A"/>
    <w:rsid w:val="006E0268"/>
    <w:rsid w:val="006E1DC6"/>
    <w:rsid w:val="006E59F9"/>
    <w:rsid w:val="006E6536"/>
    <w:rsid w:val="006E7C79"/>
    <w:rsid w:val="006F08BE"/>
    <w:rsid w:val="006F1319"/>
    <w:rsid w:val="006F1625"/>
    <w:rsid w:val="006F28D4"/>
    <w:rsid w:val="006F312E"/>
    <w:rsid w:val="006F5229"/>
    <w:rsid w:val="006F534B"/>
    <w:rsid w:val="006F55DF"/>
    <w:rsid w:val="006F5611"/>
    <w:rsid w:val="006F64EB"/>
    <w:rsid w:val="006F6525"/>
    <w:rsid w:val="006F7CDE"/>
    <w:rsid w:val="007012E3"/>
    <w:rsid w:val="0070253B"/>
    <w:rsid w:val="0070478F"/>
    <w:rsid w:val="0070550E"/>
    <w:rsid w:val="00706299"/>
    <w:rsid w:val="00707F8C"/>
    <w:rsid w:val="00710F23"/>
    <w:rsid w:val="00711AB3"/>
    <w:rsid w:val="00711E53"/>
    <w:rsid w:val="007121C2"/>
    <w:rsid w:val="00712314"/>
    <w:rsid w:val="007127C0"/>
    <w:rsid w:val="00712CF4"/>
    <w:rsid w:val="007144A0"/>
    <w:rsid w:val="00715426"/>
    <w:rsid w:val="00715466"/>
    <w:rsid w:val="00715BE8"/>
    <w:rsid w:val="0071674E"/>
    <w:rsid w:val="007204C3"/>
    <w:rsid w:val="00720FF6"/>
    <w:rsid w:val="0072134A"/>
    <w:rsid w:val="007214B8"/>
    <w:rsid w:val="00721B0B"/>
    <w:rsid w:val="0072206A"/>
    <w:rsid w:val="00723605"/>
    <w:rsid w:val="007238B7"/>
    <w:rsid w:val="007240B8"/>
    <w:rsid w:val="0072667E"/>
    <w:rsid w:val="00730C7A"/>
    <w:rsid w:val="00731773"/>
    <w:rsid w:val="00732512"/>
    <w:rsid w:val="007329C2"/>
    <w:rsid w:val="00733A9F"/>
    <w:rsid w:val="00733EE5"/>
    <w:rsid w:val="00733FE2"/>
    <w:rsid w:val="00734693"/>
    <w:rsid w:val="00735167"/>
    <w:rsid w:val="00737A9F"/>
    <w:rsid w:val="0074027D"/>
    <w:rsid w:val="0074081D"/>
    <w:rsid w:val="00741019"/>
    <w:rsid w:val="0074284B"/>
    <w:rsid w:val="007444E2"/>
    <w:rsid w:val="0074462B"/>
    <w:rsid w:val="007459F0"/>
    <w:rsid w:val="007466E3"/>
    <w:rsid w:val="00747C2B"/>
    <w:rsid w:val="00750F4C"/>
    <w:rsid w:val="0075126B"/>
    <w:rsid w:val="00752C22"/>
    <w:rsid w:val="00753416"/>
    <w:rsid w:val="007569A1"/>
    <w:rsid w:val="00756A5C"/>
    <w:rsid w:val="00757096"/>
    <w:rsid w:val="00757739"/>
    <w:rsid w:val="0076149E"/>
    <w:rsid w:val="007619A7"/>
    <w:rsid w:val="00761BC7"/>
    <w:rsid w:val="00763804"/>
    <w:rsid w:val="00763A4A"/>
    <w:rsid w:val="00764827"/>
    <w:rsid w:val="0076576D"/>
    <w:rsid w:val="00765F94"/>
    <w:rsid w:val="00766D9D"/>
    <w:rsid w:val="00767028"/>
    <w:rsid w:val="00771066"/>
    <w:rsid w:val="00771478"/>
    <w:rsid w:val="00772811"/>
    <w:rsid w:val="00774267"/>
    <w:rsid w:val="00774582"/>
    <w:rsid w:val="00774627"/>
    <w:rsid w:val="00775A3E"/>
    <w:rsid w:val="00777916"/>
    <w:rsid w:val="00777F30"/>
    <w:rsid w:val="0078051D"/>
    <w:rsid w:val="00780B17"/>
    <w:rsid w:val="00781699"/>
    <w:rsid w:val="00783127"/>
    <w:rsid w:val="007838B7"/>
    <w:rsid w:val="00783B9F"/>
    <w:rsid w:val="0079232E"/>
    <w:rsid w:val="00792B30"/>
    <w:rsid w:val="00795C04"/>
    <w:rsid w:val="00796C81"/>
    <w:rsid w:val="0079744A"/>
    <w:rsid w:val="00797B2F"/>
    <w:rsid w:val="00797D9F"/>
    <w:rsid w:val="007A0B38"/>
    <w:rsid w:val="007A431D"/>
    <w:rsid w:val="007A46C5"/>
    <w:rsid w:val="007A6E85"/>
    <w:rsid w:val="007A7738"/>
    <w:rsid w:val="007A79AE"/>
    <w:rsid w:val="007B1111"/>
    <w:rsid w:val="007B1496"/>
    <w:rsid w:val="007B3D63"/>
    <w:rsid w:val="007B61BA"/>
    <w:rsid w:val="007C06BA"/>
    <w:rsid w:val="007C0AA7"/>
    <w:rsid w:val="007C12BD"/>
    <w:rsid w:val="007C1908"/>
    <w:rsid w:val="007C30E3"/>
    <w:rsid w:val="007C33E1"/>
    <w:rsid w:val="007D036A"/>
    <w:rsid w:val="007D26FB"/>
    <w:rsid w:val="007D4F86"/>
    <w:rsid w:val="007D567D"/>
    <w:rsid w:val="007D6048"/>
    <w:rsid w:val="007D6EE9"/>
    <w:rsid w:val="007D7339"/>
    <w:rsid w:val="007D792F"/>
    <w:rsid w:val="007E0A4D"/>
    <w:rsid w:val="007E1A44"/>
    <w:rsid w:val="007E1CE8"/>
    <w:rsid w:val="007E244F"/>
    <w:rsid w:val="007E330E"/>
    <w:rsid w:val="007E3AE6"/>
    <w:rsid w:val="007E3D1D"/>
    <w:rsid w:val="007E4E77"/>
    <w:rsid w:val="007E6DEC"/>
    <w:rsid w:val="007F03D4"/>
    <w:rsid w:val="007F0456"/>
    <w:rsid w:val="007F0737"/>
    <w:rsid w:val="007F0BD2"/>
    <w:rsid w:val="007F1585"/>
    <w:rsid w:val="007F1D42"/>
    <w:rsid w:val="007F2388"/>
    <w:rsid w:val="007F32F5"/>
    <w:rsid w:val="007F513A"/>
    <w:rsid w:val="007F558F"/>
    <w:rsid w:val="007F5E1D"/>
    <w:rsid w:val="007F69FE"/>
    <w:rsid w:val="007F7CD9"/>
    <w:rsid w:val="008024BC"/>
    <w:rsid w:val="008034BC"/>
    <w:rsid w:val="008052B1"/>
    <w:rsid w:val="008052CB"/>
    <w:rsid w:val="00805AF6"/>
    <w:rsid w:val="00806C4B"/>
    <w:rsid w:val="0080784E"/>
    <w:rsid w:val="00811B7F"/>
    <w:rsid w:val="00811C61"/>
    <w:rsid w:val="00812438"/>
    <w:rsid w:val="00815315"/>
    <w:rsid w:val="00815A40"/>
    <w:rsid w:val="0081796A"/>
    <w:rsid w:val="00820DA0"/>
    <w:rsid w:val="00820DD0"/>
    <w:rsid w:val="00822B61"/>
    <w:rsid w:val="00823508"/>
    <w:rsid w:val="00823D45"/>
    <w:rsid w:val="008332FB"/>
    <w:rsid w:val="00833381"/>
    <w:rsid w:val="0083344B"/>
    <w:rsid w:val="008369BC"/>
    <w:rsid w:val="0084123D"/>
    <w:rsid w:val="0084287A"/>
    <w:rsid w:val="00842BC1"/>
    <w:rsid w:val="008440EB"/>
    <w:rsid w:val="0084447A"/>
    <w:rsid w:val="0084551F"/>
    <w:rsid w:val="0084557B"/>
    <w:rsid w:val="00845F78"/>
    <w:rsid w:val="0084750F"/>
    <w:rsid w:val="00847D6E"/>
    <w:rsid w:val="00852942"/>
    <w:rsid w:val="00852B38"/>
    <w:rsid w:val="008539F3"/>
    <w:rsid w:val="00853A8A"/>
    <w:rsid w:val="00856A4B"/>
    <w:rsid w:val="008570FC"/>
    <w:rsid w:val="008579DB"/>
    <w:rsid w:val="00857B6B"/>
    <w:rsid w:val="00861993"/>
    <w:rsid w:val="0086433D"/>
    <w:rsid w:val="00864B87"/>
    <w:rsid w:val="00864E34"/>
    <w:rsid w:val="00865730"/>
    <w:rsid w:val="00865DC8"/>
    <w:rsid w:val="00867969"/>
    <w:rsid w:val="00867BB6"/>
    <w:rsid w:val="00872585"/>
    <w:rsid w:val="00872C72"/>
    <w:rsid w:val="0087303E"/>
    <w:rsid w:val="00875392"/>
    <w:rsid w:val="0087649A"/>
    <w:rsid w:val="0088095E"/>
    <w:rsid w:val="0088187F"/>
    <w:rsid w:val="008838F9"/>
    <w:rsid w:val="00884E11"/>
    <w:rsid w:val="00886FC5"/>
    <w:rsid w:val="00887293"/>
    <w:rsid w:val="0089173F"/>
    <w:rsid w:val="008927B9"/>
    <w:rsid w:val="008927FB"/>
    <w:rsid w:val="008935C4"/>
    <w:rsid w:val="0089473D"/>
    <w:rsid w:val="00894D09"/>
    <w:rsid w:val="0089650D"/>
    <w:rsid w:val="0089755E"/>
    <w:rsid w:val="008A0542"/>
    <w:rsid w:val="008A1787"/>
    <w:rsid w:val="008A2524"/>
    <w:rsid w:val="008A2FF9"/>
    <w:rsid w:val="008A3EB3"/>
    <w:rsid w:val="008A4E8B"/>
    <w:rsid w:val="008B2048"/>
    <w:rsid w:val="008B214E"/>
    <w:rsid w:val="008B338D"/>
    <w:rsid w:val="008B3B5D"/>
    <w:rsid w:val="008B3F52"/>
    <w:rsid w:val="008B5ACF"/>
    <w:rsid w:val="008B5D45"/>
    <w:rsid w:val="008B5EF2"/>
    <w:rsid w:val="008B745C"/>
    <w:rsid w:val="008C184B"/>
    <w:rsid w:val="008C293F"/>
    <w:rsid w:val="008C2A92"/>
    <w:rsid w:val="008C426D"/>
    <w:rsid w:val="008C4499"/>
    <w:rsid w:val="008C4866"/>
    <w:rsid w:val="008C5F59"/>
    <w:rsid w:val="008C6486"/>
    <w:rsid w:val="008C77B5"/>
    <w:rsid w:val="008C78A3"/>
    <w:rsid w:val="008D0F74"/>
    <w:rsid w:val="008D11F1"/>
    <w:rsid w:val="008D16CB"/>
    <w:rsid w:val="008D1F89"/>
    <w:rsid w:val="008D31DB"/>
    <w:rsid w:val="008D3212"/>
    <w:rsid w:val="008D3B6D"/>
    <w:rsid w:val="008D6CDB"/>
    <w:rsid w:val="008D71B7"/>
    <w:rsid w:val="008D7ED7"/>
    <w:rsid w:val="008E13A7"/>
    <w:rsid w:val="008E24D3"/>
    <w:rsid w:val="008E2F70"/>
    <w:rsid w:val="008E34E6"/>
    <w:rsid w:val="008E3860"/>
    <w:rsid w:val="008E4BC1"/>
    <w:rsid w:val="008E67E7"/>
    <w:rsid w:val="008F02A2"/>
    <w:rsid w:val="008F0B63"/>
    <w:rsid w:val="008F4BE0"/>
    <w:rsid w:val="008F613F"/>
    <w:rsid w:val="008F6AB1"/>
    <w:rsid w:val="008F6AF7"/>
    <w:rsid w:val="00900F61"/>
    <w:rsid w:val="00901517"/>
    <w:rsid w:val="00904CB4"/>
    <w:rsid w:val="009077AE"/>
    <w:rsid w:val="00907A1A"/>
    <w:rsid w:val="00910420"/>
    <w:rsid w:val="00911540"/>
    <w:rsid w:val="00914800"/>
    <w:rsid w:val="00920460"/>
    <w:rsid w:val="00925CBD"/>
    <w:rsid w:val="0092741F"/>
    <w:rsid w:val="009278BF"/>
    <w:rsid w:val="0093157B"/>
    <w:rsid w:val="00931DD2"/>
    <w:rsid w:val="00932AB4"/>
    <w:rsid w:val="00933D86"/>
    <w:rsid w:val="009364FC"/>
    <w:rsid w:val="00937119"/>
    <w:rsid w:val="009379F2"/>
    <w:rsid w:val="009404A5"/>
    <w:rsid w:val="0094137E"/>
    <w:rsid w:val="00943936"/>
    <w:rsid w:val="00944505"/>
    <w:rsid w:val="009508CC"/>
    <w:rsid w:val="009526A3"/>
    <w:rsid w:val="00956B79"/>
    <w:rsid w:val="00957541"/>
    <w:rsid w:val="00957F63"/>
    <w:rsid w:val="009606C6"/>
    <w:rsid w:val="00960735"/>
    <w:rsid w:val="009617A7"/>
    <w:rsid w:val="00961AFF"/>
    <w:rsid w:val="00961D4F"/>
    <w:rsid w:val="00964491"/>
    <w:rsid w:val="009647FD"/>
    <w:rsid w:val="0096526B"/>
    <w:rsid w:val="00965D17"/>
    <w:rsid w:val="00965FA0"/>
    <w:rsid w:val="009672FC"/>
    <w:rsid w:val="0097711B"/>
    <w:rsid w:val="0097799D"/>
    <w:rsid w:val="0098027F"/>
    <w:rsid w:val="00980EF7"/>
    <w:rsid w:val="009819F9"/>
    <w:rsid w:val="00982234"/>
    <w:rsid w:val="00982E7D"/>
    <w:rsid w:val="00982E89"/>
    <w:rsid w:val="0098609B"/>
    <w:rsid w:val="0098670F"/>
    <w:rsid w:val="0099048A"/>
    <w:rsid w:val="0099232E"/>
    <w:rsid w:val="00994F4E"/>
    <w:rsid w:val="00995C7C"/>
    <w:rsid w:val="00995E01"/>
    <w:rsid w:val="00996B41"/>
    <w:rsid w:val="00996EC0"/>
    <w:rsid w:val="009970B2"/>
    <w:rsid w:val="009A07A7"/>
    <w:rsid w:val="009A1D4C"/>
    <w:rsid w:val="009A42EB"/>
    <w:rsid w:val="009A432C"/>
    <w:rsid w:val="009A496B"/>
    <w:rsid w:val="009A5166"/>
    <w:rsid w:val="009A590A"/>
    <w:rsid w:val="009B14BE"/>
    <w:rsid w:val="009B2183"/>
    <w:rsid w:val="009B255B"/>
    <w:rsid w:val="009B257B"/>
    <w:rsid w:val="009B397E"/>
    <w:rsid w:val="009B727B"/>
    <w:rsid w:val="009C099D"/>
    <w:rsid w:val="009C0C44"/>
    <w:rsid w:val="009C0DB0"/>
    <w:rsid w:val="009C420D"/>
    <w:rsid w:val="009C60B5"/>
    <w:rsid w:val="009D01AE"/>
    <w:rsid w:val="009D1EE2"/>
    <w:rsid w:val="009D1F93"/>
    <w:rsid w:val="009D3982"/>
    <w:rsid w:val="009D4122"/>
    <w:rsid w:val="009D4E96"/>
    <w:rsid w:val="009D5075"/>
    <w:rsid w:val="009D7CC1"/>
    <w:rsid w:val="009D7D49"/>
    <w:rsid w:val="009E0FF4"/>
    <w:rsid w:val="009E19D4"/>
    <w:rsid w:val="009E48B6"/>
    <w:rsid w:val="009E5DBB"/>
    <w:rsid w:val="009E68EC"/>
    <w:rsid w:val="009E7CF5"/>
    <w:rsid w:val="009F1DA2"/>
    <w:rsid w:val="009F2193"/>
    <w:rsid w:val="009F6220"/>
    <w:rsid w:val="00A04F66"/>
    <w:rsid w:val="00A051BA"/>
    <w:rsid w:val="00A06893"/>
    <w:rsid w:val="00A07545"/>
    <w:rsid w:val="00A100FF"/>
    <w:rsid w:val="00A101B6"/>
    <w:rsid w:val="00A11BAA"/>
    <w:rsid w:val="00A13DA6"/>
    <w:rsid w:val="00A15AF3"/>
    <w:rsid w:val="00A16418"/>
    <w:rsid w:val="00A16AB7"/>
    <w:rsid w:val="00A17AF1"/>
    <w:rsid w:val="00A21337"/>
    <w:rsid w:val="00A224E8"/>
    <w:rsid w:val="00A26451"/>
    <w:rsid w:val="00A323C4"/>
    <w:rsid w:val="00A33BD5"/>
    <w:rsid w:val="00A349E9"/>
    <w:rsid w:val="00A34A7B"/>
    <w:rsid w:val="00A3595A"/>
    <w:rsid w:val="00A36245"/>
    <w:rsid w:val="00A3775C"/>
    <w:rsid w:val="00A40E4D"/>
    <w:rsid w:val="00A4102F"/>
    <w:rsid w:val="00A41830"/>
    <w:rsid w:val="00A41E9E"/>
    <w:rsid w:val="00A430E9"/>
    <w:rsid w:val="00A43DEB"/>
    <w:rsid w:val="00A45DAC"/>
    <w:rsid w:val="00A477B7"/>
    <w:rsid w:val="00A50D2D"/>
    <w:rsid w:val="00A52315"/>
    <w:rsid w:val="00A52F99"/>
    <w:rsid w:val="00A53032"/>
    <w:rsid w:val="00A534AC"/>
    <w:rsid w:val="00A53B3E"/>
    <w:rsid w:val="00A54C28"/>
    <w:rsid w:val="00A55F8B"/>
    <w:rsid w:val="00A5665D"/>
    <w:rsid w:val="00A63407"/>
    <w:rsid w:val="00A636E4"/>
    <w:rsid w:val="00A64BAB"/>
    <w:rsid w:val="00A66740"/>
    <w:rsid w:val="00A66FE2"/>
    <w:rsid w:val="00A675BF"/>
    <w:rsid w:val="00A70085"/>
    <w:rsid w:val="00A7298C"/>
    <w:rsid w:val="00A732A6"/>
    <w:rsid w:val="00A733C8"/>
    <w:rsid w:val="00A7631D"/>
    <w:rsid w:val="00A77709"/>
    <w:rsid w:val="00A8136B"/>
    <w:rsid w:val="00A842DF"/>
    <w:rsid w:val="00A87532"/>
    <w:rsid w:val="00A926E6"/>
    <w:rsid w:val="00A92827"/>
    <w:rsid w:val="00A94467"/>
    <w:rsid w:val="00A97A26"/>
    <w:rsid w:val="00AA0811"/>
    <w:rsid w:val="00AA3B95"/>
    <w:rsid w:val="00AA465C"/>
    <w:rsid w:val="00AA5361"/>
    <w:rsid w:val="00AA75CD"/>
    <w:rsid w:val="00AA77EB"/>
    <w:rsid w:val="00AA7853"/>
    <w:rsid w:val="00AB13F7"/>
    <w:rsid w:val="00AB30EA"/>
    <w:rsid w:val="00AB43AD"/>
    <w:rsid w:val="00AB4A43"/>
    <w:rsid w:val="00AB590E"/>
    <w:rsid w:val="00AB5E0E"/>
    <w:rsid w:val="00AB6CC6"/>
    <w:rsid w:val="00AC01EB"/>
    <w:rsid w:val="00AC1E5A"/>
    <w:rsid w:val="00AC203A"/>
    <w:rsid w:val="00AC3FF3"/>
    <w:rsid w:val="00AC4004"/>
    <w:rsid w:val="00AC505F"/>
    <w:rsid w:val="00AC6498"/>
    <w:rsid w:val="00AC70BA"/>
    <w:rsid w:val="00AC7371"/>
    <w:rsid w:val="00AC7B53"/>
    <w:rsid w:val="00AD018B"/>
    <w:rsid w:val="00AD0F6F"/>
    <w:rsid w:val="00AD27A3"/>
    <w:rsid w:val="00AE048C"/>
    <w:rsid w:val="00AE24CD"/>
    <w:rsid w:val="00AE545F"/>
    <w:rsid w:val="00AE5ADB"/>
    <w:rsid w:val="00AE6A2E"/>
    <w:rsid w:val="00AE765F"/>
    <w:rsid w:val="00AF18B1"/>
    <w:rsid w:val="00AF24E1"/>
    <w:rsid w:val="00AF2D59"/>
    <w:rsid w:val="00AF326E"/>
    <w:rsid w:val="00AF36A1"/>
    <w:rsid w:val="00AF3792"/>
    <w:rsid w:val="00AF42A1"/>
    <w:rsid w:val="00AF4316"/>
    <w:rsid w:val="00AF5231"/>
    <w:rsid w:val="00AF6852"/>
    <w:rsid w:val="00B006E8"/>
    <w:rsid w:val="00B01278"/>
    <w:rsid w:val="00B04A18"/>
    <w:rsid w:val="00B05CD4"/>
    <w:rsid w:val="00B06CB5"/>
    <w:rsid w:val="00B0781D"/>
    <w:rsid w:val="00B07975"/>
    <w:rsid w:val="00B10A0D"/>
    <w:rsid w:val="00B11319"/>
    <w:rsid w:val="00B13BF8"/>
    <w:rsid w:val="00B152D8"/>
    <w:rsid w:val="00B178E3"/>
    <w:rsid w:val="00B17CD9"/>
    <w:rsid w:val="00B20A6A"/>
    <w:rsid w:val="00B21D20"/>
    <w:rsid w:val="00B22BB0"/>
    <w:rsid w:val="00B23231"/>
    <w:rsid w:val="00B23A68"/>
    <w:rsid w:val="00B240E6"/>
    <w:rsid w:val="00B2495A"/>
    <w:rsid w:val="00B24BC9"/>
    <w:rsid w:val="00B24CF4"/>
    <w:rsid w:val="00B26439"/>
    <w:rsid w:val="00B27BA8"/>
    <w:rsid w:val="00B31A73"/>
    <w:rsid w:val="00B33577"/>
    <w:rsid w:val="00B35B28"/>
    <w:rsid w:val="00B36993"/>
    <w:rsid w:val="00B433A0"/>
    <w:rsid w:val="00B43B83"/>
    <w:rsid w:val="00B5218C"/>
    <w:rsid w:val="00B5417D"/>
    <w:rsid w:val="00B5495C"/>
    <w:rsid w:val="00B54D78"/>
    <w:rsid w:val="00B57611"/>
    <w:rsid w:val="00B60ABC"/>
    <w:rsid w:val="00B613D3"/>
    <w:rsid w:val="00B645CE"/>
    <w:rsid w:val="00B65FAB"/>
    <w:rsid w:val="00B675E0"/>
    <w:rsid w:val="00B7081B"/>
    <w:rsid w:val="00B732C2"/>
    <w:rsid w:val="00B7726C"/>
    <w:rsid w:val="00B80B60"/>
    <w:rsid w:val="00B8169E"/>
    <w:rsid w:val="00B81E1A"/>
    <w:rsid w:val="00B82CCC"/>
    <w:rsid w:val="00B83104"/>
    <w:rsid w:val="00B84BA2"/>
    <w:rsid w:val="00B879EF"/>
    <w:rsid w:val="00B9025A"/>
    <w:rsid w:val="00B9067B"/>
    <w:rsid w:val="00B93A26"/>
    <w:rsid w:val="00B93F4D"/>
    <w:rsid w:val="00B93F82"/>
    <w:rsid w:val="00B96900"/>
    <w:rsid w:val="00B970E3"/>
    <w:rsid w:val="00B97D29"/>
    <w:rsid w:val="00BA00F1"/>
    <w:rsid w:val="00BA02C4"/>
    <w:rsid w:val="00BA1EFC"/>
    <w:rsid w:val="00BA42CC"/>
    <w:rsid w:val="00BA44CF"/>
    <w:rsid w:val="00BA7E34"/>
    <w:rsid w:val="00BB0B9F"/>
    <w:rsid w:val="00BB177C"/>
    <w:rsid w:val="00BB2E23"/>
    <w:rsid w:val="00BB37EF"/>
    <w:rsid w:val="00BB52C1"/>
    <w:rsid w:val="00BB7975"/>
    <w:rsid w:val="00BC160E"/>
    <w:rsid w:val="00BC56F3"/>
    <w:rsid w:val="00BC588B"/>
    <w:rsid w:val="00BC727B"/>
    <w:rsid w:val="00BD16F9"/>
    <w:rsid w:val="00BD4C06"/>
    <w:rsid w:val="00BD640E"/>
    <w:rsid w:val="00BD6545"/>
    <w:rsid w:val="00BD7245"/>
    <w:rsid w:val="00BD74B9"/>
    <w:rsid w:val="00BD754D"/>
    <w:rsid w:val="00BE1D6B"/>
    <w:rsid w:val="00BE1FC2"/>
    <w:rsid w:val="00BE36E5"/>
    <w:rsid w:val="00BE48F5"/>
    <w:rsid w:val="00BE500E"/>
    <w:rsid w:val="00BE61A8"/>
    <w:rsid w:val="00BF2C16"/>
    <w:rsid w:val="00BF7D5D"/>
    <w:rsid w:val="00C00194"/>
    <w:rsid w:val="00C00D4E"/>
    <w:rsid w:val="00C0157C"/>
    <w:rsid w:val="00C03C3C"/>
    <w:rsid w:val="00C0678D"/>
    <w:rsid w:val="00C06A23"/>
    <w:rsid w:val="00C07EC8"/>
    <w:rsid w:val="00C10437"/>
    <w:rsid w:val="00C10B97"/>
    <w:rsid w:val="00C10D28"/>
    <w:rsid w:val="00C129C0"/>
    <w:rsid w:val="00C17CEE"/>
    <w:rsid w:val="00C21588"/>
    <w:rsid w:val="00C23296"/>
    <w:rsid w:val="00C248C3"/>
    <w:rsid w:val="00C25C3A"/>
    <w:rsid w:val="00C27E1E"/>
    <w:rsid w:val="00C3106D"/>
    <w:rsid w:val="00C33078"/>
    <w:rsid w:val="00C34691"/>
    <w:rsid w:val="00C35CD6"/>
    <w:rsid w:val="00C36421"/>
    <w:rsid w:val="00C4101E"/>
    <w:rsid w:val="00C41A65"/>
    <w:rsid w:val="00C41AE9"/>
    <w:rsid w:val="00C4429C"/>
    <w:rsid w:val="00C4457B"/>
    <w:rsid w:val="00C44F46"/>
    <w:rsid w:val="00C45DF4"/>
    <w:rsid w:val="00C46B47"/>
    <w:rsid w:val="00C47C03"/>
    <w:rsid w:val="00C51C87"/>
    <w:rsid w:val="00C55C55"/>
    <w:rsid w:val="00C56906"/>
    <w:rsid w:val="00C57E89"/>
    <w:rsid w:val="00C62538"/>
    <w:rsid w:val="00C62C9A"/>
    <w:rsid w:val="00C63E79"/>
    <w:rsid w:val="00C66002"/>
    <w:rsid w:val="00C719B3"/>
    <w:rsid w:val="00C72094"/>
    <w:rsid w:val="00C72919"/>
    <w:rsid w:val="00C72C26"/>
    <w:rsid w:val="00C7695F"/>
    <w:rsid w:val="00C80B78"/>
    <w:rsid w:val="00C8243C"/>
    <w:rsid w:val="00C82C88"/>
    <w:rsid w:val="00C82F28"/>
    <w:rsid w:val="00C863E6"/>
    <w:rsid w:val="00C86FC7"/>
    <w:rsid w:val="00C87AB6"/>
    <w:rsid w:val="00C90431"/>
    <w:rsid w:val="00C915E9"/>
    <w:rsid w:val="00C91A85"/>
    <w:rsid w:val="00C95542"/>
    <w:rsid w:val="00C95DE0"/>
    <w:rsid w:val="00C965A0"/>
    <w:rsid w:val="00C96C62"/>
    <w:rsid w:val="00C97A59"/>
    <w:rsid w:val="00CA018C"/>
    <w:rsid w:val="00CA06B0"/>
    <w:rsid w:val="00CA0910"/>
    <w:rsid w:val="00CA14C2"/>
    <w:rsid w:val="00CA2A2D"/>
    <w:rsid w:val="00CA3625"/>
    <w:rsid w:val="00CA3F49"/>
    <w:rsid w:val="00CA56F7"/>
    <w:rsid w:val="00CA71A1"/>
    <w:rsid w:val="00CA7238"/>
    <w:rsid w:val="00CA7D36"/>
    <w:rsid w:val="00CB0B48"/>
    <w:rsid w:val="00CB1C6B"/>
    <w:rsid w:val="00CB3D04"/>
    <w:rsid w:val="00CB406C"/>
    <w:rsid w:val="00CB69F5"/>
    <w:rsid w:val="00CB7C7D"/>
    <w:rsid w:val="00CC0E42"/>
    <w:rsid w:val="00CC1EF5"/>
    <w:rsid w:val="00CE0C79"/>
    <w:rsid w:val="00CE2BD3"/>
    <w:rsid w:val="00CE3820"/>
    <w:rsid w:val="00CF10DE"/>
    <w:rsid w:val="00CF22A8"/>
    <w:rsid w:val="00CF254F"/>
    <w:rsid w:val="00CF336D"/>
    <w:rsid w:val="00CF3F3D"/>
    <w:rsid w:val="00CF6CF0"/>
    <w:rsid w:val="00D0076D"/>
    <w:rsid w:val="00D068A4"/>
    <w:rsid w:val="00D12827"/>
    <w:rsid w:val="00D13333"/>
    <w:rsid w:val="00D14682"/>
    <w:rsid w:val="00D1540E"/>
    <w:rsid w:val="00D15A3E"/>
    <w:rsid w:val="00D15E1D"/>
    <w:rsid w:val="00D1745B"/>
    <w:rsid w:val="00D17E57"/>
    <w:rsid w:val="00D17ECD"/>
    <w:rsid w:val="00D210F8"/>
    <w:rsid w:val="00D21D1E"/>
    <w:rsid w:val="00D21F46"/>
    <w:rsid w:val="00D220E1"/>
    <w:rsid w:val="00D22990"/>
    <w:rsid w:val="00D2449C"/>
    <w:rsid w:val="00D264A1"/>
    <w:rsid w:val="00D34714"/>
    <w:rsid w:val="00D35BC0"/>
    <w:rsid w:val="00D36A73"/>
    <w:rsid w:val="00D40AB5"/>
    <w:rsid w:val="00D47512"/>
    <w:rsid w:val="00D47B04"/>
    <w:rsid w:val="00D47B38"/>
    <w:rsid w:val="00D50391"/>
    <w:rsid w:val="00D51057"/>
    <w:rsid w:val="00D52C07"/>
    <w:rsid w:val="00D5316C"/>
    <w:rsid w:val="00D54D96"/>
    <w:rsid w:val="00D55005"/>
    <w:rsid w:val="00D55281"/>
    <w:rsid w:val="00D55D26"/>
    <w:rsid w:val="00D56DBB"/>
    <w:rsid w:val="00D57190"/>
    <w:rsid w:val="00D60C83"/>
    <w:rsid w:val="00D61235"/>
    <w:rsid w:val="00D61A0E"/>
    <w:rsid w:val="00D62E79"/>
    <w:rsid w:val="00D638C8"/>
    <w:rsid w:val="00D6622E"/>
    <w:rsid w:val="00D6755B"/>
    <w:rsid w:val="00D7010E"/>
    <w:rsid w:val="00D70D57"/>
    <w:rsid w:val="00D71477"/>
    <w:rsid w:val="00D73AE7"/>
    <w:rsid w:val="00D73EE8"/>
    <w:rsid w:val="00D748D2"/>
    <w:rsid w:val="00D7490A"/>
    <w:rsid w:val="00D7651C"/>
    <w:rsid w:val="00D81BE4"/>
    <w:rsid w:val="00D82F29"/>
    <w:rsid w:val="00D83468"/>
    <w:rsid w:val="00D83C0F"/>
    <w:rsid w:val="00D8762E"/>
    <w:rsid w:val="00D90453"/>
    <w:rsid w:val="00D90B9F"/>
    <w:rsid w:val="00D941FC"/>
    <w:rsid w:val="00D9644B"/>
    <w:rsid w:val="00D9705F"/>
    <w:rsid w:val="00D972BB"/>
    <w:rsid w:val="00D9760F"/>
    <w:rsid w:val="00D97A78"/>
    <w:rsid w:val="00DA1386"/>
    <w:rsid w:val="00DA20D4"/>
    <w:rsid w:val="00DA3A5A"/>
    <w:rsid w:val="00DA53C2"/>
    <w:rsid w:val="00DA54EC"/>
    <w:rsid w:val="00DA54FD"/>
    <w:rsid w:val="00DA6739"/>
    <w:rsid w:val="00DA6B5E"/>
    <w:rsid w:val="00DA72DA"/>
    <w:rsid w:val="00DB1D89"/>
    <w:rsid w:val="00DB364D"/>
    <w:rsid w:val="00DB4F9B"/>
    <w:rsid w:val="00DB63E3"/>
    <w:rsid w:val="00DC0572"/>
    <w:rsid w:val="00DC069C"/>
    <w:rsid w:val="00DC1560"/>
    <w:rsid w:val="00DC2E99"/>
    <w:rsid w:val="00DC4A1E"/>
    <w:rsid w:val="00DC6B8B"/>
    <w:rsid w:val="00DD0A5F"/>
    <w:rsid w:val="00DD1B7C"/>
    <w:rsid w:val="00DD1CD1"/>
    <w:rsid w:val="00DD224F"/>
    <w:rsid w:val="00DD277F"/>
    <w:rsid w:val="00DD4E7C"/>
    <w:rsid w:val="00DD7316"/>
    <w:rsid w:val="00DE13AE"/>
    <w:rsid w:val="00DE1C41"/>
    <w:rsid w:val="00DE28A0"/>
    <w:rsid w:val="00DE2D6B"/>
    <w:rsid w:val="00DE3BD1"/>
    <w:rsid w:val="00DE5938"/>
    <w:rsid w:val="00DE5B19"/>
    <w:rsid w:val="00DF0276"/>
    <w:rsid w:val="00DF1151"/>
    <w:rsid w:val="00DF15BB"/>
    <w:rsid w:val="00DF19F8"/>
    <w:rsid w:val="00DF30BE"/>
    <w:rsid w:val="00DF4FD0"/>
    <w:rsid w:val="00E02585"/>
    <w:rsid w:val="00E0273A"/>
    <w:rsid w:val="00E02836"/>
    <w:rsid w:val="00E03E83"/>
    <w:rsid w:val="00E04C05"/>
    <w:rsid w:val="00E067D2"/>
    <w:rsid w:val="00E10EC1"/>
    <w:rsid w:val="00E113EB"/>
    <w:rsid w:val="00E12CD7"/>
    <w:rsid w:val="00E12FB6"/>
    <w:rsid w:val="00E13067"/>
    <w:rsid w:val="00E13AE3"/>
    <w:rsid w:val="00E13B28"/>
    <w:rsid w:val="00E1672C"/>
    <w:rsid w:val="00E16DFF"/>
    <w:rsid w:val="00E16E88"/>
    <w:rsid w:val="00E21EC1"/>
    <w:rsid w:val="00E22864"/>
    <w:rsid w:val="00E2326A"/>
    <w:rsid w:val="00E254AF"/>
    <w:rsid w:val="00E3128C"/>
    <w:rsid w:val="00E325C0"/>
    <w:rsid w:val="00E32ED1"/>
    <w:rsid w:val="00E33533"/>
    <w:rsid w:val="00E35A34"/>
    <w:rsid w:val="00E35F89"/>
    <w:rsid w:val="00E37299"/>
    <w:rsid w:val="00E40CD0"/>
    <w:rsid w:val="00E40E47"/>
    <w:rsid w:val="00E418B5"/>
    <w:rsid w:val="00E42584"/>
    <w:rsid w:val="00E4442E"/>
    <w:rsid w:val="00E457B3"/>
    <w:rsid w:val="00E47A87"/>
    <w:rsid w:val="00E51C37"/>
    <w:rsid w:val="00E52679"/>
    <w:rsid w:val="00E531A1"/>
    <w:rsid w:val="00E53800"/>
    <w:rsid w:val="00E53886"/>
    <w:rsid w:val="00E554E7"/>
    <w:rsid w:val="00E607BC"/>
    <w:rsid w:val="00E638B4"/>
    <w:rsid w:val="00E63BFD"/>
    <w:rsid w:val="00E63E02"/>
    <w:rsid w:val="00E64432"/>
    <w:rsid w:val="00E650A6"/>
    <w:rsid w:val="00E65496"/>
    <w:rsid w:val="00E65D53"/>
    <w:rsid w:val="00E6601F"/>
    <w:rsid w:val="00E67C8E"/>
    <w:rsid w:val="00E70A13"/>
    <w:rsid w:val="00E72067"/>
    <w:rsid w:val="00E731DA"/>
    <w:rsid w:val="00E765D9"/>
    <w:rsid w:val="00E80596"/>
    <w:rsid w:val="00E85A6A"/>
    <w:rsid w:val="00E8631F"/>
    <w:rsid w:val="00E917A7"/>
    <w:rsid w:val="00E91B3D"/>
    <w:rsid w:val="00E92957"/>
    <w:rsid w:val="00E9345F"/>
    <w:rsid w:val="00E94A34"/>
    <w:rsid w:val="00E970C4"/>
    <w:rsid w:val="00EA00B1"/>
    <w:rsid w:val="00EA0609"/>
    <w:rsid w:val="00EA1D31"/>
    <w:rsid w:val="00EA48D4"/>
    <w:rsid w:val="00EA63A8"/>
    <w:rsid w:val="00EA6B1D"/>
    <w:rsid w:val="00EB0ED6"/>
    <w:rsid w:val="00EB1647"/>
    <w:rsid w:val="00EB2C6A"/>
    <w:rsid w:val="00EB4799"/>
    <w:rsid w:val="00EB48BA"/>
    <w:rsid w:val="00EB4A9B"/>
    <w:rsid w:val="00EB5076"/>
    <w:rsid w:val="00EC050E"/>
    <w:rsid w:val="00EC06EA"/>
    <w:rsid w:val="00EC0A7A"/>
    <w:rsid w:val="00EC1E1F"/>
    <w:rsid w:val="00EC215B"/>
    <w:rsid w:val="00EC221A"/>
    <w:rsid w:val="00EC33DF"/>
    <w:rsid w:val="00EC61E4"/>
    <w:rsid w:val="00EC78BE"/>
    <w:rsid w:val="00EC7FB0"/>
    <w:rsid w:val="00ED52EB"/>
    <w:rsid w:val="00ED6962"/>
    <w:rsid w:val="00ED6A66"/>
    <w:rsid w:val="00EE1508"/>
    <w:rsid w:val="00EE207D"/>
    <w:rsid w:val="00EE7C94"/>
    <w:rsid w:val="00EF021C"/>
    <w:rsid w:val="00EF07DA"/>
    <w:rsid w:val="00EF1457"/>
    <w:rsid w:val="00EF172B"/>
    <w:rsid w:val="00EF5B67"/>
    <w:rsid w:val="00EF750E"/>
    <w:rsid w:val="00EF7FA8"/>
    <w:rsid w:val="00F05FAA"/>
    <w:rsid w:val="00F06A21"/>
    <w:rsid w:val="00F10D5D"/>
    <w:rsid w:val="00F11DB3"/>
    <w:rsid w:val="00F11E3B"/>
    <w:rsid w:val="00F128A2"/>
    <w:rsid w:val="00F14683"/>
    <w:rsid w:val="00F159FD"/>
    <w:rsid w:val="00F16068"/>
    <w:rsid w:val="00F17246"/>
    <w:rsid w:val="00F211A2"/>
    <w:rsid w:val="00F21666"/>
    <w:rsid w:val="00F22D4A"/>
    <w:rsid w:val="00F2376A"/>
    <w:rsid w:val="00F2626C"/>
    <w:rsid w:val="00F26587"/>
    <w:rsid w:val="00F2754C"/>
    <w:rsid w:val="00F27999"/>
    <w:rsid w:val="00F306D1"/>
    <w:rsid w:val="00F33B79"/>
    <w:rsid w:val="00F34EEC"/>
    <w:rsid w:val="00F37967"/>
    <w:rsid w:val="00F37A3C"/>
    <w:rsid w:val="00F40F8F"/>
    <w:rsid w:val="00F4224F"/>
    <w:rsid w:val="00F4535E"/>
    <w:rsid w:val="00F45C4C"/>
    <w:rsid w:val="00F4671F"/>
    <w:rsid w:val="00F51116"/>
    <w:rsid w:val="00F523C1"/>
    <w:rsid w:val="00F52A33"/>
    <w:rsid w:val="00F53B1F"/>
    <w:rsid w:val="00F55263"/>
    <w:rsid w:val="00F55718"/>
    <w:rsid w:val="00F557B5"/>
    <w:rsid w:val="00F604EB"/>
    <w:rsid w:val="00F6165A"/>
    <w:rsid w:val="00F61EB7"/>
    <w:rsid w:val="00F64733"/>
    <w:rsid w:val="00F66995"/>
    <w:rsid w:val="00F728E3"/>
    <w:rsid w:val="00F72C2C"/>
    <w:rsid w:val="00F75B7A"/>
    <w:rsid w:val="00F77FAD"/>
    <w:rsid w:val="00F806A6"/>
    <w:rsid w:val="00F830F3"/>
    <w:rsid w:val="00F8315D"/>
    <w:rsid w:val="00F83463"/>
    <w:rsid w:val="00F83EF4"/>
    <w:rsid w:val="00F84DA9"/>
    <w:rsid w:val="00F86BF9"/>
    <w:rsid w:val="00F86FA8"/>
    <w:rsid w:val="00F90599"/>
    <w:rsid w:val="00F91BBE"/>
    <w:rsid w:val="00F950AE"/>
    <w:rsid w:val="00F951D5"/>
    <w:rsid w:val="00F951FF"/>
    <w:rsid w:val="00F97FB8"/>
    <w:rsid w:val="00FA2713"/>
    <w:rsid w:val="00FA5967"/>
    <w:rsid w:val="00FA6E30"/>
    <w:rsid w:val="00FB0E77"/>
    <w:rsid w:val="00FB1A0A"/>
    <w:rsid w:val="00FB3A3B"/>
    <w:rsid w:val="00FB4478"/>
    <w:rsid w:val="00FB54DC"/>
    <w:rsid w:val="00FB5B3D"/>
    <w:rsid w:val="00FB5E08"/>
    <w:rsid w:val="00FC03D2"/>
    <w:rsid w:val="00FC1B08"/>
    <w:rsid w:val="00FC2FDF"/>
    <w:rsid w:val="00FC325D"/>
    <w:rsid w:val="00FC4699"/>
    <w:rsid w:val="00FC51D1"/>
    <w:rsid w:val="00FC5928"/>
    <w:rsid w:val="00FC662C"/>
    <w:rsid w:val="00FC6DF3"/>
    <w:rsid w:val="00FC7DC7"/>
    <w:rsid w:val="00FC7F92"/>
    <w:rsid w:val="00FD378D"/>
    <w:rsid w:val="00FD4904"/>
    <w:rsid w:val="00FD4F49"/>
    <w:rsid w:val="00FD5C51"/>
    <w:rsid w:val="00FD6098"/>
    <w:rsid w:val="00FD7187"/>
    <w:rsid w:val="00FE0120"/>
    <w:rsid w:val="00FE0D97"/>
    <w:rsid w:val="00FE1A14"/>
    <w:rsid w:val="00FE2245"/>
    <w:rsid w:val="00FE2CF4"/>
    <w:rsid w:val="00FE6058"/>
    <w:rsid w:val="00FE62D8"/>
    <w:rsid w:val="00FE6A15"/>
    <w:rsid w:val="00FE6A68"/>
    <w:rsid w:val="00FE6EB3"/>
    <w:rsid w:val="00FE7664"/>
    <w:rsid w:val="00FE7DD4"/>
    <w:rsid w:val="00FF0C11"/>
    <w:rsid w:val="00FF1753"/>
    <w:rsid w:val="00FF2E89"/>
    <w:rsid w:val="00FF3788"/>
    <w:rsid w:val="00FF492B"/>
    <w:rsid w:val="00FF5E07"/>
    <w:rsid w:val="00FF6147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1471"/>
  <w15:docId w15:val="{9C201D91-7D68-48AF-BF06-58602E587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B4FFA"/>
    <w:pPr>
      <w:spacing w:line="360" w:lineRule="exact"/>
      <w:ind w:firstLine="720"/>
      <w:contextualSpacing/>
      <w:jc w:val="both"/>
    </w:pPr>
    <w:rPr>
      <w:rFonts w:ascii="Times New Roman" w:eastAsiaTheme="minorHAnsi" w:hAnsi="Times New Roman" w:cstheme="minorBidi"/>
      <w:sz w:val="28"/>
      <w:lang w:val="ru-RU"/>
    </w:rPr>
  </w:style>
  <w:style w:type="paragraph" w:styleId="1">
    <w:name w:val="heading 1"/>
    <w:basedOn w:val="a2"/>
    <w:next w:val="a2"/>
    <w:link w:val="10"/>
    <w:uiPriority w:val="9"/>
    <w:qFormat/>
    <w:rsid w:val="002B4FFA"/>
    <w:pPr>
      <w:keepNext/>
      <w:keepLines/>
      <w:spacing w:before="480" w:after="240"/>
      <w:outlineLvl w:val="0"/>
    </w:pPr>
    <w:rPr>
      <w:rFonts w:eastAsiaTheme="majorEastAsia" w:cstheme="majorBidi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2B4FFA"/>
    <w:pPr>
      <w:keepNext/>
      <w:keepLines/>
      <w:spacing w:before="600" w:after="100" w:afterAutospacing="1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2"/>
    <w:link w:val="30"/>
    <w:uiPriority w:val="9"/>
    <w:qFormat/>
    <w:rsid w:val="002B4FFA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2B4F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2"/>
    <w:next w:val="a2"/>
    <w:link w:val="50"/>
    <w:uiPriority w:val="9"/>
    <w:unhideWhenUsed/>
    <w:qFormat/>
    <w:rsid w:val="00B5417D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B5417D"/>
    <w:pPr>
      <w:numPr>
        <w:ilvl w:val="5"/>
        <w:numId w:val="3"/>
      </w:numPr>
      <w:spacing w:before="240" w:after="60"/>
      <w:outlineLvl w:val="5"/>
    </w:pPr>
    <w:rPr>
      <w:b/>
      <w:bCs/>
      <w:sz w:val="22"/>
    </w:rPr>
  </w:style>
  <w:style w:type="paragraph" w:styleId="7">
    <w:name w:val="heading 7"/>
    <w:basedOn w:val="a2"/>
    <w:next w:val="a2"/>
    <w:link w:val="70"/>
    <w:uiPriority w:val="9"/>
    <w:unhideWhenUsed/>
    <w:qFormat/>
    <w:rsid w:val="00B5417D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unhideWhenUsed/>
    <w:qFormat/>
    <w:rsid w:val="002822B0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unhideWhenUsed/>
    <w:qFormat/>
    <w:rsid w:val="002822B0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/>
      <w:sz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2B4FFA"/>
    <w:rPr>
      <w:rFonts w:ascii="Times New Roman" w:eastAsiaTheme="majorEastAsia" w:hAnsi="Times New Roman" w:cstheme="majorBidi"/>
      <w:sz w:val="40"/>
      <w:szCs w:val="32"/>
      <w:lang w:val="ru-RU"/>
    </w:rPr>
  </w:style>
  <w:style w:type="character" w:customStyle="1" w:styleId="20">
    <w:name w:val="Заголовок 2 Знак"/>
    <w:basedOn w:val="a3"/>
    <w:link w:val="2"/>
    <w:uiPriority w:val="9"/>
    <w:rsid w:val="002B4FFA"/>
    <w:rPr>
      <w:rFonts w:ascii="Times New Roman" w:eastAsiaTheme="majorEastAsia" w:hAnsi="Times New Roman" w:cstheme="majorBidi"/>
      <w:b/>
      <w:color w:val="000000" w:themeColor="text1"/>
      <w:sz w:val="32"/>
      <w:szCs w:val="26"/>
      <w:lang w:val="ru-RU"/>
    </w:rPr>
  </w:style>
  <w:style w:type="character" w:customStyle="1" w:styleId="30">
    <w:name w:val="Заголовок 3 Знак"/>
    <w:basedOn w:val="a3"/>
    <w:link w:val="3"/>
    <w:uiPriority w:val="9"/>
    <w:rsid w:val="002B4FFA"/>
    <w:rPr>
      <w:rFonts w:ascii="Times New Roman" w:eastAsia="Times New Roman" w:hAnsi="Times New Roman"/>
      <w:b/>
      <w:bCs/>
      <w:sz w:val="28"/>
      <w:szCs w:val="27"/>
      <w:lang w:val="ru-RU" w:eastAsia="ru-RU"/>
    </w:rPr>
  </w:style>
  <w:style w:type="character" w:customStyle="1" w:styleId="40">
    <w:name w:val="Заголовок 4 Знак"/>
    <w:basedOn w:val="a3"/>
    <w:link w:val="4"/>
    <w:uiPriority w:val="9"/>
    <w:rsid w:val="002B4FFA"/>
    <w:rPr>
      <w:rFonts w:asciiTheme="majorHAnsi" w:eastAsiaTheme="majorEastAsia" w:hAnsiTheme="majorHAnsi" w:cstheme="majorBidi"/>
      <w:i/>
      <w:iCs/>
      <w:color w:val="365F91" w:themeColor="accent1" w:themeShade="BF"/>
      <w:sz w:val="28"/>
      <w:lang w:val="ru-RU"/>
    </w:rPr>
  </w:style>
  <w:style w:type="character" w:customStyle="1" w:styleId="50">
    <w:name w:val="Заголовок 5 Знак"/>
    <w:basedOn w:val="a3"/>
    <w:link w:val="5"/>
    <w:uiPriority w:val="9"/>
    <w:rsid w:val="00B5417D"/>
    <w:rPr>
      <w:rFonts w:ascii="Times New Roman" w:eastAsiaTheme="minorHAnsi" w:hAnsi="Times New Roman" w:cstheme="minorBidi"/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3"/>
    <w:link w:val="6"/>
    <w:uiPriority w:val="9"/>
    <w:rsid w:val="00B5417D"/>
    <w:rPr>
      <w:rFonts w:ascii="Times New Roman" w:eastAsiaTheme="minorHAnsi" w:hAnsi="Times New Roman" w:cstheme="minorBidi"/>
      <w:b/>
      <w:bCs/>
      <w:lang w:val="ru-RU"/>
    </w:rPr>
  </w:style>
  <w:style w:type="character" w:customStyle="1" w:styleId="70">
    <w:name w:val="Заголовок 7 Знак"/>
    <w:basedOn w:val="a3"/>
    <w:link w:val="7"/>
    <w:uiPriority w:val="9"/>
    <w:rsid w:val="00B5417D"/>
    <w:rPr>
      <w:rFonts w:ascii="Times New Roman" w:eastAsiaTheme="minorHAnsi" w:hAnsi="Times New Roman" w:cstheme="minorBidi"/>
      <w:sz w:val="28"/>
      <w:lang w:val="ru-RU"/>
    </w:rPr>
  </w:style>
  <w:style w:type="character" w:customStyle="1" w:styleId="80">
    <w:name w:val="Заголовок 8 Знак"/>
    <w:basedOn w:val="a3"/>
    <w:link w:val="8"/>
    <w:uiPriority w:val="9"/>
    <w:rsid w:val="002822B0"/>
    <w:rPr>
      <w:rFonts w:ascii="Times New Roman" w:eastAsiaTheme="minorHAnsi" w:hAnsi="Times New Roman" w:cstheme="minorBidi"/>
      <w:i/>
      <w:iCs/>
      <w:sz w:val="28"/>
      <w:lang w:val="ru-RU"/>
    </w:rPr>
  </w:style>
  <w:style w:type="character" w:customStyle="1" w:styleId="90">
    <w:name w:val="Заголовок 9 Знак"/>
    <w:basedOn w:val="a3"/>
    <w:link w:val="9"/>
    <w:uiPriority w:val="9"/>
    <w:rsid w:val="002822B0"/>
    <w:rPr>
      <w:rFonts w:asciiTheme="majorHAnsi" w:eastAsiaTheme="majorEastAsia" w:hAnsiTheme="majorHAnsi" w:cstheme="minorBidi"/>
      <w:lang w:val="ru-RU"/>
    </w:rPr>
  </w:style>
  <w:style w:type="paragraph" w:styleId="a6">
    <w:name w:val="Title"/>
    <w:basedOn w:val="a2"/>
    <w:next w:val="a2"/>
    <w:link w:val="a7"/>
    <w:uiPriority w:val="10"/>
    <w:qFormat/>
    <w:rsid w:val="002B4FFA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2B4FF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8">
    <w:name w:val="Subtitle"/>
    <w:basedOn w:val="a2"/>
    <w:next w:val="a2"/>
    <w:link w:val="a9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3"/>
    <w:link w:val="a8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3"/>
    <w:uiPriority w:val="22"/>
    <w:qFormat/>
    <w:rsid w:val="002B4FFA"/>
    <w:rPr>
      <w:b/>
      <w:bCs/>
    </w:rPr>
  </w:style>
  <w:style w:type="character" w:styleId="ab">
    <w:name w:val="Emphasis"/>
    <w:basedOn w:val="a3"/>
    <w:uiPriority w:val="20"/>
    <w:qFormat/>
    <w:rsid w:val="002B4FFA"/>
    <w:rPr>
      <w:i/>
      <w:iCs/>
    </w:rPr>
  </w:style>
  <w:style w:type="paragraph" w:styleId="ac">
    <w:name w:val="No Spacing"/>
    <w:link w:val="ad"/>
    <w:uiPriority w:val="1"/>
    <w:qFormat/>
    <w:rsid w:val="002B4FFA"/>
    <w:rPr>
      <w:rFonts w:cstheme="minorBidi"/>
      <w:lang w:val="ru-RU" w:eastAsia="ru-RU"/>
    </w:rPr>
  </w:style>
  <w:style w:type="paragraph" w:styleId="ae">
    <w:name w:val="List Paragraph"/>
    <w:basedOn w:val="a2"/>
    <w:link w:val="af"/>
    <w:uiPriority w:val="34"/>
    <w:qFormat/>
    <w:rsid w:val="002B4FFA"/>
    <w:pPr>
      <w:ind w:left="720"/>
    </w:pPr>
  </w:style>
  <w:style w:type="paragraph" w:styleId="22">
    <w:name w:val="Quote"/>
    <w:basedOn w:val="a2"/>
    <w:next w:val="a2"/>
    <w:link w:val="23"/>
    <w:uiPriority w:val="29"/>
    <w:qFormat/>
    <w:rsid w:val="00540AE1"/>
    <w:rPr>
      <w:i/>
    </w:rPr>
  </w:style>
  <w:style w:type="character" w:customStyle="1" w:styleId="23">
    <w:name w:val="Цитата 2 Знак"/>
    <w:basedOn w:val="a3"/>
    <w:link w:val="22"/>
    <w:uiPriority w:val="29"/>
    <w:rsid w:val="00540AE1"/>
    <w:rPr>
      <w:i/>
      <w:sz w:val="24"/>
      <w:szCs w:val="24"/>
    </w:rPr>
  </w:style>
  <w:style w:type="paragraph" w:styleId="af0">
    <w:name w:val="Intense Quote"/>
    <w:basedOn w:val="a2"/>
    <w:next w:val="a2"/>
    <w:link w:val="af1"/>
    <w:uiPriority w:val="30"/>
    <w:qFormat/>
    <w:rsid w:val="00540AE1"/>
    <w:pPr>
      <w:ind w:left="720" w:right="720"/>
    </w:pPr>
    <w:rPr>
      <w:b/>
      <w:i/>
    </w:rPr>
  </w:style>
  <w:style w:type="character" w:customStyle="1" w:styleId="af1">
    <w:name w:val="Выделенная цитата Знак"/>
    <w:basedOn w:val="a3"/>
    <w:link w:val="af0"/>
    <w:uiPriority w:val="30"/>
    <w:rsid w:val="00540AE1"/>
    <w:rPr>
      <w:b/>
      <w:i/>
      <w:sz w:val="24"/>
    </w:rPr>
  </w:style>
  <w:style w:type="character" w:styleId="af2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3">
    <w:name w:val="Intense Emphasis"/>
    <w:basedOn w:val="a3"/>
    <w:uiPriority w:val="21"/>
    <w:qFormat/>
    <w:rsid w:val="00540AE1"/>
    <w:rPr>
      <w:b/>
      <w:i/>
      <w:sz w:val="24"/>
      <w:szCs w:val="24"/>
      <w:u w:val="single"/>
    </w:rPr>
  </w:style>
  <w:style w:type="character" w:styleId="af4">
    <w:name w:val="Subtle Reference"/>
    <w:basedOn w:val="a3"/>
    <w:uiPriority w:val="31"/>
    <w:qFormat/>
    <w:rsid w:val="00540AE1"/>
    <w:rPr>
      <w:sz w:val="24"/>
      <w:szCs w:val="24"/>
      <w:u w:val="single"/>
    </w:rPr>
  </w:style>
  <w:style w:type="character" w:styleId="af5">
    <w:name w:val="Intense Reference"/>
    <w:basedOn w:val="a3"/>
    <w:uiPriority w:val="32"/>
    <w:qFormat/>
    <w:rsid w:val="00540AE1"/>
    <w:rPr>
      <w:b/>
      <w:sz w:val="24"/>
      <w:u w:val="single"/>
    </w:rPr>
  </w:style>
  <w:style w:type="character" w:styleId="af6">
    <w:name w:val="Book Title"/>
    <w:basedOn w:val="a3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2"/>
    <w:uiPriority w:val="39"/>
    <w:unhideWhenUsed/>
    <w:qFormat/>
    <w:rsid w:val="002B4FFA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af8">
    <w:name w:val="header"/>
    <w:basedOn w:val="a2"/>
    <w:link w:val="af9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3"/>
    <w:link w:val="af8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paragraph" w:styleId="afa">
    <w:name w:val="footer"/>
    <w:basedOn w:val="a2"/>
    <w:link w:val="afb"/>
    <w:uiPriority w:val="99"/>
    <w:unhideWhenUsed/>
    <w:rsid w:val="002B4FFA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3"/>
    <w:link w:val="afa"/>
    <w:uiPriority w:val="99"/>
    <w:rsid w:val="002B4FFA"/>
    <w:rPr>
      <w:rFonts w:ascii="Times New Roman" w:eastAsiaTheme="minorHAnsi" w:hAnsi="Times New Roman" w:cstheme="minorBidi"/>
      <w:sz w:val="28"/>
      <w:lang w:val="ru-RU"/>
    </w:rPr>
  </w:style>
  <w:style w:type="table" w:styleId="afc">
    <w:name w:val="Table Grid"/>
    <w:basedOn w:val="a4"/>
    <w:uiPriority w:val="39"/>
    <w:rsid w:val="002B4FFA"/>
    <w:rPr>
      <w:rFonts w:eastAsiaTheme="minorHAnsi" w:cstheme="minorBidi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Balloon Text"/>
    <w:basedOn w:val="a2"/>
    <w:link w:val="afe"/>
    <w:uiPriority w:val="99"/>
    <w:semiHidden/>
    <w:unhideWhenUsed/>
    <w:rsid w:val="002B4F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basedOn w:val="a3"/>
    <w:link w:val="afd"/>
    <w:uiPriority w:val="99"/>
    <w:semiHidden/>
    <w:rsid w:val="002B4FFA"/>
    <w:rPr>
      <w:rFonts w:ascii="Segoe UI" w:eastAsiaTheme="minorHAnsi" w:hAnsi="Segoe UI" w:cs="Segoe UI"/>
      <w:sz w:val="18"/>
      <w:szCs w:val="18"/>
      <w:lang w:val="ru-RU"/>
    </w:rPr>
  </w:style>
  <w:style w:type="paragraph" w:styleId="12">
    <w:name w:val="toc 1"/>
    <w:basedOn w:val="a2"/>
    <w:next w:val="a2"/>
    <w:autoRedefine/>
    <w:uiPriority w:val="39"/>
    <w:unhideWhenUsed/>
    <w:rsid w:val="002B4FFA"/>
    <w:pPr>
      <w:tabs>
        <w:tab w:val="right" w:leader="dot" w:pos="9345"/>
      </w:tabs>
      <w:spacing w:after="100"/>
    </w:pPr>
    <w:rPr>
      <w:caps/>
      <w:noProof/>
    </w:rPr>
  </w:style>
  <w:style w:type="paragraph" w:styleId="24">
    <w:name w:val="toc 2"/>
    <w:basedOn w:val="a2"/>
    <w:next w:val="a2"/>
    <w:autoRedefine/>
    <w:uiPriority w:val="39"/>
    <w:unhideWhenUsed/>
    <w:rsid w:val="002B4FFA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2B4FFA"/>
    <w:pPr>
      <w:spacing w:after="100"/>
      <w:ind w:left="560"/>
    </w:pPr>
  </w:style>
  <w:style w:type="paragraph" w:styleId="41">
    <w:name w:val="toc 4"/>
    <w:basedOn w:val="a2"/>
    <w:next w:val="a2"/>
    <w:autoRedefine/>
    <w:uiPriority w:val="39"/>
    <w:unhideWhenUsed/>
    <w:rsid w:val="00B82CCC"/>
    <w:pPr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B82CCC"/>
    <w:pPr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B82CCC"/>
    <w:pPr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B82CCC"/>
    <w:pPr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B82CCC"/>
    <w:pPr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B82CCC"/>
    <w:pPr>
      <w:ind w:left="2240"/>
      <w:jc w:val="left"/>
    </w:pPr>
    <w:rPr>
      <w:rFonts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2B4FFA"/>
    <w:rPr>
      <w:color w:val="0000FF"/>
      <w:u w:val="single"/>
    </w:rPr>
  </w:style>
  <w:style w:type="paragraph" w:customStyle="1" w:styleId="13">
    <w:name w:val="Заголовок 1 без номера"/>
    <w:basedOn w:val="1"/>
    <w:link w:val="14"/>
    <w:qFormat/>
    <w:rsid w:val="00464A97"/>
    <w:pPr>
      <w:ind w:firstLine="0"/>
    </w:pPr>
  </w:style>
  <w:style w:type="paragraph" w:customStyle="1" w:styleId="aff0">
    <w:name w:val="Список с номером"/>
    <w:basedOn w:val="ae"/>
    <w:link w:val="aff1"/>
    <w:qFormat/>
    <w:rsid w:val="001655FF"/>
    <w:pPr>
      <w:ind w:left="1134" w:hanging="567"/>
      <w:jc w:val="left"/>
    </w:pPr>
  </w:style>
  <w:style w:type="character" w:customStyle="1" w:styleId="14">
    <w:name w:val="Заголовок 1 без номера Знак"/>
    <w:basedOn w:val="10"/>
    <w:link w:val="13"/>
    <w:rsid w:val="00464A97"/>
    <w:rPr>
      <w:rFonts w:ascii="Times New Roman" w:eastAsiaTheme="majorEastAsia" w:hAnsi="Times New Roman" w:cstheme="majorBidi"/>
      <w:b w:val="0"/>
      <w:bCs w:val="0"/>
      <w:caps w:val="0"/>
      <w:kern w:val="32"/>
      <w:sz w:val="36"/>
      <w:szCs w:val="32"/>
      <w:lang w:val="ru-RU"/>
    </w:rPr>
  </w:style>
  <w:style w:type="paragraph" w:customStyle="1" w:styleId="a0">
    <w:name w:val="Список без номера"/>
    <w:basedOn w:val="aff0"/>
    <w:link w:val="aff2"/>
    <w:qFormat/>
    <w:rsid w:val="00FE6A15"/>
    <w:pPr>
      <w:numPr>
        <w:numId w:val="1"/>
      </w:numPr>
      <w:ind w:left="1134" w:hanging="567"/>
    </w:pPr>
  </w:style>
  <w:style w:type="character" w:customStyle="1" w:styleId="af">
    <w:name w:val="Абзац списка Знак"/>
    <w:basedOn w:val="a3"/>
    <w:link w:val="ae"/>
    <w:uiPriority w:val="34"/>
    <w:rsid w:val="00FE6A15"/>
    <w:rPr>
      <w:rFonts w:ascii="Times New Roman" w:eastAsiaTheme="minorHAnsi" w:hAnsi="Times New Roman" w:cstheme="minorBidi"/>
      <w:sz w:val="28"/>
      <w:lang w:val="ru-RU"/>
    </w:rPr>
  </w:style>
  <w:style w:type="character" w:customStyle="1" w:styleId="aff1">
    <w:name w:val="Список с номером Знак"/>
    <w:basedOn w:val="af"/>
    <w:link w:val="aff0"/>
    <w:rsid w:val="001655FF"/>
    <w:rPr>
      <w:rFonts w:ascii="Times New Roman" w:eastAsiaTheme="minorHAnsi" w:hAnsi="Times New Roman" w:cstheme="minorBidi"/>
      <w:sz w:val="28"/>
      <w:szCs w:val="24"/>
      <w:lang w:val="ru-RU"/>
    </w:rPr>
  </w:style>
  <w:style w:type="paragraph" w:customStyle="1" w:styleId="aff3">
    <w:name w:val="Приложение"/>
    <w:basedOn w:val="a2"/>
    <w:link w:val="aff4"/>
    <w:qFormat/>
    <w:rsid w:val="002B4FFA"/>
    <w:pPr>
      <w:spacing w:before="480"/>
      <w:jc w:val="right"/>
    </w:pPr>
    <w:rPr>
      <w:i/>
      <w:caps/>
      <w:color w:val="000000" w:themeColor="text1"/>
      <w:sz w:val="32"/>
      <w:szCs w:val="32"/>
    </w:rPr>
  </w:style>
  <w:style w:type="character" w:customStyle="1" w:styleId="aff2">
    <w:name w:val="Список без номера Знак"/>
    <w:basedOn w:val="aff1"/>
    <w:link w:val="a0"/>
    <w:rsid w:val="00FE6A15"/>
    <w:rPr>
      <w:rFonts w:ascii="Times New Roman" w:eastAsiaTheme="minorHAnsi" w:hAnsi="Times New Roman" w:cstheme="minorBidi"/>
      <w:sz w:val="28"/>
      <w:szCs w:val="24"/>
      <w:lang w:val="ru-RU"/>
    </w:rPr>
  </w:style>
  <w:style w:type="character" w:customStyle="1" w:styleId="aff4">
    <w:name w:val="Приложение Знак"/>
    <w:basedOn w:val="a3"/>
    <w:link w:val="aff3"/>
    <w:rsid w:val="002B4FFA"/>
    <w:rPr>
      <w:rFonts w:ascii="Times New Roman" w:eastAsiaTheme="minorHAnsi" w:hAnsi="Times New Roman" w:cstheme="minorBidi"/>
      <w:i/>
      <w:caps/>
      <w:color w:val="000000" w:themeColor="text1"/>
      <w:sz w:val="32"/>
      <w:szCs w:val="32"/>
      <w:lang w:val="ru-RU"/>
    </w:rPr>
  </w:style>
  <w:style w:type="paragraph" w:customStyle="1" w:styleId="a1">
    <w:name w:val="Заголовок приложения"/>
    <w:basedOn w:val="a2"/>
    <w:link w:val="aff5"/>
    <w:qFormat/>
    <w:rsid w:val="006E7C79"/>
    <w:pPr>
      <w:numPr>
        <w:numId w:val="2"/>
      </w:numPr>
      <w:tabs>
        <w:tab w:val="left" w:pos="2835"/>
      </w:tabs>
      <w:spacing w:after="720"/>
      <w:ind w:left="0" w:firstLine="6804"/>
      <w:jc w:val="center"/>
    </w:pPr>
    <w:rPr>
      <w:b/>
      <w:sz w:val="36"/>
      <w:szCs w:val="36"/>
    </w:rPr>
  </w:style>
  <w:style w:type="character" w:customStyle="1" w:styleId="aff5">
    <w:name w:val="Заголовок приложения Знак"/>
    <w:basedOn w:val="a3"/>
    <w:link w:val="a1"/>
    <w:rsid w:val="006E7C79"/>
    <w:rPr>
      <w:rFonts w:ascii="Times New Roman" w:eastAsiaTheme="minorHAnsi" w:hAnsi="Times New Roman" w:cstheme="minorBidi"/>
      <w:b/>
      <w:sz w:val="36"/>
      <w:szCs w:val="36"/>
      <w:lang w:val="ru-RU"/>
    </w:rPr>
  </w:style>
  <w:style w:type="paragraph" w:styleId="aff6">
    <w:name w:val="caption"/>
    <w:basedOn w:val="a2"/>
    <w:next w:val="a2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7">
    <w:name w:val="Код"/>
    <w:basedOn w:val="HTML"/>
    <w:link w:val="aff8"/>
    <w:qFormat/>
    <w:rsid w:val="002B4FFA"/>
    <w:pPr>
      <w:spacing w:before="120" w:after="280"/>
    </w:pPr>
    <w:rPr>
      <w:sz w:val="24"/>
    </w:rPr>
  </w:style>
  <w:style w:type="character" w:customStyle="1" w:styleId="aff8">
    <w:name w:val="Код Знак"/>
    <w:basedOn w:val="HTML0"/>
    <w:link w:val="aff7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character" w:styleId="aff9">
    <w:name w:val="FollowedHyperlink"/>
    <w:basedOn w:val="a3"/>
    <w:uiPriority w:val="99"/>
    <w:semiHidden/>
    <w:unhideWhenUsed/>
    <w:rsid w:val="006A4725"/>
    <w:rPr>
      <w:color w:val="800080" w:themeColor="followedHyperlink"/>
      <w:u w:val="single"/>
    </w:rPr>
  </w:style>
  <w:style w:type="character" w:customStyle="1" w:styleId="UnresolvedMention">
    <w:name w:val="Unresolved Mention"/>
    <w:basedOn w:val="a3"/>
    <w:uiPriority w:val="99"/>
    <w:semiHidden/>
    <w:unhideWhenUsed/>
    <w:rsid w:val="002B4FFA"/>
    <w:rPr>
      <w:color w:val="605E5C"/>
      <w:shd w:val="clear" w:color="auto" w:fill="E1DFDD"/>
    </w:rPr>
  </w:style>
  <w:style w:type="paragraph" w:customStyle="1" w:styleId="11">
    <w:name w:val="1.1 Раздел"/>
    <w:basedOn w:val="1"/>
    <w:next w:val="a2"/>
    <w:link w:val="110"/>
    <w:autoRedefine/>
    <w:qFormat/>
    <w:rsid w:val="000772EE"/>
    <w:pPr>
      <w:numPr>
        <w:numId w:val="5"/>
      </w:numPr>
      <w:jc w:val="left"/>
      <w:outlineLvl w:val="1"/>
    </w:pPr>
    <w:rPr>
      <w:b/>
      <w:sz w:val="32"/>
    </w:rPr>
  </w:style>
  <w:style w:type="character" w:customStyle="1" w:styleId="110">
    <w:name w:val="1.1 Раздел Знак"/>
    <w:basedOn w:val="10"/>
    <w:link w:val="11"/>
    <w:rsid w:val="000772EE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character" w:customStyle="1" w:styleId="comment">
    <w:name w:val="comment"/>
    <w:basedOn w:val="a3"/>
    <w:rsid w:val="002B4FFA"/>
  </w:style>
  <w:style w:type="paragraph" w:customStyle="1" w:styleId="msonormal0">
    <w:name w:val="msonormal"/>
    <w:basedOn w:val="a2"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d">
    <w:name w:val="Без интервала Знак"/>
    <w:basedOn w:val="a3"/>
    <w:link w:val="ac"/>
    <w:uiPriority w:val="1"/>
    <w:rsid w:val="002B4FFA"/>
    <w:rPr>
      <w:rFonts w:cstheme="minorBidi"/>
      <w:lang w:val="ru-RU" w:eastAsia="ru-RU"/>
    </w:rPr>
  </w:style>
  <w:style w:type="paragraph" w:customStyle="1" w:styleId="affa">
    <w:name w:val="ЗаголовокКурсовойПроект"/>
    <w:basedOn w:val="a2"/>
    <w:link w:val="affb"/>
    <w:qFormat/>
    <w:rsid w:val="002B4FFA"/>
    <w:pPr>
      <w:keepNext/>
      <w:keepLines/>
      <w:tabs>
        <w:tab w:val="left" w:pos="2670"/>
      </w:tabs>
      <w:spacing w:before="240" w:after="360" w:line="360" w:lineRule="auto"/>
      <w:ind w:firstLine="0"/>
      <w:jc w:val="center"/>
      <w:outlineLvl w:val="0"/>
    </w:pPr>
    <w:rPr>
      <w:rFonts w:eastAsiaTheme="majorEastAsia" w:cs="Times New Roman"/>
      <w:b/>
      <w:caps/>
      <w:sz w:val="32"/>
      <w:szCs w:val="32"/>
    </w:rPr>
  </w:style>
  <w:style w:type="character" w:customStyle="1" w:styleId="affb">
    <w:name w:val="ЗаголовокКурсовойПроект Знак"/>
    <w:basedOn w:val="a3"/>
    <w:link w:val="affa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paragraph" w:customStyle="1" w:styleId="affc">
    <w:name w:val="Главный"/>
    <w:basedOn w:val="affa"/>
    <w:link w:val="affd"/>
    <w:qFormat/>
    <w:rsid w:val="002B4FFA"/>
    <w:pPr>
      <w:outlineLvl w:val="3"/>
    </w:pPr>
  </w:style>
  <w:style w:type="character" w:customStyle="1" w:styleId="affd">
    <w:name w:val="Главный Знак"/>
    <w:basedOn w:val="affb"/>
    <w:link w:val="affc"/>
    <w:rsid w:val="002B4FFA"/>
    <w:rPr>
      <w:rFonts w:ascii="Times New Roman" w:eastAsiaTheme="majorEastAsia" w:hAnsi="Times New Roman"/>
      <w:b/>
      <w:caps/>
      <w:sz w:val="32"/>
      <w:szCs w:val="32"/>
      <w:lang w:val="ru-RU"/>
    </w:rPr>
  </w:style>
  <w:style w:type="character" w:styleId="affe">
    <w:name w:val="Placeholder Text"/>
    <w:basedOn w:val="a3"/>
    <w:uiPriority w:val="99"/>
    <w:semiHidden/>
    <w:rsid w:val="002B4FFA"/>
    <w:rPr>
      <w:color w:val="808080"/>
    </w:rPr>
  </w:style>
  <w:style w:type="character" w:styleId="afff">
    <w:name w:val="annotation reference"/>
    <w:basedOn w:val="a3"/>
    <w:uiPriority w:val="99"/>
    <w:semiHidden/>
    <w:unhideWhenUsed/>
    <w:rsid w:val="002B4FFA"/>
    <w:rPr>
      <w:sz w:val="16"/>
      <w:szCs w:val="16"/>
    </w:rPr>
  </w:style>
  <w:style w:type="paragraph" w:styleId="HTML">
    <w:name w:val="HTML Preformatted"/>
    <w:basedOn w:val="a2"/>
    <w:link w:val="HTML0"/>
    <w:uiPriority w:val="99"/>
    <w:unhideWhenUsed/>
    <w:rsid w:val="002B4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rsid w:val="002B4FF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2"/>
    <w:uiPriority w:val="99"/>
    <w:unhideWhenUsed/>
    <w:rsid w:val="002B4FFA"/>
    <w:pPr>
      <w:numPr>
        <w:numId w:val="4"/>
      </w:numPr>
    </w:pPr>
  </w:style>
  <w:style w:type="paragraph" w:styleId="afff0">
    <w:name w:val="Normal (Web)"/>
    <w:basedOn w:val="a2"/>
    <w:uiPriority w:val="99"/>
    <w:unhideWhenUsed/>
    <w:rsid w:val="002B4FF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f1">
    <w:name w:val="ОСНОВНОЙ ТЕКС"/>
    <w:basedOn w:val="a2"/>
    <w:link w:val="afff2"/>
    <w:qFormat/>
    <w:rsid w:val="002B4FFA"/>
    <w:pPr>
      <w:ind w:firstLine="709"/>
      <w:contextualSpacing w:val="0"/>
    </w:pPr>
  </w:style>
  <w:style w:type="character" w:customStyle="1" w:styleId="afff2">
    <w:name w:val="ОСНОВНОЙ ТЕКС Знак"/>
    <w:basedOn w:val="a3"/>
    <w:link w:val="afff1"/>
    <w:rsid w:val="002B4FFA"/>
    <w:rPr>
      <w:rFonts w:ascii="Times New Roman" w:eastAsiaTheme="minorHAnsi" w:hAnsi="Times New Roman" w:cstheme="minorBidi"/>
      <w:sz w:val="28"/>
      <w:lang w:val="ru-RU"/>
    </w:rPr>
  </w:style>
  <w:style w:type="character" w:styleId="HTML2">
    <w:name w:val="HTML Typewriter"/>
    <w:basedOn w:val="a3"/>
    <w:uiPriority w:val="99"/>
    <w:semiHidden/>
    <w:unhideWhenUsed/>
    <w:rsid w:val="002B4FFA"/>
    <w:rPr>
      <w:rFonts w:ascii="Courier New" w:eastAsia="Times New Roman" w:hAnsi="Courier New" w:cs="Courier New"/>
      <w:sz w:val="20"/>
      <w:szCs w:val="20"/>
    </w:rPr>
  </w:style>
  <w:style w:type="paragraph" w:customStyle="1" w:styleId="afff3">
    <w:name w:val="Подпись под рисунком"/>
    <w:next w:val="a2"/>
    <w:link w:val="afff4"/>
    <w:qFormat/>
    <w:rsid w:val="00E1672C"/>
    <w:pPr>
      <w:spacing w:before="120" w:after="160" w:line="259" w:lineRule="auto"/>
      <w:ind w:firstLine="709"/>
      <w:jc w:val="center"/>
    </w:pPr>
    <w:rPr>
      <w:rFonts w:ascii="Times New Roman" w:eastAsiaTheme="minorHAnsi" w:hAnsi="Times New Roman" w:cstheme="minorBidi"/>
      <w:i/>
      <w:sz w:val="28"/>
      <w:lang w:val="ru-RU"/>
    </w:rPr>
  </w:style>
  <w:style w:type="character" w:customStyle="1" w:styleId="afff4">
    <w:name w:val="Подпись под рисунком Знак"/>
    <w:basedOn w:val="a3"/>
    <w:link w:val="afff3"/>
    <w:rsid w:val="00E1672C"/>
    <w:rPr>
      <w:rFonts w:ascii="Times New Roman" w:eastAsiaTheme="minorHAnsi" w:hAnsi="Times New Roman" w:cstheme="minorBidi"/>
      <w:i/>
      <w:sz w:val="28"/>
      <w:lang w:val="ru-RU"/>
    </w:rPr>
  </w:style>
  <w:style w:type="paragraph" w:customStyle="1" w:styleId="afff5">
    <w:name w:val="Подразделы"/>
    <w:basedOn w:val="a2"/>
    <w:link w:val="afff6"/>
    <w:autoRedefine/>
    <w:qFormat/>
    <w:rsid w:val="002B4FFA"/>
    <w:pPr>
      <w:tabs>
        <w:tab w:val="left" w:pos="0"/>
      </w:tabs>
      <w:spacing w:before="240" w:after="100" w:afterAutospacing="1"/>
      <w:ind w:firstLine="708"/>
      <w:outlineLvl w:val="2"/>
    </w:pPr>
    <w:rPr>
      <w:b/>
    </w:rPr>
  </w:style>
  <w:style w:type="character" w:customStyle="1" w:styleId="afff6">
    <w:name w:val="Подразделы Знак"/>
    <w:basedOn w:val="a3"/>
    <w:link w:val="afff5"/>
    <w:rsid w:val="002B4FFA"/>
    <w:rPr>
      <w:rFonts w:ascii="Times New Roman" w:eastAsiaTheme="minorHAnsi" w:hAnsi="Times New Roman" w:cstheme="minorBidi"/>
      <w:b/>
      <w:sz w:val="28"/>
      <w:lang w:val="ru-RU"/>
    </w:rPr>
  </w:style>
  <w:style w:type="paragraph" w:customStyle="1" w:styleId="15">
    <w:name w:val="Стиль1"/>
    <w:basedOn w:val="aff7"/>
    <w:link w:val="16"/>
    <w:qFormat/>
    <w:rsid w:val="002B4FFA"/>
  </w:style>
  <w:style w:type="character" w:customStyle="1" w:styleId="16">
    <w:name w:val="Стиль1 Знак"/>
    <w:basedOn w:val="aff8"/>
    <w:link w:val="15"/>
    <w:rsid w:val="002B4FFA"/>
    <w:rPr>
      <w:rFonts w:ascii="Courier New" w:eastAsia="Times New Roman" w:hAnsi="Courier New" w:cs="Courier New"/>
      <w:sz w:val="24"/>
      <w:szCs w:val="20"/>
      <w:lang w:val="ru-RU" w:eastAsia="ru-RU"/>
    </w:rPr>
  </w:style>
  <w:style w:type="paragraph" w:styleId="afff7">
    <w:name w:val="annotation text"/>
    <w:basedOn w:val="a2"/>
    <w:link w:val="afff8"/>
    <w:uiPriority w:val="99"/>
    <w:semiHidden/>
    <w:unhideWhenUsed/>
    <w:rsid w:val="002B4FFA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3"/>
    <w:link w:val="afff7"/>
    <w:uiPriority w:val="99"/>
    <w:semiHidden/>
    <w:rsid w:val="002B4FFA"/>
    <w:rPr>
      <w:rFonts w:ascii="Times New Roman" w:eastAsiaTheme="minorHAnsi" w:hAnsi="Times New Roman" w:cstheme="minorBidi"/>
      <w:sz w:val="20"/>
      <w:szCs w:val="20"/>
      <w:lang w:val="ru-RU"/>
    </w:rPr>
  </w:style>
  <w:style w:type="paragraph" w:customStyle="1" w:styleId="afff9">
    <w:name w:val="ТекстКурсовойПроект"/>
    <w:basedOn w:val="a2"/>
    <w:link w:val="afffa"/>
    <w:qFormat/>
    <w:rsid w:val="002B4FFA"/>
    <w:pPr>
      <w:ind w:firstLine="709"/>
    </w:pPr>
    <w:rPr>
      <w:rFonts w:cs="Times New Roman"/>
      <w:szCs w:val="28"/>
    </w:rPr>
  </w:style>
  <w:style w:type="character" w:customStyle="1" w:styleId="afffa">
    <w:name w:val="ТекстКурсовойПроект Знак"/>
    <w:basedOn w:val="a3"/>
    <w:link w:val="afff9"/>
    <w:rsid w:val="002B4FFA"/>
    <w:rPr>
      <w:rFonts w:ascii="Times New Roman" w:eastAsiaTheme="minorHAnsi" w:hAnsi="Times New Roman"/>
      <w:sz w:val="28"/>
      <w:szCs w:val="28"/>
      <w:lang w:val="ru-RU"/>
    </w:rPr>
  </w:style>
  <w:style w:type="paragraph" w:styleId="afffb">
    <w:name w:val="annotation subject"/>
    <w:basedOn w:val="afff7"/>
    <w:next w:val="afff7"/>
    <w:link w:val="afffc"/>
    <w:uiPriority w:val="99"/>
    <w:semiHidden/>
    <w:unhideWhenUsed/>
    <w:rsid w:val="002B4FFA"/>
    <w:rPr>
      <w:b/>
      <w:bCs/>
    </w:rPr>
  </w:style>
  <w:style w:type="character" w:customStyle="1" w:styleId="afffc">
    <w:name w:val="Тема примечания Знак"/>
    <w:basedOn w:val="afff8"/>
    <w:link w:val="afffb"/>
    <w:uiPriority w:val="99"/>
    <w:semiHidden/>
    <w:rsid w:val="002B4FFA"/>
    <w:rPr>
      <w:rFonts w:ascii="Times New Roman" w:eastAsiaTheme="minorHAnsi" w:hAnsi="Times New Roman" w:cstheme="minorBidi"/>
      <w:b/>
      <w:bCs/>
      <w:sz w:val="20"/>
      <w:szCs w:val="20"/>
      <w:lang w:val="ru-RU"/>
    </w:rPr>
  </w:style>
  <w:style w:type="paragraph" w:customStyle="1" w:styleId="21">
    <w:name w:val="2.1 Раздел"/>
    <w:basedOn w:val="11"/>
    <w:next w:val="a2"/>
    <w:link w:val="210"/>
    <w:qFormat/>
    <w:rsid w:val="00AF36A1"/>
    <w:pPr>
      <w:numPr>
        <w:numId w:val="6"/>
      </w:numPr>
    </w:pPr>
  </w:style>
  <w:style w:type="character" w:customStyle="1" w:styleId="210">
    <w:name w:val="2.1 Раздел Знак"/>
    <w:basedOn w:val="110"/>
    <w:link w:val="21"/>
    <w:rsid w:val="00AF36A1"/>
    <w:rPr>
      <w:rFonts w:ascii="Times New Roman" w:eastAsiaTheme="majorEastAsia" w:hAnsi="Times New Roman" w:cstheme="majorBidi"/>
      <w:b/>
      <w:sz w:val="32"/>
      <w:szCs w:val="32"/>
      <w:lang w:val="ru-RU"/>
    </w:rPr>
  </w:style>
  <w:style w:type="paragraph" w:customStyle="1" w:styleId="141">
    <w:name w:val="1.4.1 Раздел"/>
    <w:basedOn w:val="11"/>
    <w:link w:val="1410"/>
    <w:qFormat/>
    <w:rsid w:val="008D3212"/>
    <w:pPr>
      <w:numPr>
        <w:numId w:val="9"/>
      </w:numPr>
    </w:pPr>
    <w:rPr>
      <w:sz w:val="28"/>
      <w:lang w:val="en-US"/>
    </w:rPr>
  </w:style>
  <w:style w:type="character" w:customStyle="1" w:styleId="1410">
    <w:name w:val="1.4.1 Раздел Знак"/>
    <w:basedOn w:val="a3"/>
    <w:link w:val="141"/>
    <w:rsid w:val="008D3212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learn.microsoft.com/en-us/dotnet/csharp/" TargetMode="External"/><Relationship Id="rId39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forbes.com/sites/ilkerkoksal/2019/11/08/video-gaming-industry--its-revenue-shift/" TargetMode="External"/><Relationship Id="rId42" Type="http://schemas.openxmlformats.org/officeDocument/2006/relationships/image" Target="media/image25.png"/><Relationship Id="rId47" Type="http://schemas.openxmlformats.org/officeDocument/2006/relationships/image" Target="media/image3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hyperlink" Target="http://www.softcraft.ru/auto/switch/statemachine/statemachine.pdf" TargetMode="External"/><Relationship Id="rId33" Type="http://schemas.openxmlformats.org/officeDocument/2006/relationships/hyperlink" Target="https://www.pixilart.com/" TargetMode="External"/><Relationship Id="rId38" Type="http://schemas.openxmlformats.org/officeDocument/2006/relationships/image" Target="media/image21.png"/><Relationship Id="rId46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unity.com/" TargetMode="External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learn.microsoft.com/en-us/visualstudio/windows/?view=vs-2022" TargetMode="External"/><Relationship Id="rId37" Type="http://schemas.openxmlformats.org/officeDocument/2006/relationships/image" Target="media/image20.png"/><Relationship Id="rId40" Type="http://schemas.openxmlformats.org/officeDocument/2006/relationships/image" Target="media/image23.png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sybogames.com/subway-surfers/" TargetMode="External"/><Relationship Id="rId36" Type="http://schemas.openxmlformats.org/officeDocument/2006/relationships/image" Target="media/image19.png"/><Relationship Id="rId49" Type="http://schemas.openxmlformats.org/officeDocument/2006/relationships/image" Target="media/image3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unrealengine.com/5.0/en-US/" TargetMode="External"/><Relationship Id="rId44" Type="http://schemas.openxmlformats.org/officeDocument/2006/relationships/image" Target="media/image2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trex-runner.com/" TargetMode="External"/><Relationship Id="rId30" Type="http://schemas.openxmlformats.org/officeDocument/2006/relationships/hyperlink" Target="https://habr.com/ru/articles/682320/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6.png"/><Relationship Id="rId48" Type="http://schemas.openxmlformats.org/officeDocument/2006/relationships/image" Target="media/image31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MF~1.LOG\AppData\Local\Temp\Rar$DIa2432.45806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AB39F-B0B6-47C6-9FC6-36EEC59F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3703</TotalTime>
  <Pages>42</Pages>
  <Words>8412</Words>
  <Characters>47949</Characters>
  <Application>Microsoft Office Word</Application>
  <DocSecurity>0</DocSecurity>
  <Lines>399</Lines>
  <Paragraphs>112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Логвиненко Антон</dc:creator>
  <cp:lastModifiedBy>AdminNB</cp:lastModifiedBy>
  <cp:revision>1451</cp:revision>
  <dcterms:created xsi:type="dcterms:W3CDTF">2022-09-16T12:20:00Z</dcterms:created>
  <dcterms:modified xsi:type="dcterms:W3CDTF">2023-05-09T15:00:00Z</dcterms:modified>
</cp:coreProperties>
</file>